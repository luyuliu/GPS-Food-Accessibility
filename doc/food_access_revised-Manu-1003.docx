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AEF51E" w14:textId="12FE5D90" w:rsidR="00F66B3F" w:rsidRPr="00B2155C" w:rsidRDefault="00F66B3F" w:rsidP="00E91F27">
      <w:pPr>
        <w:pStyle w:val="Authornames"/>
        <w:suppressLineNumbers/>
        <w:spacing w:line="240" w:lineRule="auto"/>
        <w:jc w:val="both"/>
        <w:rPr>
          <w:b/>
          <w:bCs/>
        </w:rPr>
      </w:pPr>
      <w:r w:rsidRPr="00B2155C">
        <w:rPr>
          <w:b/>
          <w:bCs/>
        </w:rPr>
        <w:t>Potentials and Limitations of Large-scale M</w:t>
      </w:r>
      <w:r w:rsidRPr="00B2155C">
        <w:rPr>
          <w:b/>
          <w:bCs/>
          <w:lang w:eastAsia="zh-CN"/>
        </w:rPr>
        <w:t>obile Device Location D</w:t>
      </w:r>
      <w:r w:rsidRPr="00B2155C">
        <w:rPr>
          <w:b/>
          <w:bCs/>
        </w:rPr>
        <w:t>ata for Food Access Analysis</w:t>
      </w:r>
    </w:p>
    <w:p w14:paraId="0E13D491" w14:textId="78A80E86" w:rsidR="00442B9C" w:rsidRPr="00B2155C" w:rsidRDefault="00B73503" w:rsidP="00E91F27">
      <w:pPr>
        <w:pStyle w:val="Authornames"/>
        <w:suppressLineNumbers/>
        <w:spacing w:line="240" w:lineRule="auto"/>
        <w:jc w:val="both"/>
      </w:pPr>
      <w:r w:rsidRPr="00B2155C">
        <w:t>Duanya Lyu</w:t>
      </w:r>
      <w:r w:rsidR="00821E2F" w:rsidRPr="00B2155C">
        <w:t xml:space="preserve"> </w:t>
      </w:r>
      <w:r w:rsidR="004F428E" w:rsidRPr="00B2155C">
        <w:rPr>
          <w:vertAlign w:val="superscript"/>
        </w:rPr>
        <w:t>a</w:t>
      </w:r>
      <w:r w:rsidR="00B75A61" w:rsidRPr="00B2155C">
        <w:t>,</w:t>
      </w:r>
      <w:r w:rsidR="004F428E" w:rsidRPr="00B2155C">
        <w:t xml:space="preserve"> </w:t>
      </w:r>
      <w:r w:rsidR="00B75A61" w:rsidRPr="00B2155C">
        <w:t>Luyu Liu</w:t>
      </w:r>
      <w:r w:rsidR="00821E2F" w:rsidRPr="00B2155C">
        <w:t xml:space="preserve"> </w:t>
      </w:r>
      <w:r w:rsidR="005A1FE6" w:rsidRPr="00B2155C">
        <w:rPr>
          <w:vertAlign w:val="superscript"/>
        </w:rPr>
        <w:t>a</w:t>
      </w:r>
      <w:r w:rsidR="00371555" w:rsidRPr="00B2155C">
        <w:rPr>
          <w:vertAlign w:val="superscript"/>
        </w:rPr>
        <w:t xml:space="preserve">, </w:t>
      </w:r>
      <w:r w:rsidR="00821E2F" w:rsidRPr="00B2155C">
        <w:rPr>
          <w:vertAlign w:val="superscript"/>
        </w:rPr>
        <w:t>b</w:t>
      </w:r>
      <w:r w:rsidR="00371555" w:rsidRPr="00B2155C">
        <w:rPr>
          <w:vertAlign w:val="superscript"/>
        </w:rPr>
        <w:t xml:space="preserve">, </w:t>
      </w:r>
      <w:r w:rsidR="005A1FE6" w:rsidRPr="00B2155C">
        <w:t>*,</w:t>
      </w:r>
      <w:r w:rsidR="00B75A61" w:rsidRPr="00B2155C">
        <w:t xml:space="preserve"> </w:t>
      </w:r>
      <w:r w:rsidR="005F546E" w:rsidRPr="00B2155C">
        <w:t>Catherine Campbell</w:t>
      </w:r>
      <w:r w:rsidR="00821E2F" w:rsidRPr="00B2155C">
        <w:t xml:space="preserve"> </w:t>
      </w:r>
      <w:r w:rsidR="00821E2F" w:rsidRPr="00B2155C">
        <w:rPr>
          <w:vertAlign w:val="superscript"/>
        </w:rPr>
        <w:t>c</w:t>
      </w:r>
      <w:r w:rsidR="005F546E" w:rsidRPr="00B2155C">
        <w:t>, Yuxuan Zhang</w:t>
      </w:r>
      <w:r w:rsidR="00821E2F" w:rsidRPr="00B2155C">
        <w:t xml:space="preserve"> </w:t>
      </w:r>
      <w:r w:rsidR="00821E2F" w:rsidRPr="00B2155C">
        <w:rPr>
          <w:vertAlign w:val="superscript"/>
        </w:rPr>
        <w:t>d</w:t>
      </w:r>
      <w:r w:rsidR="009E0F9D" w:rsidRPr="00B2155C">
        <w:t xml:space="preserve">, </w:t>
      </w:r>
      <w:r w:rsidR="005F546E" w:rsidRPr="00B2155C">
        <w:t>Xiang Yan</w:t>
      </w:r>
      <w:r w:rsidR="00821E2F" w:rsidRPr="00B2155C">
        <w:t xml:space="preserve"> </w:t>
      </w:r>
      <w:r w:rsidR="005A1FE6" w:rsidRPr="00B2155C">
        <w:rPr>
          <w:vertAlign w:val="superscript"/>
        </w:rPr>
        <w:t>a</w:t>
      </w:r>
    </w:p>
    <w:p w14:paraId="7A73EB1F" w14:textId="6DD33115" w:rsidR="00127A4E" w:rsidRPr="00B2155C" w:rsidRDefault="00B64FA3" w:rsidP="00E91F27">
      <w:pPr>
        <w:pStyle w:val="Affiliation"/>
        <w:suppressLineNumbers/>
        <w:spacing w:line="240" w:lineRule="auto"/>
        <w:jc w:val="both"/>
      </w:pPr>
      <w:r w:rsidRPr="00B2155C">
        <w:rPr>
          <w:vertAlign w:val="superscript"/>
        </w:rPr>
        <w:t>a</w:t>
      </w:r>
      <w:r w:rsidR="00127A4E" w:rsidRPr="00B2155C">
        <w:rPr>
          <w:vertAlign w:val="superscript"/>
        </w:rPr>
        <w:t xml:space="preserve"> </w:t>
      </w:r>
      <w:r w:rsidRPr="00B2155C">
        <w:t>Department</w:t>
      </w:r>
      <w:r w:rsidR="001F0FD6" w:rsidRPr="00B2155C">
        <w:t xml:space="preserve"> of Civil &amp; Coastal Engineering</w:t>
      </w:r>
      <w:r w:rsidRPr="00B2155C">
        <w:t>, University</w:t>
      </w:r>
      <w:r w:rsidR="001F0FD6" w:rsidRPr="00B2155C">
        <w:t xml:space="preserve"> of Florida</w:t>
      </w:r>
      <w:r w:rsidRPr="00B2155C">
        <w:t xml:space="preserve">, </w:t>
      </w:r>
      <w:r w:rsidR="001F0FD6" w:rsidRPr="00B2155C">
        <w:t>Gainesville</w:t>
      </w:r>
      <w:r w:rsidR="00D7531F" w:rsidRPr="00B2155C">
        <w:t xml:space="preserve"> FL</w:t>
      </w:r>
      <w:r w:rsidRPr="00B2155C">
        <w:t xml:space="preserve">, </w:t>
      </w:r>
      <w:r w:rsidR="00D7531F" w:rsidRPr="00B2155C">
        <w:t>United States</w:t>
      </w:r>
    </w:p>
    <w:p w14:paraId="1B8DEC1C" w14:textId="19BF9B30" w:rsidR="00127A4E" w:rsidRPr="00B2155C" w:rsidRDefault="00127A4E" w:rsidP="00E91F27">
      <w:pPr>
        <w:pStyle w:val="Affiliation"/>
        <w:suppressLineNumbers/>
        <w:spacing w:line="240" w:lineRule="auto"/>
        <w:jc w:val="both"/>
      </w:pPr>
      <w:r w:rsidRPr="00B2155C">
        <w:rPr>
          <w:vertAlign w:val="superscript"/>
        </w:rPr>
        <w:t xml:space="preserve">b </w:t>
      </w:r>
      <w:r w:rsidRPr="00B2155C">
        <w:t>Department of Geosciences, Auburn University, Auburn AL, United States</w:t>
      </w:r>
    </w:p>
    <w:p w14:paraId="7D7DD7BD" w14:textId="114D1CFB" w:rsidR="00127A4E" w:rsidRPr="00B2155C" w:rsidRDefault="00127A4E" w:rsidP="00E91F27">
      <w:pPr>
        <w:pStyle w:val="Affiliation"/>
        <w:suppressLineNumbers/>
        <w:spacing w:line="240" w:lineRule="auto"/>
        <w:jc w:val="both"/>
      </w:pPr>
      <w:r w:rsidRPr="00B2155C">
        <w:rPr>
          <w:vertAlign w:val="superscript"/>
        </w:rPr>
        <w:t>c</w:t>
      </w:r>
      <w:r w:rsidR="006F5F12" w:rsidRPr="00B2155C">
        <w:rPr>
          <w:vertAlign w:val="superscript"/>
        </w:rPr>
        <w:t xml:space="preserve"> </w:t>
      </w:r>
      <w:r w:rsidR="00D7531F" w:rsidRPr="00B2155C">
        <w:t xml:space="preserve">Department of </w:t>
      </w:r>
      <w:r w:rsidR="00CC09B5" w:rsidRPr="00B2155C">
        <w:t>Family, Youth and Community Sciences</w:t>
      </w:r>
      <w:r w:rsidR="00D7531F" w:rsidRPr="00B2155C">
        <w:t>, University of Florida, Gainesville FL, United States</w:t>
      </w:r>
    </w:p>
    <w:p w14:paraId="29CE663D" w14:textId="1137EB6D" w:rsidR="00997B0F" w:rsidRPr="00B2155C" w:rsidRDefault="00127A4E" w:rsidP="00E91F27">
      <w:pPr>
        <w:pStyle w:val="Affiliation"/>
        <w:suppressLineNumbers/>
        <w:spacing w:line="240" w:lineRule="auto"/>
        <w:jc w:val="both"/>
      </w:pPr>
      <w:r w:rsidRPr="00B2155C">
        <w:rPr>
          <w:vertAlign w:val="superscript"/>
        </w:rPr>
        <w:t>d</w:t>
      </w:r>
      <w:r w:rsidR="00AA0392" w:rsidRPr="00B2155C">
        <w:rPr>
          <w:vertAlign w:val="superscript"/>
        </w:rPr>
        <w:t xml:space="preserve"> </w:t>
      </w:r>
      <w:r w:rsidR="00CC09B5" w:rsidRPr="00B2155C">
        <w:t xml:space="preserve">Department of </w:t>
      </w:r>
      <w:r w:rsidR="006F6B8E" w:rsidRPr="00B2155C">
        <w:t>Computer &amp; Information Sciences &amp; Engineering</w:t>
      </w:r>
      <w:r w:rsidR="00CC09B5" w:rsidRPr="00B2155C">
        <w:t>, University of Florida, Gainesville FL, United States</w:t>
      </w:r>
      <w:r w:rsidR="00371555" w:rsidRPr="00B2155C">
        <w:t xml:space="preserve"> </w:t>
      </w:r>
    </w:p>
    <w:p w14:paraId="6E350866" w14:textId="29E6AE47" w:rsidR="000A4428" w:rsidRPr="00B2155C" w:rsidRDefault="005C056D" w:rsidP="00E91F27">
      <w:pPr>
        <w:pStyle w:val="Correspondencedetails"/>
        <w:suppressLineNumbers/>
        <w:spacing w:line="240" w:lineRule="auto"/>
        <w:jc w:val="both"/>
      </w:pPr>
      <w:r w:rsidRPr="00B2155C">
        <w:t>*</w:t>
      </w:r>
      <w:r w:rsidR="0004784D" w:rsidRPr="00B2155C">
        <w:t>C</w:t>
      </w:r>
      <w:r w:rsidR="00380798" w:rsidRPr="00B2155C">
        <w:t>orresponding author</w:t>
      </w:r>
      <w:r w:rsidR="0004784D" w:rsidRPr="00B2155C">
        <w:t xml:space="preserve">: </w:t>
      </w:r>
      <w:r w:rsidR="00380798" w:rsidRPr="00B2155C">
        <w:t>Luyu Liu</w:t>
      </w:r>
      <w:r w:rsidR="00002331" w:rsidRPr="00B2155C">
        <w:t xml:space="preserve">, email: </w:t>
      </w:r>
      <w:hyperlink r:id="rId11" w:history="1">
        <w:r w:rsidR="00002331" w:rsidRPr="00B2155C">
          <w:rPr>
            <w:rStyle w:val="Hyperlink"/>
            <w:color w:val="auto"/>
          </w:rPr>
          <w:t>liuluyu0378@gmail.com</w:t>
        </w:r>
      </w:hyperlink>
      <w:r w:rsidR="00002331" w:rsidRPr="00B2155C">
        <w:t xml:space="preserve"> </w:t>
      </w:r>
    </w:p>
    <w:p w14:paraId="791A563F" w14:textId="77777777" w:rsidR="00E91F27" w:rsidRPr="00B2155C" w:rsidRDefault="00E91F27" w:rsidP="00385E54">
      <w:pPr>
        <w:pStyle w:val="Articletitle"/>
        <w:spacing w:line="240" w:lineRule="auto"/>
        <w:jc w:val="both"/>
        <w:sectPr w:rsidR="00E91F27" w:rsidRPr="00B2155C" w:rsidSect="00E91F27">
          <w:headerReference w:type="even" r:id="rId12"/>
          <w:headerReference w:type="default" r:id="rId13"/>
          <w:footerReference w:type="even" r:id="rId14"/>
          <w:footerReference w:type="default" r:id="rId15"/>
          <w:headerReference w:type="first" r:id="rId16"/>
          <w:footerReference w:type="first" r:id="rId17"/>
          <w:pgSz w:w="11901" w:h="16840" w:code="9"/>
          <w:pgMar w:top="1411" w:right="1699" w:bottom="1411" w:left="1699" w:header="706" w:footer="706" w:gutter="0"/>
          <w:lnNumType w:countBy="1" w:restart="newSection"/>
          <w:cols w:space="708"/>
          <w:docGrid w:linePitch="360"/>
        </w:sectPr>
      </w:pPr>
    </w:p>
    <w:p w14:paraId="4E231E45" w14:textId="41C2AB75" w:rsidR="00C246C5" w:rsidRPr="00B2155C" w:rsidRDefault="00D92D38" w:rsidP="00385E54">
      <w:pPr>
        <w:pStyle w:val="Articletitle"/>
        <w:spacing w:line="240" w:lineRule="auto"/>
        <w:jc w:val="both"/>
      </w:pPr>
      <w:r w:rsidRPr="00B2155C">
        <w:lastRenderedPageBreak/>
        <w:t xml:space="preserve">Potentials and </w:t>
      </w:r>
      <w:r w:rsidR="00AB164B" w:rsidRPr="00B2155C">
        <w:t>L</w:t>
      </w:r>
      <w:r w:rsidRPr="00B2155C">
        <w:t xml:space="preserve">imitations of </w:t>
      </w:r>
      <w:r w:rsidR="00AB164B" w:rsidRPr="00B2155C">
        <w:t>L</w:t>
      </w:r>
      <w:r w:rsidRPr="00B2155C">
        <w:t xml:space="preserve">arge-scale </w:t>
      </w:r>
      <w:r w:rsidR="00AB164B" w:rsidRPr="00B2155C">
        <w:t>M</w:t>
      </w:r>
      <w:r w:rsidR="00E421B9" w:rsidRPr="00B2155C">
        <w:rPr>
          <w:lang w:eastAsia="zh-CN"/>
        </w:rPr>
        <w:t xml:space="preserve">obile </w:t>
      </w:r>
      <w:r w:rsidR="00DA2244" w:rsidRPr="00B2155C">
        <w:rPr>
          <w:lang w:eastAsia="zh-CN"/>
        </w:rPr>
        <w:t>Device Location D</w:t>
      </w:r>
      <w:r w:rsidRPr="00B2155C">
        <w:t xml:space="preserve">ata for </w:t>
      </w:r>
      <w:r w:rsidR="00AB164B" w:rsidRPr="00B2155C">
        <w:t>F</w:t>
      </w:r>
      <w:r w:rsidRPr="00B2155C">
        <w:t xml:space="preserve">ood </w:t>
      </w:r>
      <w:r w:rsidR="00AB164B" w:rsidRPr="00B2155C">
        <w:t>A</w:t>
      </w:r>
      <w:r w:rsidRPr="00B2155C">
        <w:t xml:space="preserve">ccess </w:t>
      </w:r>
      <w:r w:rsidR="00AB164B" w:rsidRPr="00B2155C">
        <w:t>A</w:t>
      </w:r>
      <w:r w:rsidRPr="00B2155C">
        <w:t xml:space="preserve">nalysis </w:t>
      </w:r>
    </w:p>
    <w:p w14:paraId="4FA509FE" w14:textId="77777777" w:rsidR="00752FDB" w:rsidRPr="00B2155C" w:rsidRDefault="00752FDB" w:rsidP="00752FDB"/>
    <w:p w14:paraId="43330F5F" w14:textId="7935B24E" w:rsidR="00583B88" w:rsidRPr="00B2155C" w:rsidRDefault="00583B88" w:rsidP="00752FDB">
      <w:pPr>
        <w:rPr>
          <w:b/>
          <w:bCs/>
        </w:rPr>
      </w:pPr>
      <w:r w:rsidRPr="00B2155C">
        <w:rPr>
          <w:b/>
          <w:bCs/>
        </w:rPr>
        <w:t>Abstract:</w:t>
      </w:r>
    </w:p>
    <w:p w14:paraId="344D2D9C" w14:textId="398BB3C2" w:rsidR="00266354" w:rsidRPr="00B2155C" w:rsidRDefault="00A553E1" w:rsidP="00E91F27">
      <w:pPr>
        <w:pStyle w:val="Newparagraph"/>
        <w:spacing w:after="240" w:line="240" w:lineRule="auto"/>
        <w:ind w:firstLine="0"/>
      </w:pPr>
      <w:r w:rsidRPr="00B2155C">
        <w:t>Food insecurity is a major global challenge. Understanding household food access is crucial for developing strategies to combat food insecurity and obesity-related conditions like diabetes and cardiovascular diseases. Traditionally, researchers used surveys or specific location tracking data, which, while valuable, often had small sample sizes leading to limited generalizability. Large-scale mobile device GPS data offer detailed, high-resolution information on human mobility, allowing for a more comprehensive analysis of food access patterns. This paper assesses the potential and limitations of using mobile device location data, utilizing a Terabyte-level GPS dataset of 286 million records in Jacksonville, Florida. The results indicate that mobile GPS data can effectively capture households' food access activities and reveal richer spatiotemporal patterns. We validate our findings by comparing them with traditional approaches and conducting sensitivity analyses. The study highlights that results are sensitive to algorithm design and parameter settings, emphasizing the need for thorough validation. Our research underscores the importance of using GPS data for food access studies and informs policy discussions to improve food security.</w:t>
      </w:r>
    </w:p>
    <w:p w14:paraId="2CA998F3" w14:textId="77777777" w:rsidR="00582233" w:rsidRPr="00B2155C" w:rsidRDefault="00582233" w:rsidP="00752FDB">
      <w:pPr>
        <w:pStyle w:val="Newparagraph"/>
        <w:spacing w:line="240" w:lineRule="auto"/>
        <w:ind w:firstLine="0"/>
        <w:jc w:val="both"/>
      </w:pPr>
    </w:p>
    <w:p w14:paraId="3F6C4868" w14:textId="77777777" w:rsidR="00E91F27" w:rsidRPr="00B2155C" w:rsidRDefault="00E91F27" w:rsidP="00752FDB">
      <w:pPr>
        <w:pStyle w:val="Newparagraph"/>
        <w:spacing w:line="240" w:lineRule="auto"/>
        <w:ind w:firstLine="0"/>
        <w:jc w:val="both"/>
      </w:pPr>
    </w:p>
    <w:p w14:paraId="220D16F6" w14:textId="77777777" w:rsidR="00EB4496" w:rsidRPr="00B2155C" w:rsidRDefault="00EB4496" w:rsidP="00752FDB">
      <w:pPr>
        <w:pStyle w:val="Newparagraph"/>
        <w:spacing w:line="240" w:lineRule="auto"/>
        <w:ind w:firstLine="0"/>
        <w:jc w:val="both"/>
      </w:pPr>
    </w:p>
    <w:p w14:paraId="0FDB8CC5" w14:textId="42B09058" w:rsidR="0020415E" w:rsidRPr="00B2155C" w:rsidRDefault="00997B0F" w:rsidP="00752FDB">
      <w:pPr>
        <w:pStyle w:val="Newparagraph"/>
        <w:spacing w:line="240" w:lineRule="auto"/>
        <w:ind w:firstLine="0"/>
        <w:jc w:val="both"/>
      </w:pPr>
      <w:r w:rsidRPr="00B2155C">
        <w:rPr>
          <w:b/>
          <w:bCs/>
        </w:rPr>
        <w:t>Keywords</w:t>
      </w:r>
      <w:r w:rsidRPr="00B2155C">
        <w:t xml:space="preserve">: </w:t>
      </w:r>
      <w:r w:rsidR="004D268D" w:rsidRPr="00B2155C">
        <w:t>F</w:t>
      </w:r>
      <w:r w:rsidR="005C026F" w:rsidRPr="00B2155C">
        <w:t>ood access</w:t>
      </w:r>
      <w:r w:rsidR="00327D1C" w:rsidRPr="00B2155C">
        <w:t xml:space="preserve">; </w:t>
      </w:r>
      <w:r w:rsidR="004D268D" w:rsidRPr="00B2155C">
        <w:t>F</w:t>
      </w:r>
      <w:r w:rsidR="006B5A22" w:rsidRPr="00B2155C">
        <w:t>ood acquisition behavior</w:t>
      </w:r>
      <w:r w:rsidR="00327D1C" w:rsidRPr="00B2155C">
        <w:t>;</w:t>
      </w:r>
      <w:r w:rsidR="004D268D" w:rsidRPr="00B2155C">
        <w:t xml:space="preserve"> Food deserts</w:t>
      </w:r>
      <w:r w:rsidR="005519AF" w:rsidRPr="00B2155C">
        <w:t>;</w:t>
      </w:r>
      <w:r w:rsidR="00B42C31" w:rsidRPr="00B2155C">
        <w:t xml:space="preserve"> </w:t>
      </w:r>
      <w:r w:rsidR="00B0741F" w:rsidRPr="00B2155C">
        <w:t>Mobile device location</w:t>
      </w:r>
      <w:r w:rsidR="00B42C31" w:rsidRPr="00B2155C">
        <w:t xml:space="preserve"> </w:t>
      </w:r>
      <w:r w:rsidR="006026C7" w:rsidRPr="00B2155C">
        <w:t xml:space="preserve">data; </w:t>
      </w:r>
      <w:r w:rsidR="00857E9E" w:rsidRPr="00B2155C">
        <w:t xml:space="preserve">Human </w:t>
      </w:r>
      <w:r w:rsidR="00683340" w:rsidRPr="00B2155C">
        <w:t>m</w:t>
      </w:r>
      <w:r w:rsidR="00857E9E" w:rsidRPr="00B2155C">
        <w:t xml:space="preserve">obility </w:t>
      </w:r>
      <w:r w:rsidR="00683340" w:rsidRPr="00B2155C">
        <w:t>d</w:t>
      </w:r>
      <w:r w:rsidR="00C56955" w:rsidRPr="00B2155C">
        <w:t>ata</w:t>
      </w:r>
      <w:r w:rsidR="00924B63" w:rsidRPr="00B2155C">
        <w:t>.</w:t>
      </w:r>
    </w:p>
    <w:p w14:paraId="138AE65A" w14:textId="19A99402" w:rsidR="00E91F27" w:rsidRPr="00B2155C" w:rsidRDefault="00E91F27">
      <w:pPr>
        <w:spacing w:line="240" w:lineRule="auto"/>
      </w:pPr>
      <w:r w:rsidRPr="00B2155C">
        <w:br w:type="page"/>
      </w:r>
    </w:p>
    <w:p w14:paraId="3E1EDB92" w14:textId="13B4DFD4" w:rsidR="00997B0F" w:rsidRPr="00B2155C" w:rsidRDefault="00386905" w:rsidP="00E91F27">
      <w:pPr>
        <w:pStyle w:val="Heading1"/>
        <w:spacing w:line="240" w:lineRule="auto"/>
        <w:jc w:val="both"/>
      </w:pPr>
      <w:bookmarkStart w:id="0" w:name="_Hlk159160712"/>
      <w:r w:rsidRPr="00B2155C">
        <w:rPr>
          <w:lang w:eastAsia="zh-CN"/>
        </w:rPr>
        <w:lastRenderedPageBreak/>
        <w:t xml:space="preserve">1. </w:t>
      </w:r>
      <w:r w:rsidR="004C7B04" w:rsidRPr="00B2155C">
        <w:rPr>
          <w:lang w:eastAsia="zh-CN"/>
        </w:rPr>
        <w:t>Background</w:t>
      </w:r>
    </w:p>
    <w:bookmarkEnd w:id="0"/>
    <w:p w14:paraId="1D2D9546" w14:textId="2CC728F7" w:rsidR="00653808" w:rsidRPr="00B2155C" w:rsidRDefault="00340C5F" w:rsidP="00653808">
      <w:pPr>
        <w:pStyle w:val="Newparagraph"/>
        <w:spacing w:line="240" w:lineRule="auto"/>
        <w:jc w:val="both"/>
        <w:rPr>
          <w:highlight w:val="yellow"/>
          <w:lang w:eastAsia="zh-CN"/>
        </w:rPr>
      </w:pPr>
      <w:r w:rsidRPr="00B2155C">
        <w:rPr>
          <w:i/>
          <w:iCs/>
        </w:rPr>
        <w:t>Food insecurity</w:t>
      </w:r>
      <w:r w:rsidRPr="00B2155C">
        <w:t xml:space="preserve"> </w:t>
      </w:r>
      <w:r w:rsidR="00CB3EE9" w:rsidRPr="00B2155C">
        <w:t xml:space="preserve">– </w:t>
      </w:r>
      <w:r w:rsidRPr="00B2155C">
        <w:t xml:space="preserve">the lack of </w:t>
      </w:r>
      <w:r w:rsidR="008962EE" w:rsidRPr="00B2155C">
        <w:rPr>
          <w:lang w:eastAsia="zh-CN"/>
        </w:rPr>
        <w:t xml:space="preserve">stable access to sufficient, safe, and nutritious food </w:t>
      </w:r>
      <w:r w:rsidRPr="00B2155C">
        <w:rPr>
          <w:lang w:eastAsia="zh-CN"/>
        </w:rPr>
        <w:t xml:space="preserve">for a healthy, active life </w:t>
      </w:r>
      <w:r w:rsidR="008962EE" w:rsidRPr="00B2155C">
        <w:rPr>
          <w:lang w:eastAsia="zh-CN"/>
        </w:rPr>
        <w:fldChar w:fldCharType="begin"/>
      </w:r>
      <w:r w:rsidR="00D16CE0">
        <w:rPr>
          <w:lang w:eastAsia="zh-CN"/>
        </w:rPr>
        <w:instrText xml:space="preserve"> ADDIN ZOTERO_ITEM CSL_CITATION {"citationID":"peDGCpTV","properties":{"formattedCitation":"(Simelane and Worth 2020)","plainCitation":"(Simelane and Worth 2020)","noteIndex":0},"citationItems":[{"id":"1J5VC5wN/CDCSLtf1","uris":["http://zotero.org/users/local/4eITpJL4/items/GZ9LRMCC"],"itemData":{"id":"JfRVxNkh/QOfYefqt","type":"article-journal","container-title":"Food and Nutrition Bulletin","DOI":"10.1177/0379572120925341","issue":"3","note":"_eprint: https://doi.org/10.1177/0379572120925341\nPMID: 33200627","page":"367-379","title":"Food and Nutrition Security Theory","volume":"41","author":[{"family":"Simelane","given":"Kwanele Siyabonga"},{"family":"Worth","given":"Steve"}],"issued":{"date-parts":[["2020"]]}}}],"schema":"https://github.com/citation-style-language/schema/raw/master/csl-citation.json"} </w:instrText>
      </w:r>
      <w:r w:rsidR="008962EE" w:rsidRPr="00B2155C">
        <w:rPr>
          <w:lang w:eastAsia="zh-CN"/>
        </w:rPr>
        <w:fldChar w:fldCharType="separate"/>
      </w:r>
      <w:r w:rsidR="008962EE" w:rsidRPr="00B2155C">
        <w:t>(Simelane and Worth 2020)</w:t>
      </w:r>
      <w:r w:rsidR="008962EE" w:rsidRPr="00B2155C">
        <w:rPr>
          <w:lang w:eastAsia="zh-CN"/>
        </w:rPr>
        <w:fldChar w:fldCharType="end"/>
      </w:r>
      <w:r w:rsidR="00CB3EE9" w:rsidRPr="00B2155C">
        <w:rPr>
          <w:lang w:eastAsia="zh-CN"/>
        </w:rPr>
        <w:t xml:space="preserve"> </w:t>
      </w:r>
      <w:r w:rsidR="00CB3EE9" w:rsidRPr="00B2155C">
        <w:t>–</w:t>
      </w:r>
      <w:r w:rsidRPr="00B2155C">
        <w:t xml:space="preserve"> is a major challenge faced by many households in the US. </w:t>
      </w:r>
      <w:r w:rsidR="00B0752C" w:rsidRPr="00B2155C">
        <w:rPr>
          <w:lang w:eastAsia="zh-CN"/>
        </w:rPr>
        <w:t>In 2022, the Department of Agriculture reported that 12.8% of U.S. households experienced food insecurity</w:t>
      </w:r>
      <w:r w:rsidR="000C05FD" w:rsidRPr="00B2155C">
        <w:rPr>
          <w:lang w:eastAsia="zh-CN"/>
        </w:rPr>
        <w:t xml:space="preserve"> </w:t>
      </w:r>
      <w:r w:rsidR="00CA77F0" w:rsidRPr="00B2155C">
        <w:rPr>
          <w:lang w:eastAsia="zh-CN"/>
        </w:rPr>
        <w:fldChar w:fldCharType="begin"/>
      </w:r>
      <w:r w:rsidR="00CA77F0" w:rsidRPr="00B2155C">
        <w:rPr>
          <w:lang w:eastAsia="zh-CN"/>
        </w:rPr>
        <w:instrText xml:space="preserve"> ADDIN ZOTERO_ITEM CSL_CITATION {"citationID":"BIIkzZVv","properties":{"formattedCitation":"(Rabbitt {\\i{}et al.} 2023)","plainCitation":"(Rabbitt et al. 2023)","noteIndex":0},"citationItems":[{"id":261,"uris":["http://zotero.org/users/14292551/items/WJW3MRTH"],"itemData":{"id":261,"type":"article-journal","title":"Household food security in the United States in 2022","author":[{"family":"Rabbitt","given":"Matthew P"},{"family":"Hales","given":"Laura J"},{"family":"Burke","given":"Michael P"},{"family":"Coleman-Jensen","given":"Alisha"}],"issued":{"date-parts":[["2023"]]}}}],"schema":"https://github.com/citation-style-language/schema/raw/master/csl-citation.json"} </w:instrText>
      </w:r>
      <w:r w:rsidR="00CA77F0" w:rsidRPr="00B2155C">
        <w:rPr>
          <w:lang w:eastAsia="zh-CN"/>
        </w:rPr>
        <w:fldChar w:fldCharType="separate"/>
      </w:r>
      <w:r w:rsidR="00CA77F0" w:rsidRPr="00B2155C">
        <w:t xml:space="preserve">(Rabbitt </w:t>
      </w:r>
      <w:r w:rsidR="00CA77F0" w:rsidRPr="00B2155C">
        <w:rPr>
          <w:i/>
          <w:iCs/>
        </w:rPr>
        <w:t>et al.</w:t>
      </w:r>
      <w:r w:rsidR="00CA77F0" w:rsidRPr="00B2155C">
        <w:t xml:space="preserve"> 2023)</w:t>
      </w:r>
      <w:r w:rsidR="00CA77F0" w:rsidRPr="00B2155C">
        <w:rPr>
          <w:lang w:eastAsia="zh-CN"/>
        </w:rPr>
        <w:fldChar w:fldCharType="end"/>
      </w:r>
      <w:r w:rsidR="00AC55B0" w:rsidRPr="00B2155C">
        <w:rPr>
          <w:lang w:eastAsia="zh-CN"/>
        </w:rPr>
        <w:t>.</w:t>
      </w:r>
      <w:r w:rsidR="0086429D" w:rsidRPr="00B2155C">
        <w:rPr>
          <w:lang w:eastAsia="zh-CN"/>
        </w:rPr>
        <w:t xml:space="preserve"> </w:t>
      </w:r>
      <w:r w:rsidR="000C05FD" w:rsidRPr="00B2155C">
        <w:rPr>
          <w:lang w:eastAsia="zh-CN"/>
        </w:rPr>
        <w:t>Meanwhile, p</w:t>
      </w:r>
      <w:r w:rsidR="00385E54" w:rsidRPr="00B2155C">
        <w:rPr>
          <w:lang w:eastAsia="zh-CN"/>
        </w:rPr>
        <w:t>rior studies</w:t>
      </w:r>
      <w:r w:rsidR="00910AAE" w:rsidRPr="00B2155C">
        <w:rPr>
          <w:lang w:eastAsia="zh-CN"/>
        </w:rPr>
        <w:t xml:space="preserve"> </w:t>
      </w:r>
      <w:r w:rsidR="00E800D5" w:rsidRPr="00B2155C">
        <w:rPr>
          <w:lang w:eastAsia="zh-CN"/>
        </w:rPr>
        <w:t xml:space="preserve">have </w:t>
      </w:r>
      <w:r w:rsidR="00B77698" w:rsidRPr="00B2155C">
        <w:rPr>
          <w:lang w:eastAsia="zh-CN"/>
        </w:rPr>
        <w:t>established strong</w:t>
      </w:r>
      <w:r w:rsidR="008D1C45" w:rsidRPr="00B2155C">
        <w:rPr>
          <w:lang w:eastAsia="zh-CN"/>
        </w:rPr>
        <w:t xml:space="preserve"> association</w:t>
      </w:r>
      <w:r w:rsidR="00AC3258" w:rsidRPr="00B2155C">
        <w:rPr>
          <w:lang w:eastAsia="zh-CN"/>
        </w:rPr>
        <w:t>s</w:t>
      </w:r>
      <w:r w:rsidR="008D1C45" w:rsidRPr="00B2155C">
        <w:rPr>
          <w:lang w:eastAsia="zh-CN"/>
        </w:rPr>
        <w:t xml:space="preserve"> between food </w:t>
      </w:r>
      <w:r w:rsidR="00C92F5B" w:rsidRPr="00B2155C">
        <w:rPr>
          <w:lang w:eastAsia="zh-CN"/>
        </w:rPr>
        <w:t>insecurity</w:t>
      </w:r>
      <w:r w:rsidR="008D1C45" w:rsidRPr="00B2155C">
        <w:rPr>
          <w:lang w:eastAsia="zh-CN"/>
        </w:rPr>
        <w:t xml:space="preserve"> and many critical health conditions, such as obesity, diabetes, and cardiovascular</w:t>
      </w:r>
      <w:r w:rsidR="008D1C45" w:rsidRPr="00B2155C">
        <w:t xml:space="preserve"> diseases</w:t>
      </w:r>
      <w:r w:rsidR="00354FB7" w:rsidRPr="00B2155C">
        <w:t xml:space="preserve"> </w:t>
      </w:r>
      <w:r w:rsidR="00354FB7" w:rsidRPr="00B2155C">
        <w:fldChar w:fldCharType="begin"/>
      </w:r>
      <w:r w:rsidR="00D16CE0">
        <w:instrText xml:space="preserve"> ADDIN ZOTERO_ITEM CSL_CITATION {"citationID":"o5U6NGrr","properties":{"formattedCitation":"(Bodor {\\i{}et al.} 2010, Berkowitz {\\i{}et al.} 2018)","plainCitation":"(Bodor et al. 2010, Berkowitz et al. 2018)","noteIndex":0},"citationItems":[{"id":"1J5VC5wN/aHgBilbf","uris":["http://zotero.org/users/9738374/items/CAJF2HE3"],"itemData":{"id":1513,"type":"article-journal","container-title":"Journal of Urban Health","ISSN":"1099-3460","journalAbbreviation":"Journal of Urban Health","note":"publisher: Springer","page":"771-781","title":"The association between obesity and urban food environments","volume":"87","author":[{"family":"Bodor","given":"J Nicholas"},{"family":"Rice","given":"Janet C"},{"family":"Farley","given":"Thomas A"},{"family":"Swalm","given":"Chris M"},{"family":"Rose","given":"Donald"}],"issued":{"date-parts":[["2010"]]}}},{"id":"1J5VC5wN/l0meJr2d","uris":["http://zotero.org/users/9738374/items/I7KK5LY8"],"itemData":{"id":1516,"type":"article-journal","container-title":"Diabetes care","ISSN":"0149-5992","issue":"6","journalAbbreviation":"Diabetes care","note":"publisher: Am Diabetes Assoc","page":"1188-1195","title":"Food insecurity, food “deserts,” and glycemic control in patients with diabetes: a longitudinal analysis","volume":"41","author":[{"family":"Berkowitz","given":"Seth A"},{"family":"Karter","given":"Andrew J"},{"family":"Corbie-Smith","given":"Giselle"},{"family":"Seligman","given":"Hilary K"},{"family":"Ackroyd","given":"Sarah A"},{"family":"Barnard","given":"Lily S"},{"family":"Atlas","given":"Steven J"},{"family":"Wexler","given":"Deborah J"}],"issued":{"date-parts":[["2018"]]}}}],"schema":"https://github.com/citation-style-language/schema/raw/master/csl-citation.json"} </w:instrText>
      </w:r>
      <w:r w:rsidR="00354FB7" w:rsidRPr="00B2155C">
        <w:fldChar w:fldCharType="separate"/>
      </w:r>
      <w:r w:rsidR="00354FB7" w:rsidRPr="00B2155C">
        <w:t>(Bodor et al. 2010, Berkowitz et al. 2018)</w:t>
      </w:r>
      <w:r w:rsidR="00354FB7" w:rsidRPr="00B2155C">
        <w:fldChar w:fldCharType="end"/>
      </w:r>
      <w:r w:rsidR="00180D2B" w:rsidRPr="00B2155C">
        <w:t>.</w:t>
      </w:r>
      <w:r w:rsidR="001E2E52" w:rsidRPr="00B2155C">
        <w:rPr>
          <w:highlight w:val="yellow"/>
        </w:rPr>
        <w:t xml:space="preserve"> </w:t>
      </w:r>
      <w:commentRangeStart w:id="1"/>
      <w:r w:rsidR="00A7081D" w:rsidRPr="00B2155C">
        <w:rPr>
          <w:highlight w:val="yellow"/>
          <w:lang w:eastAsia="zh-CN"/>
        </w:rPr>
        <w:t xml:space="preserve">However, food </w:t>
      </w:r>
      <w:r w:rsidR="008962EE" w:rsidRPr="00B2155C">
        <w:rPr>
          <w:highlight w:val="yellow"/>
          <w:lang w:eastAsia="zh-CN"/>
        </w:rPr>
        <w:t>in</w:t>
      </w:r>
      <w:r w:rsidR="00A7081D" w:rsidRPr="00B2155C">
        <w:rPr>
          <w:highlight w:val="yellow"/>
          <w:lang w:eastAsia="zh-CN"/>
        </w:rPr>
        <w:t xml:space="preserve">security </w:t>
      </w:r>
      <w:r w:rsidR="009D2153" w:rsidRPr="00B2155C">
        <w:rPr>
          <w:highlight w:val="yellow"/>
          <w:lang w:eastAsia="zh-CN"/>
        </w:rPr>
        <w:t>is a multi-dimensional issue</w:t>
      </w:r>
      <w:r w:rsidR="00A7081D" w:rsidRPr="00B2155C">
        <w:rPr>
          <w:highlight w:val="yellow"/>
          <w:lang w:eastAsia="zh-CN"/>
        </w:rPr>
        <w:t xml:space="preserve">. </w:t>
      </w:r>
      <w:r w:rsidR="009D2153" w:rsidRPr="00B2155C">
        <w:rPr>
          <w:highlight w:val="yellow"/>
          <w:lang w:eastAsia="zh-CN"/>
        </w:rPr>
        <w:t xml:space="preserve">Studies on Food and Nutrition Security (FNS) theory </w:t>
      </w:r>
      <w:r w:rsidR="00CB01F5" w:rsidRPr="00B2155C">
        <w:rPr>
          <w:highlight w:val="yellow"/>
          <w:lang w:eastAsia="zh-CN"/>
        </w:rPr>
        <w:t xml:space="preserve">have </w:t>
      </w:r>
      <w:r w:rsidR="009D2153" w:rsidRPr="00B2155C">
        <w:rPr>
          <w:highlight w:val="yellow"/>
          <w:lang w:eastAsia="zh-CN"/>
        </w:rPr>
        <w:t>outline</w:t>
      </w:r>
      <w:r w:rsidR="00CB01F5" w:rsidRPr="00B2155C">
        <w:rPr>
          <w:highlight w:val="yellow"/>
          <w:lang w:eastAsia="zh-CN"/>
        </w:rPr>
        <w:t>d</w:t>
      </w:r>
      <w:r w:rsidR="009D2153" w:rsidRPr="00B2155C">
        <w:rPr>
          <w:highlight w:val="yellow"/>
          <w:lang w:eastAsia="zh-CN"/>
        </w:rPr>
        <w:t xml:space="preserve"> four key pillars of food security</w:t>
      </w:r>
      <w:r w:rsidR="00A7081D" w:rsidRPr="00B2155C">
        <w:rPr>
          <w:highlight w:val="yellow"/>
          <w:lang w:eastAsia="zh-CN"/>
        </w:rPr>
        <w:t>: availability, access, utilization, and stability</w:t>
      </w:r>
      <w:r w:rsidR="00BE2137" w:rsidRPr="00B2155C">
        <w:rPr>
          <w:highlight w:val="yellow"/>
          <w:lang w:eastAsia="zh-CN"/>
        </w:rPr>
        <w:t>, where the first three forming a consequential relationship, and stability adding a temporal dimension</w:t>
      </w:r>
      <w:r w:rsidR="00BA034E" w:rsidRPr="00B2155C">
        <w:rPr>
          <w:highlight w:val="yellow"/>
          <w:lang w:eastAsia="zh-CN"/>
        </w:rPr>
        <w:t xml:space="preserve"> </w:t>
      </w:r>
      <w:r w:rsidR="00F60ED6" w:rsidRPr="00B2155C">
        <w:rPr>
          <w:highlight w:val="yellow"/>
          <w:lang w:eastAsia="zh-CN"/>
        </w:rPr>
        <w:fldChar w:fldCharType="begin"/>
      </w:r>
      <w:r w:rsidR="00D16CE0">
        <w:rPr>
          <w:highlight w:val="yellow"/>
          <w:lang w:eastAsia="zh-CN"/>
        </w:rPr>
        <w:instrText xml:space="preserve"> ADDIN ZOTERO_ITEM CSL_CITATION {"citationID":"qbW4iLPW","properties":{"formattedCitation":"(Simelane and Worth 2020)","plainCitation":"(Simelane and Worth 2020)","noteIndex":0},"citationItems":[{"id":"1J5VC5wN/CDCSLtf1","uris":["http://zotero.org/users/local/4eITpJL4/items/GZ9LRMCC"],"itemData":{"id":"JfRVxNkh/QOfYefqt","type":"article-journal","container-title":"Food and Nutrition Bulletin","DOI":"10.1177/0379572120925341","issue":"3","note":"_eprint: https://doi.org/10.1177/0379572120925341\nPMID: 33200627","page":"367-379","title":"Food and Nutrition Security Theory","volume":"41","author":[{"family":"Simelane","given":"Kwanele Siyabonga"},{"family":"Worth","given":"Steve"}],"issued":{"date-parts":[["2020"]]}}}],"schema":"https://github.com/citation-style-language/schema/raw/master/csl-citation.json"} </w:instrText>
      </w:r>
      <w:r w:rsidR="00F60ED6" w:rsidRPr="00B2155C">
        <w:rPr>
          <w:highlight w:val="yellow"/>
          <w:lang w:eastAsia="zh-CN"/>
        </w:rPr>
        <w:fldChar w:fldCharType="separate"/>
      </w:r>
      <w:r w:rsidR="00F60ED6" w:rsidRPr="00B2155C">
        <w:rPr>
          <w:highlight w:val="yellow"/>
        </w:rPr>
        <w:t>(Simelane and Worth 2020)</w:t>
      </w:r>
      <w:r w:rsidR="00F60ED6" w:rsidRPr="00B2155C">
        <w:rPr>
          <w:highlight w:val="yellow"/>
          <w:lang w:eastAsia="zh-CN"/>
        </w:rPr>
        <w:fldChar w:fldCharType="end"/>
      </w:r>
      <w:r w:rsidR="009D2153" w:rsidRPr="00B2155C">
        <w:rPr>
          <w:highlight w:val="yellow"/>
          <w:lang w:eastAsia="zh-CN"/>
        </w:rPr>
        <w:t xml:space="preserve">. </w:t>
      </w:r>
      <w:r w:rsidR="00F60ED6" w:rsidRPr="00B2155C">
        <w:rPr>
          <w:highlight w:val="yellow"/>
          <w:lang w:eastAsia="zh-CN"/>
        </w:rPr>
        <w:t xml:space="preserve">In this framework, </w:t>
      </w:r>
      <w:r w:rsidR="00BE2137" w:rsidRPr="00B2155C">
        <w:rPr>
          <w:i/>
          <w:iCs/>
          <w:highlight w:val="yellow"/>
          <w:lang w:eastAsia="zh-CN"/>
        </w:rPr>
        <w:t>food access</w:t>
      </w:r>
      <w:r w:rsidR="00BE2137" w:rsidRPr="00B2155C">
        <w:rPr>
          <w:highlight w:val="yellow"/>
        </w:rPr>
        <w:t xml:space="preserve"> </w:t>
      </w:r>
      <w:r w:rsidR="00BE2137" w:rsidRPr="00B2155C">
        <w:rPr>
          <w:highlight w:val="yellow"/>
          <w:lang w:eastAsia="zh-CN"/>
        </w:rPr>
        <w:t>is</w:t>
      </w:r>
      <w:r w:rsidR="00BE2137" w:rsidRPr="00B2155C">
        <w:rPr>
          <w:highlight w:val="yellow"/>
        </w:rPr>
        <w:t xml:space="preserve"> </w:t>
      </w:r>
      <w:r w:rsidR="00BE2137" w:rsidRPr="00B2155C">
        <w:rPr>
          <w:highlight w:val="yellow"/>
          <w:lang w:eastAsia="zh-CN"/>
        </w:rPr>
        <w:t xml:space="preserve">the crucial link </w:t>
      </w:r>
      <w:r w:rsidR="00DA59F8" w:rsidRPr="00B2155C">
        <w:rPr>
          <w:highlight w:val="yellow"/>
          <w:lang w:eastAsia="zh-CN"/>
        </w:rPr>
        <w:t xml:space="preserve">between available food and </w:t>
      </w:r>
      <w:r w:rsidR="00EC6D67" w:rsidRPr="00B2155C">
        <w:rPr>
          <w:highlight w:val="yellow"/>
          <w:lang w:eastAsia="zh-CN"/>
        </w:rPr>
        <w:t>its utilization</w:t>
      </w:r>
      <w:r w:rsidR="00892834" w:rsidRPr="00B2155C">
        <w:rPr>
          <w:highlight w:val="yellow"/>
          <w:lang w:eastAsia="zh-CN"/>
        </w:rPr>
        <w:t xml:space="preserve">. </w:t>
      </w:r>
      <w:r w:rsidR="00653808" w:rsidRPr="00B2155C">
        <w:rPr>
          <w:highlight w:val="yellow"/>
          <w:lang w:eastAsia="zh-CN"/>
        </w:rPr>
        <w:t xml:space="preserve">Therefore, understanding and analyzing food access is essential for addressing food insecurity effectively </w:t>
      </w:r>
      <w:r w:rsidR="00653808" w:rsidRPr="00B2155C">
        <w:rPr>
          <w:highlight w:val="yellow"/>
          <w:lang w:eastAsia="zh-CN"/>
        </w:rPr>
        <w:fldChar w:fldCharType="begin"/>
      </w:r>
      <w:r w:rsidR="00653808" w:rsidRPr="00B2155C">
        <w:rPr>
          <w:highlight w:val="yellow"/>
          <w:lang w:eastAsia="zh-CN"/>
        </w:rPr>
        <w:instrText xml:space="preserve"> ADDIN ZOTERO_ITEM CSL_CITATION {"citationID":"q0y7ARsL","properties":{"formattedCitation":"(Rabbitt {\\i{}et al.} 2023)","plainCitation":"(Rabbitt et al. 2023)","noteIndex":0},"citationItems":[{"id":261,"uris":["http://zotero.org/users/14292551/items/WJW3MRTH"],"itemData":{"id":261,"type":"article-journal","title":"Household food security in the United States in 2022","author":[{"family":"Rabbitt","given":"Matthew P"},{"family":"Hales","given":"Laura J"},{"family":"Burke","given":"Michael P"},{"family":"Coleman-Jensen","given":"Alisha"}],"issued":{"date-parts":[["2023"]]}}}],"schema":"https://github.com/citation-style-language/schema/raw/master/csl-citation.json"} </w:instrText>
      </w:r>
      <w:r w:rsidR="00653808" w:rsidRPr="00B2155C">
        <w:rPr>
          <w:highlight w:val="yellow"/>
          <w:lang w:eastAsia="zh-CN"/>
        </w:rPr>
        <w:fldChar w:fldCharType="separate"/>
      </w:r>
      <w:r w:rsidR="00653808" w:rsidRPr="00B2155C">
        <w:rPr>
          <w:highlight w:val="yellow"/>
        </w:rPr>
        <w:t xml:space="preserve">(Rabbitt </w:t>
      </w:r>
      <w:r w:rsidR="00653808" w:rsidRPr="00B2155C">
        <w:rPr>
          <w:i/>
          <w:iCs/>
          <w:highlight w:val="yellow"/>
        </w:rPr>
        <w:t>et al.</w:t>
      </w:r>
      <w:r w:rsidR="00653808" w:rsidRPr="00B2155C">
        <w:rPr>
          <w:highlight w:val="yellow"/>
        </w:rPr>
        <w:t xml:space="preserve"> 2023)</w:t>
      </w:r>
      <w:r w:rsidR="00653808" w:rsidRPr="00B2155C">
        <w:rPr>
          <w:highlight w:val="yellow"/>
          <w:lang w:eastAsia="zh-CN"/>
        </w:rPr>
        <w:fldChar w:fldCharType="end"/>
      </w:r>
      <w:r w:rsidR="00653808" w:rsidRPr="00B2155C">
        <w:rPr>
          <w:highlight w:val="yellow"/>
          <w:lang w:eastAsia="zh-CN"/>
        </w:rPr>
        <w:t>.</w:t>
      </w:r>
    </w:p>
    <w:p w14:paraId="72CA4AE1" w14:textId="7F5C40D9" w:rsidR="00CE3DC4" w:rsidRDefault="001E5AFB" w:rsidP="00070B77">
      <w:pPr>
        <w:pStyle w:val="Newparagraph"/>
        <w:spacing w:line="240" w:lineRule="auto"/>
        <w:jc w:val="both"/>
        <w:rPr>
          <w:highlight w:val="yellow"/>
          <w:lang w:eastAsia="zh-CN"/>
        </w:rPr>
      </w:pPr>
      <w:commentRangeStart w:id="2"/>
      <w:r w:rsidRPr="00DE6A66">
        <w:rPr>
          <w:highlight w:val="yellow"/>
          <w:lang w:eastAsia="zh-CN"/>
        </w:rPr>
        <w:t xml:space="preserve">Food access relies on food </w:t>
      </w:r>
      <w:r w:rsidRPr="00DE6A66">
        <w:rPr>
          <w:i/>
          <w:iCs/>
          <w:highlight w:val="yellow"/>
          <w:lang w:eastAsia="zh-CN"/>
        </w:rPr>
        <w:t>supply</w:t>
      </w:r>
      <w:r w:rsidRPr="00DE6A66">
        <w:rPr>
          <w:highlight w:val="yellow"/>
          <w:lang w:eastAsia="zh-CN"/>
        </w:rPr>
        <w:t xml:space="preserve">, meaning only available food is considered accessible. Research on food </w:t>
      </w:r>
      <w:r w:rsidRPr="00DE6A66">
        <w:rPr>
          <w:i/>
          <w:iCs/>
          <w:highlight w:val="yellow"/>
          <w:lang w:eastAsia="zh-CN"/>
        </w:rPr>
        <w:t>accessibility</w:t>
      </w:r>
      <w:r w:rsidRPr="00DE6A66">
        <w:rPr>
          <w:highlight w:val="yellow"/>
          <w:lang w:eastAsia="zh-CN"/>
        </w:rPr>
        <w:t xml:space="preserve"> has used various datasets, such as Point of Interest data and satellite imagery, and developed spatial and aspatial measurements</w:t>
      </w:r>
      <w:r w:rsidR="000F45CE" w:rsidRPr="00DE6A66">
        <w:rPr>
          <w:highlight w:val="yellow"/>
          <w:lang w:eastAsia="zh-CN"/>
        </w:rPr>
        <w:t xml:space="preserve"> </w:t>
      </w:r>
      <w:r w:rsidR="000F45CE" w:rsidRPr="00DE6A66">
        <w:rPr>
          <w:highlight w:val="yellow"/>
          <w:lang w:eastAsia="zh-CN"/>
        </w:rPr>
        <w:fldChar w:fldCharType="begin"/>
      </w:r>
      <w:r w:rsidR="000F45CE" w:rsidRPr="00DE6A66">
        <w:rPr>
          <w:highlight w:val="yellow"/>
          <w:lang w:eastAsia="zh-CN"/>
        </w:rPr>
        <w:instrText xml:space="preserve"> ADDIN ZOTERO_ITEM CSL_CITATION {"citationID":"QOZLmqhP","properties":{"formattedCitation":"(Larsen and Gilliland 2008, Nguyen, Hoang, {\\i{}et al.} 2020)","plainCitation":"(Larsen and Gilliland 2008, Nguyen, Hoang, et al. 2020)","noteIndex":0},"citationItems":[{"id":71,"uris":["http://zotero.org/users/14292551/items/5MMCRWVV"],"itemData":{"id":71,"type":"article-journal","container-title":"International journal of health geographics","DOI":"https://doi.org/10.1186/1476-072X-7-16","issue":"1","note":"publisher: BioMed Central","page":"1–16","title":"Mapping the evolution of'food deserts' in a Canadian city: Supermarket accessibility in London, Ontario, 1961–2005","volume":"7","author":[{"family":"Larsen","given":"Kristian"},{"family":"Gilliland","given":"Jason"}],"issued":{"date-parts":[["2008"]]}}},{"id":325,"uris":["http://zotero.org/users/14292551/items/ZHWWXCPD"],"itemData":{"id":325,"type":"article-journal","container-title":"Applied Soft Computing","DOI":"10.1016/j.asoc.2020.106565","ISSN":"15684946","journalAbbreviation":"Applied Soft Computing","language":"en","page":"106565","source":"DOI.org (Crossref)","title":"Monitoring agriculture areas with satellite images and deep learning","volume":"95","author":[{"family":"Nguyen","given":"Thanh Tam"},{"family":"Hoang","given":"Thanh Dat"},{"family":"Pham","given":"Minh Tam"},{"family":"Vu","given":"Tuyet Trinh"},{"family":"Nguyen","given":"Thanh Hung"},{"family":"Huynh","given":"Quyet-Thang"},{"family":"Jo","given":"Jun"}],"issued":{"date-parts":[["2020",10]]}}}],"schema":"https://github.com/citation-style-language/schema/raw/master/csl-citation.json"} </w:instrText>
      </w:r>
      <w:r w:rsidR="000F45CE" w:rsidRPr="00DE6A66">
        <w:rPr>
          <w:highlight w:val="yellow"/>
          <w:lang w:eastAsia="zh-CN"/>
        </w:rPr>
        <w:fldChar w:fldCharType="separate"/>
      </w:r>
      <w:r w:rsidR="000F45CE" w:rsidRPr="00DE6A66">
        <w:rPr>
          <w:highlight w:val="yellow"/>
        </w:rPr>
        <w:t xml:space="preserve">(Larsen and Gilliland 2008, Nguyen, Hoang, </w:t>
      </w:r>
      <w:r w:rsidR="000F45CE" w:rsidRPr="00DE6A66">
        <w:rPr>
          <w:i/>
          <w:iCs/>
          <w:highlight w:val="yellow"/>
        </w:rPr>
        <w:t>et al.</w:t>
      </w:r>
      <w:r w:rsidR="000F45CE" w:rsidRPr="00DE6A66">
        <w:rPr>
          <w:highlight w:val="yellow"/>
        </w:rPr>
        <w:t xml:space="preserve"> 2020)</w:t>
      </w:r>
      <w:r w:rsidR="000F45CE" w:rsidRPr="00DE6A66">
        <w:rPr>
          <w:highlight w:val="yellow"/>
          <w:lang w:eastAsia="zh-CN"/>
        </w:rPr>
        <w:fldChar w:fldCharType="end"/>
      </w:r>
      <w:r w:rsidR="00653808" w:rsidRPr="00DE6A66">
        <w:rPr>
          <w:highlight w:val="yellow"/>
          <w:lang w:eastAsia="zh-CN"/>
        </w:rPr>
        <w:t xml:space="preserve">. </w:t>
      </w:r>
      <w:r w:rsidR="00E23381" w:rsidRPr="00DE6A66">
        <w:rPr>
          <w:i/>
          <w:iCs/>
          <w:highlight w:val="yellow"/>
          <w:lang w:eastAsia="zh-CN"/>
        </w:rPr>
        <w:t>Demand</w:t>
      </w:r>
      <w:r w:rsidR="00E23381" w:rsidRPr="00DE6A66">
        <w:rPr>
          <w:highlight w:val="yellow"/>
          <w:lang w:eastAsia="zh-CN"/>
        </w:rPr>
        <w:t xml:space="preserve">-side factors also play a role, as households or individuals need sufficient financial resources, mobility, and decision-making knowledge to </w:t>
      </w:r>
      <w:r w:rsidR="007417AF" w:rsidRPr="00DE6A66">
        <w:rPr>
          <w:highlight w:val="yellow"/>
          <w:lang w:eastAsia="zh-CN"/>
        </w:rPr>
        <w:t xml:space="preserve">actually </w:t>
      </w:r>
      <w:r w:rsidR="00E23381" w:rsidRPr="00DE6A66">
        <w:rPr>
          <w:i/>
          <w:iCs/>
          <w:highlight w:val="yellow"/>
          <w:lang w:eastAsia="zh-CN"/>
        </w:rPr>
        <w:t>acquire</w:t>
      </w:r>
      <w:r w:rsidR="00E23381" w:rsidRPr="00DE6A66">
        <w:rPr>
          <w:highlight w:val="yellow"/>
          <w:lang w:eastAsia="zh-CN"/>
        </w:rPr>
        <w:t xml:space="preserve"> food </w:t>
      </w:r>
      <w:r w:rsidR="007D7250" w:rsidRPr="00DF1D73">
        <w:rPr>
          <w:highlight w:val="yellow"/>
          <w:lang w:eastAsia="zh-CN"/>
        </w:rPr>
        <w:fldChar w:fldCharType="begin"/>
      </w:r>
      <w:r w:rsidR="00D16CE0" w:rsidRPr="00DF1D73">
        <w:rPr>
          <w:highlight w:val="yellow"/>
          <w:lang w:eastAsia="zh-CN"/>
        </w:rPr>
        <w:instrText xml:space="preserve"> ADDIN ZOTERO_ITEM CSL_CITATION {"citationID":"VMVGGxmr","properties":{"formattedCitation":"(Simelane and Worth 2020)","plainCitation":"(Simelane and Worth 2020)","noteIndex":0},"citationItems":[{"id":"1J5VC5wN/CDCSLtf1","uris":["http://zotero.org/users/local/4eITpJL4/items/GZ9LRMCC"],"itemData":{"id":"JfRVxNkh/QOfYefqt","type":"article-journal","container-title":"Food and Nutrition Bulletin","DOI":"10.1177/0379572120925341","issue":"3","note":"_eprint: https://doi.org/10.1177/0379572120925341\nPMID: 33200627","page":"367-379","title":"Food and Nutrition Security Theory","volume":"41","author":[{"family":"Simelane","given":"Kwanele Siyabonga"},{"family":"Worth","given":"Steve"}],"issued":{"date-parts":[["2020"]]}}}],"schema":"https://github.com/citation-style-language/schema/raw/master/csl-citation.json"} </w:instrText>
      </w:r>
      <w:r w:rsidR="007D7250" w:rsidRPr="00DF1D73">
        <w:rPr>
          <w:highlight w:val="yellow"/>
          <w:lang w:eastAsia="zh-CN"/>
        </w:rPr>
        <w:fldChar w:fldCharType="separate"/>
      </w:r>
      <w:r w:rsidR="007D7250" w:rsidRPr="00DF1D73">
        <w:rPr>
          <w:highlight w:val="yellow"/>
        </w:rPr>
        <w:t>(Simelane and Worth 2020)</w:t>
      </w:r>
      <w:r w:rsidR="007D7250" w:rsidRPr="00DF1D73">
        <w:rPr>
          <w:highlight w:val="yellow"/>
          <w:lang w:eastAsia="zh-CN"/>
        </w:rPr>
        <w:fldChar w:fldCharType="end"/>
      </w:r>
      <w:r w:rsidR="00E13FE5" w:rsidRPr="00DF1D73">
        <w:rPr>
          <w:highlight w:val="yellow"/>
          <w:lang w:eastAsia="zh-CN"/>
        </w:rPr>
        <w:t xml:space="preserve">. </w:t>
      </w:r>
      <w:r w:rsidR="00DF1D73" w:rsidRPr="00DF1D73">
        <w:rPr>
          <w:highlight w:val="yellow"/>
          <w:lang w:eastAsia="zh-CN"/>
        </w:rPr>
        <w:t>This makes the study of food acquisition informative, as it reflects both supply and demand sides</w:t>
      </w:r>
      <w:commentRangeEnd w:id="2"/>
      <w:r w:rsidR="00A911B5">
        <w:rPr>
          <w:rStyle w:val="CommentReference"/>
        </w:rPr>
        <w:commentReference w:id="2"/>
      </w:r>
      <w:r w:rsidR="00DF1D73" w:rsidRPr="00DF1D73">
        <w:rPr>
          <w:highlight w:val="yellow"/>
          <w:lang w:eastAsia="zh-CN"/>
        </w:rPr>
        <w:t>.</w:t>
      </w:r>
      <w:commentRangeEnd w:id="1"/>
      <w:r w:rsidR="00DC60CA">
        <w:rPr>
          <w:rStyle w:val="CommentReference"/>
        </w:rPr>
        <w:commentReference w:id="1"/>
      </w:r>
    </w:p>
    <w:p w14:paraId="231580A9" w14:textId="18AB0A1D" w:rsidR="003959AF" w:rsidRPr="00B2155C" w:rsidRDefault="00CE3DC4" w:rsidP="00070B77">
      <w:pPr>
        <w:pStyle w:val="Newparagraph"/>
        <w:spacing w:line="240" w:lineRule="auto"/>
        <w:jc w:val="both"/>
        <w:rPr>
          <w:lang w:eastAsia="zh-CN"/>
        </w:rPr>
      </w:pPr>
      <w:commentRangeStart w:id="3"/>
      <w:r>
        <w:rPr>
          <w:highlight w:val="yellow"/>
          <w:lang w:eastAsia="zh-CN"/>
        </w:rPr>
        <w:t>R</w:t>
      </w:r>
      <w:r w:rsidR="00610338" w:rsidRPr="00DE6A66">
        <w:rPr>
          <w:highlight w:val="yellow"/>
          <w:lang w:eastAsia="zh-CN"/>
        </w:rPr>
        <w:t>e</w:t>
      </w:r>
      <w:r w:rsidR="00DF1D73">
        <w:rPr>
          <w:highlight w:val="yellow"/>
          <w:lang w:eastAsia="zh-CN"/>
        </w:rPr>
        <w:t>gards food acquisition, re</w:t>
      </w:r>
      <w:r w:rsidR="00610338" w:rsidRPr="00DE6A66">
        <w:rPr>
          <w:highlight w:val="yellow"/>
          <w:lang w:eastAsia="zh-CN"/>
        </w:rPr>
        <w:t xml:space="preserve">searchers have gathered </w:t>
      </w:r>
      <w:r w:rsidR="006030BD">
        <w:rPr>
          <w:highlight w:val="yellow"/>
          <w:lang w:eastAsia="zh-CN"/>
        </w:rPr>
        <w:t xml:space="preserve">store </w:t>
      </w:r>
      <w:r w:rsidR="005A1613">
        <w:rPr>
          <w:highlight w:val="yellow"/>
          <w:lang w:eastAsia="zh-CN"/>
        </w:rPr>
        <w:t xml:space="preserve">data (e.g. </w:t>
      </w:r>
      <w:r w:rsidR="00610338" w:rsidRPr="00DE6A66">
        <w:rPr>
          <w:highlight w:val="yellow"/>
          <w:lang w:eastAsia="zh-CN"/>
        </w:rPr>
        <w:t>transaction data or loyalty card information</w:t>
      </w:r>
      <w:r w:rsidR="005A1613">
        <w:rPr>
          <w:highlight w:val="yellow"/>
          <w:lang w:eastAsia="zh-CN"/>
        </w:rPr>
        <w:t>)</w:t>
      </w:r>
      <w:r w:rsidR="00610338" w:rsidRPr="00DE6A66">
        <w:rPr>
          <w:highlight w:val="yellow"/>
          <w:lang w:eastAsia="zh-CN"/>
        </w:rPr>
        <w:t xml:space="preserve">, or engaged individuals through surveys </w:t>
      </w:r>
      <w:r w:rsidR="003A2415" w:rsidRPr="00DE6A66">
        <w:rPr>
          <w:highlight w:val="yellow"/>
          <w:lang w:eastAsia="zh-CN"/>
        </w:rPr>
        <w:t xml:space="preserve"> </w:t>
      </w:r>
      <w:r w:rsidR="009679C0" w:rsidRPr="00DE6A66">
        <w:rPr>
          <w:highlight w:val="yellow"/>
          <w:lang w:eastAsia="zh-CN"/>
        </w:rPr>
        <w:fldChar w:fldCharType="begin"/>
      </w:r>
      <w:r w:rsidR="00D16CE0" w:rsidRPr="00DE6A66">
        <w:rPr>
          <w:highlight w:val="yellow"/>
          <w:lang w:eastAsia="zh-CN"/>
        </w:rPr>
        <w:instrText xml:space="preserve"> ADDIN ZOTERO_ITEM CSL_CITATION {"citationID":"xHaKFwGK","properties":{"formattedCitation":"(Todd and Scharadin 2016)","plainCitation":"(Todd and Scharadin 2016)","noteIndex":0},"citationItems":[{"id":"1J5VC5wN/FxjbYns1","uris":["http://zotero.org/users/local/4eITpJL4/items/Y4KQSKKP"],"itemData":{"id":"JfRVxNkh/bqxFCjEV","type":"report","title":"Where households get food in a typical week: Findings from USDA's FoodAPS","author":[{"family":"Todd","given":"Jessica E"},{"family":"Scharadin","given":"Benjamin"}],"issued":{"date-parts":[["2016"]]}}}],"schema":"https://github.com/citation-style-language/schema/raw/master/csl-citation.json"} </w:instrText>
      </w:r>
      <w:r w:rsidR="009679C0" w:rsidRPr="00DE6A66">
        <w:rPr>
          <w:highlight w:val="yellow"/>
          <w:lang w:eastAsia="zh-CN"/>
        </w:rPr>
        <w:fldChar w:fldCharType="separate"/>
      </w:r>
      <w:r w:rsidR="009679C0" w:rsidRPr="00DE6A66">
        <w:rPr>
          <w:highlight w:val="yellow"/>
        </w:rPr>
        <w:t>(Todd and Scharadin 2016)</w:t>
      </w:r>
      <w:r w:rsidR="009679C0" w:rsidRPr="00DE6A66">
        <w:rPr>
          <w:highlight w:val="yellow"/>
          <w:lang w:eastAsia="zh-CN"/>
        </w:rPr>
        <w:fldChar w:fldCharType="end"/>
      </w:r>
      <w:r w:rsidR="003959AF" w:rsidRPr="00DE6A66">
        <w:rPr>
          <w:highlight w:val="yellow"/>
        </w:rPr>
        <w:t xml:space="preserve"> and </w:t>
      </w:r>
      <w:r w:rsidR="008C7CC1" w:rsidRPr="00DE6A66">
        <w:rPr>
          <w:highlight w:val="yellow"/>
        </w:rPr>
        <w:t>activity</w:t>
      </w:r>
      <w:r w:rsidR="00E82F1F" w:rsidRPr="00DE6A66">
        <w:rPr>
          <w:highlight w:val="yellow"/>
        </w:rPr>
        <w:t>-travel</w:t>
      </w:r>
      <w:r w:rsidR="008C7CC1" w:rsidRPr="00DE6A66">
        <w:rPr>
          <w:highlight w:val="yellow"/>
        </w:rPr>
        <w:t xml:space="preserve"> diar</w:t>
      </w:r>
      <w:r w:rsidR="001D7907" w:rsidRPr="00DE6A66">
        <w:rPr>
          <w:highlight w:val="yellow"/>
          <w:lang w:eastAsia="zh-CN"/>
        </w:rPr>
        <w:t>ies</w:t>
      </w:r>
      <w:r w:rsidR="008C7CC1" w:rsidRPr="00DE6A66">
        <w:rPr>
          <w:highlight w:val="yellow"/>
        </w:rPr>
        <w:t xml:space="preserve"> </w:t>
      </w:r>
      <w:r w:rsidR="00035892" w:rsidRPr="00DE6A66">
        <w:rPr>
          <w:highlight w:val="yellow"/>
          <w:lang w:eastAsia="zh-CN"/>
        </w:rPr>
        <w:fldChar w:fldCharType="begin"/>
      </w:r>
      <w:r w:rsidR="00910983" w:rsidRPr="00DE6A66">
        <w:rPr>
          <w:highlight w:val="yellow"/>
          <w:lang w:eastAsia="zh-CN"/>
        </w:rPr>
        <w:instrText xml:space="preserve"> ADDIN ZOTERO_ITEM CSL_CITATION {"citationID":"MGHGIpvA","properties":{"formattedCitation":"(Wray {\\i{}et al.} 2023)","plainCitation":"(Wray et al. 2023)","noteIndex":0},"citationItems":[{"id":128,"uris":["http://zotero.org/users/local/e9xDvWQ3/items/Z25QZVJF","http://zotero.org/users/14292551/items/Z25QZVJF"],"itemData":{"id":128,"type":"article-journal","container-title":"Health &amp; Place","DOI":"10.1016/j.healthplace.2021.102641","ISSN":"13538292","journalAbbreviation":"Health &amp; Place","language":"en","page":"102641","source":"DOI.org (Crossref)","title":"Analyzing differences between spatial exposure estimation methods: A case study of outdoor food and beverage advertising in London, Canada","title-short":"Analyzing differences between spatial exposure estimation methods","volume":"79","author":[{"family":"Wray","given":"Alexander"},{"family":"Martin","given":"Gina"},{"family":"Doherty","given":"Sean"},{"family":"Gilliland","given":"Jason"}],"issued":{"date-parts":[["2023",1]]}}}],"schema":"https://github.com/citation-style-language/schema/raw/master/csl-citation.json"} </w:instrText>
      </w:r>
      <w:r w:rsidR="00035892" w:rsidRPr="00DE6A66">
        <w:rPr>
          <w:highlight w:val="yellow"/>
          <w:lang w:eastAsia="zh-CN"/>
        </w:rPr>
        <w:fldChar w:fldCharType="separate"/>
      </w:r>
      <w:r w:rsidR="00035892" w:rsidRPr="00DE6A66">
        <w:rPr>
          <w:highlight w:val="yellow"/>
        </w:rPr>
        <w:t xml:space="preserve">(Wray </w:t>
      </w:r>
      <w:r w:rsidR="00035892" w:rsidRPr="00DE6A66">
        <w:rPr>
          <w:i/>
          <w:iCs/>
          <w:highlight w:val="yellow"/>
        </w:rPr>
        <w:t>et al.</w:t>
      </w:r>
      <w:r w:rsidR="00035892" w:rsidRPr="00DE6A66">
        <w:rPr>
          <w:highlight w:val="yellow"/>
        </w:rPr>
        <w:t xml:space="preserve"> 2023)</w:t>
      </w:r>
      <w:r w:rsidR="00035892" w:rsidRPr="00DE6A66">
        <w:rPr>
          <w:highlight w:val="yellow"/>
          <w:lang w:eastAsia="zh-CN"/>
        </w:rPr>
        <w:fldChar w:fldCharType="end"/>
      </w:r>
      <w:r w:rsidR="009B5E90" w:rsidRPr="00DE6A66">
        <w:rPr>
          <w:highlight w:val="yellow"/>
          <w:lang w:eastAsia="zh-CN"/>
        </w:rPr>
        <w:t xml:space="preserve">. </w:t>
      </w:r>
      <w:r w:rsidR="00334BAE" w:rsidRPr="00DE6A66">
        <w:rPr>
          <w:highlight w:val="yellow"/>
          <w:lang w:eastAsia="zh-CN"/>
        </w:rPr>
        <w:t>The</w:t>
      </w:r>
      <w:r w:rsidR="006200A6">
        <w:rPr>
          <w:highlight w:val="yellow"/>
          <w:lang w:eastAsia="zh-CN"/>
        </w:rPr>
        <w:t xml:space="preserve"> studies</w:t>
      </w:r>
      <w:r w:rsidR="00334BAE" w:rsidRPr="00DE6A66">
        <w:rPr>
          <w:highlight w:val="yellow"/>
          <w:lang w:eastAsia="zh-CN"/>
        </w:rPr>
        <w:t xml:space="preserve"> offer detailed insights into acquisition behavior patterns </w:t>
      </w:r>
      <w:r w:rsidR="004A64BC">
        <w:rPr>
          <w:highlight w:val="yellow"/>
          <w:lang w:eastAsia="zh-CN"/>
        </w:rPr>
        <w:t>as they studied</w:t>
      </w:r>
      <w:r w:rsidR="00334BAE" w:rsidRPr="00DE6A66">
        <w:rPr>
          <w:highlight w:val="yellow"/>
          <w:lang w:eastAsia="zh-CN"/>
        </w:rPr>
        <w:t xml:space="preserve"> rich purchase and attitudinal information regarding individuals</w:t>
      </w:r>
      <w:r w:rsidR="00BB62DA" w:rsidRPr="00DE6A66">
        <w:rPr>
          <w:highlight w:val="yellow"/>
          <w:lang w:eastAsia="zh-CN"/>
        </w:rPr>
        <w:t>’</w:t>
      </w:r>
      <w:r w:rsidR="00334BAE" w:rsidRPr="00DE6A66">
        <w:rPr>
          <w:highlight w:val="yellow"/>
          <w:lang w:eastAsia="zh-CN"/>
        </w:rPr>
        <w:t xml:space="preserve"> food access practices. </w:t>
      </w:r>
      <w:r w:rsidR="00124774" w:rsidRPr="00124774">
        <w:rPr>
          <w:highlight w:val="yellow"/>
          <w:lang w:eastAsia="zh-CN"/>
        </w:rPr>
        <w:t xml:space="preserve">However, these studies rely on </w:t>
      </w:r>
      <w:r w:rsidR="00124774" w:rsidRPr="00124774">
        <w:rPr>
          <w:i/>
          <w:iCs/>
          <w:highlight w:val="yellow"/>
          <w:lang w:eastAsia="zh-CN"/>
        </w:rPr>
        <w:t>primary</w:t>
      </w:r>
      <w:r w:rsidR="00124774" w:rsidRPr="00124774">
        <w:rPr>
          <w:highlight w:val="yellow"/>
          <w:lang w:eastAsia="zh-CN"/>
        </w:rPr>
        <w:t xml:space="preserve"> data gathered for specific purposes</w:t>
      </w:r>
      <w:r w:rsidR="00334BAE" w:rsidRPr="00DE6A66">
        <w:rPr>
          <w:highlight w:val="yellow"/>
          <w:lang w:eastAsia="zh-CN"/>
        </w:rPr>
        <w:t xml:space="preserve"> </w:t>
      </w:r>
      <w:r w:rsidR="00334BAE" w:rsidRPr="00DE6A66">
        <w:rPr>
          <w:highlight w:val="yellow"/>
          <w:lang w:eastAsia="zh-CN"/>
        </w:rPr>
        <w:fldChar w:fldCharType="begin"/>
      </w:r>
      <w:r w:rsidR="00334BAE" w:rsidRPr="00DE6A66">
        <w:rPr>
          <w:highlight w:val="yellow"/>
          <w:lang w:eastAsia="zh-CN"/>
        </w:rPr>
        <w:instrText xml:space="preserve"> ADDIN ZOTERO_ITEM CSL_CITATION {"citationID":"ZTdeGcCj","properties":{"formattedCitation":"(Rabianski 2003)","plainCitation":"(Rabianski 2003)","noteIndex":0},"citationItems":[{"id":120,"uris":["http://zotero.org/users/local/e9xDvWQ3/items/Q55S244Z","http://zotero.org/users/14292551/items/Q55S244Z"],"itemData":{"id":120,"type":"article-journal","abstract":"Appraisals and market studies use two types of data - primary and secondary data. The appraiser or market analyst must know what they are and what affects them. All data used in appraisals and market studies should be current, relevant, reliable, accurate, and conceptually correct. This paper presents a discussion of each of these terms and their significance in the context of the data and in the analysis. It then discusses the nature of potential errors that can affect primary and secondary data. Several categories of errors can exist. The analyst needs to be able to recognize the error, understand Its significance and evaluate the applicability of that data in the analysis.","container-title":"The Appraisal Journal","issue":"1","language":"English","note":"ISBN: 00037087","page":"43-55","title":"Primary and secondary data: Concepts, concerns, errors, and issues","volume":"71","author":[{"family":"Rabianski","given":"Joseph S."}],"issued":{"date-parts":[["2003",1]]}}}],"schema":"https://github.com/citation-style-language/schema/raw/master/csl-citation.json"} </w:instrText>
      </w:r>
      <w:r w:rsidR="00334BAE" w:rsidRPr="00DE6A66">
        <w:rPr>
          <w:highlight w:val="yellow"/>
          <w:lang w:eastAsia="zh-CN"/>
        </w:rPr>
        <w:fldChar w:fldCharType="separate"/>
      </w:r>
      <w:r w:rsidR="00334BAE" w:rsidRPr="00DE6A66">
        <w:rPr>
          <w:highlight w:val="yellow"/>
          <w:lang w:eastAsia="zh-CN"/>
        </w:rPr>
        <w:t>(Rabianski 2003)</w:t>
      </w:r>
      <w:r w:rsidR="00334BAE" w:rsidRPr="00DE6A66">
        <w:rPr>
          <w:highlight w:val="yellow"/>
          <w:lang w:eastAsia="zh-CN"/>
        </w:rPr>
        <w:fldChar w:fldCharType="end"/>
      </w:r>
      <w:r w:rsidR="00334BAE" w:rsidRPr="00DE6A66">
        <w:rPr>
          <w:highlight w:val="yellow"/>
          <w:lang w:eastAsia="zh-CN"/>
        </w:rPr>
        <w:t>,</w:t>
      </w:r>
      <w:r w:rsidR="00124774" w:rsidRPr="00124774">
        <w:rPr>
          <w:highlight w:val="yellow"/>
          <w:lang w:eastAsia="zh-CN"/>
        </w:rPr>
        <w:t xml:space="preserve"> typically involving small sample sizes, potential sampling bias, and challenges in tracking changes over long periods and large areas.</w:t>
      </w:r>
      <w:r w:rsidR="003959AF" w:rsidRPr="00B2155C">
        <w:t xml:space="preserve"> </w:t>
      </w:r>
      <w:commentRangeEnd w:id="3"/>
      <w:r w:rsidR="00380E45">
        <w:rPr>
          <w:rStyle w:val="CommentReference"/>
        </w:rPr>
        <w:commentReference w:id="3"/>
      </w:r>
      <w:r w:rsidR="009943D7" w:rsidRPr="00B2155C">
        <w:rPr>
          <w:lang w:eastAsia="zh-CN"/>
        </w:rPr>
        <w:t>T</w:t>
      </w:r>
      <w:r w:rsidR="003959AF" w:rsidRPr="00B2155C">
        <w:t xml:space="preserve">he recent availability of </w:t>
      </w:r>
      <w:r w:rsidR="003959AF" w:rsidRPr="00B2155C">
        <w:rPr>
          <w:i/>
        </w:rPr>
        <w:t>large-scale mobile</w:t>
      </w:r>
      <w:r w:rsidR="00BA3283" w:rsidRPr="00B2155C">
        <w:rPr>
          <w:i/>
          <w:lang w:eastAsia="zh-CN"/>
        </w:rPr>
        <w:t xml:space="preserve"> </w:t>
      </w:r>
      <w:r w:rsidR="00545547" w:rsidRPr="00B2155C">
        <w:rPr>
          <w:i/>
          <w:lang w:eastAsia="zh-CN"/>
        </w:rPr>
        <w:t>device location</w:t>
      </w:r>
      <w:r w:rsidR="003959AF" w:rsidRPr="00B2155C">
        <w:rPr>
          <w:i/>
          <w:lang w:eastAsia="zh-CN"/>
        </w:rPr>
        <w:t xml:space="preserve"> GPS </w:t>
      </w:r>
      <w:r w:rsidR="003959AF" w:rsidRPr="00B2155C">
        <w:rPr>
          <w:i/>
        </w:rPr>
        <w:t>data</w:t>
      </w:r>
      <w:r w:rsidR="003959AF" w:rsidRPr="00B2155C">
        <w:t xml:space="preserve"> </w:t>
      </w:r>
      <w:r w:rsidR="00701F99" w:rsidRPr="00B2155C">
        <w:t>offers</w:t>
      </w:r>
      <w:r w:rsidR="003959AF" w:rsidRPr="00B2155C">
        <w:t xml:space="preserve"> a</w:t>
      </w:r>
      <w:r w:rsidR="00A70E4A" w:rsidRPr="00B2155C">
        <w:rPr>
          <w:lang w:eastAsia="zh-CN"/>
        </w:rPr>
        <w:t xml:space="preserve"> </w:t>
      </w:r>
      <w:r w:rsidR="003959AF" w:rsidRPr="00B2155C">
        <w:t>n</w:t>
      </w:r>
      <w:r w:rsidR="00A70E4A" w:rsidRPr="00B2155C">
        <w:rPr>
          <w:lang w:eastAsia="zh-CN"/>
        </w:rPr>
        <w:t xml:space="preserve">ew </w:t>
      </w:r>
      <w:r w:rsidR="00CD504F" w:rsidRPr="00B2155C">
        <w:rPr>
          <w:lang w:eastAsia="zh-CN"/>
        </w:rPr>
        <w:t>approach</w:t>
      </w:r>
      <w:r w:rsidR="003959AF" w:rsidRPr="00B2155C" w:rsidDel="00CD504F">
        <w:rPr>
          <w:lang w:eastAsia="zh-CN"/>
        </w:rPr>
        <w:t xml:space="preserve"> </w:t>
      </w:r>
      <w:r w:rsidR="003959AF" w:rsidRPr="00B2155C">
        <w:t xml:space="preserve">to </w:t>
      </w:r>
      <w:r w:rsidR="00FF4C0D" w:rsidRPr="00B2155C">
        <w:rPr>
          <w:lang w:eastAsia="zh-CN"/>
        </w:rPr>
        <w:t>study</w:t>
      </w:r>
      <w:r w:rsidR="003959AF" w:rsidRPr="00B2155C">
        <w:t xml:space="preserve"> </w:t>
      </w:r>
      <w:r w:rsidR="003104F0" w:rsidRPr="00B2155C">
        <w:t>human mobility</w:t>
      </w:r>
      <w:r w:rsidR="00192A60" w:rsidRPr="00B2155C">
        <w:t xml:space="preserve"> </w:t>
      </w:r>
      <w:r w:rsidR="00192A60" w:rsidRPr="00B2155C">
        <w:fldChar w:fldCharType="begin"/>
      </w:r>
      <w:r w:rsidR="006760B0" w:rsidRPr="00B2155C">
        <w:instrText xml:space="preserve"> ADDIN ZOTERO_ITEM CSL_CITATION {"citationID":"NsO4cXVO","properties":{"formattedCitation":"(Kwan 2016)","plainCitation":"(Kwan 2016)","noteIndex":0},"citationItems":[{"id":259,"uris":["http://zotero.org/users/14292551/items/BK2BQ7FY"],"itemData":{"id":259,"type":"article-journal","container-title":"Annals of the American Association of Geographers","DOI":"10.1080/00045608.2015.1117937","issue":"2","note":"publisher: Taylor &amp; Francis\n_eprint: https://www.tandfonline.com/doi/pdf/10.1080/00045608.2015.1117937","page":"274–282","title":"Algorithmic Geographies: Big Data, Algorithmic Uncertainty, and the Production of Geographic Knowledge","volume":"106","author":[{"family":"Kwan","given":"Mei-Po"}],"issued":{"date-parts":[["2016"]]}}}],"schema":"https://github.com/citation-style-language/schema/raw/master/csl-citation.json"} </w:instrText>
      </w:r>
      <w:r w:rsidR="00192A60" w:rsidRPr="00B2155C">
        <w:fldChar w:fldCharType="separate"/>
      </w:r>
      <w:r w:rsidR="006760B0" w:rsidRPr="00B2155C">
        <w:t>(Kwan 2016)</w:t>
      </w:r>
      <w:r w:rsidR="00192A60" w:rsidRPr="00B2155C">
        <w:fldChar w:fldCharType="end"/>
      </w:r>
      <w:r w:rsidR="003959AF" w:rsidRPr="00B2155C">
        <w:t xml:space="preserve">. </w:t>
      </w:r>
      <w:r w:rsidR="00A14ABC" w:rsidRPr="00B2155C">
        <w:rPr>
          <w:lang w:eastAsia="zh-CN"/>
        </w:rPr>
        <w:t xml:space="preserve">These </w:t>
      </w:r>
      <w:r w:rsidR="00C64226" w:rsidRPr="00B2155C">
        <w:rPr>
          <w:lang w:eastAsia="zh-CN"/>
        </w:rPr>
        <w:t xml:space="preserve">passively collected </w:t>
      </w:r>
      <w:r w:rsidR="00C64226" w:rsidRPr="00B2155C">
        <w:rPr>
          <w:i/>
          <w:iCs/>
          <w:lang w:eastAsia="zh-CN"/>
        </w:rPr>
        <w:t>secondary</w:t>
      </w:r>
      <w:r w:rsidR="00C64226" w:rsidRPr="00B2155C">
        <w:rPr>
          <w:lang w:eastAsia="zh-CN"/>
        </w:rPr>
        <w:t xml:space="preserve"> data </w:t>
      </w:r>
      <w:r w:rsidR="00EA4885" w:rsidRPr="00B2155C">
        <w:rPr>
          <w:lang w:eastAsia="zh-CN"/>
        </w:rPr>
        <w:t xml:space="preserve">can capture the movements of thousands of individuals over extended periods of </w:t>
      </w:r>
      <w:r w:rsidR="00CB69D0" w:rsidRPr="00B2155C">
        <w:rPr>
          <w:lang w:eastAsia="zh-CN"/>
        </w:rPr>
        <w:t>weeks or months</w:t>
      </w:r>
      <w:r w:rsidR="00EA4885" w:rsidRPr="00B2155C">
        <w:rPr>
          <w:lang w:eastAsia="zh-CN"/>
        </w:rPr>
        <w:t>, with spatial and temporal resolutions of meters and seconds</w:t>
      </w:r>
      <w:r w:rsidR="004D3FAC" w:rsidRPr="00B2155C">
        <w:rPr>
          <w:lang w:eastAsia="zh-CN"/>
        </w:rPr>
        <w:t>. Researchers have applied the</w:t>
      </w:r>
      <w:r w:rsidR="00CB69D0" w:rsidRPr="00B2155C">
        <w:rPr>
          <w:lang w:eastAsia="zh-CN"/>
        </w:rPr>
        <w:t>se</w:t>
      </w:r>
      <w:r w:rsidR="004D3FAC" w:rsidRPr="00B2155C">
        <w:rPr>
          <w:lang w:eastAsia="zh-CN"/>
        </w:rPr>
        <w:t xml:space="preserve"> data to study </w:t>
      </w:r>
      <w:r w:rsidR="009C7A48" w:rsidRPr="00B2155C">
        <w:rPr>
          <w:lang w:eastAsia="zh-CN"/>
        </w:rPr>
        <w:t>a variety of</w:t>
      </w:r>
      <w:r w:rsidR="00684469" w:rsidRPr="00B2155C">
        <w:rPr>
          <w:lang w:eastAsia="zh-CN"/>
        </w:rPr>
        <w:t xml:space="preserve"> human mobility topic</w:t>
      </w:r>
      <w:r w:rsidR="00D625C7" w:rsidRPr="00B2155C">
        <w:rPr>
          <w:lang w:eastAsia="zh-CN"/>
        </w:rPr>
        <w:t>s</w:t>
      </w:r>
      <w:r w:rsidR="00684469" w:rsidRPr="00B2155C">
        <w:rPr>
          <w:lang w:eastAsia="zh-CN"/>
        </w:rPr>
        <w:t xml:space="preserve"> </w:t>
      </w:r>
      <w:r w:rsidR="009C7A48" w:rsidRPr="00B2155C">
        <w:rPr>
          <w:lang w:eastAsia="zh-CN"/>
        </w:rPr>
        <w:t xml:space="preserve">such as </w:t>
      </w:r>
      <w:r w:rsidR="00684469" w:rsidRPr="00B2155C">
        <w:rPr>
          <w:lang w:eastAsia="zh-CN"/>
        </w:rPr>
        <w:t>commuting patterns</w:t>
      </w:r>
      <w:r w:rsidR="009C7A48" w:rsidRPr="00B2155C">
        <w:rPr>
          <w:lang w:eastAsia="zh-CN"/>
        </w:rPr>
        <w:t xml:space="preserve"> and</w:t>
      </w:r>
      <w:r w:rsidR="00684469" w:rsidRPr="00B2155C">
        <w:rPr>
          <w:lang w:eastAsia="zh-CN"/>
        </w:rPr>
        <w:t xml:space="preserve"> evacuation behaviors</w:t>
      </w:r>
      <w:r w:rsidR="00EA4885" w:rsidRPr="00B2155C">
        <w:rPr>
          <w:lang w:eastAsia="zh-CN"/>
        </w:rPr>
        <w:t xml:space="preserve"> </w:t>
      </w:r>
      <w:r w:rsidR="00EA4885" w:rsidRPr="00B2155C">
        <w:rPr>
          <w:lang w:eastAsia="zh-CN"/>
        </w:rPr>
        <w:fldChar w:fldCharType="begin"/>
      </w:r>
      <w:r w:rsidR="00D16CE0">
        <w:rPr>
          <w:lang w:eastAsia="zh-CN"/>
        </w:rPr>
        <w:instrText xml:space="preserve"> ADDIN ZOTERO_ITEM CSL_CITATION {"citationID":"70Nt75pA","properties":{"formattedCitation":"(Kalter {\\i{}et al.} 2021, Zhao {\\i{}et al.} 2022, Horn {\\i{}et al.} 2023)","plainCitation":"(Kalter et al. 2021, Zhao et al. 2022, Horn et al. 2023)","noteIndex":0},"citationItems":[{"id":26,"uris":["http://zotero.org/users/14292551/items/48ICXQUL"],"itemData":{"id":26,"type":"article-journal","container-title":"Transportation Research Interdisciplinary Perspectives","note":"publisher: Elsevier","page":"100498","title":"Post COVID-19 teleworking and car use intentions. Evidence from large scale GPS-tracking and survey data in the Netherlands","volume":"12","author":[{"family":"Kalter","given":"Marie-José Olde"},{"family":"Geurs","given":"Karst T"},{"family":"Wismans","given":"Luc"}],"issued":{"date-parts":[["2021"]]}}},{"id":"1J5VC5wN/l3zcpd6P","uris":["http://zotero.org/users/local/4eITpJL4/items/8DQDPT68"],"itemData":{"id":"3co8NlSV/rEvn3bez","type":"article-journal","container-title":"Transportation research part D: transport and environment","note":"publisher: Elsevier","page":"103277","title":"Estimating wildfire evacuation decision and departure timing using large-scale GPS data","volume":"107","author":[{"family":"Zhao","given":"Xilei"},{"family":"Xu","given":"Yiming"},{"family":"Lovreglio","given":"Ruggiero"},{"family":"Kuligowski","given":"Erica"},{"family":"Nilsson","given":"Daniel"},{"family":"Cova","given":"Thomas J"},{"family":"Wu","given":"Alex"},{"family":"Yan","given":"Xiang"}],"issued":{"date-parts":[["2022"]]}}},{"id":144,"uris":["http://zotero.org/users/local/e9xDvWQ3/items/KPJVL9NL","http://zotero.org/users/14292551/items/KPJVL9NL"],"itemData":{"id":144,"type":"article-journal","abstract":"Abstract\n            The characteristics of food environments people are exposed to, such as the density of fast food (FF) outlets, can impact their diet and risk for diet-related chronic disease. Previous studies examining the relationship between food environments and nutritional health have produced mixed findings, potentially due to the predominant focus on static food environments around people’s homes. As smartphone ownership increases, large-scale data on human mobility (i.e., smartphone geolocations) represents a promising resource for studying dynamic food environments that people have access to and visit as they move throughout their day. This study investigates whether mobility data provides meaningful indicators of diet, measured as FF intake, and diet-related disease, evaluating its usefulness for food environment research. Using a mobility dataset consisting of 14.5 million visits to geolocated food outlets in Los Angeles County (LAC) across a representative sample of 243,644 anonymous and opted-in adult smartphone users in LAC, we construct measures of visits to FF outlets aggregated over users living in neighborhood. We find that the aggregated measures strongly and significantly correspond to self-reported FF intake, obesity, and diabetes in a diverse, representative sample of 8,036 LAC adults included in a population health survey carried out by the LAC Department of Public Health. Visits to FF outlets were a better predictor of individuals’ obesity and diabetes than their self-reported FF intake, controlling for other known risks. These findings suggest mobility data represents a valid tool to study people’s use of dynamic food environments and links to diet and health.","container-title":"npj Digital Medicine","DOI":"10.1038/s41746-023-00949-x","ISSN":"2398-6352","issue":"1","journalAbbreviation":"npj Digit. Med.","language":"en","page":"208","source":"DOI.org (Crossref)","title":"Population mobility data provides meaningful indicators of fast food intake and diet-related diseases in diverse populations","volume":"6","author":[{"family":"Horn","given":"Abigail L."},{"family":"Bell","given":"Brooke M."},{"family":"Bulle Bueno","given":"Bernardo García"},{"family":"Bahrami","given":"Mohsen"},{"family":"Bozkaya","given":"Burçin"},{"family":"Cui","given":"Yan"},{"family":"Wilson","given":"John P."},{"family":"Pentland","given":"Alex"},{"family":"Moro","given":"Esteban"},{"family":"De La Haye","given":"Kayla"}],"issued":{"date-parts":[["2023",11,15]]}}}],"schema":"https://github.com/citation-style-language/schema/raw/master/csl-citation.json"} </w:instrText>
      </w:r>
      <w:r w:rsidR="00EA4885" w:rsidRPr="00B2155C">
        <w:rPr>
          <w:lang w:eastAsia="zh-CN"/>
        </w:rPr>
        <w:fldChar w:fldCharType="separate"/>
      </w:r>
      <w:r w:rsidR="006760B0" w:rsidRPr="00B2155C">
        <w:t xml:space="preserve">(Kalter </w:t>
      </w:r>
      <w:r w:rsidR="006760B0" w:rsidRPr="00B2155C">
        <w:rPr>
          <w:i/>
          <w:iCs/>
        </w:rPr>
        <w:t>et al.</w:t>
      </w:r>
      <w:r w:rsidR="006760B0" w:rsidRPr="00B2155C">
        <w:t xml:space="preserve"> 2021, Zhao </w:t>
      </w:r>
      <w:r w:rsidR="006760B0" w:rsidRPr="00B2155C">
        <w:rPr>
          <w:i/>
          <w:iCs/>
        </w:rPr>
        <w:t>et al.</w:t>
      </w:r>
      <w:r w:rsidR="006760B0" w:rsidRPr="00B2155C">
        <w:t xml:space="preserve"> 2022, Horn </w:t>
      </w:r>
      <w:r w:rsidR="006760B0" w:rsidRPr="00B2155C">
        <w:rPr>
          <w:i/>
          <w:iCs/>
        </w:rPr>
        <w:t>et al.</w:t>
      </w:r>
      <w:r w:rsidR="006760B0" w:rsidRPr="00B2155C">
        <w:t xml:space="preserve"> 2023)</w:t>
      </w:r>
      <w:r w:rsidR="00EA4885" w:rsidRPr="00B2155C">
        <w:rPr>
          <w:lang w:eastAsia="zh-CN"/>
        </w:rPr>
        <w:fldChar w:fldCharType="end"/>
      </w:r>
      <w:r w:rsidR="00EA4885" w:rsidRPr="00B2155C">
        <w:rPr>
          <w:lang w:eastAsia="zh-CN"/>
        </w:rPr>
        <w:t xml:space="preserve">. </w:t>
      </w:r>
      <w:r w:rsidR="00B27D39" w:rsidRPr="00B2155C">
        <w:rPr>
          <w:lang w:eastAsia="zh-CN"/>
        </w:rPr>
        <w:t>S</w:t>
      </w:r>
      <w:r w:rsidR="0014426E" w:rsidRPr="00B2155C">
        <w:rPr>
          <w:lang w:eastAsia="zh-CN"/>
        </w:rPr>
        <w:t>econdary</w:t>
      </w:r>
      <w:r w:rsidR="003959AF" w:rsidRPr="00B2155C">
        <w:t xml:space="preserve"> GPS data holds </w:t>
      </w:r>
      <w:r w:rsidR="00813BF6" w:rsidRPr="00B2155C">
        <w:t>promises</w:t>
      </w:r>
      <w:r w:rsidR="003959AF" w:rsidRPr="00B2155C">
        <w:t xml:space="preserve"> for advancing </w:t>
      </w:r>
      <w:r w:rsidR="00B27D39" w:rsidRPr="00B2155C">
        <w:rPr>
          <w:lang w:eastAsia="zh-CN"/>
        </w:rPr>
        <w:t xml:space="preserve">our understanding on food access </w:t>
      </w:r>
      <w:r w:rsidR="00CA5B84" w:rsidRPr="00B2155C">
        <w:fldChar w:fldCharType="begin"/>
      </w:r>
      <w:r w:rsidR="00D16CE0">
        <w:instrText xml:space="preserve"> ADDIN ZOTERO_ITEM CSL_CITATION {"citationID":"LgiMjNhO","properties":{"formattedCitation":"(Cetateanu and Jones 2016)","plainCitation":"(Cetateanu and Jones 2016)","noteIndex":0},"citationItems":[{"id":"1J5VC5wN/XSsjsKwc","uris":["http://zotero.org/users/local/4eITpJL4/items/YGWRUXHQ"],"itemData":{"id":6,"type":"article-journal","container-title":"SSM-population health","note":"publisher: Elsevier","page":"196–205","title":"How can GPS technology help us better understand exposure to the food environment? A systematic review","volume":"2","author":[{"family":"Cetateanu","given":"Andreea"},{"family":"Jones","given":"Andy"}],"issued":{"date-parts":[["2016"]]}}}],"schema":"https://github.com/citation-style-language/schema/raw/master/csl-citation.json"} </w:instrText>
      </w:r>
      <w:r w:rsidR="00CA5B84" w:rsidRPr="00B2155C">
        <w:fldChar w:fldCharType="separate"/>
      </w:r>
      <w:r w:rsidR="00CA5B84" w:rsidRPr="00B2155C">
        <w:t>(Cetateanu and Jones 2016)</w:t>
      </w:r>
      <w:r w:rsidR="00CA5B84" w:rsidRPr="00B2155C">
        <w:fldChar w:fldCharType="end"/>
      </w:r>
      <w:r w:rsidR="00CA5B84" w:rsidRPr="00B2155C">
        <w:t>.</w:t>
      </w:r>
      <w:r w:rsidR="00B510CC" w:rsidRPr="00B2155C">
        <w:t xml:space="preserve"> </w:t>
      </w:r>
      <w:r w:rsidR="00277FC6" w:rsidRPr="00B2155C">
        <w:t>However</w:t>
      </w:r>
      <w:r w:rsidR="00335A1B" w:rsidRPr="00B2155C">
        <w:t xml:space="preserve">, </w:t>
      </w:r>
      <w:r w:rsidR="00FF736C" w:rsidRPr="00B2155C">
        <w:t xml:space="preserve">the </w:t>
      </w:r>
      <w:r w:rsidR="009F26E7" w:rsidRPr="00B2155C">
        <w:t xml:space="preserve">potentials and limitations </w:t>
      </w:r>
      <w:r w:rsidR="00FF736C" w:rsidRPr="00B2155C">
        <w:t xml:space="preserve">of </w:t>
      </w:r>
      <w:r w:rsidR="008975CE" w:rsidRPr="00B2155C">
        <w:t xml:space="preserve">utilizing </w:t>
      </w:r>
      <w:r w:rsidR="00EA08BA" w:rsidRPr="00B2155C">
        <w:rPr>
          <w:lang w:eastAsia="zh-CN"/>
        </w:rPr>
        <w:t xml:space="preserve">secondary GPS data </w:t>
      </w:r>
      <w:r w:rsidR="00905684" w:rsidRPr="00B2155C">
        <w:rPr>
          <w:lang w:eastAsia="zh-CN"/>
        </w:rPr>
        <w:t>for these purposes</w:t>
      </w:r>
      <w:r w:rsidR="004502C9" w:rsidRPr="00B2155C">
        <w:rPr>
          <w:lang w:eastAsia="zh-CN"/>
        </w:rPr>
        <w:t xml:space="preserve"> </w:t>
      </w:r>
      <w:r w:rsidR="007A409B" w:rsidRPr="00B2155C">
        <w:t xml:space="preserve">are </w:t>
      </w:r>
      <w:r w:rsidR="00905684" w:rsidRPr="00B2155C">
        <w:t>not yet systematically studied</w:t>
      </w:r>
      <w:r w:rsidR="007A409B" w:rsidRPr="00B2155C">
        <w:t xml:space="preserve"> </w:t>
      </w:r>
      <w:r w:rsidR="004A2913" w:rsidRPr="00B2155C">
        <w:rPr>
          <w:lang w:eastAsia="zh-CN"/>
        </w:rPr>
        <w:fldChar w:fldCharType="begin"/>
      </w:r>
      <w:r w:rsidR="00910983" w:rsidRPr="00B2155C">
        <w:rPr>
          <w:lang w:eastAsia="zh-CN"/>
        </w:rPr>
        <w:instrText xml:space="preserve"> ADDIN ZOTERO_ITEM CSL_CITATION {"citationID":"oh3oxD7q","properties":{"formattedCitation":"(Chang {\\i{}et al.} 2022, Horn {\\i{}et al.} 2023, Xu {\\i{}et al.} 2023)","plainCitation":"(Chang et al. 2022, Horn et al. 2023, Xu et al. 2023)","noteIndex":0},"citationItems":[{"id":140,"uris":["http://zotero.org/users/local/e9xDvWQ3/items/SC4XYVI7","http://zotero.org/users/14292551/items/SC4XYVI7"],"itemData":{"id":140,"type":"article-journal","container-title":"Health &amp; Place","DOI":"10.1016/j.healthplace.2021.102736","ISSN":"13538292","journalAbbreviation":"Health &amp; Place","language":"en","page":"102736","source":"DOI.org (Crossref)","title":"The role of alcohol outlet visits derived from mobile phone location data in enhancing domestic violence prediction at the neighborhood level","volume":"73","author":[{"family":"Chang","given":"Ting"},{"family":"Hu","given":"Yingjie"},{"family":"Taylor","given":"Dane"},{"family":"Quigley","given":"Brian M."}],"issued":{"date-parts":[["2022",1]]}}},{"id":144,"uris":["http://zotero.org/users/local/e9xDvWQ3/items/KPJVL9NL","http://zotero.org/users/14292551/items/KPJVL9NL"],"itemData":{"id":144,"type":"article-journal","abstract":"Abstract\n            The characteristics of food environments people are exposed to, such as the density of fast food (FF) outlets, can impact their diet and risk for diet-related chronic disease. Previous studies examining the relationship between food environments and nutritional health have produced mixed findings, potentially due to the predominant focus on static food environments around people’s homes. As smartphone ownership increases, large-scale data on human mobility (i.e., smartphone geolocations) represents a promising resource for studying dynamic food environments that people have access to and visit as they move throughout their day. This study investigates whether mobility data provides meaningful indicators of diet, measured as FF intake, and diet-related disease, evaluating its usefulness for food environment research. Using a mobility dataset consisting of 14.5 million visits to geolocated food outlets in Los Angeles County (LAC) across a representative sample of 243,644 anonymous and opted-in adult smartphone users in LAC, we construct measures of visits to FF outlets aggregated over users living in neighborhood. We find that the aggregated measures strongly and significantly correspond to self-reported FF intake, obesity, and diabetes in a diverse, representative sample of 8,036 LAC adults included in a population health survey carried out by the LAC Department of Public Health. Visits to FF outlets were a better predictor of individuals’ obesity and diabetes than their self-reported FF intake, controlling for other known risks. These findings suggest mobility data represents a valid tool to study people’s use of dynamic food environments and links to diet and health.","container-title":"npj Digital Medicine","DOI":"10.1038/s41746-023-00949-x","ISSN":"2398-6352","issue":"1","journalAbbreviation":"npj Digit. Med.","language":"en","page":"208","source":"DOI.org (Crossref)","title":"Population mobility data provides meaningful indicators of fast food intake and diet-related diseases in diverse populations","volume":"6","author":[{"family":"Horn","given":"Abigail L."},{"family":"Bell","given":"Brooke M."},{"family":"Bulle Bueno","given":"Bernardo García"},{"family":"Bahrami","given":"Mohsen"},{"family":"Bozkaya","given":"Burçin"},{"family":"Cui","given":"Yan"},{"family":"Wilson","given":"John P."},{"family":"Pentland","given":"Alex"},{"family":"Moro","given":"Esteban"},{"family":"De La Haye","given":"Kayla"}],"issued":{"date-parts":[["2023",11,15]]}}},{"id":142,"uris":["http://zotero.org/users/local/e9xDvWQ3/items/KMX77KGR","http://zotero.org/users/14292551/items/KMX77KGR"],"itemData":{"id":142,"type":"article-journal","abstract":"Abstract\n            The prevalence of cardiometabolic diseases in the United States is presumably linked to an obesogenic retail food environment that promotes unhealthy dietary habits. Past studies, however, have reported inconsistent findings about the relationship between the two. One underexplored area is how humans interact with food environments and how to integrate human activity into scalable measures. In this paper, we develop the retail food activity index (RFAI) at the census tract level by utilizing Global Positioning System tracking data covering over 94 million aggregated visit records to approximately 359,000 food retailers across the United States over two years. Here we show that the RFAI has significant associations with the prevalence of multiple cardiometabolic diseases. Our study indicates that the RFAI is a promising index with the potential for guiding the development of policies and health interventions aimed at curtailing the burden of cardiometabolic diseases, especially in communities characterized by obesogenic dietary behaviors.","container-title":"Nature Communications","DOI":"10.1038/s41467-023-42667-8","ISSN":"2041-1723","issue":"1","journalAbbreviation":"Nat Commun","language":"en","page":"7326","source":"DOI.org (Crossref)","title":"Integrating human activity into food environments can better predict cardiometabolic diseases in the United States","volume":"14","author":[{"family":"Xu","given":"Ran"},{"family":"Huang","given":"Xiao"},{"family":"Zhang","given":"Kai"},{"family":"Lyu","given":"Weixuan"},{"family":"Ghosh","given":"Debarchana"},{"family":"Li","given":"Zhenlong"},{"family":"Chen","given":"Xiang"}],"issued":{"date-parts":[["2023",11,13]]}}}],"schema":"https://github.com/citation-style-language/schema/raw/master/csl-citation.json"} </w:instrText>
      </w:r>
      <w:r w:rsidR="004A2913" w:rsidRPr="00B2155C">
        <w:rPr>
          <w:lang w:eastAsia="zh-CN"/>
        </w:rPr>
        <w:fldChar w:fldCharType="separate"/>
      </w:r>
      <w:r w:rsidR="004A2913" w:rsidRPr="00B2155C">
        <w:t xml:space="preserve">(Chang </w:t>
      </w:r>
      <w:r w:rsidR="004A2913" w:rsidRPr="00B2155C">
        <w:rPr>
          <w:i/>
          <w:iCs/>
        </w:rPr>
        <w:t>et al.</w:t>
      </w:r>
      <w:r w:rsidR="004A2913" w:rsidRPr="00B2155C">
        <w:t xml:space="preserve"> 2022, Horn </w:t>
      </w:r>
      <w:r w:rsidR="004A2913" w:rsidRPr="00B2155C">
        <w:rPr>
          <w:i/>
          <w:iCs/>
        </w:rPr>
        <w:t>et al.</w:t>
      </w:r>
      <w:r w:rsidR="004A2913" w:rsidRPr="00B2155C">
        <w:t xml:space="preserve"> 2023, Xu </w:t>
      </w:r>
      <w:r w:rsidR="004A2913" w:rsidRPr="00B2155C">
        <w:rPr>
          <w:i/>
          <w:iCs/>
        </w:rPr>
        <w:t>et al.</w:t>
      </w:r>
      <w:r w:rsidR="004A2913" w:rsidRPr="00B2155C">
        <w:t xml:space="preserve"> 2023)</w:t>
      </w:r>
      <w:r w:rsidR="004A2913" w:rsidRPr="00B2155C">
        <w:rPr>
          <w:lang w:eastAsia="zh-CN"/>
        </w:rPr>
        <w:fldChar w:fldCharType="end"/>
      </w:r>
      <w:r w:rsidR="004A2913" w:rsidRPr="00B2155C">
        <w:t>.</w:t>
      </w:r>
    </w:p>
    <w:p w14:paraId="4C31C01B" w14:textId="58C8ED2B" w:rsidR="00163263" w:rsidRPr="00C12655" w:rsidRDefault="00140DE9" w:rsidP="0052179D">
      <w:pPr>
        <w:pStyle w:val="Newparagraph"/>
        <w:spacing w:line="240" w:lineRule="auto"/>
        <w:jc w:val="both"/>
      </w:pPr>
      <w:r w:rsidRPr="00C12655">
        <w:rPr>
          <w:lang w:eastAsia="zh-CN"/>
        </w:rPr>
        <w:t xml:space="preserve">To address this gap, this paper explores the use of a large-scale, individual-level, longitudinal secondary GPS dataset </w:t>
      </w:r>
      <w:r w:rsidR="00AF153D" w:rsidRPr="00C12655">
        <w:rPr>
          <w:lang w:eastAsia="zh-CN"/>
        </w:rPr>
        <w:t>in</w:t>
      </w:r>
      <w:r w:rsidRPr="00C12655">
        <w:rPr>
          <w:lang w:eastAsia="zh-CN"/>
        </w:rPr>
        <w:t xml:space="preserve"> food access</w:t>
      </w:r>
      <w:r w:rsidR="00AF153D" w:rsidRPr="00C12655">
        <w:rPr>
          <w:lang w:eastAsia="zh-CN"/>
        </w:rPr>
        <w:t xml:space="preserve"> analysis</w:t>
      </w:r>
      <w:r w:rsidRPr="00C12655">
        <w:rPr>
          <w:lang w:eastAsia="zh-CN"/>
        </w:rPr>
        <w:t xml:space="preserve">. We infer food acquisition activities from the data, analyze patterns and evaluate the </w:t>
      </w:r>
      <w:r w:rsidR="0052179D" w:rsidRPr="00C12655">
        <w:rPr>
          <w:lang w:eastAsia="zh-CN"/>
        </w:rPr>
        <w:t>findings</w:t>
      </w:r>
      <w:r w:rsidRPr="00C12655">
        <w:rPr>
          <w:lang w:eastAsia="zh-CN"/>
        </w:rPr>
        <w:t xml:space="preserve">. </w:t>
      </w:r>
      <w:r w:rsidR="0052179D" w:rsidRPr="00C12655">
        <w:rPr>
          <w:lang w:eastAsia="zh-CN"/>
        </w:rPr>
        <w:t>We</w:t>
      </w:r>
      <w:r w:rsidRPr="00C12655">
        <w:rPr>
          <w:lang w:eastAsia="zh-CN"/>
        </w:rPr>
        <w:t xml:space="preserve"> </w:t>
      </w:r>
      <w:r w:rsidR="00B02120" w:rsidRPr="00C12655">
        <w:rPr>
          <w:lang w:eastAsia="zh-CN"/>
        </w:rPr>
        <w:t>aim</w:t>
      </w:r>
      <w:r w:rsidRPr="00C12655">
        <w:rPr>
          <w:lang w:eastAsia="zh-CN"/>
        </w:rPr>
        <w:t xml:space="preserve"> to</w:t>
      </w:r>
      <w:r w:rsidR="002B6558" w:rsidRPr="00C12655">
        <w:t>:</w:t>
      </w:r>
    </w:p>
    <w:p w14:paraId="2CAD94E1" w14:textId="0A5BBBFA" w:rsidR="00BF1851" w:rsidRPr="00C12655" w:rsidRDefault="00140DE9" w:rsidP="00385E54">
      <w:pPr>
        <w:pStyle w:val="Bulletedlist"/>
        <w:spacing w:before="0" w:line="240" w:lineRule="auto"/>
        <w:jc w:val="both"/>
      </w:pPr>
      <w:r w:rsidRPr="00C12655">
        <w:t xml:space="preserve">Assess the </w:t>
      </w:r>
      <w:r w:rsidRPr="00C12655">
        <w:rPr>
          <w:i/>
          <w:iCs/>
        </w:rPr>
        <w:t>feasibility</w:t>
      </w:r>
      <w:r w:rsidRPr="00C12655">
        <w:t xml:space="preserve"> of using passively collected GPS data to replicate traditional food acquisition analyses and obtain common metrics.</w:t>
      </w:r>
    </w:p>
    <w:p w14:paraId="091A63D0" w14:textId="5DC6EC47" w:rsidR="00BF1851" w:rsidRPr="00C12655" w:rsidRDefault="00140DE9" w:rsidP="00385E54">
      <w:pPr>
        <w:pStyle w:val="Bulletedlist"/>
        <w:spacing w:line="240" w:lineRule="auto"/>
        <w:jc w:val="both"/>
      </w:pPr>
      <w:r w:rsidRPr="00C12655">
        <w:t xml:space="preserve">Identify the </w:t>
      </w:r>
      <w:r w:rsidRPr="00C12655">
        <w:rPr>
          <w:i/>
          <w:iCs/>
        </w:rPr>
        <w:t>novel insights</w:t>
      </w:r>
      <w:r w:rsidRPr="00C12655">
        <w:t xml:space="preserve"> that the data</w:t>
      </w:r>
      <w:r w:rsidR="00B02120" w:rsidRPr="00C12655">
        <w:t>set</w:t>
      </w:r>
      <w:r w:rsidRPr="00C12655">
        <w:t xml:space="preserve"> can provide</w:t>
      </w:r>
      <w:r w:rsidR="00BF1851" w:rsidRPr="00C12655">
        <w:t>.</w:t>
      </w:r>
    </w:p>
    <w:p w14:paraId="499FCD22" w14:textId="0CEAC3B0" w:rsidR="00E210F2" w:rsidRPr="00C12655" w:rsidRDefault="00140DE9" w:rsidP="0052179D">
      <w:pPr>
        <w:pStyle w:val="Bulletedlist"/>
        <w:spacing w:after="0" w:line="240" w:lineRule="auto"/>
        <w:jc w:val="both"/>
      </w:pPr>
      <w:r w:rsidRPr="00C12655">
        <w:t xml:space="preserve">Evaluate the </w:t>
      </w:r>
      <w:r w:rsidRPr="00C12655">
        <w:rPr>
          <w:i/>
          <w:iCs/>
        </w:rPr>
        <w:t>robustness</w:t>
      </w:r>
      <w:r w:rsidRPr="00C12655">
        <w:t xml:space="preserve"> of </w:t>
      </w:r>
      <w:r w:rsidR="00B02120" w:rsidRPr="00C12655">
        <w:t>the</w:t>
      </w:r>
      <w:r w:rsidRPr="00C12655">
        <w:t xml:space="preserve"> findings generated from the </w:t>
      </w:r>
      <w:r w:rsidR="00B02120" w:rsidRPr="00C12655">
        <w:t>dataset</w:t>
      </w:r>
      <w:r w:rsidR="00BF1851" w:rsidRPr="00C12655">
        <w:t>.</w:t>
      </w:r>
    </w:p>
    <w:p w14:paraId="395419F8" w14:textId="4CBEAF88" w:rsidR="00A516CA" w:rsidRPr="00B2155C" w:rsidRDefault="00EC3624" w:rsidP="00385E54">
      <w:pPr>
        <w:pStyle w:val="Newparagraph"/>
        <w:spacing w:line="240" w:lineRule="auto"/>
        <w:jc w:val="both"/>
      </w:pPr>
      <w:r w:rsidRPr="00B2155C">
        <w:t>The paper is structured as follows</w:t>
      </w:r>
      <w:r w:rsidR="003072D6" w:rsidRPr="00B2155C">
        <w:rPr>
          <w:lang w:eastAsia="zh-CN"/>
        </w:rPr>
        <w:t>.</w:t>
      </w:r>
      <w:r w:rsidRPr="00B2155C">
        <w:t xml:space="preserve"> </w:t>
      </w:r>
      <w:r w:rsidR="009B5E90" w:rsidRPr="00B2155C">
        <w:rPr>
          <w:highlight w:val="yellow"/>
          <w:lang w:eastAsia="zh-CN"/>
        </w:rPr>
        <w:t xml:space="preserve">We begin with an overview of food access and the traditional food access studies, examining their data sources and insights. Next, we introduce mobile location GPS data and its current </w:t>
      </w:r>
      <w:r w:rsidR="00552206" w:rsidRPr="00B2155C">
        <w:rPr>
          <w:highlight w:val="yellow"/>
        </w:rPr>
        <w:t>application</w:t>
      </w:r>
      <w:r w:rsidR="00481ADB" w:rsidRPr="00B2155C">
        <w:rPr>
          <w:highlight w:val="yellow"/>
        </w:rPr>
        <w:t>s</w:t>
      </w:r>
      <w:r w:rsidR="00552206" w:rsidRPr="00B2155C">
        <w:rPr>
          <w:highlight w:val="yellow"/>
        </w:rPr>
        <w:t xml:space="preserve"> in</w:t>
      </w:r>
      <w:r w:rsidRPr="00B2155C">
        <w:rPr>
          <w:highlight w:val="yellow"/>
        </w:rPr>
        <w:t xml:space="preserve"> food access research.</w:t>
      </w:r>
      <w:r w:rsidRPr="00B2155C">
        <w:t xml:space="preserve"> </w:t>
      </w:r>
      <w:r w:rsidR="008E7707" w:rsidRPr="00B2155C">
        <w:t>We then proceed to our case study</w:t>
      </w:r>
      <w:r w:rsidRPr="00B2155C">
        <w:t xml:space="preserve">, where we </w:t>
      </w:r>
      <w:r w:rsidR="001D1ABD" w:rsidRPr="00B2155C">
        <w:t xml:space="preserve">extract and </w:t>
      </w:r>
      <w:r w:rsidRPr="00B2155C">
        <w:t xml:space="preserve">analyze food-related trips from </w:t>
      </w:r>
      <w:r w:rsidRPr="00B2155C">
        <w:lastRenderedPageBreak/>
        <w:t xml:space="preserve">a large-scale </w:t>
      </w:r>
      <w:r w:rsidR="001D1ABD" w:rsidRPr="00B2155C">
        <w:t xml:space="preserve">mobile location </w:t>
      </w:r>
      <w:r w:rsidR="007C5F2D" w:rsidRPr="00B2155C">
        <w:t xml:space="preserve">GPS </w:t>
      </w:r>
      <w:r w:rsidRPr="00B2155C">
        <w:t xml:space="preserve">dataset </w:t>
      </w:r>
      <w:r w:rsidR="001D1ABD" w:rsidRPr="00B2155C">
        <w:t xml:space="preserve">of 1.5 </w:t>
      </w:r>
      <w:r w:rsidR="0A20F867" w:rsidRPr="00B2155C">
        <w:t>months</w:t>
      </w:r>
      <w:r w:rsidR="001D1ABD" w:rsidRPr="00B2155C">
        <w:t xml:space="preserve"> </w:t>
      </w:r>
      <w:r w:rsidRPr="00B2155C">
        <w:t>in Jacksonville</w:t>
      </w:r>
      <w:r w:rsidR="00740032" w:rsidRPr="00B2155C">
        <w:t>, Florida</w:t>
      </w:r>
      <w:r w:rsidRPr="00B2155C">
        <w:t xml:space="preserve">. </w:t>
      </w:r>
      <w:r w:rsidR="00593154" w:rsidRPr="00B2155C">
        <w:t xml:space="preserve">We compare our findings with </w:t>
      </w:r>
      <w:r w:rsidR="004D270E" w:rsidRPr="00B2155C">
        <w:t>those</w:t>
      </w:r>
      <w:r w:rsidR="00593154" w:rsidRPr="00B2155C">
        <w:t xml:space="preserve"> from </w:t>
      </w:r>
      <w:r w:rsidR="003375D6" w:rsidRPr="00B2155C">
        <w:t xml:space="preserve">existing </w:t>
      </w:r>
      <w:r w:rsidR="00593154" w:rsidRPr="00B2155C">
        <w:t xml:space="preserve">studies </w:t>
      </w:r>
      <w:r w:rsidR="00F22352" w:rsidRPr="00B2155C">
        <w:t>with</w:t>
      </w:r>
      <w:r w:rsidR="003375D6" w:rsidRPr="00B2155C">
        <w:t xml:space="preserve"> the </w:t>
      </w:r>
      <w:r w:rsidR="00593154" w:rsidRPr="00B2155C">
        <w:t>traditional approaches. Additionally, we conduct sensitivity analysis to evaluate the robustness of th</w:t>
      </w:r>
      <w:r w:rsidR="00A40334" w:rsidRPr="00B2155C">
        <w:t>is</w:t>
      </w:r>
      <w:r w:rsidR="00593154" w:rsidRPr="00B2155C">
        <w:t xml:space="preserve"> </w:t>
      </w:r>
      <w:r w:rsidR="00A40334" w:rsidRPr="00B2155C">
        <w:t>mobile location</w:t>
      </w:r>
      <w:r w:rsidR="00A40334" w:rsidRPr="00B2155C" w:rsidDel="00A40334">
        <w:t xml:space="preserve"> </w:t>
      </w:r>
      <w:r w:rsidR="00593154" w:rsidRPr="00B2155C">
        <w:t xml:space="preserve">GPS-based </w:t>
      </w:r>
      <w:r w:rsidR="00A40334" w:rsidRPr="00B2155C">
        <w:t>approach</w:t>
      </w:r>
      <w:r w:rsidR="00FD0E09" w:rsidRPr="00B2155C">
        <w:t>.</w:t>
      </w:r>
      <w:r w:rsidRPr="00B2155C">
        <w:t xml:space="preserve"> Finally, we discuss the insights gained and the challenges encountered throughout this process.</w:t>
      </w:r>
    </w:p>
    <w:p w14:paraId="58B42933" w14:textId="359E226F" w:rsidR="00BA034E" w:rsidRPr="00B2155C" w:rsidRDefault="00386905" w:rsidP="00BA034E">
      <w:pPr>
        <w:pStyle w:val="Heading1"/>
        <w:spacing w:line="240" w:lineRule="auto"/>
        <w:jc w:val="both"/>
      </w:pPr>
      <w:r w:rsidRPr="00B2155C">
        <w:rPr>
          <w:lang w:eastAsia="zh-CN"/>
        </w:rPr>
        <w:t xml:space="preserve">2. </w:t>
      </w:r>
      <w:r w:rsidR="000B1CD6" w:rsidRPr="00B2155C">
        <w:t>Literature Review</w:t>
      </w:r>
    </w:p>
    <w:p w14:paraId="68F3596D" w14:textId="23660AE0" w:rsidR="00681D03" w:rsidRPr="00B2155C" w:rsidRDefault="00681D03" w:rsidP="00681D03">
      <w:pPr>
        <w:pStyle w:val="Heading2"/>
        <w:spacing w:line="240" w:lineRule="auto"/>
        <w:jc w:val="both"/>
        <w:rPr>
          <w:highlight w:val="yellow"/>
          <w:lang w:eastAsia="zh-CN"/>
        </w:rPr>
      </w:pPr>
      <w:commentRangeStart w:id="4"/>
      <w:r w:rsidRPr="00B2155C">
        <w:rPr>
          <w:highlight w:val="yellow"/>
          <w:lang w:eastAsia="zh-CN"/>
        </w:rPr>
        <w:t xml:space="preserve">2.1 </w:t>
      </w:r>
      <w:r w:rsidR="00323284" w:rsidRPr="00B2155C">
        <w:rPr>
          <w:highlight w:val="yellow"/>
          <w:lang w:eastAsia="zh-CN"/>
        </w:rPr>
        <w:t>Food Access and</w:t>
      </w:r>
      <w:r w:rsidR="00BA034E" w:rsidRPr="00B2155C">
        <w:rPr>
          <w:highlight w:val="yellow"/>
          <w:lang w:eastAsia="zh-CN"/>
        </w:rPr>
        <w:t xml:space="preserve"> </w:t>
      </w:r>
      <w:r w:rsidR="00A43207" w:rsidRPr="00B2155C">
        <w:rPr>
          <w:highlight w:val="yellow"/>
          <w:lang w:eastAsia="zh-CN"/>
        </w:rPr>
        <w:t>Food Acquisition</w:t>
      </w:r>
      <w:commentRangeEnd w:id="4"/>
      <w:r w:rsidR="00692706">
        <w:rPr>
          <w:rStyle w:val="CommentReference"/>
          <w:rFonts w:cs="Times New Roman"/>
          <w:b w:val="0"/>
          <w:bCs w:val="0"/>
          <w:i w:val="0"/>
          <w:iCs w:val="0"/>
        </w:rPr>
        <w:commentReference w:id="4"/>
      </w:r>
    </w:p>
    <w:p w14:paraId="5532EEB9" w14:textId="62778034" w:rsidR="00BA034E" w:rsidRPr="00B2155C" w:rsidRDefault="00BA034E" w:rsidP="00A06556">
      <w:pPr>
        <w:pStyle w:val="Newparagraph"/>
        <w:spacing w:before="240" w:after="240" w:line="240" w:lineRule="auto"/>
        <w:ind w:firstLine="0"/>
        <w:jc w:val="both"/>
        <w:rPr>
          <w:highlight w:val="yellow"/>
          <w:lang w:eastAsia="zh-CN"/>
        </w:rPr>
      </w:pPr>
      <w:r w:rsidRPr="00B2155C">
        <w:rPr>
          <w:highlight w:val="yellow"/>
          <w:lang w:eastAsia="zh-CN"/>
        </w:rPr>
        <w:t xml:space="preserve">Figure 1 below shows illustrates the </w:t>
      </w:r>
      <w:r w:rsidR="00A24423" w:rsidRPr="00B2155C">
        <w:rPr>
          <w:highlight w:val="yellow"/>
          <w:lang w:eastAsia="zh-CN"/>
        </w:rPr>
        <w:t xml:space="preserve">4 pillars </w:t>
      </w:r>
      <w:r w:rsidR="002A6AC8" w:rsidRPr="00B2155C">
        <w:rPr>
          <w:highlight w:val="yellow"/>
          <w:lang w:eastAsia="zh-CN"/>
        </w:rPr>
        <w:t xml:space="preserve">and their relationship </w:t>
      </w:r>
      <w:r w:rsidR="00A24423" w:rsidRPr="00B2155C">
        <w:rPr>
          <w:highlight w:val="yellow"/>
          <w:lang w:eastAsia="zh-CN"/>
        </w:rPr>
        <w:t>in food and nutrition security theory:</w:t>
      </w:r>
      <w:r w:rsidRPr="00B2155C">
        <w:rPr>
          <w:highlight w:val="yellow"/>
          <w:lang w:eastAsia="zh-CN"/>
        </w:rPr>
        <w:t xml:space="preserve"> </w:t>
      </w:r>
      <w:r w:rsidR="00A24423" w:rsidRPr="00B2155C">
        <w:rPr>
          <w:highlight w:val="yellow"/>
          <w:lang w:eastAsia="zh-CN"/>
        </w:rPr>
        <w:t xml:space="preserve">availability, access, utilization and stability </w:t>
      </w:r>
      <w:r w:rsidR="00A24423" w:rsidRPr="00B2155C">
        <w:rPr>
          <w:highlight w:val="yellow"/>
          <w:lang w:eastAsia="zh-CN"/>
        </w:rPr>
        <w:fldChar w:fldCharType="begin"/>
      </w:r>
      <w:r w:rsidR="00D16CE0">
        <w:rPr>
          <w:highlight w:val="yellow"/>
          <w:lang w:eastAsia="zh-CN"/>
        </w:rPr>
        <w:instrText xml:space="preserve"> ADDIN ZOTERO_ITEM CSL_CITATION {"citationID":"Qgx1uAwp","properties":{"formattedCitation":"(Simelane and Worth 2020)","plainCitation":"(Simelane and Worth 2020)","noteIndex":0},"citationItems":[{"id":"1J5VC5wN/CDCSLtf1","uris":["http://zotero.org/users/local/4eITpJL4/items/GZ9LRMCC"],"itemData":{"id":"JfRVxNkh/QOfYefqt","type":"article-journal","container-title":"Food and Nutrition Bulletin","DOI":"10.1177/0379572120925341","issue":"3","note":"_eprint: https://doi.org/10.1177/0379572120925341\nPMID: 33200627","page":"367-379","title":"Food and Nutrition Security Theory","volume":"41","author":[{"family":"Simelane","given":"Kwanele Siyabonga"},{"family":"Worth","given":"Steve"}],"issued":{"date-parts":[["2020"]]}}}],"schema":"https://github.com/citation-style-language/schema/raw/master/csl-citation.json"} </w:instrText>
      </w:r>
      <w:r w:rsidR="00A24423" w:rsidRPr="00B2155C">
        <w:rPr>
          <w:highlight w:val="yellow"/>
          <w:lang w:eastAsia="zh-CN"/>
        </w:rPr>
        <w:fldChar w:fldCharType="separate"/>
      </w:r>
      <w:r w:rsidR="00A24423" w:rsidRPr="00B2155C">
        <w:rPr>
          <w:highlight w:val="yellow"/>
        </w:rPr>
        <w:t>(Simelane and Worth 2020)</w:t>
      </w:r>
      <w:r w:rsidR="00A24423" w:rsidRPr="00B2155C">
        <w:rPr>
          <w:highlight w:val="yellow"/>
          <w:lang w:eastAsia="zh-CN"/>
        </w:rPr>
        <w:fldChar w:fldCharType="end"/>
      </w:r>
      <w:r w:rsidR="00A24423" w:rsidRPr="00B2155C">
        <w:rPr>
          <w:highlight w:val="yellow"/>
          <w:lang w:eastAsia="zh-CN"/>
        </w:rPr>
        <w:t>.</w:t>
      </w:r>
      <w:r w:rsidR="002A6AC8" w:rsidRPr="00B2155C">
        <w:rPr>
          <w:highlight w:val="yellow"/>
          <w:lang w:eastAsia="zh-CN"/>
        </w:rPr>
        <w:t xml:space="preserve"> First, food </w:t>
      </w:r>
      <w:r w:rsidR="002A6AC8" w:rsidRPr="00B2155C">
        <w:rPr>
          <w:i/>
          <w:iCs/>
          <w:highlight w:val="yellow"/>
          <w:lang w:eastAsia="zh-CN"/>
        </w:rPr>
        <w:t>availability</w:t>
      </w:r>
      <w:r w:rsidR="002A6AC8" w:rsidRPr="00B2155C">
        <w:rPr>
          <w:highlight w:val="yellow"/>
          <w:lang w:eastAsia="zh-CN"/>
        </w:rPr>
        <w:t xml:space="preserve"> is essential; </w:t>
      </w:r>
      <w:r w:rsidR="00A06556" w:rsidRPr="00B2155C">
        <w:rPr>
          <w:highlight w:val="yellow"/>
          <w:lang w:eastAsia="zh-CN"/>
        </w:rPr>
        <w:t xml:space="preserve">then, </w:t>
      </w:r>
      <w:r w:rsidR="00EE7EC1" w:rsidRPr="00B2155C">
        <w:rPr>
          <w:highlight w:val="yellow"/>
          <w:lang w:eastAsia="zh-CN"/>
        </w:rPr>
        <w:t>stable</w:t>
      </w:r>
      <w:r w:rsidR="00AE198E" w:rsidRPr="00B2155C">
        <w:rPr>
          <w:highlight w:val="yellow"/>
          <w:lang w:eastAsia="zh-CN"/>
        </w:rPr>
        <w:t xml:space="preserve"> quantity, </w:t>
      </w:r>
      <w:r w:rsidR="002A6AC8" w:rsidRPr="00B2155C">
        <w:rPr>
          <w:highlight w:val="yellow"/>
          <w:lang w:eastAsia="zh-CN"/>
        </w:rPr>
        <w:t>quality</w:t>
      </w:r>
      <w:r w:rsidR="00EE7EC1" w:rsidRPr="00B2155C">
        <w:rPr>
          <w:highlight w:val="yellow"/>
          <w:lang w:eastAsia="zh-CN"/>
        </w:rPr>
        <w:t xml:space="preserve"> of food may lead to food </w:t>
      </w:r>
      <w:r w:rsidR="00EE7EC1" w:rsidRPr="00B2155C">
        <w:rPr>
          <w:i/>
          <w:iCs/>
          <w:highlight w:val="yellow"/>
          <w:lang w:eastAsia="zh-CN"/>
        </w:rPr>
        <w:t>access</w:t>
      </w:r>
      <w:r w:rsidR="00EE7EC1" w:rsidRPr="00B2155C">
        <w:rPr>
          <w:highlight w:val="yellow"/>
          <w:lang w:eastAsia="zh-CN"/>
        </w:rPr>
        <w:t>;</w:t>
      </w:r>
      <w:r w:rsidR="002A6AC8" w:rsidRPr="00B2155C">
        <w:rPr>
          <w:highlight w:val="yellow"/>
          <w:lang w:eastAsia="zh-CN"/>
        </w:rPr>
        <w:t xml:space="preserve"> </w:t>
      </w:r>
      <w:r w:rsidR="00EE7EC1" w:rsidRPr="00B2155C">
        <w:rPr>
          <w:highlight w:val="yellow"/>
          <w:lang w:eastAsia="zh-CN"/>
        </w:rPr>
        <w:t>u</w:t>
      </w:r>
      <w:r w:rsidR="00AE198E" w:rsidRPr="00B2155C">
        <w:rPr>
          <w:highlight w:val="yellow"/>
          <w:lang w:eastAsia="zh-CN"/>
        </w:rPr>
        <w:t xml:space="preserve">ltimately, stable food </w:t>
      </w:r>
      <w:r w:rsidR="00EE7EC1" w:rsidRPr="00B2155C">
        <w:rPr>
          <w:highlight w:val="yellow"/>
          <w:lang w:eastAsia="zh-CN"/>
        </w:rPr>
        <w:t>access</w:t>
      </w:r>
      <w:r w:rsidR="00AE198E" w:rsidRPr="00B2155C">
        <w:rPr>
          <w:highlight w:val="yellow"/>
          <w:lang w:eastAsia="zh-CN"/>
        </w:rPr>
        <w:t xml:space="preserve">, along with </w:t>
      </w:r>
      <w:r w:rsidR="00AE198E" w:rsidRPr="00B2155C">
        <w:rPr>
          <w:i/>
          <w:iCs/>
          <w:highlight w:val="yellow"/>
          <w:lang w:eastAsia="zh-CN"/>
        </w:rPr>
        <w:t>utilization</w:t>
      </w:r>
      <w:r w:rsidR="00AE198E" w:rsidRPr="00B2155C">
        <w:rPr>
          <w:highlight w:val="yellow"/>
          <w:lang w:eastAsia="zh-CN"/>
        </w:rPr>
        <w:t xml:space="preserve"> that meets caloric and nutritional needs, contributes to achieving food and nutrition security.</w:t>
      </w:r>
      <w:r w:rsidRPr="00B2155C">
        <w:rPr>
          <w:highlight w:val="yellow"/>
          <w:lang w:eastAsia="zh-CN"/>
        </w:rPr>
        <w:t xml:space="preserve"> </w:t>
      </w:r>
      <w:r w:rsidR="00A06556" w:rsidRPr="00B2155C">
        <w:rPr>
          <w:highlight w:val="yellow"/>
          <w:lang w:eastAsia="zh-CN"/>
        </w:rPr>
        <w:t>The four pillars are interconnected and food access services as a crucial link.</w:t>
      </w:r>
    </w:p>
    <w:p w14:paraId="5A27F46A" w14:textId="3A595D56" w:rsidR="00BA034E" w:rsidRPr="00B2155C" w:rsidRDefault="00323284" w:rsidP="00BA034E">
      <w:pPr>
        <w:pStyle w:val="Paragraph"/>
        <w:spacing w:before="0" w:line="240" w:lineRule="auto"/>
        <w:jc w:val="both"/>
        <w:rPr>
          <w:highlight w:val="yellow"/>
          <w:lang w:eastAsia="zh-CN"/>
        </w:rPr>
      </w:pPr>
      <w:r w:rsidRPr="00B2155C">
        <w:rPr>
          <w:noProof/>
          <w:lang w:eastAsia="zh-CN"/>
        </w:rPr>
        <w:drawing>
          <wp:inline distT="0" distB="0" distL="0" distR="0" wp14:anchorId="115E6CFC" wp14:editId="3DE6AB67">
            <wp:extent cx="5399405" cy="2244725"/>
            <wp:effectExtent l="0" t="0" r="0" b="0"/>
            <wp:docPr id="25" name="Picture 24" descr="A screen shot of a computer screen&#10;&#10;Description automatically generated">
              <a:extLst xmlns:a="http://schemas.openxmlformats.org/drawingml/2006/main">
                <a:ext uri="{FF2B5EF4-FFF2-40B4-BE49-F238E27FC236}">
                  <a16:creationId xmlns:a16="http://schemas.microsoft.com/office/drawing/2014/main" id="{6C1F50BA-ADD0-0C03-8BC3-F535FCC8F7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 screen shot of a computer screen&#10;&#10;Description automatically generated">
                      <a:extLst>
                        <a:ext uri="{FF2B5EF4-FFF2-40B4-BE49-F238E27FC236}">
                          <a16:creationId xmlns:a16="http://schemas.microsoft.com/office/drawing/2014/main" id="{6C1F50BA-ADD0-0C03-8BC3-F535FCC8F73F}"/>
                        </a:ext>
                      </a:extLst>
                    </pic:cNvPr>
                    <pic:cNvPicPr>
                      <a:picLocks noChangeAspect="1"/>
                    </pic:cNvPicPr>
                  </pic:nvPicPr>
                  <pic:blipFill>
                    <a:blip r:embed="rId22"/>
                    <a:stretch>
                      <a:fillRect/>
                    </a:stretch>
                  </pic:blipFill>
                  <pic:spPr>
                    <a:xfrm>
                      <a:off x="0" y="0"/>
                      <a:ext cx="5399405" cy="2244725"/>
                    </a:xfrm>
                    <a:prstGeom prst="rect">
                      <a:avLst/>
                    </a:prstGeom>
                  </pic:spPr>
                </pic:pic>
              </a:graphicData>
            </a:graphic>
          </wp:inline>
        </w:drawing>
      </w:r>
    </w:p>
    <w:p w14:paraId="4713CECA" w14:textId="6B6D31D1" w:rsidR="00BA034E" w:rsidRPr="00B2155C" w:rsidRDefault="00BA034E" w:rsidP="0034654F">
      <w:pPr>
        <w:pStyle w:val="Caption"/>
        <w:spacing w:after="0"/>
        <w:jc w:val="center"/>
        <w:rPr>
          <w:i w:val="0"/>
          <w:iCs w:val="0"/>
          <w:color w:val="auto"/>
          <w:sz w:val="24"/>
          <w:szCs w:val="24"/>
          <w:highlight w:val="yellow"/>
        </w:rPr>
      </w:pPr>
      <w:r w:rsidRPr="00B2155C">
        <w:rPr>
          <w:i w:val="0"/>
          <w:iCs w:val="0"/>
          <w:color w:val="auto"/>
          <w:sz w:val="24"/>
          <w:szCs w:val="24"/>
          <w:highlight w:val="yellow"/>
        </w:rPr>
        <w:t xml:space="preserve">Figure </w:t>
      </w:r>
      <w:r w:rsidRPr="00B2155C">
        <w:rPr>
          <w:i w:val="0"/>
          <w:iCs w:val="0"/>
          <w:color w:val="auto"/>
          <w:sz w:val="24"/>
          <w:szCs w:val="24"/>
          <w:highlight w:val="yellow"/>
        </w:rPr>
        <w:fldChar w:fldCharType="begin"/>
      </w:r>
      <w:r w:rsidRPr="00B2155C">
        <w:rPr>
          <w:i w:val="0"/>
          <w:iCs w:val="0"/>
          <w:color w:val="auto"/>
          <w:sz w:val="24"/>
          <w:szCs w:val="24"/>
          <w:highlight w:val="yellow"/>
        </w:rPr>
        <w:instrText xml:space="preserve"> SEQ Figure \* ARABIC </w:instrText>
      </w:r>
      <w:r w:rsidRPr="00B2155C">
        <w:rPr>
          <w:i w:val="0"/>
          <w:iCs w:val="0"/>
          <w:color w:val="auto"/>
          <w:sz w:val="24"/>
          <w:szCs w:val="24"/>
          <w:highlight w:val="yellow"/>
        </w:rPr>
        <w:fldChar w:fldCharType="separate"/>
      </w:r>
      <w:r w:rsidRPr="00B2155C">
        <w:rPr>
          <w:i w:val="0"/>
          <w:iCs w:val="0"/>
          <w:noProof/>
          <w:color w:val="auto"/>
          <w:sz w:val="24"/>
          <w:szCs w:val="24"/>
          <w:highlight w:val="yellow"/>
        </w:rPr>
        <w:t>1</w:t>
      </w:r>
      <w:r w:rsidRPr="00B2155C">
        <w:rPr>
          <w:i w:val="0"/>
          <w:iCs w:val="0"/>
          <w:color w:val="auto"/>
          <w:sz w:val="24"/>
          <w:szCs w:val="24"/>
          <w:highlight w:val="yellow"/>
        </w:rPr>
        <w:fldChar w:fldCharType="end"/>
      </w:r>
      <w:r w:rsidRPr="00B2155C">
        <w:rPr>
          <w:i w:val="0"/>
          <w:iCs w:val="0"/>
          <w:color w:val="auto"/>
          <w:sz w:val="24"/>
          <w:szCs w:val="24"/>
          <w:highlight w:val="yellow"/>
        </w:rPr>
        <w:t xml:space="preserve"> Food access </w:t>
      </w:r>
      <w:r w:rsidRPr="00B2155C">
        <w:rPr>
          <w:i w:val="0"/>
          <w:iCs w:val="0"/>
          <w:color w:val="auto"/>
          <w:sz w:val="24"/>
          <w:szCs w:val="24"/>
          <w:highlight w:val="yellow"/>
          <w:lang w:eastAsia="zh-CN"/>
        </w:rPr>
        <w:t>in</w:t>
      </w:r>
      <w:r w:rsidRPr="00B2155C">
        <w:rPr>
          <w:i w:val="0"/>
          <w:iCs w:val="0"/>
          <w:color w:val="auto"/>
          <w:sz w:val="24"/>
          <w:szCs w:val="24"/>
          <w:highlight w:val="yellow"/>
        </w:rPr>
        <w:t xml:space="preserve"> food </w:t>
      </w:r>
      <w:r w:rsidRPr="00B2155C">
        <w:rPr>
          <w:i w:val="0"/>
          <w:iCs w:val="0"/>
          <w:color w:val="auto"/>
          <w:sz w:val="24"/>
          <w:szCs w:val="24"/>
          <w:highlight w:val="yellow"/>
          <w:lang w:eastAsia="zh-CN"/>
        </w:rPr>
        <w:t xml:space="preserve">and nutrition </w:t>
      </w:r>
      <w:r w:rsidRPr="00B2155C">
        <w:rPr>
          <w:i w:val="0"/>
          <w:iCs w:val="0"/>
          <w:color w:val="auto"/>
          <w:sz w:val="24"/>
          <w:szCs w:val="24"/>
          <w:highlight w:val="yellow"/>
        </w:rPr>
        <w:t xml:space="preserve">security </w:t>
      </w:r>
      <w:r w:rsidRPr="00B2155C">
        <w:rPr>
          <w:i w:val="0"/>
          <w:iCs w:val="0"/>
          <w:color w:val="auto"/>
          <w:sz w:val="24"/>
          <w:szCs w:val="24"/>
          <w:highlight w:val="yellow"/>
          <w:lang w:eastAsia="zh-CN"/>
        </w:rPr>
        <w:t xml:space="preserve">theory framework. Generated with reference to </w:t>
      </w:r>
      <w:r w:rsidRPr="00B2155C">
        <w:rPr>
          <w:color w:val="auto"/>
          <w:highlight w:val="yellow"/>
          <w:lang w:eastAsia="zh-CN"/>
        </w:rPr>
        <w:fldChar w:fldCharType="begin"/>
      </w:r>
      <w:r w:rsidR="00D16CE0">
        <w:rPr>
          <w:highlight w:val="yellow"/>
          <w:lang w:eastAsia="zh-CN"/>
        </w:rPr>
        <w:instrText xml:space="preserve"> ADDIN ZOTERO_ITEM CSL_CITATION {"citationID":"T1QCKxVS","properties":{"formattedCitation":"(Simelane and Worth 2020)","plainCitation":"(Simelane and Worth 2020)","dontUpdate":true,"noteIndex":0},"citationItems":[{"id":"1J5VC5wN/CDCSLtf1","uris":["http://zotero.org/users/local/4eITpJL4/items/GZ9LRMCC"],"itemData":{"id":"JfRVxNkh/QOfYefqt","type":"article-journal","container-title":"Food and Nutrition Bulletin","DOI":"10.1177/0379572120925341","issue":"3","note":"_eprint: https://doi.org/10.1177/0379572120925341\nPMID: 33200627","page":"367-379","title":"Food and Nutrition Security Theory","volume":"41","author":[{"family":"Simelane","given":"Kwanele Siyabonga"},{"family":"Worth","given":"Steve"}],"issued":{"date-parts":[["2020"]]}}}],"schema":"https://github.com/citation-style-language/schema/raw/master/csl-citation.json"} </w:instrText>
      </w:r>
      <w:r w:rsidRPr="00B2155C">
        <w:rPr>
          <w:color w:val="auto"/>
          <w:highlight w:val="yellow"/>
          <w:lang w:eastAsia="zh-CN"/>
        </w:rPr>
        <w:fldChar w:fldCharType="separate"/>
      </w:r>
      <w:r w:rsidRPr="00B2155C">
        <w:rPr>
          <w:color w:val="auto"/>
          <w:highlight w:val="yellow"/>
        </w:rPr>
        <w:t>Simelane and Worth</w:t>
      </w:r>
      <w:r w:rsidR="008107DC">
        <w:rPr>
          <w:color w:val="auto"/>
          <w:highlight w:val="yellow"/>
        </w:rPr>
        <w:t>,</w:t>
      </w:r>
      <w:r w:rsidRPr="00B2155C">
        <w:rPr>
          <w:color w:val="auto"/>
          <w:highlight w:val="yellow"/>
        </w:rPr>
        <w:t xml:space="preserve"> 2020</w:t>
      </w:r>
      <w:r w:rsidRPr="00B2155C">
        <w:rPr>
          <w:color w:val="auto"/>
          <w:highlight w:val="yellow"/>
          <w:lang w:eastAsia="zh-CN"/>
        </w:rPr>
        <w:fldChar w:fldCharType="end"/>
      </w:r>
      <w:r w:rsidRPr="00B2155C">
        <w:rPr>
          <w:i w:val="0"/>
          <w:iCs w:val="0"/>
          <w:color w:val="auto"/>
          <w:sz w:val="24"/>
          <w:szCs w:val="24"/>
          <w:highlight w:val="yellow"/>
          <w:lang w:eastAsia="zh-CN"/>
        </w:rPr>
        <w:t xml:space="preserve"> </w:t>
      </w:r>
    </w:p>
    <w:p w14:paraId="03A60B6E" w14:textId="4DACA8B7" w:rsidR="00BA5BEC" w:rsidRPr="00B2155C" w:rsidRDefault="00A06556" w:rsidP="001B4B13">
      <w:pPr>
        <w:pStyle w:val="Newparagraph"/>
        <w:spacing w:before="240" w:line="240" w:lineRule="auto"/>
        <w:ind w:firstLine="0"/>
        <w:jc w:val="both"/>
        <w:rPr>
          <w:highlight w:val="yellow"/>
          <w:lang w:eastAsia="zh-CN"/>
        </w:rPr>
      </w:pPr>
      <w:commentRangeStart w:id="5"/>
      <w:r w:rsidRPr="00B2155C">
        <w:rPr>
          <w:highlight w:val="yellow"/>
          <w:lang w:eastAsia="zh-CN"/>
        </w:rPr>
        <w:t>Food access, l</w:t>
      </w:r>
      <w:r w:rsidR="00BA5BEC" w:rsidRPr="00B2155C">
        <w:rPr>
          <w:highlight w:val="yellow"/>
          <w:lang w:eastAsia="zh-CN"/>
        </w:rPr>
        <w:t xml:space="preserve">ike access to other public services, results from the transition from </w:t>
      </w:r>
      <w:r w:rsidR="00BA5BEC" w:rsidRPr="00B2155C">
        <w:rPr>
          <w:i/>
          <w:iCs/>
          <w:highlight w:val="yellow"/>
          <w:lang w:eastAsia="zh-CN"/>
        </w:rPr>
        <w:t>potential</w:t>
      </w:r>
      <w:r w:rsidR="00BA5BEC" w:rsidRPr="00B2155C">
        <w:rPr>
          <w:highlight w:val="yellow"/>
          <w:lang w:eastAsia="zh-CN"/>
        </w:rPr>
        <w:t xml:space="preserve"> access (i.e. food </w:t>
      </w:r>
      <w:r w:rsidR="00BA5BEC" w:rsidRPr="00B2155C">
        <w:rPr>
          <w:i/>
          <w:iCs/>
          <w:highlight w:val="yellow"/>
          <w:lang w:eastAsia="zh-CN"/>
        </w:rPr>
        <w:t>accessibility</w:t>
      </w:r>
      <w:r w:rsidR="00BA5BEC" w:rsidRPr="00B2155C">
        <w:rPr>
          <w:highlight w:val="yellow"/>
          <w:lang w:eastAsia="zh-CN"/>
        </w:rPr>
        <w:t xml:space="preserve">) to actual </w:t>
      </w:r>
      <w:r w:rsidR="00BA5BEC" w:rsidRPr="00B2155C">
        <w:rPr>
          <w:i/>
          <w:iCs/>
          <w:highlight w:val="yellow"/>
          <w:lang w:eastAsia="zh-CN"/>
        </w:rPr>
        <w:t>realized</w:t>
      </w:r>
      <w:r w:rsidR="00BA5BEC" w:rsidRPr="00B2155C">
        <w:rPr>
          <w:highlight w:val="yellow"/>
          <w:lang w:eastAsia="zh-CN"/>
        </w:rPr>
        <w:t xml:space="preserve"> access (i.e. food </w:t>
      </w:r>
      <w:r w:rsidR="00BA5BEC" w:rsidRPr="00B2155C">
        <w:rPr>
          <w:i/>
          <w:iCs/>
          <w:highlight w:val="yellow"/>
          <w:lang w:eastAsia="zh-CN"/>
        </w:rPr>
        <w:t>acquisition</w:t>
      </w:r>
      <w:r w:rsidR="00BA5BEC" w:rsidRPr="00B2155C">
        <w:rPr>
          <w:highlight w:val="yellow"/>
          <w:lang w:eastAsia="zh-CN"/>
        </w:rPr>
        <w:t xml:space="preserve">) </w:t>
      </w:r>
      <w:r w:rsidR="00BA5BEC" w:rsidRPr="000F0709">
        <w:rPr>
          <w:highlight w:val="yellow"/>
          <w:lang w:eastAsia="zh-CN"/>
        </w:rPr>
        <w:fldChar w:fldCharType="begin"/>
      </w:r>
      <w:r w:rsidR="00D16CE0">
        <w:rPr>
          <w:highlight w:val="yellow"/>
          <w:lang w:eastAsia="zh-CN"/>
        </w:rPr>
        <w:instrText xml:space="preserve"> ADDIN ZOTERO_ITEM CSL_CITATION {"citationID":"zMfPZkRy","properties":{"formattedCitation":"(Khan 1992, Simelane and Worth 2020, Tadesse {\\i{}et al.} 2020)","plainCitation":"(Khan 1992, Simelane and Worth 2020, Tadesse et al. 2020)","noteIndex":0},"citationItems":[{"id":324,"uris":["http://zotero.org/users/14292551/items/YMB7NQE8"],"itemData":{"id":324,"type":"article-journal","container-title":"Socio-Economic Planning Sciences","DOI":"10.1016/0038-0121(92)90004-O","ISSN":"00380121","issue":"4","journalAbbreviation":"Socio-Economic Planning Sciences","language":"en","page":"275-287","source":"DOI.org (Crossref)","title":"An integrated approach to measuring potential spatial access to health care services","volume":"26","author":[{"family":"Khan","given":"Abdullah A."}],"issued":{"date-parts":[["1992",10]]}}},{"id":"1J5VC5wN/CDCSLtf1","uris":["http://zotero.org/users/local/4eITpJL4/items/GZ9LRMCC"],"itemData":{"id":"9oYpnUQU/FuHvxJvt","type":"article-journal","container-title":"Food and Nutrition Bulletin","DOI":"10.1177/0379572120925341","issue":"3","note":"_eprint: https://doi.org/10.1177/0379572120925341\nPMID: 33200627","page":"367-379","title":"Food and Nutrition Security Theory","volume":"41","author":[{"family":"Simelane","given":"Kwanele Siyabonga"},{"family":"Worth","given":"Steve"}],"issued":{"date-parts":[["2020"]]}}},{"id":115,"uris":["http://zotero.org/users/14292551/items/IVYMY7J9"],"itemData":{"id":115,"type":"article-journal","container-title":"Food Policy","DOI":"https://doi.org/10.1016/j.foodpol.2020.101862","ISSN":"0306-9192","page":"101862","title":"Biases in self-reported food insecurity measurement: A list experiment approach","volume":"92","author":[{"family":"Tadesse","given":"Getaw"},{"family":"Abate","given":"Gashaw T."},{"family":"Zewdie","given":"Tadiwos"}],"issued":{"date-parts":[["2020"]]}}}],"schema":"https://github.com/citation-style-language/schema/raw/master/csl-citation.json"} </w:instrText>
      </w:r>
      <w:r w:rsidR="00BA5BEC" w:rsidRPr="000F0709">
        <w:rPr>
          <w:highlight w:val="yellow"/>
          <w:lang w:eastAsia="zh-CN"/>
        </w:rPr>
        <w:fldChar w:fldCharType="separate"/>
      </w:r>
      <w:r w:rsidR="000F0709" w:rsidRPr="000F0709">
        <w:rPr>
          <w:highlight w:val="yellow"/>
        </w:rPr>
        <w:t xml:space="preserve">(Khan 1992, Simelane and Worth 2020, Tadesse </w:t>
      </w:r>
      <w:r w:rsidR="000F0709" w:rsidRPr="000F0709">
        <w:rPr>
          <w:i/>
          <w:iCs/>
          <w:highlight w:val="yellow"/>
        </w:rPr>
        <w:t>et al.</w:t>
      </w:r>
      <w:r w:rsidR="000F0709" w:rsidRPr="000F0709">
        <w:rPr>
          <w:highlight w:val="yellow"/>
        </w:rPr>
        <w:t xml:space="preserve"> 2020)</w:t>
      </w:r>
      <w:r w:rsidR="00BA5BEC" w:rsidRPr="000F0709">
        <w:rPr>
          <w:highlight w:val="yellow"/>
          <w:lang w:eastAsia="zh-CN"/>
        </w:rPr>
        <w:fldChar w:fldCharType="end"/>
      </w:r>
      <w:r w:rsidR="00BA5BEC" w:rsidRPr="000F0709">
        <w:rPr>
          <w:highlight w:val="yellow"/>
          <w:lang w:eastAsia="zh-CN"/>
        </w:rPr>
        <w:t xml:space="preserve">. This transition is determined by facilitators or barriers from both the </w:t>
      </w:r>
      <w:r w:rsidR="00BA5BEC" w:rsidRPr="000F0709">
        <w:rPr>
          <w:i/>
          <w:iCs/>
          <w:highlight w:val="yellow"/>
          <w:lang w:eastAsia="zh-CN"/>
        </w:rPr>
        <w:t>supply</w:t>
      </w:r>
      <w:r w:rsidR="00BA5BEC" w:rsidRPr="000F0709">
        <w:rPr>
          <w:highlight w:val="yellow"/>
          <w:lang w:eastAsia="zh-CN"/>
        </w:rPr>
        <w:t xml:space="preserve"> side </w:t>
      </w:r>
      <w:r w:rsidR="00BA5BEC" w:rsidRPr="00B2155C">
        <w:rPr>
          <w:highlight w:val="yellow"/>
          <w:lang w:eastAsia="zh-CN"/>
        </w:rPr>
        <w:t xml:space="preserve">(i.e. facilities characteristics, like size and distribution) and the </w:t>
      </w:r>
      <w:r w:rsidR="00BA5BEC" w:rsidRPr="00B2155C">
        <w:rPr>
          <w:i/>
          <w:iCs/>
          <w:highlight w:val="yellow"/>
          <w:lang w:eastAsia="zh-CN"/>
        </w:rPr>
        <w:t>demand</w:t>
      </w:r>
      <w:r w:rsidR="00BA5BEC" w:rsidRPr="00B2155C">
        <w:rPr>
          <w:highlight w:val="yellow"/>
          <w:lang w:eastAsia="zh-CN"/>
        </w:rPr>
        <w:t xml:space="preserve"> side (i.e. area characteristics, like population and access distance), with moderation from planning and policy efforts. </w:t>
      </w:r>
    </w:p>
    <w:p w14:paraId="27958F8B" w14:textId="56516539" w:rsidR="00BA5BEC" w:rsidRPr="00B2155C" w:rsidRDefault="00A06556" w:rsidP="00BA5BEC">
      <w:pPr>
        <w:pStyle w:val="Newparagraph"/>
        <w:spacing w:line="240" w:lineRule="auto"/>
        <w:jc w:val="both"/>
        <w:rPr>
          <w:highlight w:val="yellow"/>
          <w:lang w:eastAsia="zh-CN"/>
        </w:rPr>
      </w:pPr>
      <w:commentRangeStart w:id="6"/>
      <w:r w:rsidRPr="00B2155C">
        <w:rPr>
          <w:highlight w:val="yellow"/>
          <w:lang w:eastAsia="zh-CN"/>
        </w:rPr>
        <w:t xml:space="preserve">Studies on </w:t>
      </w:r>
      <w:r w:rsidRPr="00B2155C">
        <w:rPr>
          <w:i/>
          <w:iCs/>
          <w:highlight w:val="yellow"/>
          <w:lang w:eastAsia="zh-CN"/>
        </w:rPr>
        <w:t>potential</w:t>
      </w:r>
      <w:r w:rsidRPr="00B2155C">
        <w:rPr>
          <w:highlight w:val="yellow"/>
          <w:lang w:eastAsia="zh-CN"/>
        </w:rPr>
        <w:t xml:space="preserve"> food access primarily focus on the </w:t>
      </w:r>
      <w:r w:rsidRPr="00B2155C">
        <w:rPr>
          <w:i/>
          <w:iCs/>
          <w:highlight w:val="yellow"/>
          <w:lang w:eastAsia="zh-CN"/>
        </w:rPr>
        <w:t>supply</w:t>
      </w:r>
      <w:r w:rsidRPr="00B2155C">
        <w:rPr>
          <w:highlight w:val="yellow"/>
          <w:lang w:eastAsia="zh-CN"/>
        </w:rPr>
        <w:t xml:space="preserve"> side. Researchers model food outlet availability using datasets such as Point of Interest (POI) data </w:t>
      </w:r>
      <w:r w:rsidR="00EA1EC8" w:rsidRPr="00B2155C">
        <w:rPr>
          <w:highlight w:val="yellow"/>
          <w:lang w:eastAsia="zh-CN"/>
        </w:rPr>
        <w:fldChar w:fldCharType="begin"/>
      </w:r>
      <w:r w:rsidR="00EA1EC8" w:rsidRPr="00B2155C">
        <w:rPr>
          <w:highlight w:val="yellow"/>
          <w:lang w:eastAsia="zh-CN"/>
        </w:rPr>
        <w:instrText xml:space="preserve"> ADDIN ZOTERO_ITEM CSL_CITATION {"citationID":"VuUtaCUb","properties":{"formattedCitation":"(Larsen and Gilliland 2008)","plainCitation":"(Larsen and Gilliland 2008)","noteIndex":0},"citationItems":[{"id":71,"uris":["http://zotero.org/users/14292551/items/5MMCRWVV"],"itemData":{"id":71,"type":"article-journal","container-title":"International journal of health geographics","DOI":"https://doi.org/10.1186/1476-072X-7-16","issue":"1","note":"publisher: BioMed Central","page":"1–16","title":"Mapping the evolution of'food deserts' in a Canadian city: Supermarket accessibility in London, Ontario, 1961–2005","volume":"7","author":[{"family":"Larsen","given":"Kristian"},{"family":"Gilliland","given":"Jason"}],"issued":{"date-parts":[["2008"]]}}}],"schema":"https://github.com/citation-style-language/schema/raw/master/csl-citation.json"} </w:instrText>
      </w:r>
      <w:r w:rsidR="00EA1EC8" w:rsidRPr="00B2155C">
        <w:rPr>
          <w:highlight w:val="yellow"/>
          <w:lang w:eastAsia="zh-CN"/>
        </w:rPr>
        <w:fldChar w:fldCharType="separate"/>
      </w:r>
      <w:r w:rsidR="00EA1EC8" w:rsidRPr="00B2155C">
        <w:rPr>
          <w:highlight w:val="yellow"/>
        </w:rPr>
        <w:t>(Larsen and Gilliland 2008)</w:t>
      </w:r>
      <w:r w:rsidR="00EA1EC8" w:rsidRPr="00B2155C">
        <w:rPr>
          <w:highlight w:val="yellow"/>
          <w:lang w:eastAsia="zh-CN"/>
        </w:rPr>
        <w:fldChar w:fldCharType="end"/>
      </w:r>
      <w:r w:rsidR="00EA1EC8" w:rsidRPr="00B2155C">
        <w:rPr>
          <w:highlight w:val="yellow"/>
          <w:lang w:eastAsia="zh-CN"/>
        </w:rPr>
        <w:t xml:space="preserve"> </w:t>
      </w:r>
      <w:r w:rsidRPr="00B2155C">
        <w:rPr>
          <w:highlight w:val="yellow"/>
          <w:lang w:eastAsia="zh-CN"/>
        </w:rPr>
        <w:t>or satellite imagery (e.g., agricultural land use that informs food production and harvest patterns)</w:t>
      </w:r>
      <w:r w:rsidR="00EA1EC8" w:rsidRPr="00B2155C">
        <w:rPr>
          <w:highlight w:val="yellow"/>
          <w:lang w:eastAsia="zh-CN"/>
        </w:rPr>
        <w:t xml:space="preserve"> </w:t>
      </w:r>
      <w:r w:rsidR="00EA1EC8" w:rsidRPr="00B2155C">
        <w:rPr>
          <w:highlight w:val="yellow"/>
          <w:lang w:eastAsia="zh-CN"/>
        </w:rPr>
        <w:fldChar w:fldCharType="begin"/>
      </w:r>
      <w:r w:rsidR="00EA1EC8" w:rsidRPr="00B2155C">
        <w:rPr>
          <w:highlight w:val="yellow"/>
          <w:lang w:eastAsia="zh-CN"/>
        </w:rPr>
        <w:instrText xml:space="preserve"> ADDIN ZOTERO_ITEM CSL_CITATION {"citationID":"tyOleZS1","properties":{"formattedCitation":"(Nguyen, Hoang, {\\i{}et al.} 2020)","plainCitation":"(Nguyen, Hoang, et al. 2020)","noteIndex":0},"citationItems":[{"id":325,"uris":["http://zotero.org/users/14292551/items/ZHWWXCPD"],"itemData":{"id":325,"type":"article-journal","container-title":"Applied Soft Computing","DOI":"10.1016/j.asoc.2020.106565","ISSN":"15684946","journalAbbreviation":"Applied Soft Computing","language":"en","page":"106565","source":"DOI.org (Crossref)","title":"Monitoring agriculture areas with satellite images and deep learning","volume":"95","author":[{"family":"Nguyen","given":"Thanh Tam"},{"family":"Hoang","given":"Thanh Dat"},{"family":"Pham","given":"Minh Tam"},{"family":"Vu","given":"Tuyet Trinh"},{"family":"Nguyen","given":"Thanh Hung"},{"family":"Huynh","given":"Quyet-Thang"},{"family":"Jo","given":"Jun"}],"issued":{"date-parts":[["2020",10]]}}}],"schema":"https://github.com/citation-style-language/schema/raw/master/csl-citation.json"} </w:instrText>
      </w:r>
      <w:r w:rsidR="00EA1EC8" w:rsidRPr="00B2155C">
        <w:rPr>
          <w:highlight w:val="yellow"/>
          <w:lang w:eastAsia="zh-CN"/>
        </w:rPr>
        <w:fldChar w:fldCharType="separate"/>
      </w:r>
      <w:r w:rsidR="00EA1EC8" w:rsidRPr="00B2155C">
        <w:rPr>
          <w:highlight w:val="yellow"/>
        </w:rPr>
        <w:t xml:space="preserve">(Nguyen, Hoang, </w:t>
      </w:r>
      <w:r w:rsidR="00EA1EC8" w:rsidRPr="00B2155C">
        <w:rPr>
          <w:i/>
          <w:iCs/>
          <w:highlight w:val="yellow"/>
        </w:rPr>
        <w:t>et al.</w:t>
      </w:r>
      <w:r w:rsidR="00EA1EC8" w:rsidRPr="00B2155C">
        <w:rPr>
          <w:highlight w:val="yellow"/>
        </w:rPr>
        <w:t xml:space="preserve"> 2020)</w:t>
      </w:r>
      <w:r w:rsidR="00EA1EC8" w:rsidRPr="00B2155C">
        <w:rPr>
          <w:highlight w:val="yellow"/>
          <w:lang w:eastAsia="zh-CN"/>
        </w:rPr>
        <w:fldChar w:fldCharType="end"/>
      </w:r>
      <w:r w:rsidR="003E3873" w:rsidRPr="00B2155C">
        <w:rPr>
          <w:highlight w:val="yellow"/>
          <w:lang w:eastAsia="zh-CN"/>
        </w:rPr>
        <w:t xml:space="preserve">. </w:t>
      </w:r>
      <w:r w:rsidRPr="00B2155C">
        <w:rPr>
          <w:highlight w:val="yellow"/>
          <w:lang w:eastAsia="zh-CN"/>
        </w:rPr>
        <w:t xml:space="preserve">These models are then combined with </w:t>
      </w:r>
      <w:r w:rsidRPr="00B2155C">
        <w:rPr>
          <w:i/>
          <w:iCs/>
          <w:highlight w:val="yellow"/>
          <w:lang w:eastAsia="zh-CN"/>
        </w:rPr>
        <w:t>potential demand</w:t>
      </w:r>
      <w:r w:rsidRPr="00B2155C">
        <w:rPr>
          <w:highlight w:val="yellow"/>
          <w:lang w:eastAsia="zh-CN"/>
        </w:rPr>
        <w:t>, usually estimated using regional characteristics like population size</w:t>
      </w:r>
      <w:r w:rsidR="00B2155C" w:rsidRPr="00B2155C">
        <w:rPr>
          <w:highlight w:val="yellow"/>
          <w:lang w:eastAsia="zh-CN"/>
        </w:rPr>
        <w:t>, income</w:t>
      </w:r>
      <w:r w:rsidRPr="00B2155C">
        <w:rPr>
          <w:highlight w:val="yellow"/>
          <w:lang w:eastAsia="zh-CN"/>
        </w:rPr>
        <w:t>, area, and distance to food outlets</w:t>
      </w:r>
      <w:r w:rsidR="00B2155C" w:rsidRPr="00B2155C">
        <w:rPr>
          <w:highlight w:val="yellow"/>
          <w:lang w:eastAsia="zh-CN"/>
        </w:rPr>
        <w:t xml:space="preserve"> </w:t>
      </w:r>
      <w:r w:rsidR="00B2155C" w:rsidRPr="00B2155C">
        <w:rPr>
          <w:highlight w:val="yellow"/>
          <w:lang w:eastAsia="zh-CN"/>
        </w:rPr>
        <w:fldChar w:fldCharType="begin"/>
      </w:r>
      <w:r w:rsidR="0092571C">
        <w:rPr>
          <w:highlight w:val="yellow"/>
          <w:lang w:eastAsia="zh-CN"/>
        </w:rPr>
        <w:instrText xml:space="preserve"> ADDIN ZOTERO_ITEM CSL_CITATION {"citationID":"Xfk6v4F3","properties":{"formattedCitation":"(Larsen and Gilliland 2008)","plainCitation":"(Larsen and Gilliland 2008)","noteIndex":0},"citationItems":[{"id":71,"uris":["http://zotero.org/users/14292551/items/5MMCRWVV"],"itemData":{"id":71,"type":"article-journal","container-title":"International journal of health geographics","DOI":"https://doi.org/10.1186/1476-072X-7-16","issue":"1","note":"publisher: BioMed Central","page":"1–16","title":"Mapping the evolution of'food deserts' in a Canadian city: Supermarket accessibility in London, Ontario, 1961–2005","volume":"7","author":[{"family":"Larsen","given":"Kristian"},{"family":"Gilliland","given":"Jason"}],"issued":{"date-parts":[["2008"]]}}}],"schema":"https://github.com/citation-style-language/schema/raw/master/csl-citation.json"} </w:instrText>
      </w:r>
      <w:r w:rsidR="00B2155C" w:rsidRPr="00B2155C">
        <w:rPr>
          <w:highlight w:val="yellow"/>
          <w:lang w:eastAsia="zh-CN"/>
        </w:rPr>
        <w:fldChar w:fldCharType="separate"/>
      </w:r>
      <w:r w:rsidR="00B2155C" w:rsidRPr="00B2155C">
        <w:rPr>
          <w:highlight w:val="yellow"/>
        </w:rPr>
        <w:t>(Larsen and Gilliland 2008)</w:t>
      </w:r>
      <w:r w:rsidR="00B2155C" w:rsidRPr="00B2155C">
        <w:rPr>
          <w:highlight w:val="yellow"/>
          <w:lang w:eastAsia="zh-CN"/>
        </w:rPr>
        <w:fldChar w:fldCharType="end"/>
      </w:r>
      <w:r w:rsidRPr="00B2155C">
        <w:rPr>
          <w:highlight w:val="yellow"/>
          <w:lang w:eastAsia="zh-CN"/>
        </w:rPr>
        <w:t xml:space="preserve">. This approach has led to the development of </w:t>
      </w:r>
      <w:r w:rsidR="00B2155C" w:rsidRPr="00B2155C">
        <w:rPr>
          <w:highlight w:val="yellow"/>
          <w:lang w:eastAsia="zh-CN"/>
        </w:rPr>
        <w:t xml:space="preserve">many </w:t>
      </w:r>
      <w:r w:rsidRPr="00B2155C">
        <w:rPr>
          <w:i/>
          <w:iCs/>
          <w:highlight w:val="yellow"/>
          <w:lang w:eastAsia="zh-CN"/>
        </w:rPr>
        <w:t>accessibility</w:t>
      </w:r>
      <w:r w:rsidRPr="00B2155C">
        <w:rPr>
          <w:highlight w:val="yellow"/>
          <w:lang w:eastAsia="zh-CN"/>
        </w:rPr>
        <w:t xml:space="preserve"> measures </w:t>
      </w:r>
      <w:r w:rsidR="00B2155C" w:rsidRPr="00B2155C">
        <w:rPr>
          <w:highlight w:val="yellow"/>
          <w:lang w:eastAsia="zh-CN"/>
        </w:rPr>
        <w:t>including</w:t>
      </w:r>
      <w:r w:rsidRPr="00B2155C">
        <w:rPr>
          <w:highlight w:val="yellow"/>
          <w:lang w:eastAsia="zh-CN"/>
        </w:rPr>
        <w:t xml:space="preserve"> “food deserts” </w:t>
      </w:r>
      <w:r w:rsidR="00EB4AF0" w:rsidRPr="00B2155C">
        <w:rPr>
          <w:highlight w:val="yellow"/>
        </w:rPr>
        <w:t xml:space="preserve">(Berkowitz </w:t>
      </w:r>
      <w:r w:rsidR="00EB4AF0" w:rsidRPr="00B2155C">
        <w:rPr>
          <w:i/>
          <w:iCs/>
          <w:highlight w:val="yellow"/>
        </w:rPr>
        <w:t>et al.</w:t>
      </w:r>
      <w:r w:rsidR="00EB4AF0" w:rsidRPr="00B2155C">
        <w:rPr>
          <w:highlight w:val="yellow"/>
        </w:rPr>
        <w:t xml:space="preserve"> 2018)</w:t>
      </w:r>
      <w:r w:rsidR="00E25103" w:rsidRPr="00B2155C">
        <w:rPr>
          <w:highlight w:val="yellow"/>
          <w:lang w:eastAsia="zh-CN"/>
        </w:rPr>
        <w:t>.</w:t>
      </w:r>
      <w:r w:rsidR="00EA1EC8" w:rsidRPr="00B2155C">
        <w:rPr>
          <w:highlight w:val="yellow"/>
          <w:lang w:eastAsia="zh-CN"/>
        </w:rPr>
        <w:t xml:space="preserve"> </w:t>
      </w:r>
      <w:r w:rsidR="001B4B13" w:rsidRPr="00B2155C">
        <w:rPr>
          <w:highlight w:val="yellow"/>
          <w:lang w:eastAsia="zh-CN"/>
        </w:rPr>
        <w:t xml:space="preserve"> </w:t>
      </w:r>
      <w:commentRangeEnd w:id="6"/>
      <w:r w:rsidR="00FB4185">
        <w:rPr>
          <w:rStyle w:val="CommentReference"/>
        </w:rPr>
        <w:commentReference w:id="6"/>
      </w:r>
    </w:p>
    <w:p w14:paraId="6F4B4AE5" w14:textId="77777777" w:rsidR="00436759" w:rsidRDefault="00B2155C" w:rsidP="001B4B13">
      <w:pPr>
        <w:pStyle w:val="Newparagraph"/>
        <w:spacing w:line="240" w:lineRule="auto"/>
        <w:jc w:val="both"/>
        <w:rPr>
          <w:highlight w:val="yellow"/>
          <w:lang w:eastAsia="zh-CN"/>
        </w:rPr>
      </w:pPr>
      <w:r w:rsidRPr="00436759">
        <w:rPr>
          <w:highlight w:val="yellow"/>
          <w:lang w:eastAsia="zh-CN"/>
        </w:rPr>
        <w:t xml:space="preserve">In contrast, studies on </w:t>
      </w:r>
      <w:r w:rsidRPr="00436759">
        <w:rPr>
          <w:i/>
          <w:iCs/>
          <w:highlight w:val="yellow"/>
          <w:lang w:eastAsia="zh-CN"/>
        </w:rPr>
        <w:t>revealed</w:t>
      </w:r>
      <w:r w:rsidRPr="00436759">
        <w:rPr>
          <w:highlight w:val="yellow"/>
          <w:lang w:eastAsia="zh-CN"/>
        </w:rPr>
        <w:t xml:space="preserve"> food access directly examine people’s demand by analyzing food </w:t>
      </w:r>
      <w:r w:rsidRPr="00436759">
        <w:rPr>
          <w:i/>
          <w:iCs/>
          <w:highlight w:val="yellow"/>
          <w:lang w:eastAsia="zh-CN"/>
        </w:rPr>
        <w:t>acquisition</w:t>
      </w:r>
      <w:r w:rsidRPr="00436759">
        <w:rPr>
          <w:highlight w:val="yellow"/>
          <w:lang w:eastAsia="zh-CN"/>
        </w:rPr>
        <w:t xml:space="preserve"> behaviors. </w:t>
      </w:r>
      <w:r w:rsidR="00436759" w:rsidRPr="00436759">
        <w:rPr>
          <w:highlight w:val="yellow"/>
          <w:lang w:eastAsia="zh-CN"/>
        </w:rPr>
        <w:t xml:space="preserve">These analyses provide insights into how individuals perceive and interact with their food environment spatiotemporally </w:t>
      </w:r>
      <w:r w:rsidR="001B4B13" w:rsidRPr="00436759">
        <w:rPr>
          <w:highlight w:val="yellow"/>
          <w:lang w:eastAsia="zh-CN"/>
        </w:rPr>
        <w:lastRenderedPageBreak/>
        <w:t xml:space="preserve">(Dubowitz et al. 2015). </w:t>
      </w:r>
      <w:r w:rsidR="00436759" w:rsidRPr="00436759">
        <w:rPr>
          <w:highlight w:val="yellow"/>
          <w:lang w:eastAsia="zh-CN"/>
        </w:rPr>
        <w:t xml:space="preserve">Such insights, which reveal individual dietary habits and broader public health outcomes, are crucial to the concerns of health researchers and policymakers, helping to shape effective strategies to combat food insecurity </w:t>
      </w:r>
      <w:r w:rsidR="001B4B13" w:rsidRPr="00436759">
        <w:rPr>
          <w:highlight w:val="yellow"/>
          <w:lang w:eastAsia="zh-CN"/>
        </w:rPr>
        <w:t xml:space="preserve">(Rodier et al. 2017). </w:t>
      </w:r>
      <w:commentRangeEnd w:id="5"/>
      <w:r w:rsidR="00170875">
        <w:rPr>
          <w:rStyle w:val="CommentReference"/>
        </w:rPr>
        <w:commentReference w:id="5"/>
      </w:r>
    </w:p>
    <w:p w14:paraId="50B7E6A0" w14:textId="77777777" w:rsidR="00436759" w:rsidRDefault="00B2155C" w:rsidP="001B4B13">
      <w:pPr>
        <w:pStyle w:val="Newparagraph"/>
        <w:spacing w:line="240" w:lineRule="auto"/>
        <w:jc w:val="both"/>
        <w:rPr>
          <w:highlight w:val="yellow"/>
          <w:lang w:eastAsia="zh-CN"/>
        </w:rPr>
      </w:pPr>
      <w:r w:rsidRPr="00436759">
        <w:rPr>
          <w:highlight w:val="yellow"/>
          <w:lang w:eastAsia="zh-CN"/>
        </w:rPr>
        <w:t xml:space="preserve">Studies on food acquisition behaviors often focus on two key aspects: trip characteristics and purchase behaviors </w:t>
      </w:r>
      <w:r w:rsidR="00494409" w:rsidRPr="00436759">
        <w:rPr>
          <w:highlight w:val="yellow"/>
          <w:lang w:eastAsia="zh-CN"/>
        </w:rPr>
        <w:fldChar w:fldCharType="begin"/>
      </w:r>
      <w:r w:rsidR="00494409" w:rsidRPr="00436759">
        <w:rPr>
          <w:highlight w:val="yellow"/>
          <w:lang w:eastAsia="zh-CN"/>
        </w:rPr>
        <w:instrText xml:space="preserve"> ADDIN ZOTERO_ITEM CSL_CITATION {"citationID":"5Tr0FsFc","properties":{"formattedCitation":"(Hillier {\\i{}et al.} 2017)","plainCitation":"(Hillier et al. 2017)","noteIndex":0},"citationItems":[{"id":101,"uris":["http://zotero.org/users/14292551/items/ZGZHPPLB"],"itemData":{"id":101,"type":"article-journal","container-title":"International Journal of Environmental Research and Public Health","DOI":"DOI: 10.3390/ijerph14101133","issue":"10","note":"publisher: MDPI","page":"1133","title":"Discrete choice model of food store trips using National Household Food Acquisition and Purchase Survey (FoodAPS)","volume":"14","author":[{"family":"Hillier","given":"Amy"},{"family":"Smith","given":"Tony E"},{"family":"Whiteman","given":"Eliza D"},{"family":"Chrisinger","given":"Benjamin W"}],"issued":{"date-parts":[["2017"]]}}}],"schema":"https://github.com/citation-style-language/schema/raw/master/csl-citation.json"} </w:instrText>
      </w:r>
      <w:r w:rsidR="00494409" w:rsidRPr="00436759">
        <w:rPr>
          <w:highlight w:val="yellow"/>
          <w:lang w:eastAsia="zh-CN"/>
        </w:rPr>
        <w:fldChar w:fldCharType="separate"/>
      </w:r>
      <w:r w:rsidR="00494409" w:rsidRPr="00436759">
        <w:rPr>
          <w:highlight w:val="yellow"/>
        </w:rPr>
        <w:t xml:space="preserve">(Hillier </w:t>
      </w:r>
      <w:r w:rsidR="00494409" w:rsidRPr="00436759">
        <w:rPr>
          <w:i/>
          <w:iCs/>
          <w:highlight w:val="yellow"/>
        </w:rPr>
        <w:t>et al.</w:t>
      </w:r>
      <w:r w:rsidR="00494409" w:rsidRPr="00436759">
        <w:rPr>
          <w:highlight w:val="yellow"/>
        </w:rPr>
        <w:t xml:space="preserve"> 2017)</w:t>
      </w:r>
      <w:r w:rsidR="00494409" w:rsidRPr="00436759">
        <w:rPr>
          <w:highlight w:val="yellow"/>
          <w:lang w:eastAsia="zh-CN"/>
        </w:rPr>
        <w:fldChar w:fldCharType="end"/>
      </w:r>
      <w:r w:rsidR="00494409" w:rsidRPr="00436759">
        <w:rPr>
          <w:highlight w:val="yellow"/>
          <w:lang w:eastAsia="zh-CN"/>
        </w:rPr>
        <w:t xml:space="preserve">. </w:t>
      </w:r>
      <w:r w:rsidRPr="00436759">
        <w:rPr>
          <w:highlight w:val="yellow"/>
          <w:lang w:eastAsia="zh-CN"/>
        </w:rPr>
        <w:t xml:space="preserve">Trip characteristics include where households or </w:t>
      </w:r>
      <w:proofErr w:type="gramStart"/>
      <w:r w:rsidRPr="00436759">
        <w:rPr>
          <w:highlight w:val="yellow"/>
          <w:lang w:eastAsia="zh-CN"/>
        </w:rPr>
        <w:t>individuals</w:t>
      </w:r>
      <w:proofErr w:type="gramEnd"/>
      <w:r w:rsidRPr="00436759">
        <w:rPr>
          <w:highlight w:val="yellow"/>
          <w:lang w:eastAsia="zh-CN"/>
        </w:rPr>
        <w:t xml:space="preserve"> shop, starting points, travel distances, travel modes, and duration of the process. Purchase behaviors examine the types of items bought and the amounts spent</w:t>
      </w:r>
      <w:r w:rsidR="00494409" w:rsidRPr="00436759">
        <w:rPr>
          <w:highlight w:val="yellow"/>
          <w:lang w:eastAsia="zh-CN"/>
        </w:rPr>
        <w:t xml:space="preserve">. </w:t>
      </w:r>
    </w:p>
    <w:p w14:paraId="5D1870A4" w14:textId="0ADB19EE" w:rsidR="00056D9C" w:rsidRPr="00B2155C" w:rsidRDefault="00436759" w:rsidP="001B4B13">
      <w:pPr>
        <w:pStyle w:val="Newparagraph"/>
        <w:spacing w:line="240" w:lineRule="auto"/>
        <w:jc w:val="both"/>
        <w:rPr>
          <w:lang w:eastAsia="zh-CN"/>
        </w:rPr>
      </w:pPr>
      <w:r w:rsidRPr="00436759">
        <w:rPr>
          <w:highlight w:val="yellow"/>
          <w:lang w:eastAsia="zh-CN"/>
        </w:rPr>
        <w:t>Next, we review how researchers study these behaviors, focusing on the</w:t>
      </w:r>
      <w:r w:rsidR="00AD3D6F">
        <w:rPr>
          <w:rFonts w:hint="eastAsia"/>
          <w:highlight w:val="yellow"/>
          <w:lang w:eastAsia="zh-CN"/>
        </w:rPr>
        <w:t>ir</w:t>
      </w:r>
      <w:r w:rsidR="00473424">
        <w:rPr>
          <w:rFonts w:hint="eastAsia"/>
          <w:highlight w:val="yellow"/>
          <w:lang w:eastAsia="zh-CN"/>
        </w:rPr>
        <w:t xml:space="preserve"> research question, the</w:t>
      </w:r>
      <w:r w:rsidRPr="00436759">
        <w:rPr>
          <w:highlight w:val="yellow"/>
          <w:lang w:eastAsia="zh-CN"/>
        </w:rPr>
        <w:t xml:space="preserve"> datasets utilized, corresponding methodologies developed, and the insights gained. We begin with traditional primary data sources and then transition to the increasingly popular large-scale mobile device location data.</w:t>
      </w:r>
    </w:p>
    <w:p w14:paraId="7AC5ECE8" w14:textId="376ABDAC" w:rsidR="003E3873" w:rsidRPr="00B2155C" w:rsidRDefault="00386905" w:rsidP="006F7CDC">
      <w:pPr>
        <w:pStyle w:val="Heading2"/>
        <w:spacing w:line="240" w:lineRule="auto"/>
        <w:jc w:val="both"/>
      </w:pPr>
      <w:r w:rsidRPr="002324B0">
        <w:rPr>
          <w:highlight w:val="yellow"/>
          <w:lang w:eastAsia="zh-CN"/>
        </w:rPr>
        <w:t>2.</w:t>
      </w:r>
      <w:r w:rsidR="00FA2C17" w:rsidRPr="002324B0">
        <w:rPr>
          <w:highlight w:val="yellow"/>
          <w:lang w:eastAsia="zh-CN"/>
        </w:rPr>
        <w:t xml:space="preserve">2 </w:t>
      </w:r>
      <w:r w:rsidR="008877F9" w:rsidRPr="002324B0">
        <w:rPr>
          <w:highlight w:val="yellow"/>
        </w:rPr>
        <w:t>Traditional</w:t>
      </w:r>
      <w:r w:rsidR="00556326" w:rsidRPr="002324B0">
        <w:rPr>
          <w:highlight w:val="yellow"/>
        </w:rPr>
        <w:t xml:space="preserve"> </w:t>
      </w:r>
      <w:r w:rsidR="005B7AFD" w:rsidRPr="002324B0">
        <w:rPr>
          <w:highlight w:val="yellow"/>
          <w:lang w:eastAsia="zh-CN"/>
        </w:rPr>
        <w:t>Approache</w:t>
      </w:r>
      <w:r w:rsidR="00FA2C17" w:rsidRPr="002324B0">
        <w:rPr>
          <w:highlight w:val="yellow"/>
          <w:lang w:eastAsia="zh-CN"/>
        </w:rPr>
        <w:t>s</w:t>
      </w:r>
      <w:r w:rsidR="00506820" w:rsidRPr="002324B0">
        <w:rPr>
          <w:highlight w:val="yellow"/>
          <w:lang w:eastAsia="zh-CN"/>
        </w:rPr>
        <w:t>: Strengths and Struggles</w:t>
      </w:r>
      <w:r w:rsidR="002324B0">
        <w:rPr>
          <w:rFonts w:hint="eastAsia"/>
          <w:lang w:eastAsia="zh-CN"/>
        </w:rPr>
        <w:t xml:space="preserve"> (better name?)</w:t>
      </w:r>
    </w:p>
    <w:p w14:paraId="3F51988D" w14:textId="6AF76141" w:rsidR="00092733" w:rsidRPr="00B2155C" w:rsidRDefault="00E80FD2" w:rsidP="006F7CDC">
      <w:pPr>
        <w:pStyle w:val="Paragraph"/>
        <w:spacing w:before="0" w:line="240" w:lineRule="auto"/>
        <w:jc w:val="both"/>
        <w:rPr>
          <w:lang w:eastAsia="zh-CN"/>
        </w:rPr>
      </w:pPr>
      <w:r w:rsidRPr="00E80FD2">
        <w:rPr>
          <w:lang w:eastAsia="zh-CN"/>
        </w:rPr>
        <w:t xml:space="preserve">Traditionally, researchers interact </w:t>
      </w:r>
      <w:r w:rsidRPr="00E80FD2">
        <w:rPr>
          <w:i/>
          <w:iCs/>
          <w:lang w:eastAsia="zh-CN"/>
        </w:rPr>
        <w:t>directly</w:t>
      </w:r>
      <w:r w:rsidRPr="00E80FD2">
        <w:rPr>
          <w:lang w:eastAsia="zh-CN"/>
        </w:rPr>
        <w:t xml:space="preserve"> with participants to understand food access patterns using methods like questionnaire surveys, interviews, and focus groups. </w:t>
      </w:r>
      <w:r w:rsidRPr="00E80FD2">
        <w:rPr>
          <w:i/>
          <w:iCs/>
          <w:lang w:eastAsia="zh-CN"/>
        </w:rPr>
        <w:t>Questionnaire surveys</w:t>
      </w:r>
      <w:r w:rsidRPr="00E80FD2">
        <w:rPr>
          <w:lang w:eastAsia="zh-CN"/>
        </w:rPr>
        <w:t>, such as the USDA National Household Food Acquisition and Purchase Survey (FoodAPS)</w:t>
      </w:r>
      <w:r w:rsidR="00ED3615">
        <w:rPr>
          <w:lang w:eastAsia="zh-CN"/>
        </w:rPr>
        <w:t xml:space="preserve"> or </w:t>
      </w:r>
      <w:r w:rsidR="00ED3615" w:rsidRPr="00ED3615">
        <w:rPr>
          <w:lang w:eastAsia="zh-CN"/>
        </w:rPr>
        <w:t>American Time Use Survey (ATUS)</w:t>
      </w:r>
      <w:r w:rsidRPr="00E80FD2">
        <w:rPr>
          <w:lang w:eastAsia="zh-CN"/>
        </w:rPr>
        <w:t xml:space="preserve">, are widely used in </w:t>
      </w:r>
      <w:commentRangeStart w:id="7"/>
      <w:r w:rsidRPr="00E80FD2">
        <w:rPr>
          <w:lang w:eastAsia="zh-CN"/>
        </w:rPr>
        <w:t xml:space="preserve">food access studies </w:t>
      </w:r>
      <w:r w:rsidRPr="00E80FD2">
        <w:rPr>
          <w:highlight w:val="yellow"/>
          <w:lang w:eastAsia="zh-CN"/>
        </w:rPr>
        <w:t>to collect detailed data on where people shop, how much they spend, and the types of food they purchase</w:t>
      </w:r>
      <w:r w:rsidR="0092571C" w:rsidRPr="00E80FD2">
        <w:rPr>
          <w:highlight w:val="yellow"/>
          <w:lang w:eastAsia="zh-CN"/>
        </w:rPr>
        <w:t xml:space="preserve"> </w:t>
      </w:r>
      <w:r w:rsidR="0092571C" w:rsidRPr="00E80FD2">
        <w:rPr>
          <w:highlight w:val="yellow"/>
        </w:rPr>
        <w:fldChar w:fldCharType="begin"/>
      </w:r>
      <w:r w:rsidR="00D16CE0">
        <w:rPr>
          <w:highlight w:val="yellow"/>
        </w:rPr>
        <w:instrText xml:space="preserve"> ADDIN ZOTERO_ITEM CSL_CITATION {"citationID":"qKXyj7gY","properties":{"formattedCitation":"(Coleman-Jensen {\\i{}et al.} 2019)","plainCitation":"(Coleman-Jensen et al. 2019)","noteIndex":0},"citationItems":[{"id":"1J5VC5wN/UexRTFSu","uris":["http://zotero.org/users/local/4eITpJL4/items/YZEZXCVU"],"itemData":{"id":3,"type":"article-journal","container-title":"USDA-ERS Economic Research Report","issue":"270","title":"Household food security in the United States in 2018","URL":"https://www.ers.usda.gov/webdocs/publications/94849/err-270.pdf","author":[{"family":"Coleman-Jensen","given":"Alisha"},{"family":"Rabbitt","given":"Matthew P"},{"family":"Gregory","given":"Christian A"},{"family":"Singh","given":"Anita"}],"issued":{"date-parts":[["2019"]]}}}],"schema":"https://github.com/citation-style-language/schema/raw/master/csl-citation.json"} </w:instrText>
      </w:r>
      <w:r w:rsidR="0092571C" w:rsidRPr="00E80FD2">
        <w:rPr>
          <w:highlight w:val="yellow"/>
        </w:rPr>
        <w:fldChar w:fldCharType="separate"/>
      </w:r>
      <w:r w:rsidR="0092571C" w:rsidRPr="00E80FD2">
        <w:rPr>
          <w:highlight w:val="yellow"/>
        </w:rPr>
        <w:t xml:space="preserve">(Coleman-Jensen </w:t>
      </w:r>
      <w:r w:rsidR="0092571C" w:rsidRPr="00E80FD2">
        <w:rPr>
          <w:i/>
          <w:iCs/>
          <w:highlight w:val="yellow"/>
        </w:rPr>
        <w:t>et al.</w:t>
      </w:r>
      <w:r w:rsidR="0092571C" w:rsidRPr="00E80FD2">
        <w:rPr>
          <w:highlight w:val="yellow"/>
        </w:rPr>
        <w:t xml:space="preserve"> 2019)</w:t>
      </w:r>
      <w:r w:rsidR="0092571C" w:rsidRPr="00E80FD2">
        <w:rPr>
          <w:highlight w:val="yellow"/>
        </w:rPr>
        <w:fldChar w:fldCharType="end"/>
      </w:r>
      <w:r w:rsidR="00CE42A8" w:rsidRPr="00E80FD2">
        <w:rPr>
          <w:highlight w:val="yellow"/>
          <w:lang w:eastAsia="zh-CN"/>
        </w:rPr>
        <w:t>.</w:t>
      </w:r>
      <w:r w:rsidR="006F7CDC" w:rsidRPr="00E80FD2">
        <w:rPr>
          <w:highlight w:val="yellow"/>
          <w:lang w:eastAsia="zh-CN"/>
        </w:rPr>
        <w:t xml:space="preserve"> </w:t>
      </w:r>
      <w:r w:rsidRPr="00E80FD2">
        <w:rPr>
          <w:highlight w:val="yellow"/>
          <w:lang w:eastAsia="zh-CN"/>
        </w:rPr>
        <w:t xml:space="preserve">The structured format ensures consistent data collection, enabling comparisons across demographics and socioeconomic groups, and facilitating longitudinal studies on behavioral change </w:t>
      </w:r>
      <w:r w:rsidR="0092571C" w:rsidRPr="00E80FD2">
        <w:rPr>
          <w:highlight w:val="yellow"/>
          <w:lang w:eastAsia="zh-CN"/>
        </w:rPr>
        <w:fldChar w:fldCharType="begin"/>
      </w:r>
      <w:r w:rsidR="00D16CE0">
        <w:rPr>
          <w:highlight w:val="yellow"/>
          <w:lang w:eastAsia="zh-CN"/>
        </w:rPr>
        <w:instrText xml:space="preserve"> ADDIN ZOTERO_ITEM CSL_CITATION {"citationID":"zAMw0LXy","properties":{"formattedCitation":"(Anekwe and Zeballos 2019)","plainCitation":"(Anekwe and Zeballos 2019)","noteIndex":0},"citationItems":[{"id":"1J5VC5wN/D86o4BO7","uris":["http://zotero.org/users/local/4eITpJL4/items/AJ852QDE"],"itemData":{"id":"3co8NlSV/gWsEGuda","type":"report","title":"Food-related time use: changes and demographic differences","author":[{"family":"Anekwe","given":"Tobenna D"},{"family":"Zeballos","given":"Eliana"}],"issued":{"date-parts":[["2019"]]}}}],"schema":"https://github.com/citation-style-language/schema/raw/master/csl-citation.json"} </w:instrText>
      </w:r>
      <w:r w:rsidR="0092571C" w:rsidRPr="00E80FD2">
        <w:rPr>
          <w:highlight w:val="yellow"/>
          <w:lang w:eastAsia="zh-CN"/>
        </w:rPr>
        <w:fldChar w:fldCharType="separate"/>
      </w:r>
      <w:r w:rsidR="0092571C" w:rsidRPr="00E80FD2">
        <w:rPr>
          <w:highlight w:val="yellow"/>
        </w:rPr>
        <w:t>(Anekwe and Zeballos 2019)</w:t>
      </w:r>
      <w:r w:rsidR="0092571C" w:rsidRPr="00E80FD2">
        <w:rPr>
          <w:highlight w:val="yellow"/>
          <w:lang w:eastAsia="zh-CN"/>
        </w:rPr>
        <w:fldChar w:fldCharType="end"/>
      </w:r>
      <w:r w:rsidRPr="00E80FD2">
        <w:rPr>
          <w:highlight w:val="yellow"/>
          <w:lang w:eastAsia="zh-CN"/>
        </w:rPr>
        <w:t xml:space="preserve">. </w:t>
      </w:r>
      <w:r w:rsidRPr="00ED3615">
        <w:rPr>
          <w:lang w:eastAsia="zh-CN"/>
        </w:rPr>
        <w:t xml:space="preserve">However, these surveys can lack flexibility and often have limited sample sizes in specific groups or areas </w:t>
      </w:r>
      <w:r w:rsidRPr="00ED3615">
        <w:rPr>
          <w:lang w:eastAsia="zh-CN"/>
        </w:rPr>
        <w:fldChar w:fldCharType="begin"/>
      </w:r>
      <w:r w:rsidRPr="00ED3615">
        <w:rPr>
          <w:lang w:eastAsia="zh-CN"/>
        </w:rPr>
        <w:instrText xml:space="preserve"> ADDIN ZOTERO_ITEM CSL_CITATION {"citationID":"OM3tIAtB","properties":{"formattedCitation":"(Hillier {\\i{}et al.} 2017)","plainCitation":"(Hillier et al. 2017)","noteIndex":0},"citationItems":[{"id":101,"uris":["http://zotero.org/users/14292551/items/ZGZHPPLB"],"itemData":{"id":101,"type":"article-journal","container-title":"International Journal of Environmental Research and Public Health","DOI":"DOI: 10.3390/ijerph14101133","issue":"10","note":"publisher: MDPI","page":"1133","title":"Discrete choice model of food store trips using National Household Food Acquisition and Purchase Survey (FoodAPS)","volume":"14","author":[{"family":"Hillier","given":"Amy"},{"family":"Smith","given":"Tony E"},{"family":"Whiteman","given":"Eliza D"},{"family":"Chrisinger","given":"Benjamin W"}],"issued":{"date-parts":[["2017"]]}}}],"schema":"https://github.com/citation-style-language/schema/raw/master/csl-citation.json"} </w:instrText>
      </w:r>
      <w:r w:rsidRPr="00ED3615">
        <w:rPr>
          <w:lang w:eastAsia="zh-CN"/>
        </w:rPr>
        <w:fldChar w:fldCharType="separate"/>
      </w:r>
      <w:r w:rsidRPr="00ED3615">
        <w:t xml:space="preserve">(Hillier </w:t>
      </w:r>
      <w:r w:rsidRPr="00ED3615">
        <w:rPr>
          <w:i/>
          <w:iCs/>
        </w:rPr>
        <w:t>et al.</w:t>
      </w:r>
      <w:r w:rsidRPr="00ED3615">
        <w:t xml:space="preserve"> 2017)</w:t>
      </w:r>
      <w:r w:rsidRPr="00ED3615">
        <w:rPr>
          <w:lang w:eastAsia="zh-CN"/>
        </w:rPr>
        <w:fldChar w:fldCharType="end"/>
      </w:r>
      <w:r w:rsidR="00600FD4" w:rsidRPr="00ED3615">
        <w:rPr>
          <w:lang w:eastAsia="zh-CN"/>
        </w:rPr>
        <w:t>.</w:t>
      </w:r>
      <w:r w:rsidR="007F1F51" w:rsidRPr="00B2155C">
        <w:rPr>
          <w:lang w:eastAsia="zh-CN"/>
        </w:rPr>
        <w:t xml:space="preserve"> </w:t>
      </w:r>
      <w:r w:rsidR="00600FD4" w:rsidRPr="00B2155C">
        <w:rPr>
          <w:i/>
          <w:iCs/>
          <w:lang w:eastAsia="zh-CN"/>
        </w:rPr>
        <w:t>Interviews and focus groups</w:t>
      </w:r>
      <w:r w:rsidR="00600FD4" w:rsidRPr="00B2155C">
        <w:rPr>
          <w:lang w:eastAsia="zh-CN"/>
        </w:rPr>
        <w:t xml:space="preserve"> </w:t>
      </w:r>
      <w:r w:rsidR="0092571C" w:rsidRPr="00ED3615">
        <w:rPr>
          <w:highlight w:val="yellow"/>
          <w:lang w:eastAsia="zh-CN"/>
        </w:rPr>
        <w:t>offer more flexibility and interactivity,</w:t>
      </w:r>
      <w:r w:rsidR="00ED3615" w:rsidRPr="00ED3615">
        <w:rPr>
          <w:highlight w:val="yellow"/>
          <w:lang w:eastAsia="zh-CN"/>
        </w:rPr>
        <w:t xml:space="preserve"> making them effective for exploring participants’ nuanced behaviors and perceptions of food quality, accessibility, and affordability. Moreover, they can reveal the cultural, social, and economic contexts that shape food acquisition behaviors, uncovering motivations and barriers influencing purchasing decisions.</w:t>
      </w:r>
      <w:r w:rsidR="006F7CDC" w:rsidRPr="00B2155C">
        <w:rPr>
          <w:lang w:eastAsia="zh-CN"/>
        </w:rPr>
        <w:t xml:space="preserve"> </w:t>
      </w:r>
      <w:r w:rsidR="002324B0" w:rsidRPr="002324B0">
        <w:rPr>
          <w:lang w:eastAsia="zh-CN"/>
        </w:rPr>
        <w:t>However, direct interviews compromise reliability and objectivity</w:t>
      </w:r>
      <w:r w:rsidR="00506820">
        <w:t>.</w:t>
      </w:r>
      <w:r w:rsidR="00C308A2">
        <w:t xml:space="preserve"> </w:t>
      </w:r>
      <w:r w:rsidR="00E643A5" w:rsidRPr="00E643A5">
        <w:rPr>
          <w:highlight w:val="yellow"/>
        </w:rPr>
        <w:t>This may occur unintentionally due to unobservable socio-economic factors or knowledge of food and nutrition, which can also provide valuable insights</w:t>
      </w:r>
      <w:r w:rsidR="00E643A5" w:rsidRPr="00E643A5">
        <w:rPr>
          <w:rFonts w:hint="eastAsia"/>
          <w:highlight w:val="yellow"/>
          <w:lang w:eastAsia="zh-CN"/>
        </w:rPr>
        <w:t xml:space="preserve"> and </w:t>
      </w:r>
      <w:r w:rsidR="00E643A5">
        <w:rPr>
          <w:rFonts w:hint="eastAsia"/>
          <w:highlight w:val="yellow"/>
          <w:lang w:eastAsia="zh-CN"/>
        </w:rPr>
        <w:t xml:space="preserve">are </w:t>
      </w:r>
      <w:r w:rsidR="00E643A5" w:rsidRPr="00E643A5">
        <w:rPr>
          <w:rFonts w:hint="eastAsia"/>
          <w:highlight w:val="yellow"/>
          <w:lang w:eastAsia="zh-CN"/>
        </w:rPr>
        <w:t xml:space="preserve">considered as advantages of this approach </w:t>
      </w:r>
      <w:r w:rsidR="002324B0" w:rsidRPr="00E643A5">
        <w:rPr>
          <w:highlight w:val="yellow"/>
        </w:rPr>
        <w:fldChar w:fldCharType="begin"/>
      </w:r>
      <w:r w:rsidR="002324B0" w:rsidRPr="00E643A5">
        <w:rPr>
          <w:highlight w:val="yellow"/>
        </w:rPr>
        <w:instrText xml:space="preserve"> ADDIN ZOTERO_ITEM CSL_CITATION {"citationID":"V5WHHvFs","properties":{"formattedCitation":"(Tadesse {\\i{}et al.} 2020)","plainCitation":"(Tadesse et al. 2020)","noteIndex":0},"citationItems":[{"id":115,"uris":["http://zotero.org/users/14292551/items/IVYMY7J9"],"itemData":{"id":115,"type":"article-journal","container-title":"Food Policy","DOI":"https://doi.org/10.1016/j.foodpol.2020.101862","ISSN":"0306-9192","page":"101862","title":"Biases in self-reported food insecurity measurement: A list experiment approach","volume":"92","author":[{"family":"Tadesse","given":"Getaw"},{"family":"Abate","given":"Gashaw T."},{"family":"Zewdie","given":"Tadiwos"}],"issued":{"date-parts":[["2020"]]}}}],"schema":"https://github.com/citation-style-language/schema/raw/master/csl-citation.json"} </w:instrText>
      </w:r>
      <w:r w:rsidR="002324B0" w:rsidRPr="00E643A5">
        <w:rPr>
          <w:highlight w:val="yellow"/>
        </w:rPr>
        <w:fldChar w:fldCharType="separate"/>
      </w:r>
      <w:r w:rsidR="002324B0" w:rsidRPr="00E643A5">
        <w:rPr>
          <w:highlight w:val="yellow"/>
        </w:rPr>
        <w:t xml:space="preserve">(Tadesse </w:t>
      </w:r>
      <w:r w:rsidR="002324B0" w:rsidRPr="00E643A5">
        <w:rPr>
          <w:i/>
          <w:iCs/>
          <w:highlight w:val="yellow"/>
        </w:rPr>
        <w:t>et al.</w:t>
      </w:r>
      <w:r w:rsidR="002324B0" w:rsidRPr="00E643A5">
        <w:rPr>
          <w:highlight w:val="yellow"/>
        </w:rPr>
        <w:t xml:space="preserve"> 2020)</w:t>
      </w:r>
      <w:r w:rsidR="002324B0" w:rsidRPr="00E643A5">
        <w:rPr>
          <w:highlight w:val="yellow"/>
        </w:rPr>
        <w:fldChar w:fldCharType="end"/>
      </w:r>
      <w:r w:rsidR="00E643A5" w:rsidRPr="00E643A5">
        <w:rPr>
          <w:rFonts w:hint="eastAsia"/>
          <w:highlight w:val="yellow"/>
          <w:lang w:eastAsia="zh-CN"/>
        </w:rPr>
        <w:t>.</w:t>
      </w:r>
      <w:r w:rsidR="00640195">
        <w:rPr>
          <w:rFonts w:hint="eastAsia"/>
          <w:lang w:eastAsia="zh-CN"/>
        </w:rPr>
        <w:t xml:space="preserve"> </w:t>
      </w:r>
      <w:r w:rsidR="00E643A5" w:rsidRPr="00E643A5">
        <w:rPr>
          <w:lang w:eastAsia="zh-CN"/>
        </w:rPr>
        <w:t>Conversely</w:t>
      </w:r>
      <w:commentRangeEnd w:id="7"/>
      <w:r w:rsidR="007F67AB">
        <w:rPr>
          <w:rStyle w:val="CommentReference"/>
        </w:rPr>
        <w:commentReference w:id="7"/>
      </w:r>
      <w:r w:rsidR="00E643A5" w:rsidRPr="00E643A5">
        <w:rPr>
          <w:lang w:eastAsia="zh-CN"/>
        </w:rPr>
        <w:t xml:space="preserve">, </w:t>
      </w:r>
      <w:r w:rsidR="00E643A5">
        <w:rPr>
          <w:rFonts w:hint="eastAsia"/>
          <w:lang w:eastAsia="zh-CN"/>
        </w:rPr>
        <w:t>this</w:t>
      </w:r>
      <w:r w:rsidR="002324B0" w:rsidRPr="002324B0">
        <w:t xml:space="preserve"> may result from conscious misreporting in sensitive contexts, such as visits to alcohol outlets</w:t>
      </w:r>
      <w:r w:rsidR="00506820" w:rsidRPr="00506820">
        <w:t xml:space="preserve"> </w:t>
      </w:r>
      <w:r w:rsidR="00C308A2">
        <w:fldChar w:fldCharType="begin"/>
      </w:r>
      <w:r w:rsidR="00C308A2">
        <w:instrText xml:space="preserve"> ADDIN ZOTERO_ITEM CSL_CITATION {"citationID":"PCL1n7GK","properties":{"formattedCitation":"(Chang {\\i{}et al.} 2022)","plainCitation":"(Chang et al. 2022)","noteIndex":0},"citationItems":[{"id":140,"uris":["http://zotero.org/users/local/e9xDvWQ3/items/SC4XYVI7","http://zotero.org/users/14292551/items/SC4XYVI7"],"itemData":{"id":140,"type":"article-journal","container-title":"Health &amp; Place","DOI":"10.1016/j.healthplace.2021.102736","ISSN":"13538292","journalAbbreviation":"Health &amp; Place","language":"en","page":"102736","source":"DOI.org (Crossref)","title":"The role of alcohol outlet visits derived from mobile phone location data in enhancing domestic violence prediction at the neighborhood level","volume":"73","author":[{"family":"Chang","given":"Ting"},{"family":"Hu","given":"Yingjie"},{"family":"Taylor","given":"Dane"},{"family":"Quigley","given":"Brian M."}],"issued":{"date-parts":[["2022",1]]}}}],"schema":"https://github.com/citation-style-language/schema/raw/master/csl-citation.json"} </w:instrText>
      </w:r>
      <w:r w:rsidR="00C308A2">
        <w:fldChar w:fldCharType="separate"/>
      </w:r>
      <w:r w:rsidR="00C308A2" w:rsidRPr="00C308A2">
        <w:t xml:space="preserve">(Chang </w:t>
      </w:r>
      <w:r w:rsidR="00C308A2" w:rsidRPr="00C308A2">
        <w:rPr>
          <w:i/>
          <w:iCs/>
        </w:rPr>
        <w:t>et al.</w:t>
      </w:r>
      <w:r w:rsidR="00C308A2" w:rsidRPr="00C308A2">
        <w:t xml:space="preserve"> 2022)</w:t>
      </w:r>
      <w:r w:rsidR="00C308A2">
        <w:fldChar w:fldCharType="end"/>
      </w:r>
      <w:r w:rsidR="00452679" w:rsidRPr="00B2155C">
        <w:t xml:space="preserve">. </w:t>
      </w:r>
      <w:r w:rsidR="00640195" w:rsidRPr="00640195">
        <w:t>Some studies have combined approaches</w:t>
      </w:r>
      <w:r w:rsidR="00640195">
        <w:rPr>
          <w:rFonts w:hint="eastAsia"/>
          <w:lang w:eastAsia="zh-CN"/>
        </w:rPr>
        <w:t xml:space="preserve"> </w:t>
      </w:r>
      <w:r w:rsidR="00640195">
        <w:fldChar w:fldCharType="begin"/>
      </w:r>
      <w:r w:rsidR="00640195">
        <w:instrText xml:space="preserve"> ADDIN ZOTERO_ITEM CSL_CITATION {"citationID":"7ZryQvlS","properties":{"formattedCitation":"(Tadesse {\\i{}et al.} 2020)","plainCitation":"(Tadesse et al. 2020)","noteIndex":0},"citationItems":[{"id":115,"uris":["http://zotero.org/users/14292551/items/IVYMY7J9"],"itemData":{"id":115,"type":"article-journal","container-title":"Food Policy","DOI":"https://doi.org/10.1016/j.foodpol.2020.101862","ISSN":"0306-9192","page":"101862","title":"Biases in self-reported food insecurity measurement: A list experiment approach","volume":"92","author":[{"family":"Tadesse","given":"Getaw"},{"family":"Abate","given":"Gashaw T."},{"family":"Zewdie","given":"Tadiwos"}],"issued":{"date-parts":[["2020"]]}}}],"schema":"https://github.com/citation-style-language/schema/raw/master/csl-citation.json"} </w:instrText>
      </w:r>
      <w:r w:rsidR="00640195">
        <w:fldChar w:fldCharType="separate"/>
      </w:r>
      <w:r w:rsidR="00640195" w:rsidRPr="00506820">
        <w:t xml:space="preserve">(Tadesse </w:t>
      </w:r>
      <w:r w:rsidR="00640195" w:rsidRPr="00506820">
        <w:rPr>
          <w:i/>
          <w:iCs/>
        </w:rPr>
        <w:t>et al.</w:t>
      </w:r>
      <w:r w:rsidR="00640195" w:rsidRPr="00506820">
        <w:t xml:space="preserve"> 2020)</w:t>
      </w:r>
      <w:r w:rsidR="00640195">
        <w:fldChar w:fldCharType="end"/>
      </w:r>
      <w:r w:rsidR="00506820" w:rsidRPr="00506820">
        <w:t xml:space="preserve">; </w:t>
      </w:r>
      <w:r w:rsidR="00640195" w:rsidRPr="00640195">
        <w:t>however, they still face the inherent challenges of self-reporting discussed earlier</w:t>
      </w:r>
      <w:r w:rsidR="0092571C">
        <w:t xml:space="preserve">. </w:t>
      </w:r>
      <w:r w:rsidR="00640195" w:rsidRPr="00640195">
        <w:t xml:space="preserve">Another issue with traditional approaches is that their spatial and temporal information relies on manual recall, leading to potential inaccuracies and sparse data. This limitation often confines researchers to focusing on </w:t>
      </w:r>
      <w:r w:rsidR="00E643A5">
        <w:rPr>
          <w:rFonts w:hint="eastAsia"/>
          <w:lang w:eastAsia="zh-CN"/>
        </w:rPr>
        <w:t xml:space="preserve">specific </w:t>
      </w:r>
      <w:r w:rsidR="00640195" w:rsidRPr="00640195">
        <w:t>trip origin</w:t>
      </w:r>
      <w:r w:rsidR="00E643A5">
        <w:rPr>
          <w:rFonts w:hint="eastAsia"/>
          <w:lang w:eastAsia="zh-CN"/>
        </w:rPr>
        <w:t>s</w:t>
      </w:r>
      <w:r w:rsidR="00640195" w:rsidRPr="00640195">
        <w:t xml:space="preserve"> </w:t>
      </w:r>
      <w:r w:rsidR="00E643A5">
        <w:rPr>
          <w:rFonts w:hint="eastAsia"/>
          <w:lang w:eastAsia="zh-CN"/>
        </w:rPr>
        <w:t xml:space="preserve">(e.g. </w:t>
      </w:r>
      <w:r w:rsidR="00640195" w:rsidRPr="00640195">
        <w:t>work or home</w:t>
      </w:r>
      <w:r w:rsidR="00E643A5">
        <w:rPr>
          <w:rFonts w:hint="eastAsia"/>
          <w:lang w:eastAsia="zh-CN"/>
        </w:rPr>
        <w:t>) or</w:t>
      </w:r>
      <w:r w:rsidR="00640195" w:rsidRPr="00640195">
        <w:t xml:space="preserve"> </w:t>
      </w:r>
      <w:r w:rsidR="00E643A5">
        <w:rPr>
          <w:rFonts w:hint="eastAsia"/>
          <w:lang w:eastAsia="zh-CN"/>
        </w:rPr>
        <w:t>destinations (e.g.</w:t>
      </w:r>
      <w:r w:rsidR="00640195" w:rsidRPr="00640195">
        <w:t xml:space="preserve"> primary </w:t>
      </w:r>
      <w:r w:rsidR="00E643A5">
        <w:rPr>
          <w:rFonts w:hint="eastAsia"/>
          <w:lang w:eastAsia="zh-CN"/>
        </w:rPr>
        <w:t>stores)</w:t>
      </w:r>
      <w:r w:rsidR="0092571C">
        <w:t xml:space="preserve"> </w:t>
      </w:r>
      <w:r w:rsidR="0092571C">
        <w:fldChar w:fldCharType="begin"/>
      </w:r>
      <w:r w:rsidR="0092571C">
        <w:instrText xml:space="preserve"> ADDIN ZOTERO_ITEM CSL_CITATION {"citationID":"049gKqJ3","properties":{"formattedCitation":"(Hillier {\\i{}et al.} 2017)","plainCitation":"(Hillier et al. 2017)","noteIndex":0},"citationItems":[{"id":101,"uris":["http://zotero.org/users/14292551/items/ZGZHPPLB"],"itemData":{"id":101,"type":"article-journal","container-title":"International Journal of Environmental Research and Public Health","DOI":"DOI: 10.3390/ijerph14101133","issue":"10","note":"publisher: MDPI","page":"1133","title":"Discrete choice model of food store trips using National Household Food Acquisition and Purchase Survey (FoodAPS)","volume":"14","author":[{"family":"Hillier","given":"Amy"},{"family":"Smith","given":"Tony E"},{"family":"Whiteman","given":"Eliza D"},{"family":"Chrisinger","given":"Benjamin W"}],"issued":{"date-parts":[["2017"]]}}}],"schema":"https://github.com/citation-style-language/schema/raw/master/csl-citation.json"} </w:instrText>
      </w:r>
      <w:r w:rsidR="0092571C">
        <w:fldChar w:fldCharType="separate"/>
      </w:r>
      <w:r w:rsidR="0092571C" w:rsidRPr="0092571C">
        <w:t xml:space="preserve">(Hillier </w:t>
      </w:r>
      <w:r w:rsidR="0092571C" w:rsidRPr="0092571C">
        <w:rPr>
          <w:i/>
          <w:iCs/>
        </w:rPr>
        <w:t>et al.</w:t>
      </w:r>
      <w:r w:rsidR="0092571C" w:rsidRPr="0092571C">
        <w:t xml:space="preserve"> 2017)</w:t>
      </w:r>
      <w:r w:rsidR="0092571C">
        <w:fldChar w:fldCharType="end"/>
      </w:r>
      <w:r w:rsidR="00786969" w:rsidRPr="00B2155C">
        <w:rPr>
          <w:lang w:eastAsia="zh-CN"/>
        </w:rPr>
        <w:t>.</w:t>
      </w:r>
      <w:r w:rsidR="008F3509" w:rsidRPr="00B2155C">
        <w:rPr>
          <w:lang w:eastAsia="zh-CN"/>
        </w:rPr>
        <w:t xml:space="preserve"> </w:t>
      </w:r>
    </w:p>
    <w:p w14:paraId="6C09B2EC" w14:textId="27174434" w:rsidR="00163932" w:rsidRPr="00B2155C" w:rsidRDefault="00386905" w:rsidP="00385E54">
      <w:pPr>
        <w:pStyle w:val="Heading2"/>
        <w:spacing w:line="240" w:lineRule="auto"/>
        <w:rPr>
          <w:lang w:eastAsia="zh-CN"/>
        </w:rPr>
      </w:pPr>
      <w:r w:rsidRPr="002324B0">
        <w:rPr>
          <w:highlight w:val="yellow"/>
          <w:lang w:eastAsia="zh-CN"/>
        </w:rPr>
        <w:t>2.</w:t>
      </w:r>
      <w:r w:rsidR="00FA2C17" w:rsidRPr="002324B0">
        <w:rPr>
          <w:highlight w:val="yellow"/>
          <w:lang w:eastAsia="zh-CN"/>
        </w:rPr>
        <w:t>3</w:t>
      </w:r>
      <w:r w:rsidRPr="002324B0">
        <w:rPr>
          <w:highlight w:val="yellow"/>
          <w:lang w:eastAsia="zh-CN"/>
        </w:rPr>
        <w:t xml:space="preserve"> </w:t>
      </w:r>
      <w:r w:rsidR="00CB5CCB" w:rsidRPr="002324B0">
        <w:rPr>
          <w:highlight w:val="yellow"/>
          <w:lang w:eastAsia="zh-CN"/>
        </w:rPr>
        <w:t>GPS</w:t>
      </w:r>
      <w:r w:rsidR="00AD6AD8" w:rsidRPr="002324B0">
        <w:rPr>
          <w:highlight w:val="yellow"/>
        </w:rPr>
        <w:t xml:space="preserve"> </w:t>
      </w:r>
      <w:r w:rsidR="008C4A7D" w:rsidRPr="002324B0">
        <w:rPr>
          <w:highlight w:val="yellow"/>
          <w:lang w:eastAsia="zh-CN"/>
        </w:rPr>
        <w:t>D</w:t>
      </w:r>
      <w:r w:rsidR="00AD6AD8" w:rsidRPr="002324B0">
        <w:rPr>
          <w:highlight w:val="yellow"/>
        </w:rPr>
        <w:t>ata</w:t>
      </w:r>
      <w:r w:rsidR="002324B0" w:rsidRPr="002324B0">
        <w:rPr>
          <w:rFonts w:hint="eastAsia"/>
          <w:highlight w:val="yellow"/>
          <w:lang w:eastAsia="zh-CN"/>
        </w:rPr>
        <w:t xml:space="preserve"> for Food Access:</w:t>
      </w:r>
      <w:r w:rsidR="00FA6D00" w:rsidRPr="002324B0">
        <w:rPr>
          <w:highlight w:val="yellow"/>
        </w:rPr>
        <w:t xml:space="preserve"> </w:t>
      </w:r>
      <w:r w:rsidR="00504744" w:rsidRPr="002324B0">
        <w:rPr>
          <w:highlight w:val="yellow"/>
          <w:lang w:eastAsia="zh-CN"/>
        </w:rPr>
        <w:t>New Insights</w:t>
      </w:r>
      <w:r w:rsidR="002324B0" w:rsidRPr="002324B0">
        <w:rPr>
          <w:rFonts w:hint="eastAsia"/>
          <w:highlight w:val="yellow"/>
          <w:lang w:eastAsia="zh-CN"/>
        </w:rPr>
        <w:t xml:space="preserve"> and Limitations</w:t>
      </w:r>
    </w:p>
    <w:p w14:paraId="13A75A68" w14:textId="67147B1D" w:rsidR="00AD3D6F" w:rsidRDefault="00AD3D6F" w:rsidP="00EE31F6">
      <w:pPr>
        <w:pStyle w:val="Newparagraph"/>
        <w:spacing w:after="240" w:line="240" w:lineRule="auto"/>
        <w:ind w:firstLine="0"/>
        <w:jc w:val="both"/>
        <w:rPr>
          <w:lang w:eastAsia="zh-CN"/>
        </w:rPr>
      </w:pPr>
      <w:r w:rsidRPr="00AD3D6F">
        <w:rPr>
          <w:lang w:eastAsia="zh-CN"/>
        </w:rPr>
        <w:t xml:space="preserve">Research in human mobility analysis has demonstrated GPS data’s capability to track locations with high spatial and temporal resolution </w:t>
      </w:r>
      <w:r>
        <w:rPr>
          <w:lang w:eastAsia="zh-CN"/>
        </w:rPr>
        <w:fldChar w:fldCharType="begin"/>
      </w:r>
      <w:r>
        <w:rPr>
          <w:lang w:eastAsia="zh-CN"/>
        </w:rPr>
        <w:instrText xml:space="preserve"> ADDIN ZOTERO_ITEM CSL_CITATION {"citationID":"fGCOOPWx","properties":{"formattedCitation":"(Chen {\\i{}et al.} 2016)","plainCitation":"(Chen et al. 2016)","noteIndex":0},"citationItems":[{"id":132,"uris":["http://zotero.org/users/local/e9xDvWQ3/items/KFE7RD7M","http://zotero.org/users/14292551/items/KFE7RD7M"],"itemData":{"id":132,"type":"article-journal","container-title":"Transportation Research Part C: Emerging Technologies","DOI":"10.1016/j.trc.2016.04.005","ISSN":"0968090X","journalAbbreviation":"Transportation Research Part C: Emerging Technologies","language":"en","page":"285-299","source":"DOI.org (Crossref)","title":"The promises of big data and small data for travel behavior (aka human mobility) analysis","volume":"68","author":[{"family":"Chen","given":"Cynthia"},{"family":"Ma","given":"Jingtao"},{"family":"Susilo","given":"Yusak"},{"family":"Liu","given":"Yu"},{"family":"Wang","given":"Menglin"}],"issued":{"date-parts":[["2016",7]]}}}],"schema":"https://github.com/citation-style-language/schema/raw/master/csl-citation.json"} </w:instrText>
      </w:r>
      <w:r>
        <w:rPr>
          <w:lang w:eastAsia="zh-CN"/>
        </w:rPr>
        <w:fldChar w:fldCharType="separate"/>
      </w:r>
      <w:r w:rsidRPr="00AD3D6F">
        <w:t xml:space="preserve">(Chen </w:t>
      </w:r>
      <w:r w:rsidRPr="00AD3D6F">
        <w:rPr>
          <w:i/>
          <w:iCs/>
        </w:rPr>
        <w:t>et al.</w:t>
      </w:r>
      <w:r w:rsidRPr="00AD3D6F">
        <w:t xml:space="preserve"> 2016)</w:t>
      </w:r>
      <w:r>
        <w:rPr>
          <w:lang w:eastAsia="zh-CN"/>
        </w:rPr>
        <w:fldChar w:fldCharType="end"/>
      </w:r>
      <w:r>
        <w:rPr>
          <w:rFonts w:hint="eastAsia"/>
          <w:lang w:eastAsia="zh-CN"/>
        </w:rPr>
        <w:t xml:space="preserve">. </w:t>
      </w:r>
      <w:r w:rsidRPr="00AD3D6F">
        <w:rPr>
          <w:lang w:eastAsia="zh-CN"/>
        </w:rPr>
        <w:t>Recently, food access researchers have utilized this data to explore food environment characteristics and their connections with space, time, and behaviors</w:t>
      </w:r>
      <w:r w:rsidRPr="00B2155C">
        <w:rPr>
          <w:lang w:eastAsia="zh-CN"/>
        </w:rPr>
        <w:t xml:space="preserve"> </w:t>
      </w:r>
      <w:r w:rsidRPr="00B2155C">
        <w:rPr>
          <w:lang w:eastAsia="zh-CN"/>
        </w:rPr>
        <w:fldChar w:fldCharType="begin"/>
      </w:r>
      <w:r w:rsidRPr="00B2155C">
        <w:rPr>
          <w:lang w:eastAsia="zh-CN"/>
        </w:rPr>
        <w:instrText xml:space="preserve"> ADDIN ZOTERO_ITEM CSL_CITATION {"citationID":"xcOv4JxA","properties":{"formattedCitation":"(Emish {\\i{}et al.} 2023)","plainCitation":"(Emish et al. 2023)","noteIndex":0},"citationItems":[{"id":151,"uris":["http://zotero.org/users/local/e9xDvWQ3/items/WPB36SID","http://zotero.org/users/14292551/items/WPB36SID"],"itemData":{"id":151,"type":"article-journal","abstract":"The increasing popularity of mHealth presents an opportunity for collecting rich datasets using mobile phone applications (apps). Our health-monitoring mobile application uses motion detection to track an individual’s physical activity and location. The data collected are used to improve health outcomes, such as reducing the risk of chronic diseases and promoting healthier lifestyles through analyzing physical activity patterns. Using smartphone motion detection sensors and GPS receivers, we implemented an energy-efficient tracking algorithm that captures user locations whenever they are in motion. To ensure security and efficiency in data collection and storage, encryption algorithms are used with serverless and scalable cloud storage design. The database schema is designed around Mobile Advertising ID (MAID) as a unique identifier for each device, allowing for accurate tracking and high data quality. Our application uses Google’s Activity Recognition Application Programming Interface (API) on Android OS or geofencing and motion sensors on iOS to track most smartphones available. In addition, our app leverages blockchain and traditional payments to streamline the compensations and has an intuitive user interface to encourage participation in research. The mobile tracking app was tested for 20 days on an iPhone 14 Pro Max, finding that it accurately captured location during movement and promptly resumed tracking after inactivity periods, while consuming a low percentage of battery life while running in the background.","container-title":"Sensors","DOI":"10.3390/s23187917","ISSN":"1424-8220","issue":"18","journalAbbreviation":"Sensors","language":"en","license":"https://creativecommons.org/licenses/by/4.0/","page":"7917","source":"DOI.org (Crossref)","title":"A Mobile Health Application Using Geolocation for Behavioral Activity Tracking","volume":"23","author":[{"family":"Emish","given":"Mohamed"},{"family":"Kelani","given":"Zeyad"},{"family":"Hassani","given":"Maryam"},{"family":"Young","given":"Sean D."}],"issued":{"date-parts":[["2023",9,15]]}}}],"schema":"https://github.com/citation-style-language/schema/raw/master/csl-citation.json"} </w:instrText>
      </w:r>
      <w:r w:rsidRPr="00B2155C">
        <w:rPr>
          <w:lang w:eastAsia="zh-CN"/>
        </w:rPr>
        <w:fldChar w:fldCharType="separate"/>
      </w:r>
      <w:r w:rsidRPr="00B2155C">
        <w:t xml:space="preserve">(Emish </w:t>
      </w:r>
      <w:r w:rsidRPr="00B2155C">
        <w:rPr>
          <w:i/>
          <w:iCs/>
        </w:rPr>
        <w:t>et al.</w:t>
      </w:r>
      <w:r w:rsidRPr="00B2155C">
        <w:t xml:space="preserve"> 2023)</w:t>
      </w:r>
      <w:r w:rsidRPr="00B2155C">
        <w:rPr>
          <w:lang w:eastAsia="zh-CN"/>
        </w:rPr>
        <w:fldChar w:fldCharType="end"/>
      </w:r>
      <w:r w:rsidRPr="00B2155C">
        <w:rPr>
          <w:lang w:eastAsia="zh-CN"/>
        </w:rPr>
        <w:t xml:space="preserve">. </w:t>
      </w:r>
    </w:p>
    <w:p w14:paraId="4ABC535E" w14:textId="2124C1E6" w:rsidR="00FA2C17" w:rsidRPr="00B2155C" w:rsidRDefault="00FA2C17" w:rsidP="003229F2">
      <w:pPr>
        <w:pStyle w:val="Heading3"/>
        <w:spacing w:after="0"/>
        <w:rPr>
          <w:lang w:eastAsia="zh-CN"/>
        </w:rPr>
      </w:pPr>
      <w:r w:rsidRPr="00B2155C">
        <w:rPr>
          <w:lang w:eastAsia="zh-CN"/>
        </w:rPr>
        <w:lastRenderedPageBreak/>
        <w:t xml:space="preserve">2.3.1 </w:t>
      </w:r>
      <w:r w:rsidR="00576E0C">
        <w:rPr>
          <w:lang w:eastAsia="zh-CN"/>
        </w:rPr>
        <w:t>Incorporating</w:t>
      </w:r>
      <w:r w:rsidRPr="00B2155C">
        <w:rPr>
          <w:lang w:eastAsia="zh-CN"/>
        </w:rPr>
        <w:t xml:space="preserve"> GPS </w:t>
      </w:r>
      <w:r w:rsidR="00576E0C">
        <w:rPr>
          <w:rFonts w:hint="eastAsia"/>
          <w:lang w:eastAsia="zh-CN"/>
        </w:rPr>
        <w:t>to</w:t>
      </w:r>
      <w:r w:rsidR="00E643A5">
        <w:rPr>
          <w:rFonts w:hint="eastAsia"/>
          <w:lang w:eastAsia="zh-CN"/>
        </w:rPr>
        <w:t xml:space="preserve"> Traditional </w:t>
      </w:r>
      <w:r w:rsidR="00E643A5">
        <w:rPr>
          <w:lang w:eastAsia="zh-CN"/>
        </w:rPr>
        <w:t>Approaches</w:t>
      </w:r>
      <w:r w:rsidRPr="00B2155C">
        <w:rPr>
          <w:lang w:eastAsia="zh-CN"/>
        </w:rPr>
        <w:t xml:space="preserve"> </w:t>
      </w:r>
    </w:p>
    <w:p w14:paraId="3724788D" w14:textId="16FD7D61" w:rsidR="008D2DEF" w:rsidRPr="0061253D" w:rsidRDefault="006A1208" w:rsidP="0059456E">
      <w:pPr>
        <w:pStyle w:val="Newparagraph"/>
        <w:spacing w:line="240" w:lineRule="auto"/>
        <w:ind w:firstLine="0"/>
        <w:jc w:val="both"/>
        <w:rPr>
          <w:highlight w:val="yellow"/>
        </w:rPr>
      </w:pPr>
      <w:r w:rsidRPr="006A1208">
        <w:rPr>
          <w:lang w:eastAsia="zh-CN"/>
        </w:rPr>
        <w:t>Researchers initially used GPS data to augment survey</w:t>
      </w:r>
      <w:r w:rsidR="00F81F62">
        <w:rPr>
          <w:rFonts w:hint="eastAsia"/>
          <w:lang w:eastAsia="zh-CN"/>
        </w:rPr>
        <w:t xml:space="preserve"> </w:t>
      </w:r>
      <w:r w:rsidR="00F81F62" w:rsidRPr="00F81F62">
        <w:rPr>
          <w:lang w:eastAsia="zh-CN"/>
        </w:rPr>
        <w:t>studies</w:t>
      </w:r>
      <w:r>
        <w:rPr>
          <w:rFonts w:hint="eastAsia"/>
          <w:lang w:eastAsia="zh-CN"/>
        </w:rPr>
        <w:t>,</w:t>
      </w:r>
      <w:r w:rsidRPr="006A1208">
        <w:rPr>
          <w:lang w:eastAsia="zh-CN"/>
        </w:rPr>
        <w:t xml:space="preserve"> </w:t>
      </w:r>
      <w:r w:rsidR="00CA530C" w:rsidRPr="00C129EE">
        <w:rPr>
          <w:lang w:eastAsia="zh-CN"/>
        </w:rPr>
        <w:t>where GPS tracking was integrated to gather spatial movement information for ad hoc research purposes</w:t>
      </w:r>
      <w:r w:rsidR="00CA530C">
        <w:t xml:space="preserve"> </w:t>
      </w:r>
      <w:r w:rsidR="00EF5F36">
        <w:fldChar w:fldCharType="begin"/>
      </w:r>
      <w:r w:rsidR="00D16CE0">
        <w:instrText xml:space="preserve"> ADDIN ZOTERO_ITEM CSL_CITATION {"citationID":"FsstkMPS","properties":{"formattedCitation":"(Zenk {\\i{}et al.} 2011)","plainCitation":"(Zenk et al. 2011)","noteIndex":0},"citationItems":[{"id":"1J5VC5wN/15ST88xd","uris":["http://zotero.org/users/local/4eITpJL4/items/MIZ5N3SN"],"itemData":{"id":43,"type":"article-journal","container-title":"Health &amp; place","issue":"5","note":"publisher: Elsevier","page":"1150–1161","title":"Activity space environment and dietary and physical activity behaviors: a pilot study","volume":"17","author":[{"family":"Zenk","given":"Shannon N"},{"family":"Schulz","given":"Amy J"},{"family":"Matthews","given":"Stephen A"},{"family":"Odoms-Young","given":"Angela"},{"family":"Wilbur","given":"JoEllen"},{"family":"Wegrzyn","given":"Lani"},{"family":"Gibbs","given":"Kevin"},{"family":"Braunschweig","given":"Carol"},{"family":"Stokes","given":"Carmen"}],"issued":{"date-parts":[["2011"]]}}}],"schema":"https://github.com/citation-style-language/schema/raw/master/csl-citation.json"} </w:instrText>
      </w:r>
      <w:r w:rsidR="00EF5F36">
        <w:fldChar w:fldCharType="separate"/>
      </w:r>
      <w:r w:rsidR="00EF5F36" w:rsidRPr="00314950">
        <w:t xml:space="preserve">(Zenk </w:t>
      </w:r>
      <w:r w:rsidR="00EF5F36" w:rsidRPr="00314950">
        <w:rPr>
          <w:i/>
          <w:iCs/>
        </w:rPr>
        <w:t>et al.</w:t>
      </w:r>
      <w:r w:rsidR="00EF5F36" w:rsidRPr="00314950">
        <w:t xml:space="preserve"> 2011)</w:t>
      </w:r>
      <w:r w:rsidR="00EF5F36">
        <w:fldChar w:fldCharType="end"/>
      </w:r>
      <w:r w:rsidR="00C129EE" w:rsidRPr="00C129EE">
        <w:rPr>
          <w:lang w:eastAsia="zh-CN"/>
        </w:rPr>
        <w:t>. We refer to this type of data as</w:t>
      </w:r>
      <w:r w:rsidR="00CA530C">
        <w:rPr>
          <w:rFonts w:hint="eastAsia"/>
          <w:lang w:eastAsia="zh-CN"/>
        </w:rPr>
        <w:t xml:space="preserve"> </w:t>
      </w:r>
      <w:r w:rsidRPr="00EF5F36">
        <w:rPr>
          <w:i/>
          <w:iCs/>
          <w:lang w:eastAsia="zh-CN"/>
        </w:rPr>
        <w:t>primary</w:t>
      </w:r>
      <w:r w:rsidRPr="006A1208">
        <w:rPr>
          <w:lang w:eastAsia="zh-CN"/>
        </w:rPr>
        <w:t xml:space="preserve"> GPS</w:t>
      </w:r>
      <w:r w:rsidR="00EF5F36">
        <w:rPr>
          <w:rFonts w:hint="eastAsia"/>
          <w:lang w:eastAsia="zh-CN"/>
        </w:rPr>
        <w:t xml:space="preserve"> data</w:t>
      </w:r>
      <w:r w:rsidR="00345FAC" w:rsidRPr="00B2155C">
        <w:rPr>
          <w:lang w:eastAsia="zh-CN"/>
        </w:rPr>
        <w:t xml:space="preserve">. </w:t>
      </w:r>
      <w:r w:rsidR="00F90E20" w:rsidRPr="00F90E20">
        <w:t xml:space="preserve">These studies typically </w:t>
      </w:r>
      <w:r w:rsidR="00F90E20" w:rsidRPr="00851B04">
        <w:t xml:space="preserve">involve distributing GPS tracking devices or asking participants to use applications, </w:t>
      </w:r>
      <w:commentRangeStart w:id="8"/>
      <w:r w:rsidR="00F90E20" w:rsidRPr="0061253D">
        <w:rPr>
          <w:highlight w:val="yellow"/>
        </w:rPr>
        <w:t xml:space="preserve">which can </w:t>
      </w:r>
      <w:r w:rsidR="008653C8" w:rsidRPr="0061253D">
        <w:rPr>
          <w:highlight w:val="yellow"/>
        </w:rPr>
        <w:t>manifest as</w:t>
      </w:r>
      <w:r w:rsidR="00134F9D" w:rsidRPr="0061253D">
        <w:rPr>
          <w:highlight w:val="yellow"/>
        </w:rPr>
        <w:t xml:space="preserve"> geo-tagged surveys</w:t>
      </w:r>
      <w:r w:rsidR="00F7076F" w:rsidRPr="0061253D">
        <w:rPr>
          <w:rFonts w:hint="eastAsia"/>
          <w:highlight w:val="yellow"/>
          <w:lang w:eastAsia="zh-CN"/>
        </w:rPr>
        <w:t xml:space="preserve"> </w:t>
      </w:r>
      <w:r w:rsidR="00F7076F" w:rsidRPr="0061253D">
        <w:rPr>
          <w:highlight w:val="yellow"/>
          <w:lang w:eastAsia="zh-CN"/>
        </w:rPr>
        <w:fldChar w:fldCharType="begin"/>
      </w:r>
      <w:r w:rsidR="00F7076F" w:rsidRPr="0061253D">
        <w:rPr>
          <w:highlight w:val="yellow"/>
          <w:lang w:eastAsia="zh-CN"/>
        </w:rPr>
        <w:instrText xml:space="preserve"> ADDIN ZOTERO_ITEM CSL_CITATION {"citationID":"oGtExFDw","properties":{"formattedCitation":"(Elliston {\\i{}et al.} 2020)","plainCitation":"(Elliston et al. 2020)","noteIndex":0},"citationItems":[{"id":124,"uris":["http://zotero.org/users/local/e9xDvWQ3/items/2CM7S8T3","http://zotero.org/users/14292551/items/2CM7S8T3"],"itemData":{"id":124,"type":"article-journal","abstract":"Background\n              It has been observed that eating is influenced by the presence and availability of food. Being aware of the presence of food in the environment may enable mobile health (mHealth) apps to use geofencing techniques to determine the most appropriate time to proactively deliver interventions. To date, however, studies on eating typically rely on self-reports of environmental contexts, which may not be accurate or feasible for issuing mHealth interventions.\n            \n            \n              Objective\n              This study aimed to compare the subjective and geographic information system (GIS) assessments of the momentary food environment to explore the feasibility of using GIS data to predict eating behavior and inform geofenced interventions.\n            \n            \n              Methods\n              In total, 72 participants recorded their food intake in real-time for 14 days using an ecological momentary assessment approach. Participants logged their food intake and responded to approximately 5 randomly timed assessments each day. During each assessment, the participants reported the number and type of food outlets nearby. Their electronic diaries simultaneously recorded their GPS coordinates. The GPS data were later overlaid with a GIS map of food outlets to produce an objective count of the number of food outlets within 50 m of the participant.\n            \n            \n              Results\n              Correlations between self-reported and GIS counts of food outlets within 50 m were only of a small size (r=0.17; P&lt;.001). Logistic regression analyses revealed that the GIS count significantly predicted eating similar to the self-reported counts (area under the curve for the receiver operating characteristic curve [AUC-ROC] self-report=0.53, SE 0.00 versus AUC-ROC 50 m GIS=0.53, SE 0.00; P=.41). However, there was a significant difference between the GIS-derived and self-reported counts of food outlets and the self-reported type of food outlets (AUC-ROC self-reported outlet type=0.56, SE 0.01; P&lt;.001).\n            \n            \n              Conclusions\n              The subjective food environment appears to predict eating better than objectively measured food environments via GIS. mHealth apps may need to consider the type of food outlets rather than the raw number of outlets in an individual’s environment.","container-title":"JMIR mHealth and uHealth","DOI":"10.2196/15948","ISSN":"2291-5222","issue":"7","journalAbbreviation":"JMIR Mhealth Uhealth","language":"en","page":"e15948","source":"DOI.org (Crossref)","title":"Comparison of Geographic Information System and Subjective Assessments of Momentary Food Environments as Predictors of Food Intake: An Ecological Momentary Assessment Study","title-short":"Comparison of Geographic Information System and Subjective Assessments of Momentary Food Environments as Predictors of Food Intake","volume":"8","author":[{"family":"Elliston","given":"Katherine G"},{"family":"Schüz","given":"Benjamin"},{"family":"Albion","given":"Tim"},{"family":"Ferguson","given":"Stuart G"}],"issued":{"date-parts":[["2020",7,22]]}}}],"schema":"https://github.com/citation-style-language/schema/raw/master/csl-citation.json"} </w:instrText>
      </w:r>
      <w:r w:rsidR="00F7076F" w:rsidRPr="0061253D">
        <w:rPr>
          <w:highlight w:val="yellow"/>
          <w:lang w:eastAsia="zh-CN"/>
        </w:rPr>
        <w:fldChar w:fldCharType="separate"/>
      </w:r>
      <w:r w:rsidR="00F7076F" w:rsidRPr="0061253D">
        <w:rPr>
          <w:highlight w:val="yellow"/>
        </w:rPr>
        <w:t xml:space="preserve">(Elliston </w:t>
      </w:r>
      <w:r w:rsidR="00F7076F" w:rsidRPr="0061253D">
        <w:rPr>
          <w:i/>
          <w:iCs/>
          <w:highlight w:val="yellow"/>
        </w:rPr>
        <w:t>et al.</w:t>
      </w:r>
      <w:r w:rsidR="00F7076F" w:rsidRPr="0061253D">
        <w:rPr>
          <w:highlight w:val="yellow"/>
        </w:rPr>
        <w:t xml:space="preserve"> 2020)</w:t>
      </w:r>
      <w:r w:rsidR="00F7076F" w:rsidRPr="0061253D">
        <w:rPr>
          <w:highlight w:val="yellow"/>
          <w:lang w:eastAsia="zh-CN"/>
        </w:rPr>
        <w:fldChar w:fldCharType="end"/>
      </w:r>
      <w:r w:rsidR="00134F9D" w:rsidRPr="0061253D">
        <w:rPr>
          <w:highlight w:val="yellow"/>
        </w:rPr>
        <w:t>,</w:t>
      </w:r>
      <w:r w:rsidR="00C011F4" w:rsidRPr="0061253D">
        <w:rPr>
          <w:rFonts w:hint="eastAsia"/>
          <w:highlight w:val="yellow"/>
          <w:lang w:eastAsia="zh-CN"/>
        </w:rPr>
        <w:t xml:space="preserve"> geo-fenced v</w:t>
      </w:r>
      <w:r w:rsidR="00BE31AC" w:rsidRPr="0061253D">
        <w:rPr>
          <w:rFonts w:hint="eastAsia"/>
          <w:highlight w:val="yellow"/>
          <w:lang w:eastAsia="zh-CN"/>
        </w:rPr>
        <w:t>isits</w:t>
      </w:r>
      <w:r w:rsidR="00587580" w:rsidRPr="0061253D">
        <w:rPr>
          <w:highlight w:val="yellow"/>
        </w:rPr>
        <w:t xml:space="preserve"> </w:t>
      </w:r>
      <w:r w:rsidR="001605FD" w:rsidRPr="0061253D">
        <w:rPr>
          <w:highlight w:val="yellow"/>
          <w:lang w:eastAsia="zh-CN"/>
        </w:rPr>
        <w:fldChar w:fldCharType="begin"/>
      </w:r>
      <w:r w:rsidR="001605FD" w:rsidRPr="0061253D">
        <w:rPr>
          <w:highlight w:val="yellow"/>
          <w:lang w:eastAsia="zh-CN"/>
        </w:rPr>
        <w:instrText xml:space="preserve"> ADDIN ZOTERO_ITEM CSL_CITATION {"citationID":"00q9BH5O","properties":{"formattedCitation":"(Wray {\\i{}et al.} 2023)","plainCitation":"(Wray et al. 2023)","noteIndex":0},"citationItems":[{"id":128,"uris":["http://zotero.org/users/local/e9xDvWQ3/items/Z25QZVJF","http://zotero.org/users/14292551/items/Z25QZVJF"],"itemData":{"id":128,"type":"article-journal","container-title":"Health &amp; Place","DOI":"10.1016/j.healthplace.2021.102641","ISSN":"13538292","journalAbbreviation":"Health &amp; Place","language":"en","page":"102641","source":"DOI.org (Crossref)","title":"Analyzing differences between spatial exposure estimation methods: A case study of outdoor food and beverage advertising in London, Canada","title-short":"Analyzing differences between spatial exposure estimation methods","volume":"79","author":[{"family":"Wray","given":"Alexander"},{"family":"Martin","given":"Gina"},{"family":"Doherty","given":"Sean"},{"family":"Gilliland","given":"Jason"}],"issued":{"date-parts":[["2023",1]]}}}],"schema":"https://github.com/citation-style-language/schema/raw/master/csl-citation.json"} </w:instrText>
      </w:r>
      <w:r w:rsidR="001605FD" w:rsidRPr="0061253D">
        <w:rPr>
          <w:highlight w:val="yellow"/>
          <w:lang w:eastAsia="zh-CN"/>
        </w:rPr>
        <w:fldChar w:fldCharType="separate"/>
      </w:r>
      <w:r w:rsidR="001605FD" w:rsidRPr="0061253D">
        <w:rPr>
          <w:highlight w:val="yellow"/>
        </w:rPr>
        <w:t xml:space="preserve">(Wray </w:t>
      </w:r>
      <w:r w:rsidR="001605FD" w:rsidRPr="0061253D">
        <w:rPr>
          <w:i/>
          <w:iCs/>
          <w:highlight w:val="yellow"/>
        </w:rPr>
        <w:t>et al.</w:t>
      </w:r>
      <w:r w:rsidR="001605FD" w:rsidRPr="0061253D">
        <w:rPr>
          <w:highlight w:val="yellow"/>
        </w:rPr>
        <w:t xml:space="preserve"> 2023)</w:t>
      </w:r>
      <w:r w:rsidR="001605FD" w:rsidRPr="0061253D">
        <w:rPr>
          <w:highlight w:val="yellow"/>
          <w:lang w:eastAsia="zh-CN"/>
        </w:rPr>
        <w:fldChar w:fldCharType="end"/>
      </w:r>
      <w:r w:rsidR="00F90E20" w:rsidRPr="0061253D">
        <w:rPr>
          <w:rFonts w:hint="eastAsia"/>
          <w:highlight w:val="yellow"/>
          <w:lang w:eastAsia="zh-CN"/>
        </w:rPr>
        <w:t>,</w:t>
      </w:r>
      <w:r w:rsidR="001605FD" w:rsidRPr="0061253D">
        <w:rPr>
          <w:rFonts w:hint="eastAsia"/>
          <w:highlight w:val="yellow"/>
          <w:lang w:eastAsia="zh-CN"/>
        </w:rPr>
        <w:t xml:space="preserve"> </w:t>
      </w:r>
      <w:r w:rsidR="00587580" w:rsidRPr="0061253D">
        <w:rPr>
          <w:highlight w:val="yellow"/>
        </w:rPr>
        <w:t>or, in more frequent tracking scenarios</w:t>
      </w:r>
      <w:r w:rsidR="00C011F4" w:rsidRPr="0061253D">
        <w:rPr>
          <w:rFonts w:hint="eastAsia"/>
          <w:highlight w:val="yellow"/>
          <w:lang w:eastAsia="zh-CN"/>
        </w:rPr>
        <w:t>,</w:t>
      </w:r>
      <w:r w:rsidR="00134F9D" w:rsidRPr="0061253D">
        <w:rPr>
          <w:highlight w:val="yellow"/>
        </w:rPr>
        <w:t xml:space="preserve"> </w:t>
      </w:r>
      <w:r w:rsidR="00E00E2C" w:rsidRPr="0061253D">
        <w:rPr>
          <w:highlight w:val="yellow"/>
        </w:rPr>
        <w:t xml:space="preserve">movement </w:t>
      </w:r>
      <w:r w:rsidR="003D44B2" w:rsidRPr="0061253D">
        <w:rPr>
          <w:rFonts w:hint="eastAsia"/>
          <w:highlight w:val="yellow"/>
          <w:lang w:eastAsia="zh-CN"/>
        </w:rPr>
        <w:t>trajectories</w:t>
      </w:r>
      <w:r w:rsidR="00B27882" w:rsidRPr="0061253D">
        <w:rPr>
          <w:rFonts w:hint="eastAsia"/>
          <w:highlight w:val="yellow"/>
          <w:lang w:eastAsia="zh-CN"/>
        </w:rPr>
        <w:t xml:space="preserve"> </w:t>
      </w:r>
      <w:r w:rsidR="00B27882" w:rsidRPr="0061253D">
        <w:rPr>
          <w:highlight w:val="yellow"/>
        </w:rPr>
        <w:fldChar w:fldCharType="begin"/>
      </w:r>
      <w:r w:rsidR="00D16CE0">
        <w:rPr>
          <w:highlight w:val="yellow"/>
        </w:rPr>
        <w:instrText xml:space="preserve"> ADDIN ZOTERO_ITEM CSL_CITATION {"citationID":"zzc8N1is","properties":{"formattedCitation":"(Zenk {\\i{}et al.} 2011)","plainCitation":"(Zenk et al. 2011)","noteIndex":0},"citationItems":[{"id":"1J5VC5wN/15ST88xd","uris":["http://zotero.org/users/local/4eITpJL4/items/MIZ5N3SN"],"itemData":{"id":43,"type":"article-journal","container-title":"Health &amp; place","issue":"5","note":"publisher: Elsevier","page":"1150–1161","title":"Activity space environment and dietary and physical activity behaviors: a pilot study","volume":"17","author":[{"family":"Zenk","given":"Shannon N"},{"family":"Schulz","given":"Amy J"},{"family":"Matthews","given":"Stephen A"},{"family":"Odoms-Young","given":"Angela"},{"family":"Wilbur","given":"JoEllen"},{"family":"Wegrzyn","given":"Lani"},{"family":"Gibbs","given":"Kevin"},{"family":"Braunschweig","given":"Carol"},{"family":"Stokes","given":"Carmen"}],"issued":{"date-parts":[["2011"]]}}}],"schema":"https://github.com/citation-style-language/schema/raw/master/csl-citation.json"} </w:instrText>
      </w:r>
      <w:r w:rsidR="00B27882" w:rsidRPr="0061253D">
        <w:rPr>
          <w:highlight w:val="yellow"/>
        </w:rPr>
        <w:fldChar w:fldCharType="separate"/>
      </w:r>
      <w:r w:rsidR="00B27882" w:rsidRPr="0061253D">
        <w:rPr>
          <w:highlight w:val="yellow"/>
        </w:rPr>
        <w:t xml:space="preserve">(Zenk </w:t>
      </w:r>
      <w:r w:rsidR="00B27882" w:rsidRPr="0061253D">
        <w:rPr>
          <w:i/>
          <w:iCs/>
          <w:highlight w:val="yellow"/>
        </w:rPr>
        <w:t>et al.</w:t>
      </w:r>
      <w:r w:rsidR="00B27882" w:rsidRPr="0061253D">
        <w:rPr>
          <w:highlight w:val="yellow"/>
        </w:rPr>
        <w:t xml:space="preserve"> 2011)</w:t>
      </w:r>
      <w:r w:rsidR="00B27882" w:rsidRPr="0061253D">
        <w:rPr>
          <w:highlight w:val="yellow"/>
        </w:rPr>
        <w:fldChar w:fldCharType="end"/>
      </w:r>
      <w:r w:rsidR="00134F9D" w:rsidRPr="0061253D">
        <w:rPr>
          <w:highlight w:val="yellow"/>
        </w:rPr>
        <w:t>.</w:t>
      </w:r>
      <w:r w:rsidR="0069277A" w:rsidRPr="0061253D">
        <w:rPr>
          <w:highlight w:val="yellow"/>
        </w:rPr>
        <w:tab/>
      </w:r>
    </w:p>
    <w:p w14:paraId="70BC5C3C" w14:textId="4C4ED173" w:rsidR="00DA6DA4" w:rsidRDefault="00F41271" w:rsidP="008D2DEF">
      <w:pPr>
        <w:pStyle w:val="Newparagraph"/>
        <w:spacing w:line="240" w:lineRule="auto"/>
        <w:jc w:val="both"/>
        <w:rPr>
          <w:lang w:eastAsia="zh-CN"/>
        </w:rPr>
      </w:pPr>
      <w:r>
        <w:rPr>
          <w:highlight w:val="yellow"/>
          <w:lang w:eastAsia="zh-CN"/>
        </w:rPr>
        <w:t>Including p</w:t>
      </w:r>
      <w:r w:rsidR="008529ED" w:rsidRPr="0061253D">
        <w:rPr>
          <w:highlight w:val="yellow"/>
          <w:lang w:eastAsia="zh-CN"/>
        </w:rPr>
        <w:t xml:space="preserve">rimary GPS data </w:t>
      </w:r>
      <w:r>
        <w:rPr>
          <w:highlight w:val="yellow"/>
          <w:lang w:eastAsia="zh-CN"/>
        </w:rPr>
        <w:t>into surveys allows</w:t>
      </w:r>
      <w:r w:rsidR="008529ED" w:rsidRPr="0061253D">
        <w:rPr>
          <w:highlight w:val="yellow"/>
          <w:lang w:eastAsia="zh-CN"/>
        </w:rPr>
        <w:t xml:space="preserve"> researchers to perform detailed spatiotemporal analyses and reconstruct individuals</w:t>
      </w:r>
      <w:r w:rsidR="00287693" w:rsidRPr="0061253D">
        <w:rPr>
          <w:highlight w:val="yellow"/>
          <w:lang w:eastAsia="zh-CN"/>
        </w:rPr>
        <w:t>’</w:t>
      </w:r>
      <w:r w:rsidR="008529ED" w:rsidRPr="0061253D">
        <w:rPr>
          <w:highlight w:val="yellow"/>
          <w:lang w:eastAsia="zh-CN"/>
        </w:rPr>
        <w:t xml:space="preserve"> food access activities. For instance, researchers can examine food exposure based on activity spaces, rather than home or workplace</w:t>
      </w:r>
      <w:r w:rsidR="008529ED" w:rsidRPr="0061253D">
        <w:rPr>
          <w:rFonts w:hint="eastAsia"/>
          <w:highlight w:val="yellow"/>
          <w:lang w:eastAsia="zh-CN"/>
        </w:rPr>
        <w:t xml:space="preserve"> </w:t>
      </w:r>
      <w:r w:rsidR="00031A0A" w:rsidRPr="0061253D">
        <w:rPr>
          <w:highlight w:val="yellow"/>
          <w:lang w:eastAsia="zh-CN"/>
        </w:rPr>
        <w:fldChar w:fldCharType="begin"/>
      </w:r>
      <w:r w:rsidR="00031A0A" w:rsidRPr="0061253D">
        <w:rPr>
          <w:highlight w:val="yellow"/>
          <w:lang w:eastAsia="zh-CN"/>
        </w:rPr>
        <w:instrText xml:space="preserve"> ADDIN ZOTERO_ITEM CSL_CITATION {"citationID":"j6jcxXtg","properties":{"formattedCitation":"(Elliston {\\i{}et al.} 2020)","plainCitation":"(Elliston et al. 2020)","noteIndex":0},"citationItems":[{"id":124,"uris":["http://zotero.org/users/local/e9xDvWQ3/items/2CM7S8T3","http://zotero.org/users/14292551/items/2CM7S8T3"],"itemData":{"id":124,"type":"article-journal","abstract":"Background\n              It has been observed that eating is influenced by the presence and availability of food. Being aware of the presence of food in the environment may enable mobile health (mHealth) apps to use geofencing techniques to determine the most appropriate time to proactively deliver interventions. To date, however, studies on eating typically rely on self-reports of environmental contexts, which may not be accurate or feasible for issuing mHealth interventions.\n            \n            \n              Objective\n              This study aimed to compare the subjective and geographic information system (GIS) assessments of the momentary food environment to explore the feasibility of using GIS data to predict eating behavior and inform geofenced interventions.\n            \n            \n              Methods\n              In total, 72 participants recorded their food intake in real-time for 14 days using an ecological momentary assessment approach. Participants logged their food intake and responded to approximately 5 randomly timed assessments each day. During each assessment, the participants reported the number and type of food outlets nearby. Their electronic diaries simultaneously recorded their GPS coordinates. The GPS data were later overlaid with a GIS map of food outlets to produce an objective count of the number of food outlets within 50 m of the participant.\n            \n            \n              Results\n              Correlations between self-reported and GIS counts of food outlets within 50 m were only of a small size (r=0.17; P&lt;.001). Logistic regression analyses revealed that the GIS count significantly predicted eating similar to the self-reported counts (area under the curve for the receiver operating characteristic curve [AUC-ROC] self-report=0.53, SE 0.00 versus AUC-ROC 50 m GIS=0.53, SE 0.00; P=.41). However, there was a significant difference between the GIS-derived and self-reported counts of food outlets and the self-reported type of food outlets (AUC-ROC self-reported outlet type=0.56, SE 0.01; P&lt;.001).\n            \n            \n              Conclusions\n              The subjective food environment appears to predict eating better than objectively measured food environments via GIS. mHealth apps may need to consider the type of food outlets rather than the raw number of outlets in an individual’s environment.","container-title":"JMIR mHealth and uHealth","DOI":"10.2196/15948","ISSN":"2291-5222","issue":"7","journalAbbreviation":"JMIR Mhealth Uhealth","language":"en","page":"e15948","source":"DOI.org (Crossref)","title":"Comparison of Geographic Information System and Subjective Assessments of Momentary Food Environments as Predictors of Food Intake: An Ecological Momentary Assessment Study","title-short":"Comparison of Geographic Information System and Subjective Assessments of Momentary Food Environments as Predictors of Food Intake","volume":"8","author":[{"family":"Elliston","given":"Katherine G"},{"family":"Schüz","given":"Benjamin"},{"family":"Albion","given":"Tim"},{"family":"Ferguson","given":"Stuart G"}],"issued":{"date-parts":[["2020",7,22]]}}}],"schema":"https://github.com/citation-style-language/schema/raw/master/csl-citation.json"} </w:instrText>
      </w:r>
      <w:r w:rsidR="00031A0A" w:rsidRPr="0061253D">
        <w:rPr>
          <w:highlight w:val="yellow"/>
          <w:lang w:eastAsia="zh-CN"/>
        </w:rPr>
        <w:fldChar w:fldCharType="separate"/>
      </w:r>
      <w:r w:rsidR="00031A0A" w:rsidRPr="0061253D">
        <w:rPr>
          <w:highlight w:val="yellow"/>
        </w:rPr>
        <w:t xml:space="preserve">(Elliston </w:t>
      </w:r>
      <w:r w:rsidR="00031A0A" w:rsidRPr="0061253D">
        <w:rPr>
          <w:i/>
          <w:iCs/>
          <w:highlight w:val="yellow"/>
        </w:rPr>
        <w:t>et al.</w:t>
      </w:r>
      <w:r w:rsidR="00031A0A" w:rsidRPr="0061253D">
        <w:rPr>
          <w:highlight w:val="yellow"/>
        </w:rPr>
        <w:t xml:space="preserve"> 2020)</w:t>
      </w:r>
      <w:r w:rsidR="00031A0A" w:rsidRPr="0061253D">
        <w:rPr>
          <w:highlight w:val="yellow"/>
          <w:lang w:eastAsia="zh-CN"/>
        </w:rPr>
        <w:fldChar w:fldCharType="end"/>
      </w:r>
      <w:r w:rsidR="00102E22" w:rsidRPr="0061253D">
        <w:rPr>
          <w:rFonts w:hint="eastAsia"/>
          <w:highlight w:val="yellow"/>
          <w:lang w:eastAsia="zh-CN"/>
        </w:rPr>
        <w:t>;</w:t>
      </w:r>
      <w:r w:rsidR="009F70A2" w:rsidRPr="0061253D">
        <w:rPr>
          <w:rFonts w:hint="eastAsia"/>
          <w:highlight w:val="yellow"/>
          <w:lang w:eastAsia="zh-CN"/>
        </w:rPr>
        <w:t xml:space="preserve"> </w:t>
      </w:r>
      <w:r w:rsidR="00463CC5" w:rsidRPr="0061253D">
        <w:rPr>
          <w:rFonts w:hint="eastAsia"/>
          <w:highlight w:val="yellow"/>
          <w:lang w:eastAsia="zh-CN"/>
        </w:rPr>
        <w:t xml:space="preserve">they </w:t>
      </w:r>
      <w:r w:rsidR="00463CC5" w:rsidRPr="0061253D">
        <w:rPr>
          <w:highlight w:val="yellow"/>
          <w:lang w:eastAsia="zh-CN"/>
        </w:rPr>
        <w:t xml:space="preserve">can also calculate time-weighted exposure </w:t>
      </w:r>
      <w:r w:rsidR="00DC384A" w:rsidRPr="0061253D">
        <w:rPr>
          <w:highlight w:val="yellow"/>
          <w:lang w:eastAsia="zh-CN"/>
        </w:rPr>
        <w:fldChar w:fldCharType="begin"/>
      </w:r>
      <w:r w:rsidR="00EA06AA" w:rsidRPr="0061253D">
        <w:rPr>
          <w:highlight w:val="yellow"/>
          <w:lang w:eastAsia="zh-CN"/>
        </w:rPr>
        <w:instrText xml:space="preserve"> ADDIN ZOTERO_ITEM CSL_CITATION {"citationID":"FP9AM9h5","properties":{"formattedCitation":"(Liu {\\i{}et al.} 2020)","plainCitation":"(Liu et al. 2020)","noteIndex":0},"citationItems":[{"id":129,"uris":["http://zotero.org/users/local/e9xDvWQ3/items/Q7VDPBPZ","http://zotero.org/users/14292551/items/Q7VDPBPZ"],"itemData":{"id":129,"type":"article-journal","abstract":"Abstract\n            \n              Background\n              Despite increased attention on retail food environments and fast food consumption, results from previous studies have been inconsistent. Variation in measurement of exposure to retail food environments and the context of the built environment are possible reasons for inconsistencies. The purpose of the current study is to examine the association between exposure to fast food environment and fast food consumption among young adults, and to explore possible associations between built environment and fast food consumption.\n            \n            \n              Methods\n              We employed an observational, cross-sectional study design. Cross-sectional surveys were conducted in 2016 and 2017. In a sample of 591 young adults aged 16–30 years in five Canadian cities, we constructed and computed individual-level time-weighted number and ratio of fast food outlets in activity spaces derived from GPS trajectory data. Negative binomial regression models estimated the associations between exposure measures and frequency of fast food consumption (number of times consuming fast food meals in a seven-day period), controlling for built environment characterization and individual-level characteristics.\n            \n            \n              Results\n              \n                Significant positive associations were found between time-weighted\n                number\n                of fast food outlets and count of fast food meals consumed per week in models using a radius of 500 m (IRR = 1.078, 95% CI: 0.999, 1.163), 1 km (IRR = 1.135, 95% CI: 1.024, 1.259), or 1.5 km (IRR = 1.138, 95% CI: 1.004, 1.289) around GPS tracks, when generating activity spaces. However, time-weighted\n                ratio\n                of fast food outlets was only significantly associated with count of fast food meals consumed when a radius of 500 m is used (IRR = 1.478, 95% CI: 1.032, 2.123). The time-weighted Active Living Environment Index with Transit measure was significantly negatively related to count of fast food meals consumed across all models.\n              \n            \n            \n              Conclusions\n              Our study demonstrated associations of time-weighted activity space-based exposure to fast food outlets and fast food consumption frequency in a sample of young adults in urban Canada, and provides evidence of the association between context of built environment and fast food consumption, furthering discussion on the utility of individual-level, activity space-based data and methods in food environment research. These results imply that both food retail composition and activity spaces in urban areas are important factors to consider when studying diets.","container-title":"International Journal of Behavioral Nutrition and Physical Activity","DOI":"10.1186/s12966-020-00967-y","ISSN":"1479-5868","issue":"1","journalAbbreviation":"Int J Behav Nutr Phys Act","language":"en","page":"62","source":"DOI.org (Crossref)","title":"Association between time-weighted activity space-based exposures to fast food outlets and fast food consumption among young adults in urban Canada","volume":"17","author":[{"family":"Liu","given":"Bochu"},{"family":"Widener","given":"Michael"},{"family":"Burgoine","given":"Thomas"},{"family":"Hammond","given":"David"}],"issued":{"date-parts":[["2020",12]]}}}],"schema":"https://github.com/citation-style-language/schema/raw/master/csl-citation.json"} </w:instrText>
      </w:r>
      <w:r w:rsidR="00DC384A" w:rsidRPr="0061253D">
        <w:rPr>
          <w:highlight w:val="yellow"/>
          <w:lang w:eastAsia="zh-CN"/>
        </w:rPr>
        <w:fldChar w:fldCharType="separate"/>
      </w:r>
      <w:r w:rsidR="00EA06AA" w:rsidRPr="0061253D">
        <w:rPr>
          <w:highlight w:val="yellow"/>
        </w:rPr>
        <w:t xml:space="preserve">(Liu </w:t>
      </w:r>
      <w:r w:rsidR="00EA06AA" w:rsidRPr="0061253D">
        <w:rPr>
          <w:i/>
          <w:iCs/>
          <w:highlight w:val="yellow"/>
        </w:rPr>
        <w:t>et al.</w:t>
      </w:r>
      <w:r w:rsidR="00EA06AA" w:rsidRPr="0061253D">
        <w:rPr>
          <w:highlight w:val="yellow"/>
        </w:rPr>
        <w:t xml:space="preserve"> 2020)</w:t>
      </w:r>
      <w:r w:rsidR="00DC384A" w:rsidRPr="0061253D">
        <w:rPr>
          <w:highlight w:val="yellow"/>
          <w:lang w:eastAsia="zh-CN"/>
        </w:rPr>
        <w:fldChar w:fldCharType="end"/>
      </w:r>
      <w:r w:rsidR="00DC384A" w:rsidRPr="0061253D">
        <w:rPr>
          <w:highlight w:val="yellow"/>
          <w:lang w:eastAsia="zh-CN"/>
        </w:rPr>
        <w:t>.</w:t>
      </w:r>
      <w:r w:rsidR="00DC384A" w:rsidRPr="0061253D">
        <w:rPr>
          <w:rFonts w:hint="eastAsia"/>
          <w:highlight w:val="yellow"/>
          <w:lang w:eastAsia="zh-CN"/>
        </w:rPr>
        <w:t xml:space="preserve"> </w:t>
      </w:r>
      <w:r w:rsidR="009A52F7" w:rsidRPr="0061253D">
        <w:rPr>
          <w:rFonts w:hint="eastAsia"/>
          <w:highlight w:val="yellow"/>
          <w:lang w:eastAsia="zh-CN"/>
        </w:rPr>
        <w:t>More importantly</w:t>
      </w:r>
      <w:r w:rsidR="00320E56" w:rsidRPr="0061253D">
        <w:rPr>
          <w:rFonts w:hint="eastAsia"/>
          <w:highlight w:val="yellow"/>
          <w:lang w:eastAsia="zh-CN"/>
        </w:rPr>
        <w:t xml:space="preserve">, </w:t>
      </w:r>
      <w:r w:rsidR="00A75202">
        <w:rPr>
          <w:rFonts w:hint="eastAsia"/>
          <w:highlight w:val="yellow"/>
          <w:lang w:eastAsia="zh-CN"/>
        </w:rPr>
        <w:t xml:space="preserve">by </w:t>
      </w:r>
      <w:r w:rsidR="00C90D76">
        <w:rPr>
          <w:rFonts w:hint="eastAsia"/>
          <w:highlight w:val="yellow"/>
          <w:lang w:eastAsia="zh-CN"/>
        </w:rPr>
        <w:t xml:space="preserve">using </w:t>
      </w:r>
      <w:r w:rsidR="00EE342F" w:rsidRPr="0061253D">
        <w:rPr>
          <w:rFonts w:hint="eastAsia"/>
          <w:highlight w:val="yellow"/>
          <w:lang w:eastAsia="zh-CN"/>
        </w:rPr>
        <w:t>t</w:t>
      </w:r>
      <w:r w:rsidR="00EE342F" w:rsidRPr="0061253D">
        <w:rPr>
          <w:highlight w:val="yellow"/>
          <w:lang w:eastAsia="zh-CN"/>
        </w:rPr>
        <w:t>h</w:t>
      </w:r>
      <w:r w:rsidR="00EE342F" w:rsidRPr="0061253D">
        <w:rPr>
          <w:rFonts w:hint="eastAsia"/>
          <w:highlight w:val="yellow"/>
          <w:lang w:eastAsia="zh-CN"/>
        </w:rPr>
        <w:t>ese</w:t>
      </w:r>
      <w:r w:rsidR="00061153" w:rsidRPr="0061253D">
        <w:rPr>
          <w:rFonts w:hint="eastAsia"/>
          <w:highlight w:val="yellow"/>
          <w:lang w:eastAsia="zh-CN"/>
        </w:rPr>
        <w:t xml:space="preserve"> new</w:t>
      </w:r>
      <w:r w:rsidR="00EE342F" w:rsidRPr="0061253D">
        <w:rPr>
          <w:highlight w:val="yellow"/>
          <w:lang w:eastAsia="zh-CN"/>
        </w:rPr>
        <w:t xml:space="preserve"> data</w:t>
      </w:r>
      <w:r w:rsidR="00C90D76">
        <w:rPr>
          <w:rFonts w:hint="eastAsia"/>
          <w:highlight w:val="yellow"/>
          <w:lang w:eastAsia="zh-CN"/>
        </w:rPr>
        <w:t>, researchers now can</w:t>
      </w:r>
      <w:r w:rsidR="00C95456" w:rsidRPr="0061253D">
        <w:rPr>
          <w:highlight w:val="yellow"/>
          <w:lang w:eastAsia="zh-CN"/>
        </w:rPr>
        <w:t xml:space="preserve"> </w:t>
      </w:r>
      <w:r w:rsidR="00EE342F" w:rsidRPr="0061253D">
        <w:rPr>
          <w:highlight w:val="yellow"/>
          <w:lang w:eastAsia="zh-CN"/>
        </w:rPr>
        <w:t>compar</w:t>
      </w:r>
      <w:r w:rsidR="00C90D76">
        <w:rPr>
          <w:rFonts w:hint="eastAsia"/>
          <w:highlight w:val="yellow"/>
          <w:lang w:eastAsia="zh-CN"/>
        </w:rPr>
        <w:t>e</w:t>
      </w:r>
      <w:r w:rsidR="00EE342F" w:rsidRPr="0061253D">
        <w:rPr>
          <w:highlight w:val="yellow"/>
          <w:lang w:eastAsia="zh-CN"/>
        </w:rPr>
        <w:t xml:space="preserve"> between </w:t>
      </w:r>
      <w:r w:rsidR="00567F4E" w:rsidRPr="0061253D">
        <w:rPr>
          <w:rFonts w:hint="eastAsia"/>
          <w:highlight w:val="yellow"/>
          <w:lang w:eastAsia="zh-CN"/>
        </w:rPr>
        <w:t>supply</w:t>
      </w:r>
      <w:r w:rsidR="00A41F5F" w:rsidRPr="0061253D">
        <w:rPr>
          <w:rFonts w:hint="eastAsia"/>
          <w:highlight w:val="yellow"/>
          <w:lang w:eastAsia="zh-CN"/>
        </w:rPr>
        <w:t xml:space="preserve"> (food outlets </w:t>
      </w:r>
      <w:r w:rsidR="00A41F5F" w:rsidRPr="0061253D">
        <w:rPr>
          <w:highlight w:val="yellow"/>
          <w:lang w:eastAsia="zh-CN"/>
        </w:rPr>
        <w:t>distribution</w:t>
      </w:r>
      <w:r w:rsidR="00A41F5F" w:rsidRPr="0061253D">
        <w:rPr>
          <w:rFonts w:hint="eastAsia"/>
          <w:highlight w:val="yellow"/>
          <w:lang w:eastAsia="zh-CN"/>
        </w:rPr>
        <w:t>)</w:t>
      </w:r>
      <w:r w:rsidR="009A1BAF" w:rsidRPr="0061253D">
        <w:rPr>
          <w:rFonts w:hint="eastAsia"/>
          <w:highlight w:val="yellow"/>
          <w:lang w:eastAsia="zh-CN"/>
        </w:rPr>
        <w:t>,</w:t>
      </w:r>
      <w:r w:rsidR="00EE342F" w:rsidRPr="0061253D">
        <w:rPr>
          <w:highlight w:val="yellow"/>
          <w:lang w:eastAsia="zh-CN"/>
        </w:rPr>
        <w:t xml:space="preserve"> potential access and revealed access</w:t>
      </w:r>
      <w:r w:rsidR="00EE342F" w:rsidRPr="0061253D">
        <w:rPr>
          <w:rFonts w:hint="eastAsia"/>
          <w:highlight w:val="yellow"/>
          <w:lang w:eastAsia="zh-CN"/>
        </w:rPr>
        <w:t xml:space="preserve"> </w:t>
      </w:r>
      <w:r w:rsidR="002856E2" w:rsidRPr="0061253D">
        <w:rPr>
          <w:rFonts w:hint="eastAsia"/>
          <w:highlight w:val="yellow"/>
          <w:lang w:eastAsia="zh-CN"/>
        </w:rPr>
        <w:t>(</w:t>
      </w:r>
      <w:r w:rsidR="00E82C38" w:rsidRPr="0061253D">
        <w:rPr>
          <w:rFonts w:hint="eastAsia"/>
          <w:highlight w:val="yellow"/>
          <w:lang w:eastAsia="zh-CN"/>
        </w:rPr>
        <w:t xml:space="preserve">previously </w:t>
      </w:r>
      <w:r w:rsidR="007153A9" w:rsidRPr="0061253D">
        <w:rPr>
          <w:rFonts w:hint="eastAsia"/>
          <w:highlight w:val="yellow"/>
          <w:lang w:eastAsia="zh-CN"/>
        </w:rPr>
        <w:t xml:space="preserve">discussed in </w:t>
      </w:r>
      <w:r w:rsidR="001153E2" w:rsidRPr="0061253D">
        <w:rPr>
          <w:rFonts w:hint="eastAsia"/>
          <w:highlight w:val="yellow"/>
          <w:lang w:eastAsia="zh-CN"/>
        </w:rPr>
        <w:t>Section 2.1</w:t>
      </w:r>
      <w:r w:rsidR="009B632D" w:rsidRPr="0061253D">
        <w:rPr>
          <w:rFonts w:hint="eastAsia"/>
          <w:highlight w:val="yellow"/>
          <w:lang w:eastAsia="zh-CN"/>
        </w:rPr>
        <w:t>)</w:t>
      </w:r>
      <w:r w:rsidR="00901C21" w:rsidRPr="0061253D">
        <w:rPr>
          <w:rFonts w:hint="eastAsia"/>
          <w:highlight w:val="yellow"/>
          <w:lang w:eastAsia="zh-CN"/>
        </w:rPr>
        <w:t xml:space="preserve">, </w:t>
      </w:r>
      <w:r w:rsidR="00351EBD" w:rsidRPr="0061253D">
        <w:rPr>
          <w:highlight w:val="yellow"/>
          <w:lang w:eastAsia="zh-CN"/>
        </w:rPr>
        <w:t xml:space="preserve">leading to </w:t>
      </w:r>
      <w:r w:rsidR="0037498B" w:rsidRPr="0061253D">
        <w:rPr>
          <w:highlight w:val="yellow"/>
          <w:lang w:eastAsia="zh-CN"/>
        </w:rPr>
        <w:t>new</w:t>
      </w:r>
      <w:r w:rsidR="00351EBD" w:rsidRPr="0061253D">
        <w:rPr>
          <w:highlight w:val="yellow"/>
          <w:lang w:eastAsia="zh-CN"/>
        </w:rPr>
        <w:t xml:space="preserve"> behavioral insights</w:t>
      </w:r>
      <w:r w:rsidR="00CF6758" w:rsidRPr="0061253D">
        <w:rPr>
          <w:rFonts w:hint="eastAsia"/>
          <w:highlight w:val="yellow"/>
          <w:lang w:eastAsia="zh-CN"/>
        </w:rPr>
        <w:t xml:space="preserve">. </w:t>
      </w:r>
      <w:r w:rsidR="00DA6018" w:rsidRPr="0061253D">
        <w:rPr>
          <w:highlight w:val="yellow"/>
          <w:lang w:eastAsia="zh-CN"/>
        </w:rPr>
        <w:t xml:space="preserve">For example, </w:t>
      </w:r>
      <w:r w:rsidR="009457E2" w:rsidRPr="0061253D">
        <w:rPr>
          <w:highlight w:val="yellow"/>
        </w:rPr>
        <w:t>Sadler and Gilliland</w:t>
      </w:r>
      <w:r w:rsidR="009457E2" w:rsidRPr="0061253D">
        <w:rPr>
          <w:rFonts w:hint="eastAsia"/>
          <w:highlight w:val="yellow"/>
          <w:lang w:eastAsia="zh-CN"/>
        </w:rPr>
        <w:t xml:space="preserve"> noticed that </w:t>
      </w:r>
      <w:r w:rsidR="009457E2" w:rsidRPr="0061253D">
        <w:rPr>
          <w:highlight w:val="yellow"/>
          <w:lang w:eastAsia="zh-CN"/>
        </w:rPr>
        <w:t>prox</w:t>
      </w:r>
      <w:r w:rsidR="009457E2" w:rsidRPr="0061253D">
        <w:rPr>
          <w:rFonts w:hint="eastAsia"/>
          <w:highlight w:val="yellow"/>
          <w:lang w:eastAsia="zh-CN"/>
        </w:rPr>
        <w:t>y measurements</w:t>
      </w:r>
      <w:r w:rsidR="009457E2" w:rsidRPr="0061253D">
        <w:rPr>
          <w:highlight w:val="yellow"/>
          <w:lang w:eastAsia="zh-CN"/>
        </w:rPr>
        <w:t xml:space="preserve"> consistently underestimate exposure to junk foods</w:t>
      </w:r>
      <w:r w:rsidR="009457E2" w:rsidRPr="0061253D">
        <w:rPr>
          <w:rFonts w:hint="eastAsia"/>
          <w:highlight w:val="yellow"/>
          <w:lang w:eastAsia="zh-CN"/>
        </w:rPr>
        <w:t xml:space="preserve"> compared to </w:t>
      </w:r>
      <w:r w:rsidR="00F44C41" w:rsidRPr="0061253D">
        <w:rPr>
          <w:highlight w:val="yellow"/>
          <w:lang w:eastAsia="zh-CN"/>
        </w:rPr>
        <w:t>objectively-derived</w:t>
      </w:r>
      <w:r w:rsidR="00F44C41" w:rsidRPr="0061253D">
        <w:rPr>
          <w:rFonts w:hint="eastAsia"/>
          <w:highlight w:val="yellow"/>
          <w:lang w:eastAsia="zh-CN"/>
        </w:rPr>
        <w:t xml:space="preserve"> </w:t>
      </w:r>
      <w:r w:rsidR="009457E2" w:rsidRPr="0061253D">
        <w:rPr>
          <w:rFonts w:hint="eastAsia"/>
          <w:highlight w:val="yellow"/>
          <w:lang w:eastAsia="zh-CN"/>
        </w:rPr>
        <w:t xml:space="preserve">GPS tracks </w:t>
      </w:r>
      <w:r w:rsidR="009457E2" w:rsidRPr="0061253D">
        <w:rPr>
          <w:highlight w:val="yellow"/>
          <w:lang w:eastAsia="zh-CN"/>
        </w:rPr>
        <w:fldChar w:fldCharType="begin"/>
      </w:r>
      <w:r w:rsidR="009457E2" w:rsidRPr="0061253D">
        <w:rPr>
          <w:highlight w:val="yellow"/>
          <w:lang w:eastAsia="zh-CN"/>
        </w:rPr>
        <w:instrText xml:space="preserve"> ADDIN ZOTERO_ITEM CSL_CITATION {"citationID":"vOrWGtFO","properties":{"formattedCitation":"(Sadler and Gilliland 2015)","plainCitation":"(Sadler and Gilliland 2015)","noteIndex":0},"citationItems":[{"id":108,"uris":["http://zotero.org/users/14292551/items/4ZTMVAT4"],"itemData":{"id":108,"type":"article-journal","container-title":"Spatial and spatio-temporal epidemiology","note":"publisher: Elsevier","page":"55–61","title":"Comparing children’s GPS tracks with geospatial proxies for exposure to junk food","volume":"14","author":[{"family":"Sadler","given":"Richard C"},{"family":"Gilliland","given":"Jason A"}],"issued":{"date-parts":[["2015"]]}}}],"schema":"https://github.com/citation-style-language/schema/raw/master/csl-citation.json"} </w:instrText>
      </w:r>
      <w:r w:rsidR="009457E2" w:rsidRPr="0061253D">
        <w:rPr>
          <w:highlight w:val="yellow"/>
          <w:lang w:eastAsia="zh-CN"/>
        </w:rPr>
        <w:fldChar w:fldCharType="separate"/>
      </w:r>
      <w:r w:rsidR="009457E2" w:rsidRPr="0061253D">
        <w:rPr>
          <w:highlight w:val="yellow"/>
        </w:rPr>
        <w:t>(Sadler and Gilliland 2015)</w:t>
      </w:r>
      <w:r w:rsidR="009457E2" w:rsidRPr="0061253D">
        <w:rPr>
          <w:highlight w:val="yellow"/>
          <w:lang w:eastAsia="zh-CN"/>
        </w:rPr>
        <w:fldChar w:fldCharType="end"/>
      </w:r>
      <w:r w:rsidR="009457E2" w:rsidRPr="0061253D">
        <w:rPr>
          <w:rFonts w:hint="eastAsia"/>
          <w:highlight w:val="yellow"/>
          <w:lang w:eastAsia="zh-CN"/>
        </w:rPr>
        <w:t>;</w:t>
      </w:r>
      <w:r w:rsidR="00AC1EA2" w:rsidRPr="0061253D">
        <w:rPr>
          <w:rFonts w:hint="eastAsia"/>
          <w:highlight w:val="yellow"/>
          <w:lang w:eastAsia="zh-CN"/>
        </w:rPr>
        <w:t xml:space="preserve"> </w:t>
      </w:r>
      <w:r w:rsidR="00AC1EA2" w:rsidRPr="0061253D">
        <w:rPr>
          <w:highlight w:val="yellow"/>
        </w:rPr>
        <w:t xml:space="preserve">Elliston </w:t>
      </w:r>
      <w:r w:rsidR="00AC1EA2" w:rsidRPr="0061253D">
        <w:rPr>
          <w:i/>
          <w:iCs/>
          <w:highlight w:val="yellow"/>
        </w:rPr>
        <w:t>et al.</w:t>
      </w:r>
      <w:r w:rsidR="00AC1EA2" w:rsidRPr="0061253D">
        <w:rPr>
          <w:rFonts w:hint="eastAsia"/>
          <w:i/>
          <w:iCs/>
          <w:highlight w:val="yellow"/>
          <w:lang w:eastAsia="zh-CN"/>
        </w:rPr>
        <w:t xml:space="preserve"> </w:t>
      </w:r>
      <w:r w:rsidR="00AC1EA2" w:rsidRPr="0061253D">
        <w:rPr>
          <w:rFonts w:hint="eastAsia"/>
          <w:highlight w:val="yellow"/>
          <w:lang w:eastAsia="zh-CN"/>
        </w:rPr>
        <w:t xml:space="preserve">also noticed </w:t>
      </w:r>
      <w:r w:rsidR="00FF0413" w:rsidRPr="0061253D">
        <w:rPr>
          <w:rFonts w:hint="eastAsia"/>
          <w:highlight w:val="yellow"/>
          <w:lang w:eastAsia="zh-CN"/>
        </w:rPr>
        <w:t xml:space="preserve">weak correlation between </w:t>
      </w:r>
      <w:r w:rsidR="00990E96" w:rsidRPr="0061253D">
        <w:rPr>
          <w:rFonts w:hint="eastAsia"/>
          <w:highlight w:val="yellow"/>
          <w:lang w:eastAsia="zh-CN"/>
        </w:rPr>
        <w:t xml:space="preserve">objective </w:t>
      </w:r>
      <w:r w:rsidR="00990E96" w:rsidRPr="0061253D">
        <w:rPr>
          <w:highlight w:val="yellow"/>
          <w:lang w:eastAsia="zh-CN"/>
        </w:rPr>
        <w:t>calculated</w:t>
      </w:r>
      <w:r w:rsidR="00990E96" w:rsidRPr="0061253D">
        <w:rPr>
          <w:rFonts w:hint="eastAsia"/>
          <w:highlight w:val="yellow"/>
          <w:lang w:eastAsia="zh-CN"/>
        </w:rPr>
        <w:t xml:space="preserve"> and </w:t>
      </w:r>
      <w:r w:rsidR="00AC1EA2" w:rsidRPr="0061253D">
        <w:rPr>
          <w:highlight w:val="yellow"/>
          <w:lang w:eastAsia="zh-CN"/>
        </w:rPr>
        <w:t>subjective</w:t>
      </w:r>
      <w:r w:rsidR="00AC1EA2" w:rsidRPr="0061253D">
        <w:rPr>
          <w:rFonts w:hint="eastAsia"/>
          <w:highlight w:val="yellow"/>
          <w:lang w:eastAsia="zh-CN"/>
        </w:rPr>
        <w:t>ly</w:t>
      </w:r>
      <w:r w:rsidR="00AC1EA2" w:rsidRPr="0061253D">
        <w:rPr>
          <w:highlight w:val="yellow"/>
          <w:lang w:eastAsia="zh-CN"/>
        </w:rPr>
        <w:t xml:space="preserve"> perce</w:t>
      </w:r>
      <w:r w:rsidR="00FF0413" w:rsidRPr="0061253D">
        <w:rPr>
          <w:rFonts w:hint="eastAsia"/>
          <w:highlight w:val="yellow"/>
          <w:lang w:eastAsia="zh-CN"/>
        </w:rPr>
        <w:t>ived outlet counts</w:t>
      </w:r>
      <w:r w:rsidR="00AC1EA2" w:rsidRPr="0061253D">
        <w:rPr>
          <w:rFonts w:hint="eastAsia"/>
          <w:highlight w:val="yellow"/>
          <w:lang w:eastAsia="zh-CN"/>
        </w:rPr>
        <w:t xml:space="preserve"> </w:t>
      </w:r>
      <w:r w:rsidR="00AC1EA2" w:rsidRPr="0061253D">
        <w:rPr>
          <w:highlight w:val="yellow"/>
          <w:lang w:eastAsia="zh-CN"/>
        </w:rPr>
        <w:fldChar w:fldCharType="begin"/>
      </w:r>
      <w:r w:rsidR="00AC1EA2" w:rsidRPr="0061253D">
        <w:rPr>
          <w:highlight w:val="yellow"/>
          <w:lang w:eastAsia="zh-CN"/>
        </w:rPr>
        <w:instrText xml:space="preserve"> ADDIN ZOTERO_ITEM CSL_CITATION {"citationID":"REx4y4oO","properties":{"formattedCitation":"(Elliston {\\i{}et al.} 2020)","plainCitation":"(Elliston et al. 2020)","noteIndex":0},"citationItems":[{"id":124,"uris":["http://zotero.org/users/local/e9xDvWQ3/items/2CM7S8T3","http://zotero.org/users/14292551/items/2CM7S8T3"],"itemData":{"id":124,"type":"article-journal","abstract":"Background\n              It has been observed that eating is influenced by the presence and availability of food. Being aware of the presence of food in the environment may enable mobile health (mHealth) apps to use geofencing techniques to determine the most appropriate time to proactively deliver interventions. To date, however, studies on eating typically rely on self-reports of environmental contexts, which may not be accurate or feasible for issuing mHealth interventions.\n            \n            \n              Objective\n              This study aimed to compare the subjective and geographic information system (GIS) assessments of the momentary food environment to explore the feasibility of using GIS data to predict eating behavior and inform geofenced interventions.\n            \n            \n              Methods\n              In total, 72 participants recorded their food intake in real-time for 14 days using an ecological momentary assessment approach. Participants logged their food intake and responded to approximately 5 randomly timed assessments each day. During each assessment, the participants reported the number and type of food outlets nearby. Their electronic diaries simultaneously recorded their GPS coordinates. The GPS data were later overlaid with a GIS map of food outlets to produce an objective count of the number of food outlets within 50 m of the participant.\n            \n            \n              Results\n              Correlations between self-reported and GIS counts of food outlets within 50 m were only of a small size (r=0.17; P&lt;.001). Logistic regression analyses revealed that the GIS count significantly predicted eating similar to the self-reported counts (area under the curve for the receiver operating characteristic curve [AUC-ROC] self-report=0.53, SE 0.00 versus AUC-ROC 50 m GIS=0.53, SE 0.00; P=.41). However, there was a significant difference between the GIS-derived and self-reported counts of food outlets and the self-reported type of food outlets (AUC-ROC self-reported outlet type=0.56, SE 0.01; P&lt;.001).\n            \n            \n              Conclusions\n              The subjective food environment appears to predict eating better than objectively measured food environments via GIS. mHealth apps may need to consider the type of food outlets rather than the raw number of outlets in an individual’s environment.","container-title":"JMIR mHealth and uHealth","DOI":"10.2196/15948","ISSN":"2291-5222","issue":"7","journalAbbreviation":"JMIR Mhealth Uhealth","language":"en","page":"e15948","source":"DOI.org (Crossref)","title":"Comparison of Geographic Information System and Subjective Assessments of Momentary Food Environments as Predictors of Food Intake: An Ecological Momentary Assessment Study","title-short":"Comparison of Geographic Information System and Subjective Assessments of Momentary Food Environments as Predictors of Food Intake","volume":"8","author":[{"family":"Elliston","given":"Katherine G"},{"family":"Schüz","given":"Benjamin"},{"family":"Albion","given":"Tim"},{"family":"Ferguson","given":"Stuart G"}],"issued":{"date-parts":[["2020",7,22]]}}}],"schema":"https://github.com/citation-style-language/schema/raw/master/csl-citation.json"} </w:instrText>
      </w:r>
      <w:r w:rsidR="00AC1EA2" w:rsidRPr="0061253D">
        <w:rPr>
          <w:highlight w:val="yellow"/>
          <w:lang w:eastAsia="zh-CN"/>
        </w:rPr>
        <w:fldChar w:fldCharType="separate"/>
      </w:r>
      <w:r w:rsidR="00AC1EA2" w:rsidRPr="0061253D">
        <w:rPr>
          <w:highlight w:val="yellow"/>
        </w:rPr>
        <w:t xml:space="preserve">(Elliston </w:t>
      </w:r>
      <w:r w:rsidR="00AC1EA2" w:rsidRPr="0061253D">
        <w:rPr>
          <w:i/>
          <w:iCs/>
          <w:highlight w:val="yellow"/>
        </w:rPr>
        <w:t>et al.</w:t>
      </w:r>
      <w:r w:rsidR="00AC1EA2" w:rsidRPr="0061253D">
        <w:rPr>
          <w:highlight w:val="yellow"/>
        </w:rPr>
        <w:t xml:space="preserve"> 2020)</w:t>
      </w:r>
      <w:r w:rsidR="00AC1EA2" w:rsidRPr="0061253D">
        <w:rPr>
          <w:highlight w:val="yellow"/>
          <w:lang w:eastAsia="zh-CN"/>
        </w:rPr>
        <w:fldChar w:fldCharType="end"/>
      </w:r>
      <w:r w:rsidR="00AC1EA2" w:rsidRPr="0061253D">
        <w:rPr>
          <w:rFonts w:hint="eastAsia"/>
          <w:highlight w:val="yellow"/>
          <w:lang w:eastAsia="zh-CN"/>
        </w:rPr>
        <w:t>;</w:t>
      </w:r>
      <w:r w:rsidR="009457E2" w:rsidRPr="0061253D">
        <w:rPr>
          <w:rFonts w:hint="eastAsia"/>
          <w:highlight w:val="yellow"/>
          <w:lang w:eastAsia="zh-CN"/>
        </w:rPr>
        <w:t xml:space="preserve"> </w:t>
      </w:r>
      <w:r w:rsidR="00D14CCC" w:rsidRPr="0061253D">
        <w:rPr>
          <w:highlight w:val="yellow"/>
        </w:rPr>
        <w:t xml:space="preserve">Liu </w:t>
      </w:r>
      <w:r w:rsidR="00D14CCC" w:rsidRPr="0061253D">
        <w:rPr>
          <w:i/>
          <w:iCs/>
          <w:highlight w:val="yellow"/>
        </w:rPr>
        <w:t>et al.</w:t>
      </w:r>
      <w:r w:rsidR="00D14CCC" w:rsidRPr="0061253D">
        <w:rPr>
          <w:rFonts w:hint="eastAsia"/>
          <w:highlight w:val="yellow"/>
          <w:lang w:eastAsia="zh-CN"/>
        </w:rPr>
        <w:t xml:space="preserve"> </w:t>
      </w:r>
      <w:r w:rsidR="00814AA7" w:rsidRPr="0061253D">
        <w:rPr>
          <w:rFonts w:hint="eastAsia"/>
          <w:highlight w:val="yellow"/>
          <w:lang w:eastAsia="zh-CN"/>
        </w:rPr>
        <w:t xml:space="preserve">further </w:t>
      </w:r>
      <w:r w:rsidR="00D14CCC" w:rsidRPr="0061253D">
        <w:rPr>
          <w:rFonts w:hint="eastAsia"/>
          <w:highlight w:val="yellow"/>
          <w:lang w:eastAsia="zh-CN"/>
        </w:rPr>
        <w:t>observed significant</w:t>
      </w:r>
      <w:r w:rsidR="007D451E" w:rsidRPr="0061253D">
        <w:rPr>
          <w:rFonts w:hint="eastAsia"/>
          <w:highlight w:val="yellow"/>
          <w:lang w:eastAsia="zh-CN"/>
        </w:rPr>
        <w:t xml:space="preserve"> positive association between </w:t>
      </w:r>
      <w:r w:rsidR="000B6FC5" w:rsidRPr="0061253D">
        <w:rPr>
          <w:rFonts w:hint="eastAsia"/>
          <w:highlight w:val="yellow"/>
          <w:lang w:eastAsia="zh-CN"/>
        </w:rPr>
        <w:t xml:space="preserve">fast food meals consumed </w:t>
      </w:r>
      <w:r w:rsidR="007647B0" w:rsidRPr="0061253D">
        <w:rPr>
          <w:rFonts w:hint="eastAsia"/>
          <w:highlight w:val="yellow"/>
          <w:lang w:eastAsia="zh-CN"/>
        </w:rPr>
        <w:t xml:space="preserve">and time-weighted </w:t>
      </w:r>
      <w:r w:rsidR="007647B0" w:rsidRPr="0061253D">
        <w:rPr>
          <w:rFonts w:hint="eastAsia"/>
          <w:i/>
          <w:iCs/>
          <w:highlight w:val="yellow"/>
          <w:lang w:eastAsia="zh-CN"/>
        </w:rPr>
        <w:t>number</w:t>
      </w:r>
      <w:r w:rsidR="007647B0" w:rsidRPr="0061253D">
        <w:rPr>
          <w:rFonts w:hint="eastAsia"/>
          <w:highlight w:val="yellow"/>
          <w:lang w:eastAsia="zh-CN"/>
        </w:rPr>
        <w:t xml:space="preserve"> </w:t>
      </w:r>
      <w:r w:rsidR="002B0651" w:rsidRPr="0061253D">
        <w:rPr>
          <w:rFonts w:hint="eastAsia"/>
          <w:highlight w:val="yellow"/>
          <w:lang w:eastAsia="zh-CN"/>
        </w:rPr>
        <w:t xml:space="preserve">of </w:t>
      </w:r>
      <w:r w:rsidR="007647B0" w:rsidRPr="0061253D">
        <w:rPr>
          <w:rFonts w:hint="eastAsia"/>
          <w:highlight w:val="yellow"/>
          <w:lang w:eastAsia="zh-CN"/>
        </w:rPr>
        <w:t xml:space="preserve">fast food </w:t>
      </w:r>
      <w:r w:rsidR="00B70C82" w:rsidRPr="0061253D">
        <w:rPr>
          <w:rFonts w:hint="eastAsia"/>
          <w:highlight w:val="yellow"/>
          <w:lang w:eastAsia="zh-CN"/>
        </w:rPr>
        <w:t xml:space="preserve">outlets </w:t>
      </w:r>
      <w:r w:rsidR="00B70C82" w:rsidRPr="0061253D">
        <w:rPr>
          <w:highlight w:val="yellow"/>
          <w:lang w:eastAsia="zh-CN"/>
        </w:rPr>
        <w:t>exposed</w:t>
      </w:r>
      <w:r w:rsidR="007647B0" w:rsidRPr="0061253D">
        <w:rPr>
          <w:rFonts w:hint="eastAsia"/>
          <w:highlight w:val="yellow"/>
          <w:lang w:eastAsia="zh-CN"/>
        </w:rPr>
        <w:t xml:space="preserve"> </w:t>
      </w:r>
      <w:r w:rsidR="006F52DB" w:rsidRPr="0061253D">
        <w:rPr>
          <w:rFonts w:hint="eastAsia"/>
          <w:highlight w:val="yellow"/>
          <w:lang w:eastAsia="zh-CN"/>
        </w:rPr>
        <w:t>but not</w:t>
      </w:r>
      <w:r w:rsidR="00831EDF" w:rsidRPr="0061253D">
        <w:rPr>
          <w:rFonts w:hint="eastAsia"/>
          <w:highlight w:val="yellow"/>
          <w:lang w:eastAsia="zh-CN"/>
        </w:rPr>
        <w:t xml:space="preserve"> with</w:t>
      </w:r>
      <w:r w:rsidR="006F52DB" w:rsidRPr="0061253D">
        <w:rPr>
          <w:rFonts w:hint="eastAsia"/>
          <w:highlight w:val="yellow"/>
          <w:lang w:eastAsia="zh-CN"/>
        </w:rPr>
        <w:t xml:space="preserve"> </w:t>
      </w:r>
      <w:r w:rsidR="006F52DB" w:rsidRPr="0061253D">
        <w:rPr>
          <w:rFonts w:hint="eastAsia"/>
          <w:i/>
          <w:iCs/>
          <w:highlight w:val="yellow"/>
          <w:lang w:eastAsia="zh-CN"/>
        </w:rPr>
        <w:t>ratio</w:t>
      </w:r>
      <w:r w:rsidR="006F52DB" w:rsidRPr="0061253D">
        <w:rPr>
          <w:rFonts w:hint="eastAsia"/>
          <w:highlight w:val="yellow"/>
          <w:lang w:eastAsia="zh-CN"/>
        </w:rPr>
        <w:t xml:space="preserve"> </w:t>
      </w:r>
      <w:r w:rsidR="00B70C82" w:rsidRPr="0061253D">
        <w:rPr>
          <w:highlight w:val="yellow"/>
          <w:lang w:eastAsia="zh-CN"/>
        </w:rPr>
        <w:t>exposed</w:t>
      </w:r>
      <w:r w:rsidR="00B70C82" w:rsidRPr="0061253D">
        <w:rPr>
          <w:rFonts w:hint="eastAsia"/>
          <w:highlight w:val="yellow"/>
          <w:lang w:eastAsia="zh-CN"/>
        </w:rPr>
        <w:t xml:space="preserve"> </w:t>
      </w:r>
      <w:r w:rsidR="00A73E48" w:rsidRPr="0061253D">
        <w:rPr>
          <w:highlight w:val="yellow"/>
          <w:lang w:eastAsia="zh-CN"/>
        </w:rPr>
        <w:fldChar w:fldCharType="begin"/>
      </w:r>
      <w:r w:rsidR="00A73E48" w:rsidRPr="0061253D">
        <w:rPr>
          <w:highlight w:val="yellow"/>
          <w:lang w:eastAsia="zh-CN"/>
        </w:rPr>
        <w:instrText xml:space="preserve"> ADDIN ZOTERO_ITEM CSL_CITATION {"citationID":"E1Znb640","properties":{"formattedCitation":"(Liu {\\i{}et al.} 2020)","plainCitation":"(Liu et al. 2020)","noteIndex":0},"citationItems":[{"id":129,"uris":["http://zotero.org/users/local/e9xDvWQ3/items/Q7VDPBPZ","http://zotero.org/users/14292551/items/Q7VDPBPZ"],"itemData":{"id":129,"type":"article-journal","abstract":"Abstract\n            \n              Background\n              Despite increased attention on retail food environments and fast food consumption, results from previous studies have been inconsistent. Variation in measurement of exposure to retail food environments and the context of the built environment are possible reasons for inconsistencies. The purpose of the current study is to examine the association between exposure to fast food environment and fast food consumption among young adults, and to explore possible associations between built environment and fast food consumption.\n            \n            \n              Methods\n              We employed an observational, cross-sectional study design. Cross-sectional surveys were conducted in 2016 and 2017. In a sample of 591 young adults aged 16–30 years in five Canadian cities, we constructed and computed individual-level time-weighted number and ratio of fast food outlets in activity spaces derived from GPS trajectory data. Negative binomial regression models estimated the associations between exposure measures and frequency of fast food consumption (number of times consuming fast food meals in a seven-day period), controlling for built environment characterization and individual-level characteristics.\n            \n            \n              Results\n              \n                Significant positive associations were found between time-weighted\n                number\n                of fast food outlets and count of fast food meals consumed per week in models using a radius of 500 m (IRR = 1.078, 95% CI: 0.999, 1.163), 1 km (IRR = 1.135, 95% CI: 1.024, 1.259), or 1.5 km (IRR = 1.138, 95% CI: 1.004, 1.289) around GPS tracks, when generating activity spaces. However, time-weighted\n                ratio\n                of fast food outlets was only significantly associated with count of fast food meals consumed when a radius of 500 m is used (IRR = 1.478, 95% CI: 1.032, 2.123). The time-weighted Active Living Environment Index with Transit measure was significantly negatively related to count of fast food meals consumed across all models.\n              \n            \n            \n              Conclusions\n              Our study demonstrated associations of time-weighted activity space-based exposure to fast food outlets and fast food consumption frequency in a sample of young adults in urban Canada, and provides evidence of the association between context of built environment and fast food consumption, furthering discussion on the utility of individual-level, activity space-based data and methods in food environment research. These results imply that both food retail composition and activity spaces in urban areas are important factors to consider when studying diets.","container-title":"International Journal of Behavioral Nutrition and Physical Activity","DOI":"10.1186/s12966-020-00967-y","ISSN":"1479-5868","issue":"1","journalAbbreviation":"Int J Behav Nutr Phys Act","language":"en","page":"62","source":"DOI.org (Crossref)","title":"Association between time-weighted activity space-based exposures to fast food outlets and fast food consumption among young adults in urban Canada","volume":"17","author":[{"family":"Liu","given":"Bochu"},{"family":"Widener","given":"Michael"},{"family":"Burgoine","given":"Thomas"},{"family":"Hammond","given":"David"}],"issued":{"date-parts":[["2020",12]]}}}],"schema":"https://github.com/citation-style-language/schema/raw/master/csl-citation.json"} </w:instrText>
      </w:r>
      <w:r w:rsidR="00A73E48" w:rsidRPr="0061253D">
        <w:rPr>
          <w:highlight w:val="yellow"/>
          <w:lang w:eastAsia="zh-CN"/>
        </w:rPr>
        <w:fldChar w:fldCharType="separate"/>
      </w:r>
      <w:r w:rsidR="00A73E48" w:rsidRPr="0061253D">
        <w:rPr>
          <w:highlight w:val="yellow"/>
        </w:rPr>
        <w:t xml:space="preserve">(Liu </w:t>
      </w:r>
      <w:r w:rsidR="00A73E48" w:rsidRPr="0061253D">
        <w:rPr>
          <w:i/>
          <w:iCs/>
          <w:highlight w:val="yellow"/>
        </w:rPr>
        <w:t>et al.</w:t>
      </w:r>
      <w:r w:rsidR="00A73E48" w:rsidRPr="0061253D">
        <w:rPr>
          <w:highlight w:val="yellow"/>
        </w:rPr>
        <w:t xml:space="preserve"> 2020)</w:t>
      </w:r>
      <w:r w:rsidR="00A73E48" w:rsidRPr="0061253D">
        <w:rPr>
          <w:highlight w:val="yellow"/>
          <w:lang w:eastAsia="zh-CN"/>
        </w:rPr>
        <w:fldChar w:fldCharType="end"/>
      </w:r>
      <w:r w:rsidR="00837AFF" w:rsidRPr="0061253D">
        <w:rPr>
          <w:rFonts w:hint="eastAsia"/>
          <w:highlight w:val="yellow"/>
          <w:lang w:eastAsia="zh-CN"/>
        </w:rPr>
        <w:t>.</w:t>
      </w:r>
      <w:commentRangeEnd w:id="8"/>
      <w:r w:rsidR="007F67AB">
        <w:rPr>
          <w:rStyle w:val="CommentReference"/>
        </w:rPr>
        <w:commentReference w:id="8"/>
      </w:r>
    </w:p>
    <w:p w14:paraId="778AB543" w14:textId="39957023" w:rsidR="006221B5" w:rsidRDefault="00512D99" w:rsidP="00DA6DA4">
      <w:pPr>
        <w:pStyle w:val="Newparagraph"/>
        <w:spacing w:line="240" w:lineRule="auto"/>
        <w:jc w:val="both"/>
        <w:rPr>
          <w:lang w:eastAsia="zh-CN"/>
        </w:rPr>
      </w:pPr>
      <w:commentRangeStart w:id="9"/>
      <w:r>
        <w:rPr>
          <w:rFonts w:hint="eastAsia"/>
          <w:highlight w:val="yellow"/>
          <w:lang w:eastAsia="zh-CN"/>
        </w:rPr>
        <w:t xml:space="preserve">However, </w:t>
      </w:r>
      <w:r w:rsidR="00E403CB">
        <w:rPr>
          <w:rFonts w:hint="eastAsia"/>
          <w:highlight w:val="yellow"/>
          <w:lang w:eastAsia="zh-CN"/>
        </w:rPr>
        <w:t>G</w:t>
      </w:r>
      <w:r w:rsidR="00AB44F2" w:rsidRPr="0025097B">
        <w:rPr>
          <w:highlight w:val="yellow"/>
          <w:lang w:eastAsia="zh-CN"/>
        </w:rPr>
        <w:t xml:space="preserve">PS data can be limited by factors like the urban canyon effect or weak signals in rural areas, leading to inaccurate location readings and potential misrepresentation of food access and mobility patterns </w:t>
      </w:r>
      <w:r w:rsidR="00AB44F2" w:rsidRPr="0025097B">
        <w:rPr>
          <w:highlight w:val="yellow"/>
          <w:lang w:eastAsia="zh-CN"/>
        </w:rPr>
        <w:fldChar w:fldCharType="begin"/>
      </w:r>
      <w:r w:rsidR="00AB44F2" w:rsidRPr="0025097B">
        <w:rPr>
          <w:highlight w:val="yellow"/>
          <w:lang w:eastAsia="zh-CN"/>
        </w:rPr>
        <w:instrText xml:space="preserve"> ADDIN ZOTERO_ITEM CSL_CITATION {"citationID":"9tnXJ9qR","properties":{"formattedCitation":"(Li {\\i{}et al.} 2023)","plainCitation":"(Li et al. 2023)","noteIndex":0},"citationItems":[{"id":"1J5VC5wN/00r6mpko","uris":["http://zotero.org/users/local/4eITpJL4/items/XZU84BQ9"],"itemData":{"id":"1J5VC5wN/00r6mpko","type":"article-journal","container-title":"Available at SSRN 4383333","title":"Understanding the bias of mobile location data across spatial scales and over time: a comprehensive analysis of SafeGraph data in the United States","author":[{"family":"Li","given":"Zhenlong"},{"family":"Ning","given":"Huan"},{"family":"Jing","given":"Fengrui"},{"family":"Lessani","given":"M Naser"}],"issued":{"date-parts":[["2023"]]}}}],"schema":"https://github.com/citation-style-language/schema/raw/master/csl-citation.json"} </w:instrText>
      </w:r>
      <w:r w:rsidR="00AB44F2" w:rsidRPr="0025097B">
        <w:rPr>
          <w:highlight w:val="yellow"/>
          <w:lang w:eastAsia="zh-CN"/>
        </w:rPr>
        <w:fldChar w:fldCharType="separate"/>
      </w:r>
      <w:r w:rsidR="00AB44F2" w:rsidRPr="0025097B">
        <w:rPr>
          <w:highlight w:val="yellow"/>
        </w:rPr>
        <w:t xml:space="preserve">(Li </w:t>
      </w:r>
      <w:r w:rsidR="00AB44F2" w:rsidRPr="0025097B">
        <w:rPr>
          <w:i/>
          <w:iCs/>
          <w:highlight w:val="yellow"/>
        </w:rPr>
        <w:t>et al.</w:t>
      </w:r>
      <w:r w:rsidR="00AB44F2" w:rsidRPr="0025097B">
        <w:rPr>
          <w:highlight w:val="yellow"/>
        </w:rPr>
        <w:t xml:space="preserve"> 2023)</w:t>
      </w:r>
      <w:r w:rsidR="00AB44F2" w:rsidRPr="0025097B">
        <w:rPr>
          <w:highlight w:val="yellow"/>
          <w:lang w:eastAsia="zh-CN"/>
        </w:rPr>
        <w:fldChar w:fldCharType="end"/>
      </w:r>
      <w:r w:rsidR="00AB44F2" w:rsidRPr="0025097B">
        <w:rPr>
          <w:highlight w:val="yellow"/>
          <w:lang w:eastAsia="zh-CN"/>
        </w:rPr>
        <w:t>.</w:t>
      </w:r>
      <w:r w:rsidR="00BF4AA1" w:rsidRPr="0025097B">
        <w:rPr>
          <w:highlight w:val="yellow"/>
          <w:lang w:eastAsia="zh-CN"/>
        </w:rPr>
        <w:t xml:space="preserve"> Also, </w:t>
      </w:r>
      <w:r w:rsidR="0025097B" w:rsidRPr="0025097B">
        <w:rPr>
          <w:highlight w:val="yellow"/>
          <w:lang w:eastAsia="zh-CN"/>
        </w:rPr>
        <w:t>ecological fallacy—drawing conclusions about individual behavior from aggregate data—</w:t>
      </w:r>
      <w:r w:rsidR="00BC41ED">
        <w:rPr>
          <w:rFonts w:hint="eastAsia"/>
          <w:highlight w:val="yellow"/>
          <w:lang w:eastAsia="zh-CN"/>
        </w:rPr>
        <w:t>is</w:t>
      </w:r>
      <w:r w:rsidR="0025097B" w:rsidRPr="0025097B">
        <w:rPr>
          <w:highlight w:val="yellow"/>
          <w:lang w:eastAsia="zh-CN"/>
        </w:rPr>
        <w:t xml:space="preserve"> </w:t>
      </w:r>
      <w:r w:rsidR="00EA3BAE">
        <w:rPr>
          <w:highlight w:val="yellow"/>
          <w:lang w:eastAsia="zh-CN"/>
        </w:rPr>
        <w:t xml:space="preserve">also </w:t>
      </w:r>
      <w:r w:rsidR="0025097B" w:rsidRPr="0025097B">
        <w:rPr>
          <w:highlight w:val="yellow"/>
          <w:lang w:eastAsia="zh-CN"/>
        </w:rPr>
        <w:t xml:space="preserve">a concern </w:t>
      </w:r>
      <w:r w:rsidR="0025097B" w:rsidRPr="00C51C04">
        <w:rPr>
          <w:highlight w:val="yellow"/>
          <w:lang w:eastAsia="zh-CN"/>
        </w:rPr>
        <w:fldChar w:fldCharType="begin"/>
      </w:r>
      <w:r w:rsidR="0025097B" w:rsidRPr="00C51C04">
        <w:rPr>
          <w:highlight w:val="yellow"/>
          <w:lang w:eastAsia="zh-CN"/>
        </w:rPr>
        <w:instrText xml:space="preserve"> ADDIN ZOTERO_ITEM CSL_CITATION {"citationID":"OuitQvk3","properties":{"formattedCitation":"(Chen {\\i{}et al.} 2016)","plainCitation":"(Chen et al. 2016)","noteIndex":0},"citationItems":[{"id":132,"uris":["http://zotero.org/users/local/e9xDvWQ3/items/KFE7RD7M","http://zotero.org/users/14292551/items/KFE7RD7M"],"itemData":{"id":132,"type":"article-journal","container-title":"Transportation Research Part C: Emerging Technologies","DOI":"10.1016/j.trc.2016.04.005","ISSN":"0968090X","journalAbbreviation":"Transportation Research Part C: Emerging Technologies","language":"en","page":"285-299","source":"DOI.org (Crossref)","title":"The promises of big data and small data for travel behavior (aka human mobility) analysis","volume":"68","author":[{"family":"Chen","given":"Cynthia"},{"family":"Ma","given":"Jingtao"},{"family":"Susilo","given":"Yusak"},{"family":"Liu","given":"Yu"},{"family":"Wang","given":"Menglin"}],"issued":{"date-parts":[["2016",7]]}}}],"schema":"https://github.com/citation-style-language/schema/raw/master/csl-citation.json"} </w:instrText>
      </w:r>
      <w:r w:rsidR="0025097B" w:rsidRPr="00C51C04">
        <w:rPr>
          <w:highlight w:val="yellow"/>
          <w:lang w:eastAsia="zh-CN"/>
        </w:rPr>
        <w:fldChar w:fldCharType="separate"/>
      </w:r>
      <w:r w:rsidR="0025097B" w:rsidRPr="00C51C04">
        <w:rPr>
          <w:highlight w:val="yellow"/>
        </w:rPr>
        <w:t xml:space="preserve">(Chen </w:t>
      </w:r>
      <w:r w:rsidR="0025097B" w:rsidRPr="00C51C04">
        <w:rPr>
          <w:i/>
          <w:iCs/>
          <w:highlight w:val="yellow"/>
        </w:rPr>
        <w:t>et al.</w:t>
      </w:r>
      <w:r w:rsidR="0025097B" w:rsidRPr="00C51C04">
        <w:rPr>
          <w:highlight w:val="yellow"/>
        </w:rPr>
        <w:t xml:space="preserve"> 2016)</w:t>
      </w:r>
      <w:r w:rsidR="0025097B" w:rsidRPr="00C51C04">
        <w:rPr>
          <w:highlight w:val="yellow"/>
          <w:lang w:eastAsia="zh-CN"/>
        </w:rPr>
        <w:fldChar w:fldCharType="end"/>
      </w:r>
      <w:r w:rsidR="00BF4AA1" w:rsidRPr="00C51C04">
        <w:rPr>
          <w:highlight w:val="yellow"/>
          <w:lang w:eastAsia="zh-CN"/>
        </w:rPr>
        <w:t>.</w:t>
      </w:r>
      <w:commentRangeEnd w:id="9"/>
      <w:r w:rsidR="001505E6" w:rsidRPr="00C51C04">
        <w:rPr>
          <w:rStyle w:val="CommentReference"/>
          <w:highlight w:val="yellow"/>
        </w:rPr>
        <w:commentReference w:id="9"/>
      </w:r>
      <w:r w:rsidR="00A348D3" w:rsidRPr="00C51C04">
        <w:rPr>
          <w:highlight w:val="yellow"/>
        </w:rPr>
        <w:t xml:space="preserve"> </w:t>
      </w:r>
      <w:r w:rsidR="00A348D3" w:rsidRPr="00C51C04">
        <w:rPr>
          <w:highlight w:val="yellow"/>
          <w:lang w:eastAsia="zh-CN"/>
        </w:rPr>
        <w:t xml:space="preserve">Moreover, Selective Daily Mobility Bias (SDMB) is a common issue in </w:t>
      </w:r>
      <w:r w:rsidR="00DC0285" w:rsidRPr="00C51C04">
        <w:rPr>
          <w:highlight w:val="yellow"/>
          <w:lang w:eastAsia="zh-CN"/>
        </w:rPr>
        <w:t>behavior</w:t>
      </w:r>
      <w:r w:rsidR="00DC0285" w:rsidRPr="00C51C04">
        <w:rPr>
          <w:rFonts w:hint="eastAsia"/>
          <w:highlight w:val="yellow"/>
          <w:lang w:eastAsia="zh-CN"/>
        </w:rPr>
        <w:t xml:space="preserve"> </w:t>
      </w:r>
      <w:r w:rsidR="00EB3A04" w:rsidRPr="00C51C04">
        <w:rPr>
          <w:highlight w:val="yellow"/>
          <w:lang w:eastAsia="zh-CN"/>
        </w:rPr>
        <w:t>research that relies on tracking movement</w:t>
      </w:r>
      <w:r w:rsidR="00A348D3" w:rsidRPr="00C51C04">
        <w:rPr>
          <w:highlight w:val="yellow"/>
          <w:lang w:eastAsia="zh-CN"/>
        </w:rPr>
        <w:t>,</w:t>
      </w:r>
      <w:r w:rsidR="00A348D3" w:rsidRPr="00DC0285">
        <w:rPr>
          <w:lang w:eastAsia="zh-CN"/>
        </w:rPr>
        <w:t xml:space="preserve"> as individuals</w:t>
      </w:r>
      <w:r w:rsidR="00FF7809" w:rsidRPr="00DC0285">
        <w:rPr>
          <w:lang w:eastAsia="zh-CN"/>
        </w:rPr>
        <w:t>’</w:t>
      </w:r>
      <w:r w:rsidR="00A348D3" w:rsidRPr="00DC0285">
        <w:rPr>
          <w:lang w:eastAsia="zh-CN"/>
        </w:rPr>
        <w:t xml:space="preserve"> mobility patterns are not random but shaped by their routines, preferences, and behaviors</w:t>
      </w:r>
      <w:r w:rsidR="007E56E1" w:rsidRPr="00DC0285">
        <w:rPr>
          <w:rFonts w:hint="eastAsia"/>
          <w:lang w:eastAsia="zh-CN"/>
        </w:rPr>
        <w:t xml:space="preserve"> </w:t>
      </w:r>
      <w:r w:rsidR="007E56E1" w:rsidRPr="00DC0285">
        <w:rPr>
          <w:lang w:eastAsia="zh-CN"/>
        </w:rPr>
        <w:fldChar w:fldCharType="begin"/>
      </w:r>
      <w:r w:rsidR="007E56E1" w:rsidRPr="00DC0285">
        <w:rPr>
          <w:lang w:eastAsia="zh-CN"/>
        </w:rPr>
        <w:instrText xml:space="preserve"> ADDIN ZOTERO_ITEM CSL_CITATION {"citationID":"1OsITknI","properties":{"formattedCitation":"(Li {\\i{}et al.} 2023)","plainCitation":"(Li et al. 2023)","noteIndex":0},"citationItems":[{"id":"1J5VC5wN/00r6mpko","uris":["http://zotero.org/users/local/4eITpJL4/items/XZU84BQ9"],"itemData":{"id":"1J5VC5wN/00r6mpko","type":"article-journal","container-title":"Available at SSRN 4383333","title":"Understanding the bias of mobile location data across spatial scales and over time: a comprehensive analysis of SafeGraph data in the United States","author":[{"family":"Li","given":"Zhenlong"},{"family":"Ning","given":"Huan"},{"family":"Jing","given":"Fengrui"},{"family":"Lessani","given":"M Naser"}],"issued":{"date-parts":[["2023"]]}}}],"schema":"https://github.com/citation-style-language/schema/raw/master/csl-citation.json"} </w:instrText>
      </w:r>
      <w:r w:rsidR="007E56E1" w:rsidRPr="00DC0285">
        <w:rPr>
          <w:lang w:eastAsia="zh-CN"/>
        </w:rPr>
        <w:fldChar w:fldCharType="separate"/>
      </w:r>
      <w:r w:rsidR="007E56E1" w:rsidRPr="00DC0285">
        <w:t xml:space="preserve">(Li </w:t>
      </w:r>
      <w:r w:rsidR="007E56E1" w:rsidRPr="00DC0285">
        <w:rPr>
          <w:i/>
          <w:iCs/>
        </w:rPr>
        <w:t>et al.</w:t>
      </w:r>
      <w:r w:rsidR="007E56E1" w:rsidRPr="00DC0285">
        <w:t xml:space="preserve"> 2023)</w:t>
      </w:r>
      <w:r w:rsidR="007E56E1" w:rsidRPr="00DC0285">
        <w:rPr>
          <w:lang w:eastAsia="zh-CN"/>
        </w:rPr>
        <w:fldChar w:fldCharType="end"/>
      </w:r>
      <w:r w:rsidR="00A348D3" w:rsidRPr="00DC0285">
        <w:rPr>
          <w:lang w:eastAsia="zh-CN"/>
        </w:rPr>
        <w:t>.</w:t>
      </w:r>
      <w:r w:rsidR="00A348D3" w:rsidRPr="00DC0285">
        <w:rPr>
          <w:rFonts w:hint="eastAsia"/>
          <w:lang w:eastAsia="zh-CN"/>
        </w:rPr>
        <w:t xml:space="preserve"> </w:t>
      </w:r>
      <w:r w:rsidR="00DC0285" w:rsidRPr="00DC0285">
        <w:rPr>
          <w:rFonts w:hint="eastAsia"/>
          <w:lang w:eastAsia="zh-CN"/>
        </w:rPr>
        <w:t>T</w:t>
      </w:r>
      <w:r w:rsidR="003B02D7" w:rsidRPr="00DC0285">
        <w:rPr>
          <w:lang w:eastAsia="zh-CN"/>
        </w:rPr>
        <w:t xml:space="preserve">he awareness of carrying monitoring devices </w:t>
      </w:r>
      <w:r w:rsidR="00F05F33">
        <w:rPr>
          <w:rFonts w:hint="eastAsia"/>
          <w:lang w:eastAsia="zh-CN"/>
        </w:rPr>
        <w:t>can also</w:t>
      </w:r>
      <w:r w:rsidR="003B02D7" w:rsidRPr="00DC0285">
        <w:rPr>
          <w:lang w:eastAsia="zh-CN"/>
        </w:rPr>
        <w:t xml:space="preserve"> lead to increased consciousness of actions and potential behavioral changes over the study period</w:t>
      </w:r>
      <w:r w:rsidR="003B02D7" w:rsidRPr="00DC0285">
        <w:t xml:space="preserve"> </w:t>
      </w:r>
      <w:r w:rsidR="003B02D7" w:rsidRPr="00DC0285">
        <w:fldChar w:fldCharType="begin"/>
      </w:r>
      <w:r w:rsidR="00D16CE0" w:rsidRPr="00DC0285">
        <w:instrText xml:space="preserve"> ADDIN ZOTERO_ITEM CSL_CITATION {"citationID":"zRS3kYAZ","properties":{"formattedCitation":"(Zhang {\\i{}et al.} 2021)","plainCitation":"(Zhang et al. 2021)","noteIndex":0},"citationItems":[{"id":"1J5VC5wN/mUA77Aan","uris":["http://zotero.org/users/local/4eITpJL4/items/YZBJWS94"],"itemData":{"id":63,"type":"article-journal","container-title":"Advances in Nutrition","DOI":"https://doi.org/10.1093/advances/nmab058","ISSN":"2161-8313","issue":"6","page":"2321-2332","title":"A Systematic Review and Meta-Analysis of Validation Studies Performed on Dietary Record Apps","volume":"12","author":[{"family":"Zhang","given":"Liangzi"},{"family":"Misir","given":"Andreja"},{"family":"Boshuizen","given":"Hendriek"},{"family":"Ocké","given":"Marga"}],"issued":{"date-parts":[["2021"]]}}}],"schema":"https://github.com/citation-style-language/schema/raw/master/csl-citation.json"} </w:instrText>
      </w:r>
      <w:r w:rsidR="003B02D7" w:rsidRPr="00DC0285">
        <w:fldChar w:fldCharType="separate"/>
      </w:r>
      <w:r w:rsidR="003B02D7" w:rsidRPr="00DC0285">
        <w:t xml:space="preserve">(Zhang </w:t>
      </w:r>
      <w:r w:rsidR="003B02D7" w:rsidRPr="00DC0285">
        <w:rPr>
          <w:i/>
          <w:iCs/>
        </w:rPr>
        <w:t>et al.</w:t>
      </w:r>
      <w:r w:rsidR="003B02D7" w:rsidRPr="00DC0285">
        <w:t xml:space="preserve"> 2021)</w:t>
      </w:r>
      <w:r w:rsidR="003B02D7" w:rsidRPr="00DC0285">
        <w:fldChar w:fldCharType="end"/>
      </w:r>
      <w:r w:rsidR="003B02D7" w:rsidRPr="00400318">
        <w:t>.</w:t>
      </w:r>
      <w:r w:rsidR="003B02D7" w:rsidRPr="00400318">
        <w:rPr>
          <w:rFonts w:hint="eastAsia"/>
          <w:lang w:eastAsia="zh-CN"/>
        </w:rPr>
        <w:t xml:space="preserve"> </w:t>
      </w:r>
    </w:p>
    <w:p w14:paraId="7A25169A" w14:textId="3E0EDCEC" w:rsidR="00512D99" w:rsidRDefault="00512D99" w:rsidP="000F5D12">
      <w:pPr>
        <w:pStyle w:val="Newparagraph"/>
        <w:spacing w:line="240" w:lineRule="auto"/>
        <w:jc w:val="both"/>
        <w:rPr>
          <w:lang w:eastAsia="zh-CN"/>
        </w:rPr>
      </w:pPr>
      <w:r>
        <w:rPr>
          <w:rFonts w:hint="eastAsia"/>
          <w:lang w:eastAsia="zh-CN"/>
        </w:rPr>
        <w:t>Additionally</w:t>
      </w:r>
      <w:r w:rsidRPr="00E403CB">
        <w:rPr>
          <w:lang w:eastAsia="zh-CN"/>
        </w:rPr>
        <w:t xml:space="preserve">, </w:t>
      </w:r>
      <w:r w:rsidRPr="00E403CB">
        <w:rPr>
          <w:rFonts w:hint="eastAsia"/>
          <w:lang w:eastAsia="zh-CN"/>
        </w:rPr>
        <w:t>p</w:t>
      </w:r>
      <w:r w:rsidRPr="00E403CB">
        <w:t>rimary</w:t>
      </w:r>
      <w:r w:rsidRPr="00400318">
        <w:t xml:space="preserve"> GPS data are resource-intensive and have smaller sample sizes, which restricts these studies to predefined participant groups. </w:t>
      </w:r>
      <w:r w:rsidRPr="00400318">
        <w:fldChar w:fldCharType="begin"/>
      </w:r>
      <w:r w:rsidRPr="00400318">
        <w:instrText xml:space="preserve"> ADDIN ZOTERO_ITEM CSL_CITATION {"citationID":"KFcCzazC","properties":{"formattedCitation":"(Cetateanu and Jones 2016)","plainCitation":"(Cetateanu and Jones 2016)","dontUpdate":true,"noteIndex":0},"citationItems":[{"id":"1J5VC5wN/XSsjsKwc","uris":["http://zotero.org/users/local/4eITpJL4/items/YGWRUXHQ"],"itemData":{"id":"3co8NlSV/j3pzEoHo","type":"article-journal","container-title":"SSM-population health","note":"publisher: Elsevier","page":"196–205","title":"How can GPS technology help us better understand exposure to the food environment? A systematic review","volume":"2","author":[{"family":"Cetateanu","given":"Andreea"},{"family":"Jones","given":"Andy"}],"issued":{"date-parts":[["2016"]]}}}],"schema":"https://github.com/citation-style-language/schema/raw/master/csl-citation.json"} </w:instrText>
      </w:r>
      <w:r w:rsidRPr="00400318">
        <w:fldChar w:fldCharType="separate"/>
      </w:r>
      <w:r w:rsidRPr="00400318">
        <w:t>Cetateanu and Jones (2016)</w:t>
      </w:r>
      <w:r w:rsidRPr="00400318">
        <w:fldChar w:fldCharType="end"/>
      </w:r>
      <w:r w:rsidRPr="00400318">
        <w:t xml:space="preserve"> and </w:t>
      </w:r>
      <w:r w:rsidRPr="00400318">
        <w:rPr>
          <w:lang w:eastAsia="zh-CN"/>
        </w:rPr>
        <w:fldChar w:fldCharType="begin"/>
      </w:r>
      <w:r w:rsidRPr="00400318">
        <w:rPr>
          <w:lang w:eastAsia="zh-CN"/>
        </w:rPr>
        <w:instrText xml:space="preserve"> ADDIN ZOTERO_ITEM CSL_CITATION {"citationID":"ExUxj24K","properties":{"formattedCitation":"(Siddiqui {\\i{}et al.} 2024)","plainCitation":"(Siddiqui et al. 2024)","dontUpdate":true,"noteIndex":0},"citationItems":[{"id":122,"uris":["http://zotero.org/users/local/e9xDvWQ3/items/TFDZZNB3","http://zotero.org/users/14292551/items/TFDZZNB3"],"itemData":{"id":122,"type":"article-journal","abstract":"Abstract\n            \n              Background\n              Geographic access to food may affect dietary choices and health outcomes, but the strength and direction of associations may depend on the operationalization of exposure measures. We aimed to systematically review the literature on up-to-date evidence on the association between food environment exposures based on Global Positioning System (GPS) and diet-related and cardiometabolic health outcomes.\n            \n            \n              Methods\n              The databases PubMed, Embase.com, APA PsycInfo (via Ebsco), Cinahl (via Ebsco), the Web of Science Core Collection, Scopus, and the International Bibliography of the Social Sciences (via ProQuest) were searched from inception to October 31, 2022. We included studies that measured the activity space through GPS tracking data to identify exposure to food outlets and assessed associations with either diet-related or cardiometabolic health outcomes. Quality assessment was evaluated using the criteria from a modified version of the Newcastle–Ottawa Scale (NOS) for cross-sectional studies. We additionally used four items from a quality assessment tool to specifically assess the quality of GPS measurements.\n            \n            \n              Results\n              Of 2949 studies retrieved, 14 studies fulfilled our inclusion criteria. They were heterogeneous and represent inconsistent evidence. Yet, three studies found associations between food outlets and food purchases, for example, more exposure to junk food outlets was associated with higher odds of junk food purchases. Two studies found associations between greater exposure to fast food outlets and higher fast food consumption and out of three studies that investigated food environment in relation to metabolic outcomes, two studies found that higher exposure to an unhealthy food environment was associated with higher odds of being overweight.\n            \n            \n              Conclusions\n              The current and limited evidence base does not provide strong evidence for consistent associations of GPS-based exposures of the food environment with diet-related and cardiometabolic health outcomes.","container-title":"International Journal of Health Geographics","DOI":"10.1186/s12942-024-00362-x","ISSN":"1476-072X","issue":"1","journalAbbreviation":"Int J Health Geogr","language":"en","page":"3","source":"DOI.org (Crossref)","title":"Global positioning system-based food environment exposures, diet-related, and cardiometabolic health outcomes: a systematic review and research agenda","title-short":"Global positioning system-based food environment exposures, diet-related, and cardiometabolic health outcomes","volume":"23","author":[{"family":"Siddiqui","given":"Noreen Z."},{"family":"Wei","given":"Lai"},{"family":"Mackenbach","given":"Joreintje D."},{"family":"Pinho","given":"Maria G. M."},{"family":"Helbich","given":"Marco"},{"family":"Schoonmade","given":"Linda J."},{"family":"Beulens","given":"Joline W. J."}],"issued":{"date-parts":[["2024",2,6]]}}}],"schema":"https://github.com/citation-style-language/schema/raw/master/csl-citation.json"} </w:instrText>
      </w:r>
      <w:r w:rsidRPr="00400318">
        <w:rPr>
          <w:lang w:eastAsia="zh-CN"/>
        </w:rPr>
        <w:fldChar w:fldCharType="separate"/>
      </w:r>
      <w:r w:rsidRPr="00400318">
        <w:t xml:space="preserve">Siddiqui </w:t>
      </w:r>
      <w:r w:rsidRPr="00400318">
        <w:rPr>
          <w:i/>
        </w:rPr>
        <w:t>et al.</w:t>
      </w:r>
      <w:r w:rsidRPr="00400318">
        <w:t xml:space="preserve"> (2024)</w:t>
      </w:r>
      <w:r w:rsidRPr="00400318">
        <w:rPr>
          <w:lang w:eastAsia="zh-CN"/>
        </w:rPr>
        <w:fldChar w:fldCharType="end"/>
      </w:r>
      <w:r w:rsidRPr="00400318">
        <w:rPr>
          <w:lang w:eastAsia="zh-CN"/>
        </w:rPr>
        <w:t xml:space="preserve"> reviewed the papers on GPS and food environment exposure and reported sample sizes ranging from 12 to 654 individuals. Some researchers have accessed larger samples by extracting data from sources like GPS-based travel surveys, as seen in Li and Kim’s study based on the GPS-based Household Interview Survey for the Cincinnati Ohio Region, which identified 1,625 participants with 2,633 grocery trips </w:t>
      </w:r>
      <w:r w:rsidRPr="00400318">
        <w:rPr>
          <w:lang w:eastAsia="zh-CN"/>
        </w:rPr>
        <w:fldChar w:fldCharType="begin"/>
      </w:r>
      <w:r w:rsidRPr="00400318">
        <w:rPr>
          <w:lang w:eastAsia="zh-CN"/>
        </w:rPr>
        <w:instrText xml:space="preserve"> ADDIN ZOTERO_ITEM CSL_CITATION {"citationID":"t0c5GkLh","properties":{"formattedCitation":"(Li and Kim 2020)","plainCitation":"(Li and Kim 2020)","noteIndex":0},"citationItems":[{"id":168,"uris":["http://zotero.org/users/14292551/items/2MUDQIZV"],"itemData":{"id":168,"type":"article-journal","container-title":"Applied Geography","DOI":"10.1016/j.apgeog.2020.102169","ISSN":"01436228","journalAbbreviation":"Applied Geography","language":"en","page":"102169","source":"DOI.org (Crossref)","title":"Exploring relationships of grocery shopping patterns and healthy food accessibility in residential neighborhoods and activity space","volume":"116","author":[{"family":"Li","given":"Jingjing"},{"family":"Kim","given":"Changjoo"}],"issued":{"date-parts":[["2020",3]]}}}],"schema":"https://github.com/citation-style-language/schema/raw/master/csl-citation.json"} </w:instrText>
      </w:r>
      <w:r w:rsidRPr="00400318">
        <w:rPr>
          <w:lang w:eastAsia="zh-CN"/>
        </w:rPr>
        <w:fldChar w:fldCharType="separate"/>
      </w:r>
      <w:r w:rsidRPr="00400318">
        <w:t>(Li and Kim 2020)</w:t>
      </w:r>
      <w:r w:rsidRPr="00400318">
        <w:rPr>
          <w:lang w:eastAsia="zh-CN"/>
        </w:rPr>
        <w:fldChar w:fldCharType="end"/>
      </w:r>
      <w:r w:rsidRPr="00400318">
        <w:rPr>
          <w:lang w:eastAsia="zh-CN"/>
        </w:rPr>
        <w:t xml:space="preserve">. </w:t>
      </w:r>
      <w:r w:rsidRPr="00400318">
        <w:rPr>
          <w:rFonts w:hint="eastAsia"/>
          <w:lang w:eastAsia="zh-CN"/>
        </w:rPr>
        <w:t>Still, primary data suffers from small sample rate within a region.</w:t>
      </w:r>
    </w:p>
    <w:p w14:paraId="1A4DAC13" w14:textId="0C23CC3A" w:rsidR="00556326" w:rsidRPr="00B2155C" w:rsidRDefault="00386905" w:rsidP="00FA2C17">
      <w:pPr>
        <w:pStyle w:val="Heading3"/>
        <w:spacing w:after="0"/>
        <w:rPr>
          <w:lang w:eastAsia="zh-CN"/>
        </w:rPr>
      </w:pPr>
      <w:r w:rsidRPr="00B2155C">
        <w:rPr>
          <w:lang w:eastAsia="zh-CN"/>
        </w:rPr>
        <w:t>2.3</w:t>
      </w:r>
      <w:r w:rsidR="00FA2C17" w:rsidRPr="00B2155C">
        <w:rPr>
          <w:lang w:eastAsia="zh-CN"/>
        </w:rPr>
        <w:t>.2</w:t>
      </w:r>
      <w:r w:rsidRPr="00B2155C">
        <w:rPr>
          <w:lang w:eastAsia="zh-CN"/>
        </w:rPr>
        <w:t xml:space="preserve"> </w:t>
      </w:r>
      <w:r w:rsidR="006E72E6">
        <w:rPr>
          <w:rFonts w:hint="eastAsia"/>
          <w:lang w:eastAsia="zh-CN"/>
        </w:rPr>
        <w:t xml:space="preserve">The Potential of </w:t>
      </w:r>
      <w:r w:rsidR="008C4A7D" w:rsidRPr="00B2155C">
        <w:rPr>
          <w:lang w:eastAsia="zh-CN"/>
        </w:rPr>
        <w:t>Secondary</w:t>
      </w:r>
      <w:r w:rsidR="00365F7E" w:rsidRPr="00B2155C">
        <w:t xml:space="preserve"> </w:t>
      </w:r>
      <w:r w:rsidR="002B5B6A" w:rsidRPr="00B2155C">
        <w:t xml:space="preserve">GPS </w:t>
      </w:r>
      <w:r w:rsidR="008C4A7D" w:rsidRPr="00B2155C">
        <w:rPr>
          <w:lang w:eastAsia="zh-CN"/>
        </w:rPr>
        <w:t>D</w:t>
      </w:r>
      <w:r w:rsidR="008C4A7D" w:rsidRPr="00B2155C">
        <w:t xml:space="preserve">ata </w:t>
      </w:r>
      <w:r w:rsidR="008A00FD">
        <w:rPr>
          <w:rFonts w:hint="eastAsia"/>
          <w:lang w:eastAsia="zh-CN"/>
        </w:rPr>
        <w:t xml:space="preserve">and </w:t>
      </w:r>
      <w:r w:rsidR="0044712D">
        <w:rPr>
          <w:lang w:eastAsia="zh-CN"/>
        </w:rPr>
        <w:t>the</w:t>
      </w:r>
      <w:r w:rsidR="00AF2D64">
        <w:rPr>
          <w:lang w:eastAsia="zh-CN"/>
        </w:rPr>
        <w:t xml:space="preserve"> </w:t>
      </w:r>
      <w:r w:rsidR="008A00FD">
        <w:rPr>
          <w:rFonts w:hint="eastAsia"/>
          <w:lang w:eastAsia="zh-CN"/>
        </w:rPr>
        <w:t>Concerns</w:t>
      </w:r>
    </w:p>
    <w:p w14:paraId="11BAAE20" w14:textId="77777777" w:rsidR="00D119A9" w:rsidRDefault="00C97882" w:rsidP="008A00FD">
      <w:pPr>
        <w:pStyle w:val="Paragraph"/>
        <w:spacing w:before="0" w:line="240" w:lineRule="auto"/>
        <w:jc w:val="both"/>
        <w:rPr>
          <w:lang w:eastAsia="zh-CN"/>
        </w:rPr>
      </w:pPr>
      <w:r w:rsidRPr="00C97882">
        <w:t xml:space="preserve">With the widespread use of location-enabled mobile devices, large-scale high-resolution individual-level GPS data are increasingly common (Chen et al., 2016). We refer to them as </w:t>
      </w:r>
      <w:r w:rsidRPr="00C97882">
        <w:rPr>
          <w:i/>
          <w:iCs/>
        </w:rPr>
        <w:t>secondary</w:t>
      </w:r>
      <w:r w:rsidRPr="00C97882">
        <w:t xml:space="preserve"> GPS data since they are often collected </w:t>
      </w:r>
      <w:r>
        <w:rPr>
          <w:rFonts w:hint="eastAsia"/>
          <w:lang w:eastAsia="zh-CN"/>
        </w:rPr>
        <w:t xml:space="preserve">by </w:t>
      </w:r>
      <w:r w:rsidRPr="00C97882">
        <w:t>data vendors and social networking service platforms passively and not for specific purposes</w:t>
      </w:r>
      <w:r>
        <w:rPr>
          <w:rFonts w:hint="eastAsia"/>
          <w:lang w:eastAsia="zh-CN"/>
        </w:rPr>
        <w:t xml:space="preserve"> </w:t>
      </w:r>
      <w:r w:rsidRPr="00B2155C">
        <w:rPr>
          <w:lang w:eastAsia="zh-CN"/>
        </w:rPr>
        <w:fldChar w:fldCharType="begin"/>
      </w:r>
      <w:r w:rsidRPr="00B2155C">
        <w:rPr>
          <w:lang w:eastAsia="zh-CN"/>
        </w:rPr>
        <w:instrText xml:space="preserve"> ADDIN ZOTERO_ITEM CSL_CITATION {"citationID":"PIZJO0rg","properties":{"formattedCitation":"(Zhao {\\i{}et al.} 2016)","plainCitation":"(Zhao et al. 2016)","noteIndex":0},"citationItems":[{"id":134,"uris":["http://zotero.org/users/local/e9xDvWQ3/items/G2MUNBKA","http://zotero.org/users/14292551/items/G2MUNBKA"],"itemData":{"id":134,"type":"paper-conference","container-title":"2016 IEEE International Conference on Big Data (Big Data)","DOI":"10.1109/BigData.2016.7840811","page":"1911-1920","title":"Urban human mobility data mining: An overview","author":[{"family":"Zhao","given":"Kai"},{"family":"Tarkoma","given":"Sasu"},{"family":"Liu","given":"Siyuan"},{"family":"Vo","given":"Huy"}],"issued":{"date-parts":[["2016"]]}}}],"schema":"https://github.com/citation-style-language/schema/raw/master/csl-citation.json"} </w:instrText>
      </w:r>
      <w:r w:rsidRPr="00B2155C">
        <w:rPr>
          <w:lang w:eastAsia="zh-CN"/>
        </w:rPr>
        <w:fldChar w:fldCharType="separate"/>
      </w:r>
      <w:r w:rsidRPr="00B2155C">
        <w:t xml:space="preserve">(Zhao </w:t>
      </w:r>
      <w:r w:rsidRPr="00B2155C">
        <w:rPr>
          <w:i/>
          <w:iCs/>
        </w:rPr>
        <w:t>et al.</w:t>
      </w:r>
      <w:r w:rsidRPr="00B2155C">
        <w:t xml:space="preserve"> 2016)</w:t>
      </w:r>
      <w:r w:rsidRPr="00B2155C">
        <w:rPr>
          <w:lang w:eastAsia="zh-CN"/>
        </w:rPr>
        <w:fldChar w:fldCharType="end"/>
      </w:r>
      <w:r>
        <w:rPr>
          <w:rFonts w:hint="eastAsia"/>
          <w:lang w:eastAsia="zh-CN"/>
        </w:rPr>
        <w:t xml:space="preserve">. </w:t>
      </w:r>
      <w:r w:rsidR="00EE10E8" w:rsidRPr="00EE10E8">
        <w:t>Secondary GPS data have become increasingly important in food access analysis, providing valuable behavioral insights</w:t>
      </w:r>
      <w:r w:rsidR="00D119A9">
        <w:rPr>
          <w:rFonts w:hint="eastAsia"/>
          <w:lang w:eastAsia="zh-CN"/>
        </w:rPr>
        <w:t>.</w:t>
      </w:r>
    </w:p>
    <w:p w14:paraId="26175682" w14:textId="160BE536" w:rsidR="003479F4" w:rsidRDefault="00D119A9" w:rsidP="003479F4">
      <w:pPr>
        <w:pStyle w:val="Paragraph"/>
        <w:spacing w:before="0" w:line="240" w:lineRule="auto"/>
        <w:ind w:firstLine="720"/>
        <w:jc w:val="both"/>
        <w:rPr>
          <w:highlight w:val="yellow"/>
          <w:lang w:eastAsia="zh-CN"/>
        </w:rPr>
      </w:pPr>
      <w:commentRangeStart w:id="10"/>
      <w:r w:rsidRPr="0007351F">
        <w:rPr>
          <w:rFonts w:hint="eastAsia"/>
          <w:highlight w:val="yellow"/>
          <w:lang w:eastAsia="zh-CN"/>
        </w:rPr>
        <w:t>S</w:t>
      </w:r>
      <w:r w:rsidRPr="0007351F">
        <w:rPr>
          <w:highlight w:val="yellow"/>
          <w:lang w:eastAsia="zh-CN"/>
        </w:rPr>
        <w:t xml:space="preserve">econdary GPS data </w:t>
      </w:r>
      <w:r w:rsidR="00EE10E8" w:rsidRPr="0007351F">
        <w:rPr>
          <w:highlight w:val="yellow"/>
        </w:rPr>
        <w:t>aggregated and disaggregated forms.</w:t>
      </w:r>
      <w:r w:rsidR="00EE10E8" w:rsidRPr="0007351F">
        <w:rPr>
          <w:rFonts w:hint="eastAsia"/>
          <w:highlight w:val="yellow"/>
          <w:lang w:eastAsia="zh-CN"/>
        </w:rPr>
        <w:t xml:space="preserve"> </w:t>
      </w:r>
      <w:r w:rsidR="002A3123" w:rsidRPr="0007351F">
        <w:rPr>
          <w:i/>
          <w:iCs/>
          <w:highlight w:val="yellow"/>
          <w:lang w:eastAsia="zh-CN"/>
        </w:rPr>
        <w:t>Aggregated</w:t>
      </w:r>
      <w:r w:rsidR="002A3123" w:rsidRPr="0007351F">
        <w:rPr>
          <w:highlight w:val="yellow"/>
          <w:lang w:eastAsia="zh-CN"/>
        </w:rPr>
        <w:t xml:space="preserve"> </w:t>
      </w:r>
      <w:r w:rsidRPr="0007351F">
        <w:rPr>
          <w:rFonts w:hint="eastAsia"/>
          <w:highlight w:val="yellow"/>
          <w:lang w:eastAsia="zh-CN"/>
        </w:rPr>
        <w:t xml:space="preserve">data </w:t>
      </w:r>
      <w:r w:rsidR="00AB136C" w:rsidRPr="0007351F">
        <w:rPr>
          <w:rFonts w:hint="eastAsia"/>
          <w:highlight w:val="yellow"/>
          <w:lang w:eastAsia="zh-CN"/>
        </w:rPr>
        <w:t>a</w:t>
      </w:r>
      <w:r w:rsidR="00EE10E8" w:rsidRPr="0007351F">
        <w:rPr>
          <w:rFonts w:hint="eastAsia"/>
          <w:highlight w:val="yellow"/>
          <w:lang w:eastAsia="zh-CN"/>
        </w:rPr>
        <w:t>re</w:t>
      </w:r>
      <w:r w:rsidR="002A3123" w:rsidRPr="0007351F">
        <w:rPr>
          <w:highlight w:val="yellow"/>
          <w:lang w:eastAsia="zh-CN"/>
        </w:rPr>
        <w:t xml:space="preserve"> </w:t>
      </w:r>
      <w:r w:rsidR="002A3123" w:rsidRPr="0007351F">
        <w:rPr>
          <w:highlight w:val="yellow"/>
          <w:lang w:eastAsia="zh-CN"/>
        </w:rPr>
        <w:lastRenderedPageBreak/>
        <w:t xml:space="preserve">pre-processed datasets that </w:t>
      </w:r>
      <w:r w:rsidR="0046377A" w:rsidRPr="0007351F">
        <w:rPr>
          <w:highlight w:val="yellow"/>
          <w:lang w:eastAsia="zh-CN"/>
        </w:rPr>
        <w:t>capture human activities at regional or population levels</w:t>
      </w:r>
      <w:r w:rsidR="006F4429" w:rsidRPr="0007351F">
        <w:rPr>
          <w:rFonts w:hint="eastAsia"/>
          <w:highlight w:val="yellow"/>
          <w:lang w:eastAsia="zh-CN"/>
        </w:rPr>
        <w:t>.</w:t>
      </w:r>
      <w:r w:rsidR="00313E82" w:rsidRPr="0007351F">
        <w:rPr>
          <w:rFonts w:hint="eastAsia"/>
          <w:highlight w:val="yellow"/>
          <w:lang w:eastAsia="zh-CN"/>
        </w:rPr>
        <w:t xml:space="preserve"> </w:t>
      </w:r>
      <w:r w:rsidR="00AC1DB7" w:rsidRPr="0007351F">
        <w:rPr>
          <w:highlight w:val="yellow"/>
          <w:lang w:eastAsia="zh-CN"/>
        </w:rPr>
        <w:t xml:space="preserve">Like structured survey studies, </w:t>
      </w:r>
      <w:r w:rsidR="006E1BC0" w:rsidRPr="0007351F">
        <w:rPr>
          <w:rFonts w:hint="eastAsia"/>
          <w:highlight w:val="yellow"/>
          <w:lang w:eastAsia="zh-CN"/>
        </w:rPr>
        <w:t xml:space="preserve">they </w:t>
      </w:r>
      <w:r w:rsidR="00AC1DB7" w:rsidRPr="0007351F">
        <w:rPr>
          <w:highlight w:val="yellow"/>
          <w:lang w:eastAsia="zh-CN"/>
        </w:rPr>
        <w:t>assist researchers in examining food accessibility and spatial variations</w:t>
      </w:r>
      <w:r w:rsidR="00F54709" w:rsidRPr="0007351F">
        <w:rPr>
          <w:rFonts w:hint="eastAsia"/>
          <w:highlight w:val="yellow"/>
          <w:lang w:eastAsia="zh-CN"/>
        </w:rPr>
        <w:t>; however</w:t>
      </w:r>
      <w:r w:rsidR="00AC1DB7" w:rsidRPr="0007351F">
        <w:rPr>
          <w:highlight w:val="yellow"/>
          <w:lang w:eastAsia="zh-CN"/>
        </w:rPr>
        <w:t xml:space="preserve">, </w:t>
      </w:r>
      <w:r w:rsidR="00336731" w:rsidRPr="0007351F">
        <w:rPr>
          <w:rFonts w:hint="eastAsia"/>
          <w:highlight w:val="yellow"/>
          <w:lang w:eastAsia="zh-CN"/>
        </w:rPr>
        <w:t>they</w:t>
      </w:r>
      <w:r w:rsidR="006E1BC0" w:rsidRPr="0007351F">
        <w:rPr>
          <w:highlight w:val="yellow"/>
          <w:lang w:eastAsia="zh-CN"/>
        </w:rPr>
        <w:t xml:space="preserve"> </w:t>
      </w:r>
      <w:r w:rsidR="00AC1DB7" w:rsidRPr="0007351F">
        <w:rPr>
          <w:highlight w:val="yellow"/>
          <w:lang w:eastAsia="zh-CN"/>
        </w:rPr>
        <w:t>offer much higher spatial resolution, larger sample sizes, and support flexible analyses</w:t>
      </w:r>
      <w:r w:rsidR="0046377A" w:rsidRPr="0007351F">
        <w:rPr>
          <w:highlight w:val="yellow"/>
          <w:lang w:eastAsia="zh-CN"/>
        </w:rPr>
        <w:t xml:space="preserve">. For instance, studies have </w:t>
      </w:r>
      <w:r w:rsidR="006E1BC0" w:rsidRPr="0007351F">
        <w:rPr>
          <w:rFonts w:hint="eastAsia"/>
          <w:highlight w:val="yellow"/>
          <w:lang w:eastAsia="zh-CN"/>
        </w:rPr>
        <w:t xml:space="preserve">observed </w:t>
      </w:r>
      <w:r w:rsidR="0046377A" w:rsidRPr="0007351F">
        <w:rPr>
          <w:highlight w:val="yellow"/>
          <w:lang w:eastAsia="zh-CN"/>
        </w:rPr>
        <w:t>link</w:t>
      </w:r>
      <w:r w:rsidR="006E1BC0" w:rsidRPr="0007351F">
        <w:rPr>
          <w:rFonts w:hint="eastAsia"/>
          <w:highlight w:val="yellow"/>
          <w:lang w:eastAsia="zh-CN"/>
        </w:rPr>
        <w:t>s</w:t>
      </w:r>
      <w:r w:rsidR="0046377A" w:rsidRPr="0007351F">
        <w:rPr>
          <w:highlight w:val="yellow"/>
          <w:lang w:eastAsia="zh-CN"/>
        </w:rPr>
        <w:t xml:space="preserve"> </w:t>
      </w:r>
      <w:r w:rsidR="009B5E79" w:rsidRPr="0007351F">
        <w:rPr>
          <w:rFonts w:hint="eastAsia"/>
          <w:highlight w:val="yellow"/>
          <w:lang w:eastAsia="zh-CN"/>
        </w:rPr>
        <w:t xml:space="preserve">between </w:t>
      </w:r>
      <w:r w:rsidR="0046377A" w:rsidRPr="0007351F">
        <w:rPr>
          <w:highlight w:val="yellow"/>
          <w:lang w:eastAsia="zh-CN"/>
        </w:rPr>
        <w:t xml:space="preserve">visits to food retailers with diet-related diseases </w:t>
      </w:r>
      <w:r w:rsidR="00F30892" w:rsidRPr="0007351F">
        <w:rPr>
          <w:highlight w:val="yellow"/>
          <w:lang w:eastAsia="zh-CN"/>
        </w:rPr>
        <w:fldChar w:fldCharType="begin"/>
      </w:r>
      <w:r w:rsidR="00F30892" w:rsidRPr="0007351F">
        <w:rPr>
          <w:highlight w:val="yellow"/>
          <w:lang w:eastAsia="zh-CN"/>
        </w:rPr>
        <w:instrText xml:space="preserve"> ADDIN ZOTERO_ITEM CSL_CITATION {"citationID":"RHFnG8pM","properties":{"formattedCitation":"(Xie {\\i{}et al.} 2023)","plainCitation":"(Xie et al. 2023)","noteIndex":0},"citationItems":[{"id":135,"uris":["http://zotero.org/users/local/e9xDvWQ3/items/Z4ZZTVP8","http://zotero.org/users/14292551/items/Z4ZZTVP8"],"itemData":{"id":135,"type":"article-journal","abstract":"Type 2 diabetes (T2D) is a long-term, highly prevalent disease that provides extensive data support in spatial-temporal user case data mining studies. In this paper, we present a novel T2D food access early risk warning model that aims to emphasize health management awareness among susceptible populations. This model incorporates the representation of T2D-related food categories with graph convolutional networks (GCN), enabling the diet risk visualization from the geotagged Twitter visit records on a map. A long short-term memory (LSTM) module is used to enhance the performance of the case temporal feature extraction and location approximate predictive approach. Through an analysis of the resulting data set, we highlight the food effect category has on T2D early risk visualization and user food access management on the map. Moreover, our proposed method can provide suggestions to T2D susceptible patients on diet management.","container-title":"PLOS ONE","DOI":"10.1371/journal.pone.0288231","ISSN":"1932-6203","issue":"7","journalAbbreviation":"PLoS ONE","language":"en","page":"e0288231","source":"DOI.org (Crossref)","title":"An early warning model of type 2 diabetes risk based on POI visit history and food access management","volume":"18","author":[{"family":"Xie","given":"Huaze"},{"family":"Li","given":"Da"},{"family":"Wang","given":"Yuanyuan"},{"family":"Kawai","given":"Yukiko"}],"editor":[{"family":"Donta","given":"Praveen Kumar"}],"issued":{"date-parts":[["2023",7,26]]}}}],"schema":"https://github.com/citation-style-language/schema/raw/master/csl-citation.json"} </w:instrText>
      </w:r>
      <w:r w:rsidR="00F30892" w:rsidRPr="0007351F">
        <w:rPr>
          <w:highlight w:val="yellow"/>
          <w:lang w:eastAsia="zh-CN"/>
        </w:rPr>
        <w:fldChar w:fldCharType="separate"/>
      </w:r>
      <w:r w:rsidR="00F30892" w:rsidRPr="0007351F">
        <w:rPr>
          <w:highlight w:val="yellow"/>
          <w:lang w:eastAsia="zh-CN"/>
        </w:rPr>
        <w:t>(Xie et al. 2023)</w:t>
      </w:r>
      <w:r w:rsidR="00F30892" w:rsidRPr="0007351F">
        <w:rPr>
          <w:highlight w:val="yellow"/>
          <w:lang w:eastAsia="zh-CN"/>
        </w:rPr>
        <w:fldChar w:fldCharType="end"/>
      </w:r>
      <w:r w:rsidR="00F30892" w:rsidRPr="0007351F">
        <w:rPr>
          <w:rFonts w:hint="eastAsia"/>
          <w:highlight w:val="yellow"/>
          <w:lang w:eastAsia="zh-CN"/>
        </w:rPr>
        <w:t>,</w:t>
      </w:r>
      <w:r w:rsidR="0046377A" w:rsidRPr="0007351F">
        <w:rPr>
          <w:highlight w:val="yellow"/>
          <w:lang w:eastAsia="zh-CN"/>
        </w:rPr>
        <w:t xml:space="preserve"> </w:t>
      </w:r>
      <w:r w:rsidR="0096048F" w:rsidRPr="0007351F">
        <w:rPr>
          <w:highlight w:val="yellow"/>
          <w:lang w:eastAsia="zh-CN"/>
        </w:rPr>
        <w:t xml:space="preserve">grocery visits and regional socio-demographics </w:t>
      </w:r>
      <w:r w:rsidR="0096048F" w:rsidRPr="0007351F">
        <w:rPr>
          <w:highlight w:val="yellow"/>
          <w:lang w:eastAsia="zh-CN"/>
        </w:rPr>
        <w:fldChar w:fldCharType="begin"/>
      </w:r>
      <w:r w:rsidR="0096048F" w:rsidRPr="0007351F">
        <w:rPr>
          <w:highlight w:val="yellow"/>
          <w:lang w:eastAsia="zh-CN"/>
        </w:rPr>
        <w:instrText xml:space="preserve"> ADDIN ZOTERO_ITEM CSL_CITATION {"citationID":"YtRQYxBS","properties":{"formattedCitation":"(Smith {\\i{}et al.} 2023)","plainCitation":"(Smith et al. 2023)","noteIndex":0},"citationItems":[{"id":82,"uris":["http://zotero.org/users/local/e9xDvWQ3/items/MIHBTD5R","http://zotero.org/users/14292551/items/MIHBTD5R"],"itemData":{"id":82,"type":"article-journal","container-title":"Environment and Planning B: Urban Analytics and City Science","issue":"3","note":"publisher: SAGE Publications Sage UK: London, England","page":"723–739","title":"Geographies of grocery shopping in major Canadian cities: Evidence from large-scale mobile app data","volume":"50","author":[{"family":"Smith","given":"Lindsey G"},{"family":"Ma","given":"Maggie Yifei"},{"family":"Widener","given":"Michael J"},{"family":"Farber","given":"Steven"}],"issued":{"date-parts":[["2023"]]}}}],"schema":"https://github.com/citation-style-language/schema/raw/master/csl-citation.json"} </w:instrText>
      </w:r>
      <w:r w:rsidR="0096048F" w:rsidRPr="0007351F">
        <w:rPr>
          <w:highlight w:val="yellow"/>
          <w:lang w:eastAsia="zh-CN"/>
        </w:rPr>
        <w:fldChar w:fldCharType="separate"/>
      </w:r>
      <w:r w:rsidR="0096048F" w:rsidRPr="0007351F">
        <w:rPr>
          <w:highlight w:val="yellow"/>
          <w:lang w:eastAsia="zh-CN"/>
        </w:rPr>
        <w:t>(Smith et al. 2023)</w:t>
      </w:r>
      <w:r w:rsidR="0096048F" w:rsidRPr="0007351F">
        <w:rPr>
          <w:highlight w:val="yellow"/>
          <w:lang w:eastAsia="zh-CN"/>
        </w:rPr>
        <w:fldChar w:fldCharType="end"/>
      </w:r>
      <w:r w:rsidR="00F30892" w:rsidRPr="0007351F">
        <w:rPr>
          <w:rFonts w:hint="eastAsia"/>
          <w:highlight w:val="yellow"/>
          <w:lang w:eastAsia="zh-CN"/>
        </w:rPr>
        <w:t xml:space="preserve">, </w:t>
      </w:r>
      <w:r w:rsidR="009B5E79" w:rsidRPr="0007351F">
        <w:rPr>
          <w:rFonts w:hint="eastAsia"/>
          <w:highlight w:val="yellow"/>
          <w:lang w:eastAsia="zh-CN"/>
        </w:rPr>
        <w:t>and</w:t>
      </w:r>
      <w:r w:rsidR="0046377A" w:rsidRPr="0007351F">
        <w:rPr>
          <w:highlight w:val="yellow"/>
          <w:lang w:eastAsia="zh-CN"/>
        </w:rPr>
        <w:t xml:space="preserve"> alcohol outlet visits and domestic violence </w:t>
      </w:r>
      <w:r w:rsidR="00F30892" w:rsidRPr="0007351F">
        <w:rPr>
          <w:highlight w:val="yellow"/>
          <w:lang w:eastAsia="zh-CN"/>
        </w:rPr>
        <w:fldChar w:fldCharType="begin"/>
      </w:r>
      <w:r w:rsidR="00F30892" w:rsidRPr="0007351F">
        <w:rPr>
          <w:highlight w:val="yellow"/>
          <w:lang w:eastAsia="zh-CN"/>
        </w:rPr>
        <w:instrText xml:space="preserve"> ADDIN ZOTERO_ITEM CSL_CITATION {"citationID":"P7h2C3Pn","properties":{"formattedCitation":"(Hu {\\i{}et al.} 2021, Chang {\\i{}et al.} 2022)","plainCitation":"(Hu et al. 2021, Chang et al. 2022)","noteIndex":0},"citationItems":[{"id":149,"uris":["http://zotero.org/users/14292551/items/Q7JRKJZY"],"itemData":{"id":149,"type":"article-journal","abstract":"As many U.S. states implemented stay-at-home orders beginning in March 2020, anecdotes reported a surge in alcohol sales, raising concerns about increased alcohol use and associated ills. The surveillance report from the National Institute on Alcohol Abuse and Alcoholism provides monthly U.S. alcohol sales data from a subset of states, allowing an investigation of this potential increase in alcohol use. Meanwhile, anonymized human mobility data released by companies such as SafeGraph enables an examination of the visiting behavior of people to various alcohol outlets such as bars and liquor stores. This study examines changes to alcohol sales and alcohol outlet visits during COVID-19 and their geographic differences across states. We find major increases in the sales of spirits and wine since March 2020, while the sales of beer decreased. We also find moderate increases in people’s visits to liquor stores, while their visits to bars and pubs substantially decreased. Noticing a significant correlation between alcohol sales and outlet visits, we use machine learning models to examine their relationship and find evidence in some states for likely panic buying of spirits and wine. Large geographic differences exist across states, with both major increases and decreases in alcohol sales and alcohol outlet visits.","container-title":"PLOS ONE","DOI":"10.1371/journal.pone.0255757","ISSN":"1932-6203","issue":"12","journalAbbreviation":"PLoS ONE","language":"en","page":"e0255757","source":"DOI.org (Crossref)","title":"Human mobility data and machine learning reveal geographic differences in alcohol sales and alcohol outlet visits across U.S. states during COVID-19","volume":"16","author":[{"family":"Hu","given":"Yingjie"},{"family":"Quigley","given":"Brian M."},{"family":"Taylor","given":"Dane"}],"editor":[{"family":"Cheung","given":"Johnson Chun-Sing"}],"issued":{"date-parts":[["2021",12,17]]}}},{"id":140,"uris":["http://zotero.org/users/local/e9xDvWQ3/items/SC4XYVI7","http://zotero.org/users/14292551/items/SC4XYVI7"],"itemData":{"id":140,"type":"article-journal","container-title":"Health &amp; Place","DOI":"10.1016/j.healthplace.2021.102736","ISSN":"13538292","journalAbbreviation":"Health &amp; Place","language":"en","page":"102736","source":"DOI.org (Crossref)","title":"The role of alcohol outlet visits derived from mobile phone location data in enhancing domestic violence prediction at the neighborhood level","volume":"73","author":[{"family":"Chang","given":"Ting"},{"family":"Hu","given":"Yingjie"},{"family":"Taylor","given":"Dane"},{"family":"Quigley","given":"Brian M."}],"issued":{"date-parts":[["2022",1]]}}}],"schema":"https://github.com/citation-style-language/schema/raw/master/csl-citation.json"} </w:instrText>
      </w:r>
      <w:r w:rsidR="00F30892" w:rsidRPr="0007351F">
        <w:rPr>
          <w:highlight w:val="yellow"/>
          <w:lang w:eastAsia="zh-CN"/>
        </w:rPr>
        <w:fldChar w:fldCharType="separate"/>
      </w:r>
      <w:r w:rsidR="00F30892" w:rsidRPr="0007351F">
        <w:rPr>
          <w:highlight w:val="yellow"/>
          <w:lang w:eastAsia="zh-CN"/>
        </w:rPr>
        <w:t>(Hu et al. 2021, Chang et al. 2022)</w:t>
      </w:r>
      <w:r w:rsidR="00F30892" w:rsidRPr="0007351F">
        <w:rPr>
          <w:highlight w:val="yellow"/>
          <w:lang w:eastAsia="zh-CN"/>
        </w:rPr>
        <w:fldChar w:fldCharType="end"/>
      </w:r>
      <w:r w:rsidR="0046377A" w:rsidRPr="0007351F">
        <w:rPr>
          <w:highlight w:val="yellow"/>
          <w:lang w:eastAsia="zh-CN"/>
        </w:rPr>
        <w:t>.</w:t>
      </w:r>
      <w:r w:rsidR="00336731" w:rsidRPr="0007351F">
        <w:rPr>
          <w:highlight w:val="yellow"/>
        </w:rPr>
        <w:t xml:space="preserve"> </w:t>
      </w:r>
      <w:r w:rsidR="00336731" w:rsidRPr="0007351F">
        <w:rPr>
          <w:i/>
          <w:iCs/>
          <w:highlight w:val="yellow"/>
          <w:lang w:eastAsia="zh-CN"/>
        </w:rPr>
        <w:t>Disaggregated</w:t>
      </w:r>
      <w:r w:rsidR="00336731" w:rsidRPr="0007351F">
        <w:rPr>
          <w:highlight w:val="yellow"/>
          <w:lang w:eastAsia="zh-CN"/>
        </w:rPr>
        <w:t xml:space="preserve"> data, consisting of raw GPS points, offer detailed movement information </w:t>
      </w:r>
      <w:r w:rsidR="00EA529F" w:rsidRPr="0007351F">
        <w:rPr>
          <w:highlight w:val="yellow"/>
        </w:rPr>
        <w:fldChar w:fldCharType="begin"/>
      </w:r>
      <w:r w:rsidR="00D16CE0">
        <w:rPr>
          <w:highlight w:val="yellow"/>
        </w:rPr>
        <w:instrText xml:space="preserve"> ADDIN ZOTERO_ITEM CSL_CITATION {"citationID":"50yupmak","properties":{"formattedCitation":"(Zenk {\\i{}et al.} 2018)","plainCitation":"(Zenk et al. 2018)","noteIndex":0},"citationItems":[{"id":"1J5VC5wN/5PtNzVG2","uris":["http://zotero.org/users/local/4eITpJL4/items/ZVV5FRPT"],"itemData":{"id":58,"type":"article-journal","container-title":"Health &amp; place","note":"publisher: Elsevier","page":"52–60","title":"How many days of global positioning system (GPS) monitoring do you need to measure activity space environments in health research?","volume":"51","author":[{"family":"Zenk","given":"Shannon N"},{"family":"Matthews","given":"Stephen A"},{"family":"Kraft","given":"Amber N"},{"family":"Jones","given":"Kelly K"}],"issued":{"date-parts":[["2018"]]}}}],"schema":"https://github.com/citation-style-language/schema/raw/master/csl-citation.json"} </w:instrText>
      </w:r>
      <w:r w:rsidR="00EA529F" w:rsidRPr="0007351F">
        <w:rPr>
          <w:highlight w:val="yellow"/>
        </w:rPr>
        <w:fldChar w:fldCharType="separate"/>
      </w:r>
      <w:r w:rsidR="00EA529F" w:rsidRPr="0007351F">
        <w:rPr>
          <w:highlight w:val="yellow"/>
        </w:rPr>
        <w:t xml:space="preserve">(Zenk </w:t>
      </w:r>
      <w:r w:rsidR="00EA529F" w:rsidRPr="0007351F">
        <w:rPr>
          <w:i/>
          <w:iCs/>
          <w:highlight w:val="yellow"/>
        </w:rPr>
        <w:t>et al.</w:t>
      </w:r>
      <w:r w:rsidR="00EA529F" w:rsidRPr="0007351F">
        <w:rPr>
          <w:highlight w:val="yellow"/>
        </w:rPr>
        <w:t xml:space="preserve"> 2018)</w:t>
      </w:r>
      <w:r w:rsidR="00EA529F" w:rsidRPr="0007351F">
        <w:rPr>
          <w:highlight w:val="yellow"/>
        </w:rPr>
        <w:fldChar w:fldCharType="end"/>
      </w:r>
      <w:r w:rsidR="00336731" w:rsidRPr="0007351F">
        <w:rPr>
          <w:highlight w:val="yellow"/>
          <w:lang w:eastAsia="zh-CN"/>
        </w:rPr>
        <w:t xml:space="preserve">. </w:t>
      </w:r>
      <w:r w:rsidR="001B4B80" w:rsidRPr="0007351F">
        <w:rPr>
          <w:rFonts w:hint="eastAsia"/>
          <w:highlight w:val="yellow"/>
          <w:lang w:eastAsia="zh-CN"/>
        </w:rPr>
        <w:t xml:space="preserve">Like </w:t>
      </w:r>
      <w:r w:rsidR="0016621B" w:rsidRPr="0007351F">
        <w:rPr>
          <w:highlight w:val="yellow"/>
          <w:lang w:eastAsia="zh-CN"/>
        </w:rPr>
        <w:t xml:space="preserve">primary GPS data, </w:t>
      </w:r>
      <w:r w:rsidRPr="0007351F">
        <w:rPr>
          <w:rFonts w:hint="eastAsia"/>
          <w:highlight w:val="yellow"/>
          <w:lang w:eastAsia="zh-CN"/>
        </w:rPr>
        <w:t>they</w:t>
      </w:r>
      <w:r w:rsidR="0016621B" w:rsidRPr="0007351F">
        <w:rPr>
          <w:highlight w:val="yellow"/>
          <w:lang w:eastAsia="zh-CN"/>
        </w:rPr>
        <w:t xml:space="preserve"> facilitate detailed activity analyses, allowing for </w:t>
      </w:r>
      <w:r w:rsidR="00A91BD4" w:rsidRPr="0007351F">
        <w:rPr>
          <w:rFonts w:hint="eastAsia"/>
          <w:highlight w:val="yellow"/>
          <w:lang w:eastAsia="zh-CN"/>
        </w:rPr>
        <w:t xml:space="preserve">the </w:t>
      </w:r>
      <w:r w:rsidR="0016621B" w:rsidRPr="0007351F">
        <w:rPr>
          <w:highlight w:val="yellow"/>
          <w:lang w:eastAsia="zh-CN"/>
        </w:rPr>
        <w:t xml:space="preserve">comparison between supply, potential access, and realized </w:t>
      </w:r>
      <w:r w:rsidR="00A91BD4" w:rsidRPr="0007351F">
        <w:rPr>
          <w:highlight w:val="yellow"/>
          <w:lang w:eastAsia="zh-CN"/>
        </w:rPr>
        <w:t>access</w:t>
      </w:r>
      <w:r w:rsidR="00A91BD4" w:rsidRPr="0007351F">
        <w:rPr>
          <w:rFonts w:hint="eastAsia"/>
          <w:highlight w:val="yellow"/>
          <w:lang w:eastAsia="zh-CN"/>
        </w:rPr>
        <w:t xml:space="preserve"> </w:t>
      </w:r>
      <w:r w:rsidR="0016621B" w:rsidRPr="0007351F">
        <w:rPr>
          <w:rFonts w:hint="eastAsia"/>
          <w:highlight w:val="yellow"/>
          <w:lang w:eastAsia="zh-CN"/>
        </w:rPr>
        <w:t>discussed earlier</w:t>
      </w:r>
      <w:r w:rsidR="0016621B" w:rsidRPr="0007351F">
        <w:rPr>
          <w:highlight w:val="yellow"/>
          <w:lang w:eastAsia="zh-CN"/>
        </w:rPr>
        <w:t>. However, they benefit from significantly larger population sizes</w:t>
      </w:r>
      <w:r w:rsidR="00795266" w:rsidRPr="0007351F">
        <w:rPr>
          <w:rFonts w:hint="eastAsia"/>
          <w:highlight w:val="yellow"/>
          <w:lang w:eastAsia="zh-CN"/>
        </w:rPr>
        <w:t xml:space="preserve"> </w:t>
      </w:r>
      <w:r w:rsidR="00A91BD4" w:rsidRPr="0007351F">
        <w:rPr>
          <w:rFonts w:hint="eastAsia"/>
          <w:highlight w:val="yellow"/>
          <w:lang w:eastAsia="zh-CN"/>
        </w:rPr>
        <w:t>and</w:t>
      </w:r>
      <w:r w:rsidR="00795266" w:rsidRPr="0007351F">
        <w:rPr>
          <w:rFonts w:hint="eastAsia"/>
          <w:highlight w:val="yellow"/>
          <w:lang w:eastAsia="zh-CN"/>
        </w:rPr>
        <w:t xml:space="preserve"> long </w:t>
      </w:r>
      <w:r w:rsidR="003039B5" w:rsidRPr="0007351F">
        <w:rPr>
          <w:rFonts w:hint="eastAsia"/>
          <w:highlight w:val="yellow"/>
          <w:lang w:eastAsia="zh-CN"/>
        </w:rPr>
        <w:t>coverage</w:t>
      </w:r>
      <w:r w:rsidR="00A91BD4" w:rsidRPr="0007351F">
        <w:rPr>
          <w:rFonts w:hint="eastAsia"/>
          <w:highlight w:val="yellow"/>
          <w:lang w:eastAsia="zh-CN"/>
        </w:rPr>
        <w:t xml:space="preserve"> </w:t>
      </w:r>
      <w:r w:rsidR="00795266" w:rsidRPr="0007351F">
        <w:rPr>
          <w:rFonts w:hint="eastAsia"/>
          <w:highlight w:val="yellow"/>
          <w:lang w:eastAsia="zh-CN"/>
        </w:rPr>
        <w:t>period</w:t>
      </w:r>
      <w:r w:rsidR="0016621B" w:rsidRPr="0007351F">
        <w:rPr>
          <w:rFonts w:hint="eastAsia"/>
          <w:highlight w:val="yellow"/>
          <w:lang w:eastAsia="zh-CN"/>
        </w:rPr>
        <w:t xml:space="preserve">. </w:t>
      </w:r>
      <w:r w:rsidR="00336731" w:rsidRPr="0007351F">
        <w:rPr>
          <w:highlight w:val="yellow"/>
          <w:lang w:eastAsia="zh-CN"/>
        </w:rPr>
        <w:t xml:space="preserve">For example, </w:t>
      </w:r>
      <w:r w:rsidR="00F12E1C" w:rsidRPr="0007351F">
        <w:rPr>
          <w:highlight w:val="yellow"/>
          <w:lang w:eastAsia="zh-CN"/>
        </w:rPr>
        <w:fldChar w:fldCharType="begin"/>
      </w:r>
      <w:r w:rsidR="00D622CE" w:rsidRPr="0007351F">
        <w:rPr>
          <w:highlight w:val="yellow"/>
          <w:lang w:eastAsia="zh-CN"/>
        </w:rPr>
        <w:instrText xml:space="preserve"> ADDIN ZOTERO_ITEM CSL_CITATION {"citationID":"zUsRqbew","properties":{"formattedCitation":"(Horn {\\i{}et al.} 2023)","plainCitation":"(Horn et al. 2023)","dontUpdate":true,"noteIndex":0},"citationItems":[{"id":144,"uris":["http://zotero.org/users/local/e9xDvWQ3/items/KPJVL9NL","http://zotero.org/users/14292551/items/KPJVL9NL"],"itemData":{"id":144,"type":"article-journal","abstract":"Abstract\n            The characteristics of food environments people are exposed to, such as the density of fast food (FF) outlets, can impact their diet and risk for diet-related chronic disease. Previous studies examining the relationship between food environments and nutritional health have produced mixed findings, potentially due to the predominant focus on static food environments around people’s homes. As smartphone ownership increases, large-scale data on human mobility (i.e., smartphone geolocations) represents a promising resource for studying dynamic food environments that people have access to and visit as they move throughout their day. This study investigates whether mobility data provides meaningful indicators of diet, measured as FF intake, and diet-related disease, evaluating its usefulness for food environment research. Using a mobility dataset consisting of 14.5 million visits to geolocated food outlets in Los Angeles County (LAC) across a representative sample of 243,644 anonymous and opted-in adult smartphone users in LAC, we construct measures of visits to FF outlets aggregated over users living in neighborhood. We find that the aggregated measures strongly and significantly correspond to self-reported FF intake, obesity, and diabetes in a diverse, representative sample of 8,036 LAC adults included in a population health survey carried out by the LAC Department of Public Health. Visits to FF outlets were a better predictor of individuals’ obesity and diabetes than their self-reported FF intake, controlling for other known risks. These findings suggest mobility data represents a valid tool to study people’s use of dynamic food environments and links to diet and health.","container-title":"npj Digital Medicine","DOI":"10.1038/s41746-023-00949-x","ISSN":"2398-6352","issue":"1","journalAbbreviation":"npj Digit. Med.","language":"en","page":"208","source":"DOI.org (Crossref)","title":"Population mobility data provides meaningful indicators of fast food intake and diet-related diseases in diverse populations","volume":"6","author":[{"family":"Horn","given":"Abigail L."},{"family":"Bell","given":"Brooke M."},{"family":"Bulle Bueno","given":"Bernardo García"},{"family":"Bahrami","given":"Mohsen"},{"family":"Bozkaya","given":"Burçin"},{"family":"Cui","given":"Yan"},{"family":"Wilson","given":"John P."},{"family":"Pentland","given":"Alex"},{"family":"Moro","given":"Esteban"},{"family":"De La Haye","given":"Kayla"}],"issued":{"date-parts":[["2023",11,15]]}}}],"schema":"https://github.com/citation-style-language/schema/raw/master/csl-citation.json"} </w:instrText>
      </w:r>
      <w:r w:rsidR="00F12E1C" w:rsidRPr="0007351F">
        <w:rPr>
          <w:highlight w:val="yellow"/>
          <w:lang w:eastAsia="zh-CN"/>
        </w:rPr>
        <w:fldChar w:fldCharType="separate"/>
      </w:r>
      <w:r w:rsidR="00F12E1C" w:rsidRPr="0007351F">
        <w:rPr>
          <w:highlight w:val="yellow"/>
        </w:rPr>
        <w:t xml:space="preserve">Horn </w:t>
      </w:r>
      <w:r w:rsidR="00F12E1C" w:rsidRPr="0007351F">
        <w:rPr>
          <w:i/>
          <w:iCs/>
          <w:highlight w:val="yellow"/>
        </w:rPr>
        <w:t>et al.</w:t>
      </w:r>
      <w:r w:rsidR="00F12E1C" w:rsidRPr="0007351F">
        <w:rPr>
          <w:highlight w:val="yellow"/>
          <w:lang w:eastAsia="zh-CN"/>
        </w:rPr>
        <w:fldChar w:fldCharType="end"/>
      </w:r>
      <w:r w:rsidR="00F6766B" w:rsidRPr="0007351F">
        <w:rPr>
          <w:highlight w:val="yellow"/>
        </w:rPr>
        <w:t xml:space="preserve"> </w:t>
      </w:r>
      <w:r w:rsidR="00F6766B" w:rsidRPr="0007351F">
        <w:rPr>
          <w:highlight w:val="yellow"/>
          <w:lang w:eastAsia="zh-CN"/>
        </w:rPr>
        <w:t>(2023)</w:t>
      </w:r>
      <w:r w:rsidR="00336731" w:rsidRPr="0007351F">
        <w:rPr>
          <w:highlight w:val="yellow"/>
          <w:lang w:eastAsia="zh-CN"/>
        </w:rPr>
        <w:t xml:space="preserve"> analyzed data from over 240,000 smartphone users to correlate fast food outlet visits with diet-related diseases in Los Angeles County</w:t>
      </w:r>
      <w:r w:rsidR="00F813F5" w:rsidRPr="0007351F">
        <w:rPr>
          <w:rFonts w:hint="eastAsia"/>
          <w:highlight w:val="yellow"/>
          <w:lang w:eastAsia="zh-CN"/>
        </w:rPr>
        <w:t>;</w:t>
      </w:r>
      <w:r w:rsidR="00336731" w:rsidRPr="0007351F">
        <w:rPr>
          <w:highlight w:val="yellow"/>
          <w:lang w:eastAsia="zh-CN"/>
        </w:rPr>
        <w:t xml:space="preserve"> </w:t>
      </w:r>
      <w:r w:rsidR="00F12E1C" w:rsidRPr="0007351F">
        <w:rPr>
          <w:highlight w:val="yellow"/>
        </w:rPr>
        <w:fldChar w:fldCharType="begin"/>
      </w:r>
      <w:r w:rsidR="00D16CE0">
        <w:rPr>
          <w:highlight w:val="yellow"/>
        </w:rPr>
        <w:instrText xml:space="preserve"> ADDIN ZOTERO_ITEM CSL_CITATION {"citationID":"8WQ64h6C","properties":{"formattedCitation":"(Garc\\uc0\\u237{}a Bulle Bueno {\\i{}et al.} 2024)","plainCitation":"(García Bulle Bueno et al. 2024)","dontUpdate":true,"noteIndex":0},"citationItems":[{"id":153,"uris":["http://zotero.org/users/local/e9xDvWQ3/items/4K3A27HB","http://zotero.org/users/14292551/items/4K3A27HB"],"itemData":{"id":153,"type":"article-journal","abstract":"Abstract\n            Poor diets are a leading cause of morbidity and mortality. Exposure to low-quality food environments saturated with fast food outlets is hypothesized to negatively impact diet. However, food environment research has predominantly focused on static food environments around home neighborhoods and generated mixed findings. In this work, we leverage population-scale mobility data in the U.S. to examine 62M people’s visits to food outlets and evaluate how food choice is influenced by the food environments people are exposed to as they move through their daily routines. We find that a 10% increase in exposure to fast food outlets in mobile environments increases individuals’ odds of visitation by 20%. Using our results, we simulate multiple policy strategies for intervening on food environments to reduce fast-food outlet visits. This analysis suggests that optimal interventions are informed by spatial, temporal, and behavioral features and could have 2x to 4x larger effect than traditional interventions focused on home food environments.","container-title":"Nature Communications","DOI":"10.1038/s41467-024-46425-2","ISSN":"2041-1723","issue":"1","journalAbbreviation":"Nat Commun","language":"en","page":"2291","source":"DOI.org (Crossref)","title":"Effect of mobile food environments on fast food visits","volume":"15","author":[{"family":"García Bulle Bueno","given":"Bernardo"},{"family":"Horn","given":"Abigail L."},{"family":"Bell","given":"Brooke M."},{"family":"Bahrami","given":"Mohsen"},{"family":"Bozkaya","given":"Burçin"},{"family":"Pentland","given":"Alex"},{"family":"De La Haye","given":"Kayla"},{"family":"Moro","given":"Esteban"}],"issued":{"date-parts":[["2024",3,14]]}}}],"schema":"https://github.com/citation-style-language/schema/raw/master/csl-citation.json"} </w:instrText>
      </w:r>
      <w:r w:rsidR="00F12E1C" w:rsidRPr="0007351F">
        <w:rPr>
          <w:highlight w:val="yellow"/>
        </w:rPr>
        <w:fldChar w:fldCharType="separate"/>
      </w:r>
      <w:r w:rsidR="00F12E1C" w:rsidRPr="0007351F">
        <w:rPr>
          <w:highlight w:val="yellow"/>
        </w:rPr>
        <w:t xml:space="preserve">García Bulle Bueno </w:t>
      </w:r>
      <w:r w:rsidR="00F12E1C" w:rsidRPr="0007351F">
        <w:rPr>
          <w:i/>
          <w:iCs/>
          <w:highlight w:val="yellow"/>
        </w:rPr>
        <w:t>et al.</w:t>
      </w:r>
      <w:r w:rsidR="00F12E1C" w:rsidRPr="0007351F">
        <w:rPr>
          <w:highlight w:val="yellow"/>
        </w:rPr>
        <w:fldChar w:fldCharType="end"/>
      </w:r>
      <w:r w:rsidR="00336731" w:rsidRPr="0007351F">
        <w:rPr>
          <w:highlight w:val="yellow"/>
          <w:lang w:eastAsia="zh-CN"/>
        </w:rPr>
        <w:t xml:space="preserve"> </w:t>
      </w:r>
      <w:r w:rsidR="00946DE6" w:rsidRPr="0007351F">
        <w:rPr>
          <w:rFonts w:hint="eastAsia"/>
          <w:highlight w:val="yellow"/>
          <w:lang w:eastAsia="zh-CN"/>
        </w:rPr>
        <w:t xml:space="preserve">continues </w:t>
      </w:r>
      <w:r w:rsidR="00946DE6" w:rsidRPr="0007351F">
        <w:rPr>
          <w:highlight w:val="yellow"/>
          <w:lang w:eastAsia="zh-CN"/>
        </w:rPr>
        <w:fldChar w:fldCharType="begin"/>
      </w:r>
      <w:r w:rsidR="00D622CE" w:rsidRPr="0007351F">
        <w:rPr>
          <w:highlight w:val="yellow"/>
          <w:lang w:eastAsia="zh-CN"/>
        </w:rPr>
        <w:instrText xml:space="preserve"> ADDIN ZOTERO_ITEM CSL_CITATION {"citationID":"H6j5VjXo","properties":{"formattedCitation":"(Horn {\\i{}et al.} 2023)","plainCitation":"(Horn et al. 2023)","dontUpdate":true,"noteIndex":0},"citationItems":[{"id":144,"uris":["http://zotero.org/users/local/e9xDvWQ3/items/KPJVL9NL","http://zotero.org/users/14292551/items/KPJVL9NL"],"itemData":{"id":144,"type":"article-journal","abstract":"Abstract\n            The characteristics of food environments people are exposed to, such as the density of fast food (FF) outlets, can impact their diet and risk for diet-related chronic disease. Previous studies examining the relationship between food environments and nutritional health have produced mixed findings, potentially due to the predominant focus on static food environments around people’s homes. As smartphone ownership increases, large-scale data on human mobility (i.e., smartphone geolocations) represents a promising resource for studying dynamic food environments that people have access to and visit as they move throughout their day. This study investigates whether mobility data provides meaningful indicators of diet, measured as FF intake, and diet-related disease, evaluating its usefulness for food environment research. Using a mobility dataset consisting of 14.5 million visits to geolocated food outlets in Los Angeles County (LAC) across a representative sample of 243,644 anonymous and opted-in adult smartphone users in LAC, we construct measures of visits to FF outlets aggregated over users living in neighborhood. We find that the aggregated measures strongly and significantly correspond to self-reported FF intake, obesity, and diabetes in a diverse, representative sample of 8,036 LAC adults included in a population health survey carried out by the LAC Department of Public Health. Visits to FF outlets were a better predictor of individuals’ obesity and diabetes than their self-reported FF intake, controlling for other known risks. These findings suggest mobility data represents a valid tool to study people’s use of dynamic food environments and links to diet and health.","container-title":"npj Digital Medicine","DOI":"10.1038/s41746-023-00949-x","ISSN":"2398-6352","issue":"1","journalAbbreviation":"npj Digit. Med.","language":"en","page":"208","source":"DOI.org (Crossref)","title":"Population mobility data provides meaningful indicators of fast food intake and diet-related diseases in diverse populations","volume":"6","author":[{"family":"Horn","given":"Abigail L."},{"family":"Bell","given":"Brooke M."},{"family":"Bulle Bueno","given":"Bernardo García"},{"family":"Bahrami","given":"Mohsen"},{"family":"Bozkaya","given":"Burçin"},{"family":"Cui","given":"Yan"},{"family":"Wilson","given":"John P."},{"family":"Pentland","given":"Alex"},{"family":"Moro","given":"Esteban"},{"family":"De La Haye","given":"Kayla"}],"issued":{"date-parts":[["2023",11,15]]}}}],"schema":"https://github.com/citation-style-language/schema/raw/master/csl-citation.json"} </w:instrText>
      </w:r>
      <w:r w:rsidR="00946DE6" w:rsidRPr="0007351F">
        <w:rPr>
          <w:highlight w:val="yellow"/>
          <w:lang w:eastAsia="zh-CN"/>
        </w:rPr>
        <w:fldChar w:fldCharType="separate"/>
      </w:r>
      <w:r w:rsidR="00946DE6" w:rsidRPr="0007351F">
        <w:rPr>
          <w:highlight w:val="yellow"/>
        </w:rPr>
        <w:t xml:space="preserve">Horn </w:t>
      </w:r>
      <w:r w:rsidR="00946DE6" w:rsidRPr="0007351F">
        <w:rPr>
          <w:i/>
          <w:iCs/>
          <w:highlight w:val="yellow"/>
        </w:rPr>
        <w:t>et al.</w:t>
      </w:r>
      <w:r w:rsidR="00946DE6" w:rsidRPr="0007351F">
        <w:rPr>
          <w:highlight w:val="yellow"/>
          <w:lang w:eastAsia="zh-CN"/>
        </w:rPr>
        <w:fldChar w:fldCharType="end"/>
      </w:r>
      <w:r w:rsidR="00946DE6" w:rsidRPr="0007351F">
        <w:rPr>
          <w:highlight w:val="yellow"/>
          <w:lang w:eastAsia="zh-CN"/>
        </w:rPr>
        <w:t>’</w:t>
      </w:r>
      <w:r w:rsidR="00946DE6" w:rsidRPr="0007351F">
        <w:rPr>
          <w:rFonts w:hint="eastAsia"/>
          <w:highlight w:val="yellow"/>
          <w:lang w:eastAsia="zh-CN"/>
        </w:rPr>
        <w:t xml:space="preserve">s study but </w:t>
      </w:r>
      <w:r w:rsidR="00336731" w:rsidRPr="0007351F">
        <w:rPr>
          <w:highlight w:val="yellow"/>
          <w:lang w:eastAsia="zh-CN"/>
        </w:rPr>
        <w:t>focused on food visits and their influence on dietary choices</w:t>
      </w:r>
      <w:r w:rsidR="00946DE6" w:rsidRPr="0007351F">
        <w:rPr>
          <w:rFonts w:hint="eastAsia"/>
          <w:highlight w:val="yellow"/>
          <w:lang w:eastAsia="zh-CN"/>
        </w:rPr>
        <w:t>;</w:t>
      </w:r>
      <w:r w:rsidR="00F12E1C" w:rsidRPr="0007351F">
        <w:rPr>
          <w:rFonts w:hint="eastAsia"/>
          <w:highlight w:val="yellow"/>
          <w:lang w:eastAsia="zh-CN"/>
        </w:rPr>
        <w:t xml:space="preserve"> </w:t>
      </w:r>
      <w:r w:rsidR="00F12E1C" w:rsidRPr="0007351F">
        <w:rPr>
          <w:highlight w:val="yellow"/>
          <w:lang w:eastAsia="zh-CN"/>
        </w:rPr>
        <w:fldChar w:fldCharType="begin"/>
      </w:r>
      <w:r w:rsidR="00F12E1C" w:rsidRPr="0007351F">
        <w:rPr>
          <w:highlight w:val="yellow"/>
          <w:lang w:eastAsia="zh-CN"/>
        </w:rPr>
        <w:instrText xml:space="preserve"> ADDIN ZOTERO_ITEM CSL_CITATION {"citationID":"dFz0iqcB","properties":{"formattedCitation":"(Xu {\\i{}et al.} 2023)","plainCitation":"(Xu et al. 2023)","dontUpdate":true,"noteIndex":0},"citationItems":[{"id":142,"uris":["http://zotero.org/users/local/e9xDvWQ3/items/KMX77KGR","http://zotero.org/users/14292551/items/KMX77KGR"],"itemData":{"id":142,"type":"article-journal","abstract":"Abstract\n            The prevalence of cardiometabolic diseases in the United States is presumably linked to an obesogenic retail food environment that promotes unhealthy dietary habits. Past studies, however, have reported inconsistent findings about the relationship between the two. One underexplored area is how humans interact with food environments and how to integrate human activity into scalable measures. In this paper, we develop the retail food activity index (RFAI) at the census tract level by utilizing Global Positioning System tracking data covering over 94 million aggregated visit records to approximately 359,000 food retailers across the United States over two years. Here we show that the RFAI has significant associations with the prevalence of multiple cardiometabolic diseases. Our study indicates that the RFAI is a promising index with the potential for guiding the development of policies and health interventions aimed at curtailing the burden of cardiometabolic diseases, especially in communities characterized by obesogenic dietary behaviors.","container-title":"Nature Communications","DOI":"10.1038/s41467-023-42667-8","ISSN":"2041-1723","issue":"1","journalAbbreviation":"Nat Commun","language":"en","page":"7326","source":"DOI.org (Crossref)","title":"Integrating human activity into food environments can better predict cardiometabolic diseases in the United States","volume":"14","author":[{"family":"Xu","given":"Ran"},{"family":"Huang","given":"Xiao"},{"family":"Zhang","given":"Kai"},{"family":"Lyu","given":"Weixuan"},{"family":"Ghosh","given":"Debarchana"},{"family":"Li","given":"Zhenlong"},{"family":"Chen","given":"Xiang"}],"issued":{"date-parts":[["2023",11,13]]}}}],"schema":"https://github.com/citation-style-language/schema/raw/master/csl-citation.json"} </w:instrText>
      </w:r>
      <w:r w:rsidR="00F12E1C" w:rsidRPr="0007351F">
        <w:rPr>
          <w:highlight w:val="yellow"/>
          <w:lang w:eastAsia="zh-CN"/>
        </w:rPr>
        <w:fldChar w:fldCharType="separate"/>
      </w:r>
      <w:r w:rsidR="00F12E1C" w:rsidRPr="0007351F">
        <w:rPr>
          <w:highlight w:val="yellow"/>
        </w:rPr>
        <w:t xml:space="preserve">Xu </w:t>
      </w:r>
      <w:r w:rsidR="00F12E1C" w:rsidRPr="0007351F">
        <w:rPr>
          <w:i/>
          <w:iCs/>
          <w:highlight w:val="yellow"/>
        </w:rPr>
        <w:t>et al.</w:t>
      </w:r>
      <w:r w:rsidR="00F12E1C" w:rsidRPr="0007351F">
        <w:rPr>
          <w:highlight w:val="yellow"/>
        </w:rPr>
        <w:t xml:space="preserve"> </w:t>
      </w:r>
      <w:r w:rsidR="00F12E1C" w:rsidRPr="0007351F">
        <w:rPr>
          <w:highlight w:val="yellow"/>
          <w:lang w:eastAsia="zh-CN"/>
        </w:rPr>
        <w:fldChar w:fldCharType="end"/>
      </w:r>
      <w:r w:rsidR="00336731" w:rsidRPr="0007351F">
        <w:rPr>
          <w:highlight w:val="yellow"/>
          <w:lang w:eastAsia="zh-CN"/>
        </w:rPr>
        <w:t>studied grocery shopping patterns over 50 weeks, highlighting spatial disparities in access among minority communities.</w:t>
      </w:r>
      <w:commentRangeEnd w:id="10"/>
      <w:r w:rsidR="007F67AB">
        <w:rPr>
          <w:rStyle w:val="CommentReference"/>
        </w:rPr>
        <w:commentReference w:id="10"/>
      </w:r>
    </w:p>
    <w:p w14:paraId="4852AE25" w14:textId="62E9779A" w:rsidR="00BF1131" w:rsidRPr="00BF1131" w:rsidRDefault="00F42BF4" w:rsidP="00DA1A82">
      <w:pPr>
        <w:pStyle w:val="Paragraph"/>
        <w:spacing w:before="0" w:line="240" w:lineRule="auto"/>
        <w:ind w:firstLine="720"/>
        <w:jc w:val="both"/>
        <w:rPr>
          <w:highlight w:val="yellow"/>
          <w:lang w:eastAsia="zh-CN"/>
        </w:rPr>
      </w:pPr>
      <w:commentRangeStart w:id="11"/>
      <w:r w:rsidRPr="00F42BF4">
        <w:rPr>
          <w:highlight w:val="yellow"/>
          <w:lang w:eastAsia="zh-CN"/>
        </w:rPr>
        <w:t xml:space="preserve">While secondary GPS data offer </w:t>
      </w:r>
      <w:r w:rsidR="00AA7D95" w:rsidRPr="00AA7D95">
        <w:rPr>
          <w:highlight w:val="yellow"/>
          <w:lang w:eastAsia="zh-CN"/>
        </w:rPr>
        <w:t xml:space="preserve">considerable </w:t>
      </w:r>
      <w:r w:rsidRPr="00F42BF4">
        <w:rPr>
          <w:highlight w:val="yellow"/>
          <w:lang w:eastAsia="zh-CN"/>
        </w:rPr>
        <w:t>potential, they also have drawbacks</w:t>
      </w:r>
      <w:r w:rsidR="004D2B34">
        <w:rPr>
          <w:highlight w:val="yellow"/>
          <w:lang w:eastAsia="zh-CN"/>
        </w:rPr>
        <w:t>, such as e</w:t>
      </w:r>
      <w:r w:rsidR="00704D7D" w:rsidRPr="00C509F6">
        <w:rPr>
          <w:highlight w:val="yellow"/>
          <w:lang w:eastAsia="zh-CN"/>
        </w:rPr>
        <w:t>cological fallacy and</w:t>
      </w:r>
      <w:r w:rsidR="00704D7D">
        <w:rPr>
          <w:rFonts w:hint="eastAsia"/>
          <w:highlight w:val="yellow"/>
          <w:lang w:eastAsia="zh-CN"/>
        </w:rPr>
        <w:t xml:space="preserve"> </w:t>
      </w:r>
      <w:r w:rsidR="00704D7D" w:rsidRPr="00FC11A1">
        <w:rPr>
          <w:highlight w:val="yellow"/>
          <w:lang w:eastAsia="zh-CN"/>
        </w:rPr>
        <w:t>SDMB</w:t>
      </w:r>
      <w:r w:rsidR="00704D7D">
        <w:rPr>
          <w:rFonts w:hint="eastAsia"/>
          <w:highlight w:val="yellow"/>
          <w:lang w:eastAsia="zh-CN"/>
        </w:rPr>
        <w:t xml:space="preserve">. </w:t>
      </w:r>
      <w:r w:rsidR="00704D7D">
        <w:rPr>
          <w:highlight w:val="yellow"/>
          <w:lang w:eastAsia="zh-CN"/>
        </w:rPr>
        <w:t>B</w:t>
      </w:r>
      <w:r w:rsidR="00704D7D">
        <w:rPr>
          <w:rFonts w:hint="eastAsia"/>
          <w:highlight w:val="yellow"/>
          <w:lang w:eastAsia="zh-CN"/>
        </w:rPr>
        <w:t>ut u</w:t>
      </w:r>
      <w:r w:rsidR="00EC2ADA">
        <w:rPr>
          <w:rFonts w:hint="eastAsia"/>
          <w:highlight w:val="yellow"/>
          <w:lang w:eastAsia="zh-CN"/>
        </w:rPr>
        <w:t xml:space="preserve">nlike primary </w:t>
      </w:r>
      <w:r w:rsidR="00BC3175">
        <w:rPr>
          <w:rFonts w:hint="eastAsia"/>
          <w:highlight w:val="yellow"/>
          <w:lang w:eastAsia="zh-CN"/>
        </w:rPr>
        <w:t>GPS data</w:t>
      </w:r>
      <w:r w:rsidR="00EC2ADA">
        <w:rPr>
          <w:rFonts w:hint="eastAsia"/>
          <w:highlight w:val="yellow"/>
          <w:lang w:eastAsia="zh-CN"/>
        </w:rPr>
        <w:t>, the</w:t>
      </w:r>
      <w:r w:rsidR="00EC2ADA" w:rsidRPr="007E348C">
        <w:rPr>
          <w:highlight w:val="yellow"/>
          <w:lang w:eastAsia="zh-CN"/>
        </w:rPr>
        <w:t xml:space="preserve"> </w:t>
      </w:r>
      <w:r w:rsidR="00EC2ADA">
        <w:rPr>
          <w:rFonts w:hint="eastAsia"/>
          <w:highlight w:val="yellow"/>
          <w:lang w:eastAsia="zh-CN"/>
        </w:rPr>
        <w:t>data</w:t>
      </w:r>
      <w:r w:rsidR="00EC2ADA" w:rsidRPr="007E348C">
        <w:rPr>
          <w:highlight w:val="yellow"/>
          <w:lang w:eastAsia="zh-CN"/>
        </w:rPr>
        <w:t xml:space="preserve"> quality</w:t>
      </w:r>
      <w:r w:rsidR="00EC2ADA" w:rsidRPr="008D5D15">
        <w:rPr>
          <w:highlight w:val="yellow"/>
          <w:lang w:eastAsia="zh-CN"/>
        </w:rPr>
        <w:t xml:space="preserve"> </w:t>
      </w:r>
      <w:r w:rsidR="005D138C">
        <w:rPr>
          <w:rFonts w:hint="eastAsia"/>
          <w:highlight w:val="yellow"/>
          <w:lang w:eastAsia="zh-CN"/>
        </w:rPr>
        <w:t xml:space="preserve">(accuracy, </w:t>
      </w:r>
      <w:r w:rsidR="00FF148C">
        <w:rPr>
          <w:rFonts w:hint="eastAsia"/>
          <w:highlight w:val="yellow"/>
          <w:lang w:eastAsia="zh-CN"/>
        </w:rPr>
        <w:t>spatiotemporal</w:t>
      </w:r>
      <w:r w:rsidR="005D138C">
        <w:rPr>
          <w:rFonts w:hint="eastAsia"/>
          <w:highlight w:val="yellow"/>
          <w:lang w:eastAsia="zh-CN"/>
        </w:rPr>
        <w:t xml:space="preserve"> coverage) </w:t>
      </w:r>
      <w:r w:rsidR="00EC2ADA">
        <w:rPr>
          <w:rFonts w:hint="eastAsia"/>
          <w:highlight w:val="yellow"/>
          <w:lang w:eastAsia="zh-CN"/>
        </w:rPr>
        <w:t xml:space="preserve">may difference across </w:t>
      </w:r>
      <w:r w:rsidR="00B50690">
        <w:rPr>
          <w:rFonts w:hint="eastAsia"/>
          <w:highlight w:val="yellow"/>
          <w:lang w:eastAsia="zh-CN"/>
        </w:rPr>
        <w:t>samples</w:t>
      </w:r>
      <w:r w:rsidR="00EC2ADA">
        <w:rPr>
          <w:rFonts w:hint="eastAsia"/>
          <w:highlight w:val="yellow"/>
          <w:lang w:eastAsia="zh-CN"/>
        </w:rPr>
        <w:t xml:space="preserve"> </w:t>
      </w:r>
      <w:r w:rsidR="00EC2ADA" w:rsidRPr="00AD7977">
        <w:rPr>
          <w:highlight w:val="yellow"/>
          <w:lang w:eastAsia="zh-CN"/>
        </w:rPr>
        <w:fldChar w:fldCharType="begin"/>
      </w:r>
      <w:r w:rsidR="00EC2ADA" w:rsidRPr="00AD7977">
        <w:rPr>
          <w:highlight w:val="yellow"/>
          <w:lang w:eastAsia="zh-CN"/>
        </w:rPr>
        <w:instrText xml:space="preserve"> ADDIN ZOTERO_ITEM CSL_CITATION {"citationID":"p1pWBoir","properties":{"formattedCitation":"(Li {\\i{}et al.} 2023)","plainCitation":"(Li et al. 2023)","noteIndex":0},"citationItems":[{"id":"1J5VC5wN/00r6mpko","uris":["http://zotero.org/users/local/4eITpJL4/items/XZU84BQ9"],"itemData":{"id":"1J5VC5wN/00r6mpko","type":"article-journal","container-title":"Available at SSRN 4383333","title":"Understanding the bias of mobile location data across spatial scales and over time: a comprehensive analysis of SafeGraph data in the United States","author":[{"family":"Li","given":"Zhenlong"},{"family":"Ning","given":"Huan"},{"family":"Jing","given":"Fengrui"},{"family":"Lessani","given":"M Naser"}],"issued":{"date-parts":[["2023"]]}}}],"schema":"https://github.com/citation-style-language/schema/raw/master/csl-citation.json"} </w:instrText>
      </w:r>
      <w:r w:rsidR="00EC2ADA" w:rsidRPr="00AD7977">
        <w:rPr>
          <w:highlight w:val="yellow"/>
          <w:lang w:eastAsia="zh-CN"/>
        </w:rPr>
        <w:fldChar w:fldCharType="separate"/>
      </w:r>
      <w:r w:rsidR="00EC2ADA" w:rsidRPr="00AD7977">
        <w:rPr>
          <w:highlight w:val="yellow"/>
        </w:rPr>
        <w:t xml:space="preserve">(Li </w:t>
      </w:r>
      <w:r w:rsidR="00EC2ADA" w:rsidRPr="00AD7977">
        <w:rPr>
          <w:i/>
          <w:iCs/>
          <w:highlight w:val="yellow"/>
        </w:rPr>
        <w:t>et al.</w:t>
      </w:r>
      <w:r w:rsidR="00EC2ADA" w:rsidRPr="00AD7977">
        <w:rPr>
          <w:highlight w:val="yellow"/>
        </w:rPr>
        <w:t xml:space="preserve"> 2023)</w:t>
      </w:r>
      <w:r w:rsidR="00EC2ADA" w:rsidRPr="00AD7977">
        <w:rPr>
          <w:highlight w:val="yellow"/>
          <w:lang w:eastAsia="zh-CN"/>
        </w:rPr>
        <w:fldChar w:fldCharType="end"/>
      </w:r>
      <w:r w:rsidR="00EC2ADA" w:rsidRPr="00AD7977">
        <w:rPr>
          <w:highlight w:val="yellow"/>
          <w:lang w:eastAsia="zh-CN"/>
        </w:rPr>
        <w:t xml:space="preserve">. </w:t>
      </w:r>
      <w:r w:rsidR="00991BB1">
        <w:rPr>
          <w:rFonts w:hint="eastAsia"/>
          <w:highlight w:val="yellow"/>
          <w:lang w:eastAsia="zh-CN"/>
        </w:rPr>
        <w:t>Also, t</w:t>
      </w:r>
      <w:r w:rsidR="00A4063E" w:rsidRPr="005C7F57">
        <w:rPr>
          <w:highlight w:val="yellow"/>
          <w:lang w:eastAsia="zh-CN"/>
        </w:rPr>
        <w:t xml:space="preserve">he absence of contextual information about activities </w:t>
      </w:r>
      <w:r w:rsidR="00EC2ADA">
        <w:rPr>
          <w:rFonts w:hint="eastAsia"/>
          <w:highlight w:val="yellow"/>
          <w:lang w:eastAsia="zh-CN"/>
        </w:rPr>
        <w:t xml:space="preserve">also </w:t>
      </w:r>
      <w:r w:rsidR="00A4063E" w:rsidRPr="005C7F57">
        <w:rPr>
          <w:highlight w:val="yellow"/>
          <w:lang w:eastAsia="zh-CN"/>
        </w:rPr>
        <w:t>forces reliance on algorithms for inference</w:t>
      </w:r>
      <w:r w:rsidR="00A4063E" w:rsidRPr="0007351F">
        <w:rPr>
          <w:highlight w:val="yellow"/>
          <w:lang w:eastAsia="zh-CN"/>
        </w:rPr>
        <w:t xml:space="preserve"> </w:t>
      </w:r>
      <w:r w:rsidR="00A4063E" w:rsidRPr="0007351F">
        <w:rPr>
          <w:highlight w:val="yellow"/>
          <w:lang w:eastAsia="zh-CN"/>
        </w:rPr>
        <w:fldChar w:fldCharType="begin"/>
      </w:r>
      <w:r w:rsidR="00A4063E">
        <w:rPr>
          <w:highlight w:val="yellow"/>
          <w:lang w:eastAsia="zh-CN"/>
        </w:rPr>
        <w:instrText xml:space="preserve"> ADDIN ZOTERO_ITEM CSL_CITATION {"citationID":"D7aSmYph","properties":{"formattedCitation":"(Zhao {\\i{}et al.} 2022)","plainCitation":"(Zhao et al. 2022)","noteIndex":0},"citationItems":[{"id":"1J5VC5wN/l3zcpd6P","uris":["http://zotero.org/users/local/4eITpJL4/items/8DQDPT68"],"itemData":{"id":"9oYpnUQU/Iw2wLSyu","type":"article-journal","container-title":"Transportation research part D: transport and environment","note":"publisher: Elsevier","page":"103277","title":"Estimating wildfire evacuation decision and departure timing using large-scale GPS data","volume":"107","author":[{"family":"Zhao","given":"Xilei"},{"family":"Xu","given":"Yiming"},{"family":"Lovreglio","given":"Ruggiero"},{"family":"Kuligowski","given":"Erica"},{"family":"Nilsson","given":"Daniel"},{"family":"Cova","given":"Thomas J"},{"family":"Wu","given":"Alex"},{"family":"Yan","given":"Xiang"}],"issued":{"date-parts":[["2022"]]}}}],"schema":"https://github.com/citation-style-language/schema/raw/master/csl-citation.json"} </w:instrText>
      </w:r>
      <w:r w:rsidR="00A4063E" w:rsidRPr="0007351F">
        <w:rPr>
          <w:highlight w:val="yellow"/>
          <w:lang w:eastAsia="zh-CN"/>
        </w:rPr>
        <w:fldChar w:fldCharType="separate"/>
      </w:r>
      <w:r w:rsidR="00A4063E" w:rsidRPr="0007351F">
        <w:rPr>
          <w:highlight w:val="yellow"/>
        </w:rPr>
        <w:t xml:space="preserve">(Zhao </w:t>
      </w:r>
      <w:r w:rsidR="00A4063E" w:rsidRPr="0007351F">
        <w:rPr>
          <w:i/>
          <w:iCs/>
          <w:highlight w:val="yellow"/>
        </w:rPr>
        <w:t>et al.</w:t>
      </w:r>
      <w:r w:rsidR="00A4063E" w:rsidRPr="0007351F">
        <w:rPr>
          <w:highlight w:val="yellow"/>
        </w:rPr>
        <w:t xml:space="preserve"> 2022)</w:t>
      </w:r>
      <w:r w:rsidR="00A4063E" w:rsidRPr="0007351F">
        <w:rPr>
          <w:highlight w:val="yellow"/>
          <w:lang w:eastAsia="zh-CN"/>
        </w:rPr>
        <w:fldChar w:fldCharType="end"/>
      </w:r>
      <w:r w:rsidR="00F103EA">
        <w:rPr>
          <w:rFonts w:hint="eastAsia"/>
          <w:highlight w:val="yellow"/>
          <w:lang w:eastAsia="zh-CN"/>
        </w:rPr>
        <w:t>;</w:t>
      </w:r>
      <w:r w:rsidR="00A4063E" w:rsidRPr="005C7F57">
        <w:rPr>
          <w:highlight w:val="yellow"/>
          <w:lang w:eastAsia="zh-CN"/>
        </w:rPr>
        <w:t xml:space="preserve"> but these algorithms are typically study-specific, limiting broader applicability</w:t>
      </w:r>
      <w:r w:rsidR="00A4063E" w:rsidRPr="0007351F">
        <w:rPr>
          <w:highlight w:val="yellow"/>
          <w:lang w:eastAsia="zh-CN"/>
        </w:rPr>
        <w:t xml:space="preserve"> </w:t>
      </w:r>
      <w:r w:rsidR="00A4063E" w:rsidRPr="0007351F">
        <w:rPr>
          <w:highlight w:val="yellow"/>
          <w:lang w:eastAsia="zh-CN"/>
        </w:rPr>
        <w:fldChar w:fldCharType="begin"/>
      </w:r>
      <w:r w:rsidR="00A4063E" w:rsidRPr="0007351F">
        <w:rPr>
          <w:highlight w:val="yellow"/>
          <w:lang w:eastAsia="zh-CN"/>
        </w:rPr>
        <w:instrText xml:space="preserve"> ADDIN ZOTERO_ITEM CSL_CITATION {"citationID":"0aAs3qMT","properties":{"formattedCitation":"(Kwan 2016)","plainCitation":"(Kwan 2016)","noteIndex":0},"citationItems":[{"id":259,"uris":["http://zotero.org/users/14292551/items/BK2BQ7FY"],"itemData":{"id":259,"type":"article-journal","container-title":"Annals of the American Association of Geographers","DOI":"10.1080/00045608.2015.1117937","issue":"2","note":"publisher: Taylor &amp; Francis\n_eprint: https://www.tandfonline.com/doi/pdf/10.1080/00045608.2015.1117937","page":"274–282","title":"Algorithmic Geographies: Big Data, Algorithmic Uncertainty, and the Production of Geographic Knowledge","volume":"106","author":[{"family":"Kwan","given":"Mei-Po"}],"issued":{"date-parts":[["2016"]]}}}],"schema":"https://github.com/citation-style-language/schema/raw/master/csl-citation.json"} </w:instrText>
      </w:r>
      <w:r w:rsidR="00A4063E" w:rsidRPr="0007351F">
        <w:rPr>
          <w:highlight w:val="yellow"/>
          <w:lang w:eastAsia="zh-CN"/>
        </w:rPr>
        <w:fldChar w:fldCharType="separate"/>
      </w:r>
      <w:r w:rsidR="00A4063E" w:rsidRPr="0007351F">
        <w:rPr>
          <w:highlight w:val="yellow"/>
        </w:rPr>
        <w:t>(Kwan 2016)</w:t>
      </w:r>
      <w:r w:rsidR="00A4063E" w:rsidRPr="0007351F">
        <w:rPr>
          <w:highlight w:val="yellow"/>
          <w:lang w:eastAsia="zh-CN"/>
        </w:rPr>
        <w:fldChar w:fldCharType="end"/>
      </w:r>
      <w:r w:rsidR="00A4063E">
        <w:rPr>
          <w:rFonts w:hint="eastAsia"/>
          <w:highlight w:val="yellow"/>
          <w:lang w:eastAsia="zh-CN"/>
        </w:rPr>
        <w:t xml:space="preserve">. </w:t>
      </w:r>
      <w:r w:rsidR="00840745" w:rsidRPr="00840745">
        <w:rPr>
          <w:highlight w:val="yellow"/>
          <w:lang w:eastAsia="zh-CN"/>
        </w:rPr>
        <w:t>Most critically,</w:t>
      </w:r>
      <w:r w:rsidR="00840745">
        <w:rPr>
          <w:rFonts w:hint="eastAsia"/>
          <w:highlight w:val="yellow"/>
          <w:lang w:eastAsia="zh-CN"/>
        </w:rPr>
        <w:t xml:space="preserve"> </w:t>
      </w:r>
      <w:r w:rsidR="00840745" w:rsidRPr="00840745">
        <w:rPr>
          <w:highlight w:val="yellow"/>
          <w:lang w:eastAsia="zh-CN"/>
        </w:rPr>
        <w:t>despite larger sample sizes</w:t>
      </w:r>
      <w:r w:rsidR="00A4063E">
        <w:rPr>
          <w:rFonts w:hint="eastAsia"/>
          <w:highlight w:val="yellow"/>
          <w:lang w:eastAsia="zh-CN"/>
        </w:rPr>
        <w:t xml:space="preserve">, </w:t>
      </w:r>
      <w:r w:rsidR="00E20EBB">
        <w:rPr>
          <w:rFonts w:hint="eastAsia"/>
          <w:highlight w:val="yellow"/>
          <w:lang w:eastAsia="zh-CN"/>
        </w:rPr>
        <w:t xml:space="preserve">studies have proven that </w:t>
      </w:r>
      <w:r w:rsidR="00B07382">
        <w:rPr>
          <w:rFonts w:hint="eastAsia"/>
          <w:highlight w:val="yellow"/>
          <w:lang w:eastAsia="zh-CN"/>
        </w:rPr>
        <w:t>secondary GPS data</w:t>
      </w:r>
      <w:r w:rsidR="00A4063E">
        <w:rPr>
          <w:rFonts w:hint="eastAsia"/>
          <w:highlight w:val="yellow"/>
          <w:lang w:eastAsia="zh-CN"/>
        </w:rPr>
        <w:t xml:space="preserve"> also</w:t>
      </w:r>
      <w:r w:rsidR="00A4063E" w:rsidRPr="00AB602D">
        <w:rPr>
          <w:highlight w:val="yellow"/>
          <w:lang w:eastAsia="zh-CN"/>
        </w:rPr>
        <w:t xml:space="preserve"> often underrepresent disadvantaged groups, which is problematic when research aims to address social justice issues</w:t>
      </w:r>
      <w:r w:rsidR="00A4063E" w:rsidRPr="00A32FE3">
        <w:rPr>
          <w:highlight w:val="yellow"/>
          <w:lang w:eastAsia="zh-CN"/>
        </w:rPr>
        <w:t xml:space="preserve"> </w:t>
      </w:r>
      <w:r w:rsidR="00A4063E" w:rsidRPr="00A32FE3">
        <w:rPr>
          <w:highlight w:val="yellow"/>
          <w:lang w:eastAsia="zh-CN"/>
        </w:rPr>
        <w:fldChar w:fldCharType="begin"/>
      </w:r>
      <w:r w:rsidR="00A4063E" w:rsidRPr="00A32FE3">
        <w:rPr>
          <w:highlight w:val="yellow"/>
          <w:lang w:eastAsia="zh-CN"/>
        </w:rPr>
        <w:instrText xml:space="preserve"> ADDIN ZOTERO_ITEM CSL_CITATION {"citationID":"fvXHtcmt","properties":{"formattedCitation":"(Li {\\i{}et al.} 2023)","plainCitation":"(Li et al. 2023)","noteIndex":0},"citationItems":[{"id":"1J5VC5wN/00r6mpko","uris":["http://zotero.org/users/local/4eITpJL4/items/XZU84BQ9"],"itemData":{"id":"9oYpnUQU/3pmNwVlN","type":"article-journal","container-title":"Available at SSRN 4383333","title":"Understanding the bias of mobile location data across spatial scales and over time: a comprehensive analysis of SafeGraph data in the United States","author":[{"family":"Li","given":"Zhenlong"},{"family":"Ning","given":"Huan"},{"family":"Jing","given":"Fengrui"},{"family":"Lessani","given":"M Naser"}],"issued":{"date-parts":[["2023"]]}}}],"schema":"https://github.com/citation-style-language/schema/raw/master/csl-citation.json"} </w:instrText>
      </w:r>
      <w:r w:rsidR="00A4063E" w:rsidRPr="00A32FE3">
        <w:rPr>
          <w:highlight w:val="yellow"/>
          <w:lang w:eastAsia="zh-CN"/>
        </w:rPr>
        <w:fldChar w:fldCharType="separate"/>
      </w:r>
      <w:r w:rsidR="00A4063E" w:rsidRPr="00A32FE3">
        <w:rPr>
          <w:highlight w:val="yellow"/>
        </w:rPr>
        <w:t xml:space="preserve">(Li </w:t>
      </w:r>
      <w:r w:rsidR="00A4063E" w:rsidRPr="00A32FE3">
        <w:rPr>
          <w:i/>
          <w:iCs/>
          <w:highlight w:val="yellow"/>
        </w:rPr>
        <w:t>et al.</w:t>
      </w:r>
      <w:r w:rsidR="00A4063E" w:rsidRPr="00A32FE3">
        <w:rPr>
          <w:highlight w:val="yellow"/>
        </w:rPr>
        <w:t xml:space="preserve"> 2023)</w:t>
      </w:r>
      <w:r w:rsidR="00A4063E" w:rsidRPr="00A32FE3">
        <w:rPr>
          <w:highlight w:val="yellow"/>
          <w:lang w:eastAsia="zh-CN"/>
        </w:rPr>
        <w:fldChar w:fldCharType="end"/>
      </w:r>
      <w:r w:rsidR="00A4063E">
        <w:rPr>
          <w:rFonts w:hint="eastAsia"/>
          <w:highlight w:val="yellow"/>
          <w:lang w:eastAsia="zh-CN"/>
        </w:rPr>
        <w:t xml:space="preserve">. </w:t>
      </w:r>
      <w:commentRangeEnd w:id="11"/>
      <w:r w:rsidR="001505E6">
        <w:rPr>
          <w:rStyle w:val="CommentReference"/>
        </w:rPr>
        <w:commentReference w:id="11"/>
      </w:r>
    </w:p>
    <w:p w14:paraId="652D21F3" w14:textId="6E17AD2B" w:rsidR="00DB5D5B" w:rsidRDefault="004E4B70" w:rsidP="00DB5D5B">
      <w:pPr>
        <w:pStyle w:val="Heading2"/>
        <w:spacing w:line="240" w:lineRule="auto"/>
        <w:rPr>
          <w:lang w:eastAsia="zh-CN"/>
        </w:rPr>
      </w:pPr>
      <w:r>
        <w:rPr>
          <w:lang w:eastAsia="zh-CN"/>
        </w:rPr>
        <w:t xml:space="preserve"> </w:t>
      </w:r>
      <w:r w:rsidR="00DB5D5B" w:rsidRPr="00DB5D5B">
        <w:rPr>
          <w:lang w:eastAsia="zh-CN"/>
        </w:rPr>
        <w:t>2.</w:t>
      </w:r>
      <w:r w:rsidR="00DB5D5B" w:rsidRPr="00DB5D5B">
        <w:rPr>
          <w:rFonts w:hint="eastAsia"/>
          <w:lang w:eastAsia="zh-CN"/>
        </w:rPr>
        <w:t>4</w:t>
      </w:r>
      <w:r w:rsidR="00DB5D5B" w:rsidRPr="00DB5D5B">
        <w:rPr>
          <w:lang w:eastAsia="zh-CN"/>
        </w:rPr>
        <w:t xml:space="preserve"> </w:t>
      </w:r>
      <w:r w:rsidR="00DB5D5B" w:rsidRPr="00DB5D5B">
        <w:rPr>
          <w:rFonts w:hint="eastAsia"/>
          <w:lang w:eastAsia="zh-CN"/>
        </w:rPr>
        <w:t>Summary of Literature</w:t>
      </w:r>
    </w:p>
    <w:p w14:paraId="10A5A517" w14:textId="731A1592" w:rsidR="00233F04" w:rsidRPr="00B2155C" w:rsidRDefault="00D040A9" w:rsidP="00482A96">
      <w:pPr>
        <w:spacing w:line="240" w:lineRule="auto"/>
        <w:jc w:val="both"/>
        <w:rPr>
          <w:lang w:eastAsia="zh-CN"/>
        </w:rPr>
      </w:pPr>
      <w:r w:rsidRPr="00B2155C">
        <w:rPr>
          <w:lang w:eastAsia="zh-CN"/>
        </w:rPr>
        <w:t xml:space="preserve">Based on the literature review, </w:t>
      </w:r>
      <w:r w:rsidR="007A2575" w:rsidRPr="00B2155C">
        <w:rPr>
          <w:lang w:eastAsia="zh-CN"/>
        </w:rPr>
        <w:t xml:space="preserve">we can identify </w:t>
      </w:r>
      <w:r w:rsidRPr="00B2155C">
        <w:rPr>
          <w:lang w:eastAsia="zh-CN"/>
        </w:rPr>
        <w:t xml:space="preserve">several research </w:t>
      </w:r>
      <w:r w:rsidR="12BD2B5C" w:rsidRPr="00B2155C">
        <w:rPr>
          <w:lang w:eastAsia="zh-CN"/>
        </w:rPr>
        <w:t>opportunities</w:t>
      </w:r>
      <w:r w:rsidRPr="00B2155C">
        <w:rPr>
          <w:lang w:eastAsia="zh-CN"/>
        </w:rPr>
        <w:t>. Firstly, there is a limited application of disaggregated secondary GPS data in food access studies compared to traditional methods</w:t>
      </w:r>
      <w:r w:rsidR="00E63A01" w:rsidRPr="00B2155C">
        <w:rPr>
          <w:lang w:eastAsia="zh-CN"/>
        </w:rPr>
        <w:t xml:space="preserve">, especially in the US South with high obesity rate and significant food access problem </w:t>
      </w:r>
      <w:r w:rsidR="00E63A01" w:rsidRPr="00B2155C">
        <w:rPr>
          <w:lang w:eastAsia="zh-CN"/>
        </w:rPr>
        <w:fldChar w:fldCharType="begin"/>
      </w:r>
      <w:r w:rsidR="00D16CE0">
        <w:rPr>
          <w:lang w:eastAsia="zh-CN"/>
        </w:rPr>
        <w:instrText xml:space="preserve"> ADDIN ZOTERO_ITEM CSL_CITATION {"citationID":"qdEqmkdX","properties":{"formattedCitation":"(Bodor {\\i{}et al.} 2010)","plainCitation":"(Bodor et al. 2010)","noteIndex":0},"citationItems":[{"id":"1J5VC5wN/aHgBilbf","uris":["http://zotero.org/users/9738374/items/CAJF2HE3"],"itemData":{"id":1513,"type":"article-journal","container-title":"Journal of Urban Health","ISSN":"1099-3460","journalAbbreviation":"Journal of Urban Health","note":"publisher: Springer","page":"771-781","title":"The association between obesity and urban food environments","volume":"87","author":[{"family":"Bodor","given":"J Nicholas"},{"family":"Rice","given":"Janet C"},{"family":"Farley","given":"Thomas A"},{"family":"Swalm","given":"Chris M"},{"family":"Rose","given":"Donald"}],"issued":{"date-parts":[["2010"]]}}}],"schema":"https://github.com/citation-style-language/schema/raw/master/csl-citation.json"} </w:instrText>
      </w:r>
      <w:r w:rsidR="00E63A01" w:rsidRPr="00B2155C">
        <w:rPr>
          <w:lang w:eastAsia="zh-CN"/>
        </w:rPr>
        <w:fldChar w:fldCharType="separate"/>
      </w:r>
      <w:r w:rsidR="00E63A01" w:rsidRPr="00B2155C">
        <w:t xml:space="preserve">(Bodor </w:t>
      </w:r>
      <w:r w:rsidR="00E63A01" w:rsidRPr="00B2155C">
        <w:rPr>
          <w:i/>
          <w:iCs/>
        </w:rPr>
        <w:t>et al.</w:t>
      </w:r>
      <w:r w:rsidR="00E63A01" w:rsidRPr="00B2155C">
        <w:t xml:space="preserve"> 2010)</w:t>
      </w:r>
      <w:r w:rsidR="00E63A01" w:rsidRPr="00B2155C">
        <w:rPr>
          <w:lang w:eastAsia="zh-CN"/>
        </w:rPr>
        <w:fldChar w:fldCharType="end"/>
      </w:r>
      <w:r w:rsidRPr="00B2155C">
        <w:rPr>
          <w:lang w:eastAsia="zh-CN"/>
        </w:rPr>
        <w:t xml:space="preserve">. </w:t>
      </w:r>
      <w:r w:rsidR="00637270" w:rsidRPr="00B2155C">
        <w:rPr>
          <w:lang w:eastAsia="zh-CN"/>
        </w:rPr>
        <w:t>Second, e</w:t>
      </w:r>
      <w:r w:rsidR="00FA2598" w:rsidRPr="00B2155C">
        <w:rPr>
          <w:lang w:eastAsia="zh-CN"/>
        </w:rPr>
        <w:t>xisting applications of</w:t>
      </w:r>
      <w:r w:rsidR="00E856EE">
        <w:rPr>
          <w:rFonts w:hint="eastAsia"/>
          <w:lang w:eastAsia="zh-CN"/>
        </w:rPr>
        <w:t xml:space="preserve"> the</w:t>
      </w:r>
      <w:r w:rsidR="00FA2598" w:rsidRPr="00B2155C">
        <w:rPr>
          <w:lang w:eastAsia="zh-CN"/>
        </w:rPr>
        <w:t xml:space="preserve"> new data primarily focus on specific type of food outlets</w:t>
      </w:r>
      <w:r w:rsidR="00233F04" w:rsidRPr="00B2155C">
        <w:rPr>
          <w:lang w:eastAsia="zh-CN"/>
        </w:rPr>
        <w:t xml:space="preserve">, </w:t>
      </w:r>
      <w:r w:rsidR="00F63826" w:rsidRPr="00B2155C">
        <w:rPr>
          <w:lang w:eastAsia="zh-CN"/>
        </w:rPr>
        <w:t xml:space="preserve">while </w:t>
      </w:r>
      <w:r w:rsidR="00233F04" w:rsidRPr="00B2155C">
        <w:rPr>
          <w:lang w:eastAsia="zh-CN"/>
        </w:rPr>
        <w:t>regional food environments encompass a wide array of food outlet</w:t>
      </w:r>
      <w:r w:rsidR="003E1A0A" w:rsidRPr="00B2155C">
        <w:rPr>
          <w:lang w:eastAsia="zh-CN"/>
        </w:rPr>
        <w:t>s</w:t>
      </w:r>
      <w:r w:rsidR="00F63826" w:rsidRPr="00B2155C">
        <w:rPr>
          <w:lang w:eastAsia="zh-CN"/>
        </w:rPr>
        <w:t xml:space="preserve"> and can </w:t>
      </w:r>
      <w:r w:rsidR="00D1595E" w:rsidRPr="00B2155C">
        <w:rPr>
          <w:lang w:eastAsia="zh-CN"/>
        </w:rPr>
        <w:t>have different impact on community</w:t>
      </w:r>
      <w:r w:rsidR="006D23DF" w:rsidRPr="00B2155C">
        <w:rPr>
          <w:lang w:eastAsia="zh-CN"/>
        </w:rPr>
        <w:t xml:space="preserve"> health</w:t>
      </w:r>
      <w:r w:rsidR="00022918" w:rsidRPr="00B2155C">
        <w:rPr>
          <w:lang w:eastAsia="zh-CN"/>
        </w:rPr>
        <w:t xml:space="preserve"> </w:t>
      </w:r>
      <w:r w:rsidR="003776FA" w:rsidRPr="00B2155C">
        <w:rPr>
          <w:lang w:eastAsia="zh-CN"/>
        </w:rPr>
        <w:t xml:space="preserve">and people’s visiting patterns are different </w:t>
      </w:r>
      <w:r w:rsidR="008B3375" w:rsidRPr="00B2155C">
        <w:rPr>
          <w:lang w:eastAsia="zh-CN"/>
        </w:rPr>
        <w:fldChar w:fldCharType="begin"/>
      </w:r>
      <w:r w:rsidR="00D16CE0">
        <w:rPr>
          <w:lang w:eastAsia="zh-CN"/>
        </w:rPr>
        <w:instrText xml:space="preserve"> ADDIN ZOTERO_ITEM CSL_CITATION {"citationID":"rKI2hKRq","properties":{"formattedCitation":"(Todd and Scharadin 2016, Balagtas {\\i{}et al.} 2023)","plainCitation":"(Todd and Scharadin 2016, Balagtas et al. 2023)","noteIndex":0},"citationItems":[{"id":"1J5VC5wN/FxjbYns1","uris":["http://zotero.org/users/local/4eITpJL4/items/Y4KQSKKP"],"itemData":{"id":"3co8NlSV/PASywwjw","type":"report","title":"Where households get food in a typical week: Findings from USDA's FoodAPS","author":[{"family":"Todd","given":"Jessica E"},{"family":"Scharadin","given":"Benjamin"}],"issued":{"date-parts":[["2016"]]}}},{"id":155,"uris":["http://zotero.org/users/local/e9xDvWQ3/items/M26EYC6G","http://zotero.org/users/14292551/items/M26EYC6G"],"itemData":{"id":155,"type":"article-j</w:instrText>
      </w:r>
      <w:r w:rsidR="00D16CE0">
        <w:rPr>
          <w:rFonts w:hint="eastAsia"/>
          <w:lang w:eastAsia="zh-CN"/>
        </w:rPr>
        <w:instrText>ournal","abstract":"Abstract\n            Household food expenditure has shifted away from Food at Home (FAH) and towards Food Away from Home (FAFH). Prior to the COVID</w:instrText>
      </w:r>
      <w:r w:rsidR="00D16CE0">
        <w:rPr>
          <w:rFonts w:hint="eastAsia"/>
          <w:lang w:eastAsia="zh-CN"/>
        </w:rPr>
        <w:instrText>‐</w:instrText>
      </w:r>
      <w:r w:rsidR="00D16CE0">
        <w:rPr>
          <w:rFonts w:hint="eastAsia"/>
          <w:lang w:eastAsia="zh-CN"/>
        </w:rPr>
        <w:instrText>19 pandemic, FAFH's share of food expenditure surpassed that of FAH, reaching 55% in 2019. Yet economic research on FAFH and the interaction of FAFH and FAH has been limited. Combining scanner data for meat sales in grocery stores with data for FAFH expenditure, we estimate a model of demand for at</w:instrText>
      </w:r>
      <w:r w:rsidR="00D16CE0">
        <w:rPr>
          <w:rFonts w:hint="eastAsia"/>
          <w:lang w:eastAsia="zh-CN"/>
        </w:rPr>
        <w:instrText>‐</w:instrText>
      </w:r>
      <w:r w:rsidR="00D16CE0">
        <w:rPr>
          <w:rFonts w:hint="eastAsia"/>
          <w:lang w:eastAsia="zh-CN"/>
        </w:rPr>
        <w:instrText>home meat, incorporating FAFH expenditure as a demand shifter. We quantify substitution between FAFH expenditure and FAH meat and quantify the impact of the COVID</w:instrText>
      </w:r>
      <w:r w:rsidR="00D16CE0">
        <w:rPr>
          <w:rFonts w:hint="eastAsia"/>
          <w:lang w:eastAsia="zh-CN"/>
        </w:rPr>
        <w:instrText>‐</w:instrText>
      </w:r>
      <w:r w:rsidR="00D16CE0">
        <w:rPr>
          <w:rFonts w:hint="eastAsia"/>
          <w:lang w:eastAsia="zh-CN"/>
        </w:rPr>
        <w:instrText>19 disruptions to the food service sector on retail prices of FAH meat.","container-title":"Applied Economic Perspectives and Policy"</w:instrText>
      </w:r>
      <w:r w:rsidR="00D16CE0">
        <w:rPr>
          <w:lang w:eastAsia="zh-CN"/>
        </w:rPr>
        <w:instrText xml:space="preserve">,"DOI":"10.1002/aepp.13361","ISSN":"2040-5790, 2040-5804","issue":"3","journalAbbreviation":"Applied Eco Perspectives Pol","language":"en","page":"1604-1617","source":"DOI.org (Crossref)","title":"Consumer demand for food at home and food away from home: Understanding economic linkages during the pandemic","title-short":"Consumer demand for food at home and food away from home","volume":"45","author":[{"family":"Balagtas","given":"Joseph V."},{"family":"Cooper","given":"Joseph"},{"family":"McLaughlin","given":"Patrick"},{"family":"Qin","given":"Fei"}],"issued":{"date-parts":[["2023",9]]}}}],"schema":"https://github.com/citation-style-language/schema/raw/master/csl-citation.json"} </w:instrText>
      </w:r>
      <w:r w:rsidR="008B3375" w:rsidRPr="00B2155C">
        <w:rPr>
          <w:lang w:eastAsia="zh-CN"/>
        </w:rPr>
        <w:fldChar w:fldCharType="separate"/>
      </w:r>
      <w:r w:rsidR="00EE772F" w:rsidRPr="00B2155C">
        <w:t xml:space="preserve">(Todd and Scharadin 2016, Balagtas </w:t>
      </w:r>
      <w:r w:rsidR="00EE772F" w:rsidRPr="00B2155C">
        <w:rPr>
          <w:i/>
          <w:iCs/>
        </w:rPr>
        <w:t>et al.</w:t>
      </w:r>
      <w:r w:rsidR="00EE772F" w:rsidRPr="00B2155C">
        <w:t xml:space="preserve"> 2023)</w:t>
      </w:r>
      <w:r w:rsidR="008B3375" w:rsidRPr="00B2155C">
        <w:rPr>
          <w:lang w:eastAsia="zh-CN"/>
        </w:rPr>
        <w:fldChar w:fldCharType="end"/>
      </w:r>
      <w:r w:rsidR="008B3375" w:rsidRPr="00B2155C">
        <w:rPr>
          <w:lang w:eastAsia="zh-CN"/>
        </w:rPr>
        <w:t>.</w:t>
      </w:r>
      <w:r w:rsidR="00D875AF" w:rsidRPr="00B2155C">
        <w:rPr>
          <w:lang w:eastAsia="zh-CN"/>
        </w:rPr>
        <w:t xml:space="preserve"> </w:t>
      </w:r>
      <w:r w:rsidR="008D6430" w:rsidRPr="00B2155C">
        <w:rPr>
          <w:lang w:eastAsia="zh-CN"/>
        </w:rPr>
        <w:t xml:space="preserve">For instance, visits to fast food places tend to occur more frequently on weekdays, whereas supermarket more on weekends </w:t>
      </w:r>
      <w:r w:rsidR="008D6430" w:rsidRPr="00B2155C">
        <w:rPr>
          <w:lang w:eastAsia="zh-CN"/>
        </w:rPr>
        <w:fldChar w:fldCharType="begin"/>
      </w:r>
      <w:r w:rsidR="00910983" w:rsidRPr="00B2155C">
        <w:rPr>
          <w:lang w:eastAsia="zh-CN"/>
        </w:rPr>
        <w:instrText xml:space="preserve"> ADDIN ZOTERO_ITEM CSL_CITATION {"citationID":"7oKG0khE","properties":{"formattedCitation":"(East {\\i{}et al.} 1994, Garc\\uc0\\u237{}a Bulle Bueno {\\i{}et al.} 2024)","plainCitation":"(East et al. 1994, García Bulle Bueno et al. 2024)","noteIndex":0},"citationItems":[{"id":167,"uris":["http://zotero.org/users/14292551/items/Z2BYFLHC"],"itemData":{"id":167,"type":"article-journal","container-title":"European Journal of Marketing","issue":"4","note":"publisher: MCB UP Ltd","page":"56–71","title":"Decision making and habit in shopping times","volume":"28","author":[{"family":"East","given":"Robert"},{"family":"Lomax","given":"Wendy"},{"family":"Willson","given":"Gill"},{"family":"Harris","given":"Patricia"}],"issued":{"date-parts":[["1994"]]}}},{"id":153,"uris":["http://zotero.org/users/local/e9xDvWQ3/items/4K3A27HB","http://zotero.org/users/14292551/items/4K3A27HB"],"itemData":{"id":153,"type":"article-journal","abstract":"Abstract\n            Poor diets are a leading cause of morbidity and mortality. Exposure to low-quality food environments saturated with fast food outlets is hypothesized to negatively impact diet. However, food environment research has predominantly focused on static food environments around home neighborhoods and generated mixed findings. In this work, we leverage population-scale mobility data in the U.S. to examine 62M people’s visits to food outlets and evaluate how food choice is influenced by the food environments people are exposed to as they move through their daily routines. We find that a 10% increase in exposure to fast food outlets in mobile environments increases individuals’ odds of visitation by 20%. Using our results, we simulate multiple policy strategies for intervening on food environments to reduce fast-food outlet visits. This analysis suggests that optimal interventions are informed by spatial, temporal, and behavioral features and could have 2x to 4x larger effect than traditional interventions focused on home food environments.","container-title":"Nature Communications","DOI":"10.1038/s41467-024-46425-2","ISSN":"2041-1723","issue":"1","journalAbbreviation":"Nat Commun","language":"en","page":"2291","source":"DOI.org (Crossref)","title":"Effect of mobile food environments on fast food visits","volume":"15","author":[{"family":"García Bulle Bueno","given":"Bernardo"},{"family":"Horn","given":"Abigail L."},{"family":"Bell","given":"Brooke M."},{"family":"Bahrami","given":"Mohsen"},{"family":"Bozkaya","given":"Burçin"},{"family":"Pentland","given":"Alex"},{"family":"De La Haye","given":"Kayla"},{"family":"Moro","given":"Esteban"}],"issued":{"date-parts":[["2024",3,14]]}}}],"schema":"https://github.com/citation-style-language/schema/raw/master/csl-citation.json"} </w:instrText>
      </w:r>
      <w:r w:rsidR="008D6430" w:rsidRPr="00B2155C">
        <w:rPr>
          <w:lang w:eastAsia="zh-CN"/>
        </w:rPr>
        <w:fldChar w:fldCharType="separate"/>
      </w:r>
      <w:r w:rsidR="00A8788E" w:rsidRPr="00B2155C">
        <w:t xml:space="preserve">(East </w:t>
      </w:r>
      <w:r w:rsidR="00A8788E" w:rsidRPr="00B2155C">
        <w:rPr>
          <w:i/>
          <w:iCs/>
        </w:rPr>
        <w:t>et al.</w:t>
      </w:r>
      <w:r w:rsidR="00A8788E" w:rsidRPr="00B2155C">
        <w:t xml:space="preserve"> 1994, García Bulle Bueno </w:t>
      </w:r>
      <w:r w:rsidR="00A8788E" w:rsidRPr="00B2155C">
        <w:rPr>
          <w:i/>
          <w:iCs/>
        </w:rPr>
        <w:t>et al.</w:t>
      </w:r>
      <w:r w:rsidR="00A8788E" w:rsidRPr="00B2155C">
        <w:t xml:space="preserve"> 2024)</w:t>
      </w:r>
      <w:r w:rsidR="008D6430" w:rsidRPr="00B2155C">
        <w:rPr>
          <w:lang w:eastAsia="zh-CN"/>
        </w:rPr>
        <w:fldChar w:fldCharType="end"/>
      </w:r>
      <w:r w:rsidR="00B35070" w:rsidRPr="00B2155C">
        <w:rPr>
          <w:lang w:eastAsia="zh-CN"/>
        </w:rPr>
        <w:t xml:space="preserve">. </w:t>
      </w:r>
      <w:r w:rsidR="00C339BC" w:rsidRPr="00B2155C">
        <w:rPr>
          <w:lang w:eastAsia="zh-CN"/>
        </w:rPr>
        <w:t>While these distinctions have been explored using traditional approaches, they remain relatively underexplored with the new</w:t>
      </w:r>
      <w:r w:rsidR="00810A9A" w:rsidRPr="00B2155C">
        <w:rPr>
          <w:lang w:eastAsia="zh-CN"/>
        </w:rPr>
        <w:t xml:space="preserve"> datasets</w:t>
      </w:r>
      <w:r w:rsidR="008B3375" w:rsidRPr="00B2155C">
        <w:rPr>
          <w:lang w:eastAsia="zh-CN"/>
        </w:rPr>
        <w:t xml:space="preserve"> </w:t>
      </w:r>
      <w:r w:rsidR="008F58BD" w:rsidRPr="00B2155C">
        <w:rPr>
          <w:lang w:eastAsia="zh-CN"/>
        </w:rPr>
        <w:fldChar w:fldCharType="begin"/>
      </w:r>
      <w:r w:rsidR="00D16CE0">
        <w:rPr>
          <w:lang w:eastAsia="zh-CN"/>
        </w:rPr>
        <w:instrText xml:space="preserve"> ADDIN ZOTERO_ITEM CSL_CITATION {"citationID":"BzLEDiHH","properties":{"formattedCitation":"(Todd and Scharadin 2016, Smith {\\i{}et al.} 2023, Xu {\\i{}et al.} 2023)","plainCitation":"(Todd and Scharadin 2016, Smith et al. 2023, Xu et al. 2023)","noteIndex":0},"citationItems":[{"id":"1J5VC5wN/FxjbYns1","uris":["http://zotero.org/users/local/4eITpJL4/items/Y4KQSKKP"],"itemData":{"id":"3co8NlSV/PASywwjw","type":"report","title":"Where households get food in a typical week: Findings from USDA's FoodAPS","author":[{"family":"Todd","given":"Jessica E"},{"family":"Scharadin","given":"Benjamin"}],"issued":{"date-parts":[["2016"]]}}},{"id":82,"uris":["http://zotero.org/users/local/e9xDvWQ3/items/MIHBTD5R","http://zotero.org/users/14292551/items/MIHBTD5R"],"itemData":{"id":82,"type":"article-journal","container-title":"Environment and Planning B: Urban Analytics and City Science","issue":"3","note":"publisher: SAGE Publications Sage UK: London, England","page":"723–739","title":"Geographies of grocery shopping in major Canadian cities: Evidence from large-scale mobile app data","volume":"50","author":[{"family":"Smith","given":"Lindsey G"},{"family":"Ma","given":"Maggie Yifei"},{"family":"Widener","given":"Michael J"},{"family":"Farber","given":"Steven"}],"issued":{"date-parts":[["2023"]]}}},{"id":142,"uris":["http://zotero.org/users/local/e9xDvWQ3/items/KMX77KGR","http://zotero.org/users/14292551/items/KMX77KGR"],"itemData":{"id":142,"type":"article-journal","abstract":"Abstract\n            The prevalence of cardiometabolic diseases in the United States is presumably linked to an obesogenic retail food environment that promotes unhealthy dietary habits. Past studies, however, have reported inconsistent findings about the relationship between the two. One underexplored area is how humans interact with food environments and how to integrate human activity into scalable measures. In this paper, we develop the retail food activity index (RFAI) at the census tract level by utilizing Global Positioning System tracking data covering over 94 million aggregated visit records to approximately 359,000 food retailers across the United States over two years. Here we show that the RFAI has significant associations with the prevalence of multiple cardiometabolic diseases. Our study indicates that the RFAI is a promising index with the potential for guiding the development of policies and health interventions aimed at curtailing the burden of cardiometabolic diseases, especially in communities characterized by obesogenic dietary behaviors.","container-title":"Nature Communications","DOI":"10.1038/s41467-023-42667-8","ISSN":"2041-1723","issue":"1","journalAbbreviation":"Nat Commun","language":"en","page":"7326","source":"DOI.org (Crossref)","title":"Integrating human activity into food environments can better predict cardiometabolic diseases in the United States","volume":"14","author":[{"family":"Xu","given":"Ran"},{"family":"Huang","given":"Xiao"},{"family":"Zhang","given":"Kai"},{"family":"Lyu","given":"Weixuan"},{"family":"Ghosh","given":"Debarchana"},{"family":"Li","given":"Zhenlong"},{"family":"Chen","given":"Xiang"}],"issued":{"date-parts":[["2023",11,13]]}}}],"schema":"https://github.com/citation-style-language/schema/raw/master/csl-citation.json"} </w:instrText>
      </w:r>
      <w:r w:rsidR="008F58BD" w:rsidRPr="00B2155C">
        <w:rPr>
          <w:lang w:eastAsia="zh-CN"/>
        </w:rPr>
        <w:fldChar w:fldCharType="separate"/>
      </w:r>
      <w:r w:rsidR="009B6AAC" w:rsidRPr="00B2155C">
        <w:t xml:space="preserve">(Todd and Scharadin 2016, Smith </w:t>
      </w:r>
      <w:r w:rsidR="009B6AAC" w:rsidRPr="00B2155C">
        <w:rPr>
          <w:i/>
          <w:iCs/>
        </w:rPr>
        <w:t>et al.</w:t>
      </w:r>
      <w:r w:rsidR="009B6AAC" w:rsidRPr="00B2155C">
        <w:t xml:space="preserve"> 2023, Xu </w:t>
      </w:r>
      <w:r w:rsidR="009B6AAC" w:rsidRPr="00B2155C">
        <w:rPr>
          <w:i/>
          <w:iCs/>
        </w:rPr>
        <w:t>et al.</w:t>
      </w:r>
      <w:r w:rsidR="009B6AAC" w:rsidRPr="00B2155C">
        <w:t xml:space="preserve"> 2023)</w:t>
      </w:r>
      <w:r w:rsidR="008F58BD" w:rsidRPr="00B2155C">
        <w:rPr>
          <w:lang w:eastAsia="zh-CN"/>
        </w:rPr>
        <w:fldChar w:fldCharType="end"/>
      </w:r>
      <w:r w:rsidRPr="00B2155C">
        <w:rPr>
          <w:lang w:eastAsia="zh-CN"/>
        </w:rPr>
        <w:t xml:space="preserve">. </w:t>
      </w:r>
      <w:r w:rsidR="002367F6" w:rsidRPr="00B2155C">
        <w:rPr>
          <w:lang w:eastAsia="zh-CN"/>
        </w:rPr>
        <w:t xml:space="preserve">Third, there is limited discussion in the literature regarding the sensitivity of </w:t>
      </w:r>
      <w:r w:rsidR="007B59E9">
        <w:rPr>
          <w:rFonts w:hint="eastAsia"/>
          <w:lang w:eastAsia="zh-CN"/>
        </w:rPr>
        <w:t>the</w:t>
      </w:r>
      <w:r w:rsidR="002367F6" w:rsidRPr="00B2155C">
        <w:rPr>
          <w:lang w:eastAsia="zh-CN"/>
        </w:rPr>
        <w:t xml:space="preserve"> inferential processes</w:t>
      </w:r>
      <w:r w:rsidR="007B59E9">
        <w:rPr>
          <w:rFonts w:hint="eastAsia"/>
          <w:lang w:eastAsia="zh-CN"/>
        </w:rPr>
        <w:t xml:space="preserve"> in using secondary GPS data</w:t>
      </w:r>
      <w:r w:rsidR="002367F6" w:rsidRPr="00B2155C">
        <w:rPr>
          <w:lang w:eastAsia="zh-CN"/>
        </w:rPr>
        <w:t>. It is crucial to address this sensitivity to ensure the reliability and accuracy of the findings</w:t>
      </w:r>
      <w:r w:rsidR="002A59FB">
        <w:rPr>
          <w:rFonts w:hint="eastAsia"/>
          <w:lang w:eastAsia="zh-CN"/>
        </w:rPr>
        <w:t xml:space="preserve"> from the data</w:t>
      </w:r>
      <w:r w:rsidR="002367F6" w:rsidRPr="00B2155C">
        <w:rPr>
          <w:lang w:eastAsia="zh-CN"/>
        </w:rPr>
        <w:t>.</w:t>
      </w:r>
    </w:p>
    <w:p w14:paraId="125D1499" w14:textId="6E6CFCC2" w:rsidR="00442B4C" w:rsidRPr="00B2155C" w:rsidRDefault="00D040A9" w:rsidP="00385E54">
      <w:pPr>
        <w:spacing w:line="240" w:lineRule="auto"/>
        <w:ind w:firstLine="720"/>
        <w:jc w:val="both"/>
        <w:rPr>
          <w:lang w:eastAsia="zh-CN"/>
        </w:rPr>
      </w:pPr>
      <w:r w:rsidRPr="00B2155C">
        <w:rPr>
          <w:lang w:eastAsia="zh-CN"/>
        </w:rPr>
        <w:t xml:space="preserve">To address these gaps, we conduct a </w:t>
      </w:r>
      <w:r w:rsidR="00652011" w:rsidRPr="00B2155C">
        <w:rPr>
          <w:lang w:eastAsia="zh-CN"/>
        </w:rPr>
        <w:t xml:space="preserve">detailed </w:t>
      </w:r>
      <w:r w:rsidRPr="00B2155C">
        <w:rPr>
          <w:lang w:eastAsia="zh-CN"/>
        </w:rPr>
        <w:t>case study in Jacksonville</w:t>
      </w:r>
      <w:r w:rsidR="00652011" w:rsidRPr="00B2155C">
        <w:rPr>
          <w:lang w:eastAsia="zh-CN"/>
        </w:rPr>
        <w:t>, Florida</w:t>
      </w:r>
      <w:r w:rsidR="007F2A11" w:rsidRPr="00B2155C">
        <w:rPr>
          <w:lang w:eastAsia="zh-CN"/>
        </w:rPr>
        <w:t>.</w:t>
      </w:r>
      <w:r w:rsidRPr="00B2155C">
        <w:rPr>
          <w:lang w:eastAsia="zh-CN"/>
        </w:rPr>
        <w:t xml:space="preserve"> </w:t>
      </w:r>
      <w:r w:rsidR="007F2A11" w:rsidRPr="00B2155C">
        <w:rPr>
          <w:lang w:eastAsia="zh-CN"/>
        </w:rPr>
        <w:t xml:space="preserve">We </w:t>
      </w:r>
      <w:r w:rsidR="00EC15ED" w:rsidRPr="00B2155C">
        <w:rPr>
          <w:lang w:eastAsia="zh-CN"/>
        </w:rPr>
        <w:t xml:space="preserve">first </w:t>
      </w:r>
      <w:r w:rsidR="00652011" w:rsidRPr="00B2155C">
        <w:rPr>
          <w:lang w:eastAsia="zh-CN"/>
        </w:rPr>
        <w:t>apply</w:t>
      </w:r>
      <w:r w:rsidR="007F2A11" w:rsidRPr="00B2155C">
        <w:rPr>
          <w:lang w:eastAsia="zh-CN"/>
        </w:rPr>
        <w:t xml:space="preserve"> a </w:t>
      </w:r>
      <w:r w:rsidRPr="00B2155C">
        <w:rPr>
          <w:lang w:eastAsia="zh-CN"/>
        </w:rPr>
        <w:t xml:space="preserve">real-world secondary </w:t>
      </w:r>
      <w:r w:rsidR="00624BA2" w:rsidRPr="00B2155C">
        <w:rPr>
          <w:lang w:eastAsia="zh-CN"/>
        </w:rPr>
        <w:t xml:space="preserve">disaggregated </w:t>
      </w:r>
      <w:r w:rsidRPr="00B2155C">
        <w:rPr>
          <w:lang w:eastAsia="zh-CN"/>
        </w:rPr>
        <w:t>GPS data</w:t>
      </w:r>
      <w:r w:rsidR="007F2A11" w:rsidRPr="00B2155C">
        <w:rPr>
          <w:lang w:eastAsia="zh-CN"/>
        </w:rPr>
        <w:t>set</w:t>
      </w:r>
      <w:r w:rsidRPr="00B2155C">
        <w:rPr>
          <w:lang w:eastAsia="zh-CN"/>
        </w:rPr>
        <w:t xml:space="preserve"> to explore its </w:t>
      </w:r>
      <w:r w:rsidR="00C61A3C" w:rsidRPr="00B2155C">
        <w:rPr>
          <w:lang w:eastAsia="zh-CN"/>
        </w:rPr>
        <w:t xml:space="preserve">potential </w:t>
      </w:r>
      <w:r w:rsidRPr="00B2155C">
        <w:rPr>
          <w:lang w:eastAsia="zh-CN"/>
        </w:rPr>
        <w:t xml:space="preserve">in understanding </w:t>
      </w:r>
      <w:r w:rsidR="0038696B" w:rsidRPr="00B2155C">
        <w:rPr>
          <w:lang w:eastAsia="zh-CN"/>
        </w:rPr>
        <w:t xml:space="preserve">the </w:t>
      </w:r>
      <w:r w:rsidR="00EF1E74" w:rsidRPr="00B2155C">
        <w:rPr>
          <w:lang w:eastAsia="zh-CN"/>
        </w:rPr>
        <w:t>foot-at-home</w:t>
      </w:r>
      <w:r w:rsidR="00401CE4" w:rsidRPr="00B2155C">
        <w:rPr>
          <w:lang w:eastAsia="zh-CN"/>
        </w:rPr>
        <w:t xml:space="preserve"> </w:t>
      </w:r>
      <w:r w:rsidRPr="00B2155C">
        <w:rPr>
          <w:lang w:eastAsia="zh-CN"/>
        </w:rPr>
        <w:t xml:space="preserve">food access within the study area. This investigation </w:t>
      </w:r>
      <w:r w:rsidR="002B7513" w:rsidRPr="00B2155C">
        <w:rPr>
          <w:lang w:eastAsia="zh-CN"/>
        </w:rPr>
        <w:t xml:space="preserve">also </w:t>
      </w:r>
      <w:r w:rsidRPr="00B2155C">
        <w:rPr>
          <w:lang w:eastAsia="zh-CN"/>
        </w:rPr>
        <w:t>provide</w:t>
      </w:r>
      <w:r w:rsidR="002B7513" w:rsidRPr="00B2155C">
        <w:rPr>
          <w:lang w:eastAsia="zh-CN"/>
        </w:rPr>
        <w:t>s</w:t>
      </w:r>
      <w:r w:rsidRPr="00B2155C">
        <w:rPr>
          <w:lang w:eastAsia="zh-CN"/>
        </w:rPr>
        <w:t xml:space="preserve"> insights into the temporal and spatial patterns of food </w:t>
      </w:r>
      <w:r w:rsidR="00302CF4" w:rsidRPr="00B2155C">
        <w:rPr>
          <w:lang w:eastAsia="zh-CN"/>
        </w:rPr>
        <w:t xml:space="preserve">acquisition </w:t>
      </w:r>
      <w:r w:rsidR="00903232" w:rsidRPr="00B2155C">
        <w:rPr>
          <w:lang w:eastAsia="zh-CN"/>
        </w:rPr>
        <w:t>behavior</w:t>
      </w:r>
      <w:r w:rsidRPr="00B2155C">
        <w:rPr>
          <w:lang w:eastAsia="zh-CN"/>
        </w:rPr>
        <w:t xml:space="preserve"> across different types of food outlets</w:t>
      </w:r>
      <w:r w:rsidR="000C29DF" w:rsidRPr="00B2155C">
        <w:rPr>
          <w:lang w:eastAsia="zh-CN"/>
        </w:rPr>
        <w:t xml:space="preserve"> </w:t>
      </w:r>
      <w:r w:rsidRPr="00B2155C">
        <w:rPr>
          <w:lang w:eastAsia="zh-CN"/>
        </w:rPr>
        <w:t xml:space="preserve">to better understand regional </w:t>
      </w:r>
      <w:r w:rsidR="000C29DF" w:rsidRPr="00B2155C">
        <w:rPr>
          <w:lang w:eastAsia="zh-CN"/>
        </w:rPr>
        <w:t>patterns</w:t>
      </w:r>
      <w:r w:rsidRPr="00B2155C">
        <w:rPr>
          <w:lang w:eastAsia="zh-CN"/>
        </w:rPr>
        <w:t>.</w:t>
      </w:r>
      <w:r w:rsidR="00F27B5C" w:rsidRPr="00B2155C">
        <w:rPr>
          <w:lang w:eastAsia="zh-CN"/>
        </w:rPr>
        <w:t xml:space="preserve"> We then </w:t>
      </w:r>
      <w:r w:rsidR="002B7513" w:rsidRPr="00B2155C">
        <w:rPr>
          <w:lang w:eastAsia="zh-CN"/>
        </w:rPr>
        <w:t>carry out</w:t>
      </w:r>
      <w:r w:rsidR="00F27B5C" w:rsidRPr="00B2155C">
        <w:rPr>
          <w:lang w:eastAsia="zh-CN"/>
        </w:rPr>
        <w:t xml:space="preserve"> sensitivity </w:t>
      </w:r>
      <w:r w:rsidR="00126CB0" w:rsidRPr="00B2155C">
        <w:rPr>
          <w:lang w:eastAsia="zh-CN"/>
        </w:rPr>
        <w:t>analysis of the case study</w:t>
      </w:r>
      <w:r w:rsidR="00F27B5C" w:rsidRPr="00B2155C">
        <w:rPr>
          <w:lang w:eastAsia="zh-CN"/>
        </w:rPr>
        <w:t xml:space="preserve"> to discuss limitations</w:t>
      </w:r>
      <w:r w:rsidR="00126CB0" w:rsidRPr="00B2155C">
        <w:rPr>
          <w:lang w:eastAsia="zh-CN"/>
        </w:rPr>
        <w:t xml:space="preserve"> of the GPS-data driven </w:t>
      </w:r>
      <w:r w:rsidR="00EC15ED" w:rsidRPr="00B2155C">
        <w:rPr>
          <w:lang w:eastAsia="zh-CN"/>
        </w:rPr>
        <w:t>approach</w:t>
      </w:r>
      <w:r w:rsidR="00126CB0" w:rsidRPr="00B2155C">
        <w:rPr>
          <w:lang w:eastAsia="zh-CN"/>
        </w:rPr>
        <w:t>.</w:t>
      </w:r>
    </w:p>
    <w:p w14:paraId="7C845099" w14:textId="4F55EB53" w:rsidR="00092733" w:rsidRPr="00B2155C" w:rsidRDefault="00386905" w:rsidP="00385E54">
      <w:pPr>
        <w:pStyle w:val="Heading1"/>
        <w:spacing w:line="240" w:lineRule="auto"/>
        <w:jc w:val="both"/>
        <w:rPr>
          <w:lang w:eastAsia="zh-CN"/>
        </w:rPr>
      </w:pPr>
      <w:r w:rsidRPr="00B2155C">
        <w:rPr>
          <w:lang w:eastAsia="zh-CN"/>
        </w:rPr>
        <w:lastRenderedPageBreak/>
        <w:t xml:space="preserve">3. </w:t>
      </w:r>
      <w:r w:rsidR="00092733" w:rsidRPr="00B2155C">
        <w:t>Case Study</w:t>
      </w:r>
    </w:p>
    <w:p w14:paraId="1338E242" w14:textId="1C20D3C5" w:rsidR="00DA22C2" w:rsidRPr="00B2155C" w:rsidRDefault="00386905" w:rsidP="00385E54">
      <w:pPr>
        <w:pStyle w:val="Heading2"/>
        <w:spacing w:line="240" w:lineRule="auto"/>
        <w:jc w:val="both"/>
      </w:pPr>
      <w:r w:rsidRPr="00B2155C">
        <w:rPr>
          <w:lang w:eastAsia="zh-CN"/>
        </w:rPr>
        <w:t xml:space="preserve">3.1 </w:t>
      </w:r>
      <w:r w:rsidR="00DA22C2" w:rsidRPr="00B2155C">
        <w:t>S</w:t>
      </w:r>
      <w:r w:rsidR="00DA22C2" w:rsidRPr="00B2155C">
        <w:rPr>
          <w:lang w:eastAsia="zh-CN"/>
        </w:rPr>
        <w:t>tudy</w:t>
      </w:r>
      <w:r w:rsidR="00DA22C2" w:rsidRPr="00B2155C">
        <w:t xml:space="preserve"> </w:t>
      </w:r>
      <w:r w:rsidR="007B3CA4" w:rsidRPr="00B2155C">
        <w:rPr>
          <w:lang w:eastAsia="zh-CN"/>
        </w:rPr>
        <w:t>A</w:t>
      </w:r>
      <w:r w:rsidR="00AE581B" w:rsidRPr="00B2155C">
        <w:t>rea</w:t>
      </w:r>
    </w:p>
    <w:p w14:paraId="6A741C4E" w14:textId="0B734DA0" w:rsidR="00DA22C2" w:rsidRPr="00B2155C" w:rsidRDefault="00786BFF" w:rsidP="00385E54">
      <w:pPr>
        <w:pStyle w:val="Paragraph"/>
        <w:spacing w:line="240" w:lineRule="auto"/>
        <w:jc w:val="both"/>
      </w:pPr>
      <w:r w:rsidRPr="00FD7572">
        <w:t xml:space="preserve">Our case study area is the City of Jacksonville, Florida, the largest municipality in the state. </w:t>
      </w:r>
      <w:r w:rsidR="00EB01FE" w:rsidRPr="00FD7572">
        <w:rPr>
          <w:lang w:eastAsia="zh-CN"/>
        </w:rPr>
        <w:t>The</w:t>
      </w:r>
      <w:r w:rsidR="00EB01FE" w:rsidRPr="00FD7572">
        <w:rPr>
          <w:rFonts w:hint="eastAsia"/>
          <w:lang w:eastAsia="zh-CN"/>
        </w:rPr>
        <w:t xml:space="preserve"> city</w:t>
      </w:r>
      <w:r w:rsidR="00EB01FE" w:rsidRPr="00FD7572">
        <w:rPr>
          <w:lang w:eastAsia="zh-CN"/>
        </w:rPr>
        <w:t>’</w:t>
      </w:r>
      <w:r w:rsidR="00EB01FE" w:rsidRPr="00FD7572">
        <w:t>s demographics reveal a complex socioeconomic landscape</w:t>
      </w:r>
      <w:r w:rsidR="00EB01FE" w:rsidRPr="00FD7572">
        <w:rPr>
          <w:rFonts w:hint="eastAsia"/>
          <w:lang w:eastAsia="zh-CN"/>
        </w:rPr>
        <w:t xml:space="preserve">. </w:t>
      </w:r>
      <w:r w:rsidR="00EB01FE" w:rsidRPr="00FD7572">
        <w:t>According to the American Community Survey (ACS) 201</w:t>
      </w:r>
      <w:r w:rsidR="00EB01FE" w:rsidRPr="00FD7572">
        <w:rPr>
          <w:rFonts w:hint="eastAsia"/>
          <w:lang w:eastAsia="zh-CN"/>
        </w:rPr>
        <w:t>8</w:t>
      </w:r>
      <w:r w:rsidR="00EB01FE" w:rsidRPr="00FD7572">
        <w:t>-202</w:t>
      </w:r>
      <w:r w:rsidR="00EB01FE" w:rsidRPr="00FD7572">
        <w:rPr>
          <w:rFonts w:hint="eastAsia"/>
          <w:lang w:eastAsia="zh-CN"/>
        </w:rPr>
        <w:t>2</w:t>
      </w:r>
      <w:r w:rsidR="00EB01FE" w:rsidRPr="00FD7572">
        <w:t xml:space="preserve"> five-year estimates</w:t>
      </w:r>
      <w:r w:rsidR="00EB01FE" w:rsidRPr="00FD7572">
        <w:rPr>
          <w:lang w:eastAsia="zh-CN"/>
        </w:rPr>
        <w:t xml:space="preserve">  </w:t>
      </w:r>
      <w:r w:rsidR="00EB01FE" w:rsidRPr="00FD7572">
        <w:rPr>
          <w:lang w:eastAsia="zh-CN"/>
        </w:rPr>
        <w:fldChar w:fldCharType="begin"/>
      </w:r>
      <w:r w:rsidR="00EB01FE" w:rsidRPr="00FD7572">
        <w:rPr>
          <w:lang w:eastAsia="zh-CN"/>
        </w:rPr>
        <w:instrText xml:space="preserve"> ADDIN ZOTERO_ITEM CSL_CITATION {"citationID":"sz9yUxBc","properties":{"formattedCitation":"(U.S. Census Bureau 2022)","plainCitation":"(U.S. Census Bureau 2022)","noteIndex":0},"citationItems":[{"id":166,"uris":["http://zotero.org/users/14292551/items/5NXQZ84Q"],"itemData":{"id":166,"type":"document","note":"Published: U.S. Department of Commerce","title":"American Community Survey 5-Year Estimates (2017–2021), Jacksonville city, Florida","URL":"https://data.census.gov/table?q=Jacksonville%20city,%20Florida&amp;y=2021&amp;d=ACS%205-Year%20Estimates%20Data%20Profiles","author":[{"literal":"U.S. Census Bureau"}],"issued":{"date-parts":[["2022",12]]}}}],"schema":"https://github.com/citation-style-language/schema/raw/master/csl-citation.json"} </w:instrText>
      </w:r>
      <w:r w:rsidR="00EB01FE" w:rsidRPr="00FD7572">
        <w:rPr>
          <w:lang w:eastAsia="zh-CN"/>
        </w:rPr>
        <w:fldChar w:fldCharType="separate"/>
      </w:r>
      <w:r w:rsidR="00EB01FE" w:rsidRPr="00FD7572">
        <w:t>(U.S. Census Bureau 2022)</w:t>
      </w:r>
      <w:r w:rsidR="00EB01FE" w:rsidRPr="00FD7572">
        <w:rPr>
          <w:lang w:eastAsia="zh-CN"/>
        </w:rPr>
        <w:fldChar w:fldCharType="end"/>
      </w:r>
      <w:r w:rsidR="00EB01FE" w:rsidRPr="00FD7572">
        <w:t>,</w:t>
      </w:r>
      <w:r w:rsidR="00EB01FE" w:rsidRPr="00FD7572">
        <w:rPr>
          <w:rFonts w:hint="eastAsia"/>
          <w:lang w:eastAsia="zh-CN"/>
        </w:rPr>
        <w:t xml:space="preserve"> </w:t>
      </w:r>
      <w:r w:rsidR="00EB01FE" w:rsidRPr="00FD7572">
        <w:t>the population of 950,203 includes 53.1% White, 30.4% Black, and 11.3% Hispanic or Latino</w:t>
      </w:r>
      <w:r w:rsidR="00F60003" w:rsidRPr="00FD7572">
        <w:rPr>
          <w:rFonts w:hint="eastAsia"/>
          <w:lang w:eastAsia="zh-CN"/>
        </w:rPr>
        <w:t>, and w</w:t>
      </w:r>
      <w:r w:rsidR="00EB01FE" w:rsidRPr="00FD7572">
        <w:t>ith a median age of 36.3 years, a median household income of $64,138, and 14.8% living in poverty.</w:t>
      </w:r>
      <w:r w:rsidR="007844BA" w:rsidRPr="00FD7572">
        <w:t xml:space="preserve"> </w:t>
      </w:r>
      <w:r w:rsidR="0011556B" w:rsidRPr="00FD7572">
        <w:fldChar w:fldCharType="begin"/>
      </w:r>
      <w:r w:rsidR="0011556B" w:rsidRPr="00FD7572">
        <w:instrText xml:space="preserve"> REF _Ref159171088 \h </w:instrText>
      </w:r>
      <w:r w:rsidR="00D36B40" w:rsidRPr="00FD7572">
        <w:instrText xml:space="preserve"> \* MERGEFORMAT </w:instrText>
      </w:r>
      <w:r w:rsidR="0011556B" w:rsidRPr="00FD7572">
        <w:fldChar w:fldCharType="separate"/>
      </w:r>
      <w:r w:rsidR="00C44A1E" w:rsidRPr="00FD7572">
        <w:rPr>
          <w:i/>
          <w:iCs/>
        </w:rPr>
        <w:t>Figure 1</w:t>
      </w:r>
      <w:r w:rsidR="0011556B" w:rsidRPr="00FD7572">
        <w:fldChar w:fldCharType="end"/>
      </w:r>
      <w:r w:rsidRPr="00FD7572">
        <w:t xml:space="preserve"> illustrates the spatial distribution of the sociodemographic characteristics by tracts. As shown in the figure, urban tracts generally exhibit higher population density, greater percentage of individuals aged 18-39, lower household vehicle ownership, and higher poverty rates. The northwest part of the study area demonstrates a lower percentage of </w:t>
      </w:r>
      <w:r w:rsidR="00AC1953" w:rsidRPr="00FD7572">
        <w:rPr>
          <w:lang w:eastAsia="zh-CN"/>
        </w:rPr>
        <w:t>W</w:t>
      </w:r>
      <w:r w:rsidRPr="00FD7572">
        <w:t>hite population.</w:t>
      </w:r>
      <w:r w:rsidRPr="00B2155C">
        <w:t xml:space="preserve"> </w:t>
      </w:r>
    </w:p>
    <w:p w14:paraId="20146F3C" w14:textId="700CA3F6" w:rsidR="00C315C5" w:rsidRPr="00B2155C" w:rsidRDefault="0049151B" w:rsidP="00FD7572">
      <w:pPr>
        <w:pStyle w:val="Newparagraph"/>
        <w:spacing w:before="240" w:line="240" w:lineRule="auto"/>
        <w:ind w:firstLine="0"/>
        <w:jc w:val="center"/>
      </w:pPr>
      <w:r w:rsidRPr="00B2155C">
        <w:rPr>
          <w:noProof/>
        </w:rPr>
        <w:drawing>
          <wp:inline distT="0" distB="0" distL="0" distR="0" wp14:anchorId="2FFB0463" wp14:editId="1F2856AB">
            <wp:extent cx="5399405" cy="3046095"/>
            <wp:effectExtent l="0" t="0" r="0" b="1905"/>
            <wp:docPr id="22" name="Picture 21" descr="A collage of maps of different colored areas&#10;&#10;Description automatically generated">
              <a:extLst xmlns:a="http://schemas.openxmlformats.org/drawingml/2006/main">
                <a:ext uri="{FF2B5EF4-FFF2-40B4-BE49-F238E27FC236}">
                  <a16:creationId xmlns:a16="http://schemas.microsoft.com/office/drawing/2014/main" id="{FA52C559-C4E5-9C91-4C39-6AFFA3074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 collage of maps of different colored areas&#10;&#10;Description automatically generated">
                      <a:extLst>
                        <a:ext uri="{FF2B5EF4-FFF2-40B4-BE49-F238E27FC236}">
                          <a16:creationId xmlns:a16="http://schemas.microsoft.com/office/drawing/2014/main" id="{FA52C559-C4E5-9C91-4C39-6AFFA307471B}"/>
                        </a:ext>
                      </a:extLst>
                    </pic:cNvPr>
                    <pic:cNvPicPr>
                      <a:picLocks noChangeAspect="1"/>
                    </pic:cNvPicPr>
                  </pic:nvPicPr>
                  <pic:blipFill>
                    <a:blip r:embed="rId23"/>
                    <a:stretch>
                      <a:fillRect/>
                    </a:stretch>
                  </pic:blipFill>
                  <pic:spPr>
                    <a:xfrm>
                      <a:off x="0" y="0"/>
                      <a:ext cx="5399405" cy="3046095"/>
                    </a:xfrm>
                    <a:prstGeom prst="rect">
                      <a:avLst/>
                    </a:prstGeom>
                  </pic:spPr>
                </pic:pic>
              </a:graphicData>
            </a:graphic>
          </wp:inline>
        </w:drawing>
      </w:r>
    </w:p>
    <w:p w14:paraId="00980521" w14:textId="6B094DBA" w:rsidR="00C315C5" w:rsidRPr="00B2155C" w:rsidRDefault="0011556B" w:rsidP="00385E54">
      <w:pPr>
        <w:pStyle w:val="Caption"/>
        <w:jc w:val="center"/>
        <w:rPr>
          <w:i w:val="0"/>
          <w:iCs w:val="0"/>
          <w:color w:val="auto"/>
          <w:sz w:val="24"/>
          <w:szCs w:val="24"/>
        </w:rPr>
      </w:pPr>
      <w:bookmarkStart w:id="12" w:name="_Ref159171088"/>
      <w:r w:rsidRPr="00B2155C">
        <w:rPr>
          <w:i w:val="0"/>
          <w:iCs w:val="0"/>
          <w:color w:val="auto"/>
          <w:sz w:val="24"/>
          <w:szCs w:val="24"/>
          <w:highlight w:val="yellow"/>
        </w:rPr>
        <w:t xml:space="preserve">Figure </w:t>
      </w:r>
      <w:r w:rsidRPr="00B2155C">
        <w:rPr>
          <w:i w:val="0"/>
          <w:iCs w:val="0"/>
          <w:color w:val="auto"/>
          <w:sz w:val="24"/>
          <w:szCs w:val="24"/>
          <w:highlight w:val="yellow"/>
        </w:rPr>
        <w:fldChar w:fldCharType="begin"/>
      </w:r>
      <w:r w:rsidRPr="00B2155C">
        <w:rPr>
          <w:i w:val="0"/>
          <w:iCs w:val="0"/>
          <w:color w:val="auto"/>
          <w:sz w:val="24"/>
          <w:szCs w:val="24"/>
          <w:highlight w:val="yellow"/>
        </w:rPr>
        <w:instrText xml:space="preserve"> SEQ Figure \* ARABIC </w:instrText>
      </w:r>
      <w:r w:rsidRPr="00B2155C">
        <w:rPr>
          <w:i w:val="0"/>
          <w:iCs w:val="0"/>
          <w:color w:val="auto"/>
          <w:sz w:val="24"/>
          <w:szCs w:val="24"/>
          <w:highlight w:val="yellow"/>
        </w:rPr>
        <w:fldChar w:fldCharType="separate"/>
      </w:r>
      <w:r w:rsidR="00451AF8" w:rsidRPr="00B2155C">
        <w:rPr>
          <w:i w:val="0"/>
          <w:iCs w:val="0"/>
          <w:noProof/>
          <w:color w:val="auto"/>
          <w:sz w:val="24"/>
          <w:szCs w:val="24"/>
          <w:highlight w:val="yellow"/>
        </w:rPr>
        <w:t>2</w:t>
      </w:r>
      <w:r w:rsidRPr="00B2155C">
        <w:rPr>
          <w:i w:val="0"/>
          <w:iCs w:val="0"/>
          <w:color w:val="auto"/>
          <w:sz w:val="24"/>
          <w:szCs w:val="24"/>
          <w:highlight w:val="yellow"/>
        </w:rPr>
        <w:fldChar w:fldCharType="end"/>
      </w:r>
      <w:bookmarkEnd w:id="12"/>
      <w:r w:rsidRPr="00B2155C">
        <w:rPr>
          <w:i w:val="0"/>
          <w:iCs w:val="0"/>
          <w:color w:val="auto"/>
          <w:sz w:val="24"/>
          <w:szCs w:val="24"/>
          <w:highlight w:val="yellow"/>
        </w:rPr>
        <w:t xml:space="preserve"> Socio-demographic characteristics of tracts in Jacksonville, Florida</w:t>
      </w:r>
    </w:p>
    <w:p w14:paraId="475CA60C" w14:textId="41C5F43E" w:rsidR="00DA22C2" w:rsidRPr="00B2155C" w:rsidRDefault="00386905" w:rsidP="00385E54">
      <w:pPr>
        <w:pStyle w:val="Heading2"/>
        <w:spacing w:line="240" w:lineRule="auto"/>
        <w:jc w:val="both"/>
      </w:pPr>
      <w:r w:rsidRPr="00B2155C">
        <w:rPr>
          <w:lang w:eastAsia="zh-CN"/>
        </w:rPr>
        <w:t xml:space="preserve">3.2 </w:t>
      </w:r>
      <w:r w:rsidR="001B038E" w:rsidRPr="00B2155C">
        <w:t>Data</w:t>
      </w:r>
    </w:p>
    <w:p w14:paraId="485AFAF1" w14:textId="5E132F59" w:rsidR="00DA22C2" w:rsidRPr="00B2155C" w:rsidRDefault="00386905" w:rsidP="00385E54">
      <w:pPr>
        <w:pStyle w:val="Heading3"/>
        <w:spacing w:line="240" w:lineRule="auto"/>
        <w:jc w:val="both"/>
      </w:pPr>
      <w:r w:rsidRPr="00B2155C">
        <w:rPr>
          <w:lang w:eastAsia="zh-CN"/>
        </w:rPr>
        <w:t xml:space="preserve">3.2.1 </w:t>
      </w:r>
      <w:r w:rsidR="00A41D4F" w:rsidRPr="00B2155C">
        <w:rPr>
          <w:lang w:eastAsia="zh-CN"/>
        </w:rPr>
        <w:t xml:space="preserve">Mobile Device </w:t>
      </w:r>
      <w:r w:rsidR="005E15D3" w:rsidRPr="00B2155C">
        <w:t xml:space="preserve">GPS </w:t>
      </w:r>
      <w:r w:rsidR="0074635B" w:rsidRPr="00B2155C">
        <w:t>data</w:t>
      </w:r>
    </w:p>
    <w:p w14:paraId="2D30D3B3" w14:textId="77777777" w:rsidR="00362B49" w:rsidRDefault="00BA28F9" w:rsidP="003C12F3">
      <w:pPr>
        <w:pStyle w:val="Paragraph"/>
        <w:spacing w:line="240" w:lineRule="auto"/>
        <w:jc w:val="both"/>
      </w:pPr>
      <w:r w:rsidRPr="00362B49">
        <w:t>This study uses a large-scale mobile device location dataset from Gravy Analytics, which aggregates data from over 150 million U.S. mobile devices through various apps</w:t>
      </w:r>
      <w:r w:rsidRPr="00362B49">
        <w:rPr>
          <w:rFonts w:hint="eastAsia"/>
          <w:lang w:eastAsia="zh-CN"/>
        </w:rPr>
        <w:t xml:space="preserve"> </w:t>
      </w:r>
      <w:r w:rsidR="00070FA8" w:rsidRPr="00362B49">
        <w:fldChar w:fldCharType="begin"/>
      </w:r>
      <w:r w:rsidR="00910983" w:rsidRPr="00362B49">
        <w:instrText xml:space="preserve"> ADDIN ZOTERO_ITEM CSL_CITATION {"citationID":"fdAIjhpW","properties":{"formattedCitation":"(Gravy Analytics 2023a)","plainCitation":"(Gravy Analytics 2023a)","noteIndex":0},"citationItems":[{"id":158,"uris":["http://zotero.org/users/local/e9xDvWQ3/items/UCMY2R88","http://zotero.org/users/14292551/items/UCMY2R88"],"itemData":{"id":158,"type":"document","publisher":"Gravy Analytics","title":"Frequently asked questions","URL":"https://gravyanalytics.com/frequently-asked-questions/","author":[{"family":"Gravy Analytics","given":""}],"issued":{"date-parts":[["2023"]]}}}],"schema":"https://github.com/citation-style-language/schema/raw/master/csl-citation.json"} </w:instrText>
      </w:r>
      <w:r w:rsidR="00070FA8" w:rsidRPr="00362B49">
        <w:fldChar w:fldCharType="separate"/>
      </w:r>
      <w:r w:rsidR="00070FA8" w:rsidRPr="00362B49">
        <w:t>(Gravy Analytics 2023a)</w:t>
      </w:r>
      <w:r w:rsidR="00070FA8" w:rsidRPr="00362B49">
        <w:fldChar w:fldCharType="end"/>
      </w:r>
      <w:r w:rsidR="00A02B79" w:rsidRPr="00362B49">
        <w:t xml:space="preserve">. </w:t>
      </w:r>
      <w:r w:rsidR="00D219E4" w:rsidRPr="00362B49">
        <w:rPr>
          <w:lang w:eastAsia="zh-CN"/>
        </w:rPr>
        <w:t>According</w:t>
      </w:r>
      <w:r w:rsidR="00D219E4" w:rsidRPr="00362B49">
        <w:rPr>
          <w:rFonts w:hint="eastAsia"/>
          <w:lang w:eastAsia="zh-CN"/>
        </w:rPr>
        <w:t xml:space="preserve"> to the company, it</w:t>
      </w:r>
      <w:r w:rsidR="008355E9" w:rsidRPr="00362B49">
        <w:t xml:space="preserve"> </w:t>
      </w:r>
      <w:r w:rsidR="00D91394" w:rsidRPr="00362B49">
        <w:t>complies with privacy laws, sourcing data only from users who opt in for device identifier and geolocation signal collection, with a 48- to 72-hour processing delay</w:t>
      </w:r>
      <w:r w:rsidR="00C2549A" w:rsidRPr="00362B49">
        <w:t xml:space="preserve">, </w:t>
      </w:r>
      <w:r w:rsidR="00D91394" w:rsidRPr="00362B49">
        <w:rPr>
          <w:rFonts w:hint="eastAsia"/>
          <w:lang w:eastAsia="zh-CN"/>
        </w:rPr>
        <w:t xml:space="preserve">where </w:t>
      </w:r>
      <w:r w:rsidR="00C2549A" w:rsidRPr="00362B49">
        <w:t>n</w:t>
      </w:r>
      <w:r w:rsidR="00B57F0A" w:rsidRPr="00362B49">
        <w:t>o location data is received or processed in real-time</w:t>
      </w:r>
      <w:r w:rsidR="00263A66" w:rsidRPr="00362B49">
        <w:rPr>
          <w:rFonts w:hint="eastAsia"/>
          <w:lang w:eastAsia="zh-CN"/>
        </w:rPr>
        <w:t xml:space="preserve"> </w:t>
      </w:r>
      <w:r w:rsidR="00263A66" w:rsidRPr="00362B49">
        <w:fldChar w:fldCharType="begin"/>
      </w:r>
      <w:r w:rsidR="00263A66" w:rsidRPr="00362B49">
        <w:instrText xml:space="preserve"> ADDIN ZOTERO_ITEM CSL_CITATION {"citationID":"EZJkaD9I","properties":{"formattedCitation":"(Gravy Analytics 2023b)","plainCitation":"(Gravy Analytics 2023b)","noteIndex":0},"citationItems":[{"id":157,"uris":["http://zotero.org/users/local/e9xDvWQ3/items/LXKN23GS","http://zotero.org/users/14292551/items/LXKN23GS"],"itemData":{"id":157,"type":"document","publisher":"Gravy Analytics","title":"Consumer privacy","URL":"https://gravyanalytics.com/consumer-privacy/","author":[{"family":"Gravy Analytics","given":""}],"issued":{"date-parts":[["2023"]]}}}],"schema":"https://github.com/citation-style-language/schema/raw/master/csl-citation.json"} </w:instrText>
      </w:r>
      <w:r w:rsidR="00263A66" w:rsidRPr="00362B49">
        <w:fldChar w:fldCharType="separate"/>
      </w:r>
      <w:r w:rsidR="00263A66" w:rsidRPr="00362B49">
        <w:t>(Gravy Analytics 2023b)</w:t>
      </w:r>
      <w:r w:rsidR="00263A66" w:rsidRPr="00362B49">
        <w:fldChar w:fldCharType="end"/>
      </w:r>
      <w:r w:rsidR="00CE2EF6" w:rsidRPr="00362B49">
        <w:t>.</w:t>
      </w:r>
      <w:r w:rsidR="008355E9" w:rsidRPr="00362B49">
        <w:t xml:space="preserve"> </w:t>
      </w:r>
    </w:p>
    <w:p w14:paraId="39BAE2DA" w14:textId="53C2E46C" w:rsidR="003C12F3" w:rsidRPr="00362B49" w:rsidRDefault="000F0911" w:rsidP="00362B49">
      <w:pPr>
        <w:pStyle w:val="Paragraph"/>
        <w:spacing w:before="0" w:line="240" w:lineRule="auto"/>
        <w:ind w:firstLine="720"/>
        <w:jc w:val="both"/>
      </w:pPr>
      <w:commentRangeStart w:id="13"/>
      <w:r w:rsidRPr="00362B49">
        <w:rPr>
          <w:rFonts w:eastAsia="DengXian"/>
          <w:highlight w:val="yellow"/>
        </w:rPr>
        <w:t>The dataset is pre-processed for quality control, with accuracy indicated by a forensic identifier field</w:t>
      </w:r>
      <w:r w:rsidRPr="00362B49">
        <w:rPr>
          <w:rFonts w:hint="eastAsia"/>
          <w:highlight w:val="yellow"/>
          <w:lang w:eastAsia="zh-CN"/>
        </w:rPr>
        <w:t>,</w:t>
      </w:r>
      <w:r w:rsidR="00D97143" w:rsidRPr="00362B49">
        <w:rPr>
          <w:rFonts w:hint="eastAsia"/>
          <w:highlight w:val="yellow"/>
          <w:lang w:eastAsia="zh-CN"/>
        </w:rPr>
        <w:t xml:space="preserve"> </w:t>
      </w:r>
      <w:r w:rsidR="00D72BA6" w:rsidRPr="00362B49">
        <w:rPr>
          <w:highlight w:val="yellow"/>
        </w:rPr>
        <w:t xml:space="preserve">which </w:t>
      </w:r>
      <w:r w:rsidR="00B52009" w:rsidRPr="00362B49">
        <w:rPr>
          <w:highlight w:val="yellow"/>
        </w:rPr>
        <w:t xml:space="preserve">measures GPS </w:t>
      </w:r>
      <w:r w:rsidR="006D06FA" w:rsidRPr="00362B49">
        <w:rPr>
          <w:rFonts w:hint="eastAsia"/>
          <w:i/>
          <w:iCs/>
          <w:highlight w:val="yellow"/>
          <w:lang w:eastAsia="zh-CN"/>
        </w:rPr>
        <w:t>positioning</w:t>
      </w:r>
      <w:r w:rsidR="006D06FA" w:rsidRPr="00362B49">
        <w:rPr>
          <w:rFonts w:hint="eastAsia"/>
          <w:highlight w:val="yellow"/>
          <w:lang w:eastAsia="zh-CN"/>
        </w:rPr>
        <w:t xml:space="preserve"> </w:t>
      </w:r>
      <w:r w:rsidR="00B52009" w:rsidRPr="00362B49">
        <w:rPr>
          <w:highlight w:val="yellow"/>
        </w:rPr>
        <w:t>errors caused by factors like spoofed locations, IP address-derived signals, and abnormal signal density</w:t>
      </w:r>
      <w:r w:rsidR="000E7A6F" w:rsidRPr="00362B49">
        <w:rPr>
          <w:highlight w:val="yellow"/>
        </w:rPr>
        <w:t xml:space="preserve"> </w:t>
      </w:r>
      <w:r w:rsidR="00C27F31" w:rsidRPr="00362B49">
        <w:rPr>
          <w:highlight w:val="yellow"/>
        </w:rPr>
        <w:fldChar w:fldCharType="begin"/>
      </w:r>
      <w:r w:rsidR="00D16CE0" w:rsidRPr="00362B49">
        <w:rPr>
          <w:highlight w:val="yellow"/>
        </w:rPr>
        <w:instrText xml:space="preserve"> ADDIN ZOTERO_ITEM CSL_CITATION {"citationID":"3cWm7TSb","properties":{"formattedCitation":"(Xu {\\i{}et al.} 2022, Gravy Analytics 2023c)","plainCitation":"(Xu et al. 2022, Gravy Analytics 2023c)","noteIndex":0},"citationItems":[{"id":"1J5VC5wN/uJQGplre","uris":["http://zotero.org/users/local/4eITpJL4/items/XVU85WW2"],"itemData":{"id":35,"type":"article-journal","container-title":"Scientific data","issue":"1","note":"publisher: Nature Publishing Group UK London","page":"608","title":"A highway vehicle routing dataset during the 2019 Kincade Fire evacuation","volume":"9","author":[{"family":"Xu","given":"Yiming"},{"family":"Zhao","given":"Xilei"},{"family":"Lovreglio","given":"Ruggiero"},{"family":"Kuligowski","given":"Erica"},{"family":"Nilsson","given":"Daniel"},{"family":"Cova","given":"Thomas J"},{"family":"Yan","given":"Xiang"}],"issued":{"date-parts":[["2022"]]}}},{"id":"1J5VC5wN/1XZMkd6L","uris":["http://zotero.org/users/local/4eITpJL4/items/VAT5SNUE"],"itemData":{"id":"3co8NlSV/Agp9mwh0","type":"document","publisher":"Gravy Analytics","title":"How to Use Gravy Forensic Flags for Retail and Transportation Analysis","URL":"https://gravyanalytics.com/blog/use-gravy-forensic-flags-retail-transportation-analysis/","author":[{"family":"Gravy Analytics","given":""}],"issued":{"date-parts":[["2023",10]]}}}],"schema":"https://github.com/citation-style-language/schema/raw/master/csl-citation.json"} </w:instrText>
      </w:r>
      <w:r w:rsidR="00C27F31" w:rsidRPr="00362B49">
        <w:rPr>
          <w:highlight w:val="yellow"/>
        </w:rPr>
        <w:fldChar w:fldCharType="separate"/>
      </w:r>
      <w:r w:rsidR="00354FB7" w:rsidRPr="00362B49">
        <w:rPr>
          <w:highlight w:val="yellow"/>
        </w:rPr>
        <w:t xml:space="preserve">(Xu </w:t>
      </w:r>
      <w:r w:rsidR="00354FB7" w:rsidRPr="00362B49">
        <w:rPr>
          <w:i/>
          <w:iCs/>
          <w:highlight w:val="yellow"/>
        </w:rPr>
        <w:t>et al.</w:t>
      </w:r>
      <w:r w:rsidR="00354FB7" w:rsidRPr="00362B49">
        <w:rPr>
          <w:highlight w:val="yellow"/>
        </w:rPr>
        <w:t xml:space="preserve"> 2022, Gravy Analytics 2023c)</w:t>
      </w:r>
      <w:r w:rsidR="00C27F31" w:rsidRPr="00362B49">
        <w:rPr>
          <w:highlight w:val="yellow"/>
        </w:rPr>
        <w:fldChar w:fldCharType="end"/>
      </w:r>
      <w:r w:rsidR="00962E70" w:rsidRPr="00362B49">
        <w:rPr>
          <w:highlight w:val="yellow"/>
        </w:rPr>
        <w:t xml:space="preserve">. </w:t>
      </w:r>
      <w:r w:rsidR="003364E2" w:rsidRPr="00362B49">
        <w:rPr>
          <w:highlight w:val="yellow"/>
        </w:rPr>
        <w:t xml:space="preserve">For this study, we included only records classified as </w:t>
      </w:r>
      <w:r w:rsidR="003364E2" w:rsidRPr="00362B49">
        <w:rPr>
          <w:i/>
          <w:iCs/>
          <w:highlight w:val="yellow"/>
        </w:rPr>
        <w:t>High Accuracy</w:t>
      </w:r>
      <w:r w:rsidR="003364E2" w:rsidRPr="00362B49">
        <w:rPr>
          <w:highlight w:val="yellow"/>
        </w:rPr>
        <w:t xml:space="preserve"> by </w:t>
      </w:r>
      <w:r w:rsidR="003364E2" w:rsidRPr="00362B49">
        <w:rPr>
          <w:i/>
          <w:iCs/>
          <w:highlight w:val="yellow"/>
        </w:rPr>
        <w:t>Gravy</w:t>
      </w:r>
      <w:r w:rsidR="003364E2" w:rsidRPr="00362B49">
        <w:rPr>
          <w:highlight w:val="yellow"/>
        </w:rPr>
        <w:t xml:space="preserve">, where GPS positioning errors do not exceed 35 meters. While lower </w:t>
      </w:r>
      <w:r w:rsidR="003364E2" w:rsidRPr="00362B49">
        <w:rPr>
          <w:highlight w:val="yellow"/>
        </w:rPr>
        <w:lastRenderedPageBreak/>
        <w:t>accuracy data may be useful for broader neighborhood analyses or overall trend identification, it is not suitable for pinpointing specific customer visits to particular locations</w:t>
      </w:r>
      <w:r w:rsidR="003364E2" w:rsidRPr="00362B49">
        <w:rPr>
          <w:rFonts w:hint="eastAsia"/>
          <w:highlight w:val="yellow"/>
          <w:lang w:eastAsia="zh-CN"/>
        </w:rPr>
        <w:t xml:space="preserve"> </w:t>
      </w:r>
      <w:r w:rsidR="00C548E9" w:rsidRPr="00362B49">
        <w:rPr>
          <w:highlight w:val="yellow"/>
        </w:rPr>
        <w:fldChar w:fldCharType="begin"/>
      </w:r>
      <w:r w:rsidR="00C548E9" w:rsidRPr="00362B49">
        <w:rPr>
          <w:highlight w:val="yellow"/>
        </w:rPr>
        <w:instrText xml:space="preserve"> ADDIN ZOTERO_ITEM CSL_CITATION {"citationID":"F0Al0AUO","properties":{"formattedCitation":"(Gravy Analytics 2023c)","plainCitation":"(Gravy Analytics 2023c)","noteIndex":0},"citationItems":[{"id":"1J5VC5wN/1XZMkd6L","uris":["http://zotero.org/users/local/4eITpJL4/items/VAT5SNUE"],"itemData":{"id":"3co8NlSV/Agp9mwh0","type":"document","publisher":"Gravy Analytics","title":"How to Use Gravy Forensic Flags for Retail and Transportation Analysis","URL":"https://gravyanalytics.com/blog/use-gravy-forensic-flags-retail-transportation-analysis/","author":[{"family":"Gravy Analytics","given":""}],"issued":{"date-parts":[["2023",10]]}}}],"schema":"https://github.com/citation-style-language/schema/raw/master/csl-citation.json"} </w:instrText>
      </w:r>
      <w:r w:rsidR="00C548E9" w:rsidRPr="00362B49">
        <w:rPr>
          <w:highlight w:val="yellow"/>
        </w:rPr>
        <w:fldChar w:fldCharType="separate"/>
      </w:r>
      <w:r w:rsidR="00C548E9" w:rsidRPr="00362B49">
        <w:rPr>
          <w:highlight w:val="yellow"/>
        </w:rPr>
        <w:t>(Gravy Analytics 2023c)</w:t>
      </w:r>
      <w:r w:rsidR="00C548E9" w:rsidRPr="00362B49">
        <w:rPr>
          <w:highlight w:val="yellow"/>
        </w:rPr>
        <w:fldChar w:fldCharType="end"/>
      </w:r>
      <w:r w:rsidR="00C548E9" w:rsidRPr="00362B49">
        <w:rPr>
          <w:highlight w:val="yellow"/>
        </w:rPr>
        <w:t>.</w:t>
      </w:r>
      <w:r w:rsidR="00362B49" w:rsidRPr="00362B49">
        <w:rPr>
          <w:rFonts w:hint="eastAsia"/>
          <w:highlight w:val="yellow"/>
          <w:lang w:eastAsia="zh-CN"/>
        </w:rPr>
        <w:t xml:space="preserve"> </w:t>
      </w:r>
      <w:r w:rsidR="00BB40E3" w:rsidRPr="00BB40E3">
        <w:rPr>
          <w:highlight w:val="yellow"/>
          <w:lang w:eastAsia="zh-CN"/>
        </w:rPr>
        <w:t xml:space="preserve">This pre-analysis filtering minimizes positioning errors, ensuring more reliable results. </w:t>
      </w:r>
      <w:r w:rsidR="00BB40E3">
        <w:rPr>
          <w:rFonts w:hint="eastAsia"/>
          <w:highlight w:val="yellow"/>
          <w:lang w:eastAsia="zh-CN"/>
        </w:rPr>
        <w:t>(</w:t>
      </w:r>
      <w:r w:rsidR="00653EDD" w:rsidRPr="00653EDD">
        <w:rPr>
          <w:highlight w:val="yellow"/>
          <w:lang w:eastAsia="zh-CN"/>
        </w:rPr>
        <w:t>However, inherent limitations in this GPS-based approach still affect accuracy and generalizability, as discussed later</w:t>
      </w:r>
      <w:r w:rsidR="00362B49" w:rsidRPr="00BB40E3">
        <w:rPr>
          <w:highlight w:val="yellow"/>
          <w:lang w:eastAsia="zh-CN"/>
        </w:rPr>
        <w:t>.</w:t>
      </w:r>
      <w:r w:rsidR="00BB40E3" w:rsidRPr="00BB40E3">
        <w:rPr>
          <w:rFonts w:hint="eastAsia"/>
          <w:highlight w:val="yellow"/>
          <w:lang w:eastAsia="zh-CN"/>
        </w:rPr>
        <w:t>)</w:t>
      </w:r>
      <w:commentRangeEnd w:id="13"/>
      <w:r w:rsidR="008D0608">
        <w:rPr>
          <w:rStyle w:val="CommentReference"/>
        </w:rPr>
        <w:commentReference w:id="13"/>
      </w:r>
    </w:p>
    <w:p w14:paraId="30D35A32" w14:textId="1038B47F" w:rsidR="00C43D48" w:rsidRPr="00B2155C" w:rsidRDefault="003C2608" w:rsidP="00362B49">
      <w:pPr>
        <w:pStyle w:val="Paragraph"/>
        <w:spacing w:before="0" w:line="240" w:lineRule="auto"/>
        <w:ind w:firstLine="720"/>
        <w:jc w:val="both"/>
      </w:pPr>
      <w:r w:rsidRPr="00B2155C">
        <w:t>The GPS dataset used in this study covers the area of Jacksonville, Florida, and it spans from September 1</w:t>
      </w:r>
      <w:r w:rsidRPr="00B2155C">
        <w:rPr>
          <w:vertAlign w:val="superscript"/>
        </w:rPr>
        <w:t>st</w:t>
      </w:r>
      <w:r w:rsidR="003C12F3" w:rsidRPr="00B2155C">
        <w:t>, 2022,</w:t>
      </w:r>
      <w:r w:rsidRPr="00B2155C">
        <w:t xml:space="preserve"> to October 15</w:t>
      </w:r>
      <w:r w:rsidRPr="00B2155C">
        <w:rPr>
          <w:vertAlign w:val="superscript"/>
        </w:rPr>
        <w:t>th</w:t>
      </w:r>
      <w:r w:rsidR="003C12F3" w:rsidRPr="00B2155C">
        <w:t>, 2022,</w:t>
      </w:r>
      <w:r w:rsidRPr="00B2155C">
        <w:t xml:space="preserve"> with a duration of 45 days. </w:t>
      </w:r>
      <w:r w:rsidR="00F01463" w:rsidRPr="00B2155C">
        <w:t xml:space="preserve"> </w:t>
      </w:r>
      <w:r w:rsidR="000E7A6F" w:rsidRPr="00B2155C">
        <w:t>After pre-processing, we retained a total of 286</w:t>
      </w:r>
      <w:r w:rsidR="00D83137" w:rsidRPr="00B2155C">
        <w:t>.4 million</w:t>
      </w:r>
      <w:r w:rsidR="000E7A6F" w:rsidRPr="00B2155C">
        <w:t xml:space="preserve"> </w:t>
      </w:r>
      <w:r w:rsidR="00F01463" w:rsidRPr="00B2155C">
        <w:t xml:space="preserve">disaggregated </w:t>
      </w:r>
      <w:r w:rsidR="000E7A6F" w:rsidRPr="00B2155C">
        <w:t>GPS records</w:t>
      </w:r>
      <w:r w:rsidR="00C43D48" w:rsidRPr="00B2155C">
        <w:t xml:space="preserve">. </w:t>
      </w:r>
      <w:r w:rsidR="000E7A6F" w:rsidRPr="00B2155C">
        <w:t xml:space="preserve">The data fields </w:t>
      </w:r>
      <w:r w:rsidR="00DB4BCD" w:rsidRPr="00B2155C">
        <w:t xml:space="preserve">used </w:t>
      </w:r>
      <w:r w:rsidR="000E7A6F" w:rsidRPr="00B2155C">
        <w:t>include device identifiers, latitude, longitude, geohash, and timestamp.</w:t>
      </w:r>
      <w:r w:rsidR="00DA22C2" w:rsidRPr="00B2155C">
        <w:t xml:space="preserve"> </w:t>
      </w:r>
    </w:p>
    <w:p w14:paraId="433279E8" w14:textId="3984D878" w:rsidR="00DF6A89" w:rsidRPr="00B2155C" w:rsidRDefault="00386905" w:rsidP="00385E54">
      <w:pPr>
        <w:pStyle w:val="Heading3"/>
        <w:spacing w:line="240" w:lineRule="auto"/>
        <w:jc w:val="both"/>
      </w:pPr>
      <w:r w:rsidRPr="00B2155C">
        <w:rPr>
          <w:lang w:eastAsia="zh-CN"/>
        </w:rPr>
        <w:t xml:space="preserve">3.2.2 </w:t>
      </w:r>
      <w:r w:rsidR="00DF6A89" w:rsidRPr="00B2155C">
        <w:t xml:space="preserve">Food </w:t>
      </w:r>
      <w:r w:rsidR="00842735" w:rsidRPr="00B2155C">
        <w:rPr>
          <w:lang w:eastAsia="zh-CN"/>
        </w:rPr>
        <w:t>Outlets</w:t>
      </w:r>
    </w:p>
    <w:p w14:paraId="5833D504" w14:textId="27B6E09C" w:rsidR="00D30DE0" w:rsidRPr="00B2155C" w:rsidRDefault="0058397D" w:rsidP="00385E54">
      <w:pPr>
        <w:pStyle w:val="Newparagraph"/>
        <w:spacing w:line="240" w:lineRule="auto"/>
        <w:ind w:firstLine="0"/>
        <w:jc w:val="both"/>
        <w:rPr>
          <w:lang w:eastAsia="zh-CN"/>
        </w:rPr>
      </w:pPr>
      <w:r w:rsidRPr="0058397D">
        <w:t xml:space="preserve">We obtained a comprehensive database of food outlets in North Florida from the University of Florida GeoPlan Center </w:t>
      </w:r>
      <w:r w:rsidR="00332993" w:rsidRPr="00B2155C">
        <w:fldChar w:fldCharType="begin"/>
      </w:r>
      <w:r w:rsidR="00D16CE0">
        <w:instrText xml:space="preserve"> ADDIN ZOTERO_ITEM CSL_CITATION {"citationID":"6hmgJTc0","properties":{"formattedCitation":"(Alachua County 2022)","plainCitation":"(Alachua County 2022)","noteIndex":0},"citationItems":[{"id":"1J5VC5wN/9Cj0AtUI","uris":["http://zotero.org/users/local/4eITpJL4/items/XYZK3XRM"],"itemData":{"id":26,"type":"document","title":"Alachua County Foodshed Map Sample","URL":"https://ufl.maps.arcgis.com/apps/instant/interactivelegend/index.html?appid=af5fecad950a46089d23fd63a2dc835b","author":[{"literal":"Alachua County"}],"issued":{"date-parts":[["2022"]]}}}],"schema":"https://github.com/citation-style-language/schema/raw/master/csl-citation.json"} </w:instrText>
      </w:r>
      <w:r w:rsidR="00332993" w:rsidRPr="00B2155C">
        <w:fldChar w:fldCharType="separate"/>
      </w:r>
      <w:r w:rsidR="00332993" w:rsidRPr="00B2155C">
        <w:t>(Alachua County 2022)</w:t>
      </w:r>
      <w:r w:rsidR="00332993" w:rsidRPr="00B2155C">
        <w:fldChar w:fldCharType="end"/>
      </w:r>
      <w:r w:rsidR="00D30DE0" w:rsidRPr="00B2155C">
        <w:t xml:space="preserve">. </w:t>
      </w:r>
      <w:r w:rsidR="00165A33" w:rsidRPr="00165A33">
        <w:t xml:space="preserve">This database covers various components of the local food system, including food </w:t>
      </w:r>
      <w:r w:rsidR="00165A33">
        <w:rPr>
          <w:rFonts w:hint="eastAsia"/>
          <w:lang w:eastAsia="zh-CN"/>
        </w:rPr>
        <w:t>production sites</w:t>
      </w:r>
      <w:r w:rsidR="00165A33" w:rsidRPr="00165A33">
        <w:t>, retailers, and distribution sites</w:t>
      </w:r>
      <w:commentRangeStart w:id="14"/>
      <w:r w:rsidR="00165A33" w:rsidRPr="00165A33">
        <w:t>. Our study focuses on the food retail category, which includes grocery stores, supermarkets</w:t>
      </w:r>
      <w:r w:rsidR="00D30DE0" w:rsidRPr="00B2155C">
        <w:t xml:space="preserve">, </w:t>
      </w:r>
      <w:r w:rsidR="00B90449">
        <w:rPr>
          <w:rFonts w:hint="eastAsia"/>
          <w:lang w:eastAsia="zh-CN"/>
        </w:rPr>
        <w:t>drug stores</w:t>
      </w:r>
      <w:r w:rsidR="00D30DE0" w:rsidRPr="00B2155C">
        <w:t>, corner stores,</w:t>
      </w:r>
      <w:r w:rsidR="00687EDB">
        <w:rPr>
          <w:rFonts w:hint="eastAsia"/>
          <w:lang w:eastAsia="zh-CN"/>
        </w:rPr>
        <w:t xml:space="preserve"> gas station </w:t>
      </w:r>
      <w:r w:rsidR="00687EDB">
        <w:rPr>
          <w:lang w:eastAsia="zh-CN"/>
        </w:rPr>
        <w:t>stores</w:t>
      </w:r>
      <w:r w:rsidR="006867A1" w:rsidRPr="00A4366F">
        <w:rPr>
          <w:rStyle w:val="FootnoteReference"/>
          <w:highlight w:val="yellow"/>
        </w:rPr>
        <w:footnoteReference w:id="2"/>
      </w:r>
      <w:r w:rsidR="00D30DE0" w:rsidRPr="00B2155C">
        <w:t xml:space="preserve"> and restaurants</w:t>
      </w:r>
      <w:r w:rsidR="008808B6">
        <w:rPr>
          <w:rFonts w:hint="eastAsia"/>
          <w:lang w:eastAsia="zh-CN"/>
        </w:rPr>
        <w:t xml:space="preserve">. </w:t>
      </w:r>
      <w:r w:rsidR="008808B6">
        <w:rPr>
          <w:rFonts w:hint="eastAsia"/>
        </w:rPr>
        <w:t xml:space="preserve">This study </w:t>
      </w:r>
      <w:r w:rsidR="008808B6" w:rsidRPr="00ED25B8">
        <w:t>focus</w:t>
      </w:r>
      <w:r w:rsidR="008808B6">
        <w:rPr>
          <w:rFonts w:hint="eastAsia"/>
        </w:rPr>
        <w:t>es</w:t>
      </w:r>
      <w:r w:rsidR="001C0B4D" w:rsidRPr="001C0B4D">
        <w:t xml:space="preserve"> solely on food-at-home (FAH) access, excluding restaurants and dine-out </w:t>
      </w:r>
      <w:r w:rsidR="003054B6" w:rsidRPr="001C0B4D">
        <w:t>locations.</w:t>
      </w:r>
      <w:r w:rsidR="00E914B9">
        <w:rPr>
          <w:rFonts w:hint="eastAsia"/>
          <w:lang w:eastAsia="zh-CN"/>
        </w:rPr>
        <w:t xml:space="preserve"> </w:t>
      </w:r>
    </w:p>
    <w:p w14:paraId="7B1BA93C" w14:textId="5614290B" w:rsidR="00BE595D" w:rsidRPr="00C01059" w:rsidRDefault="00A222CA" w:rsidP="00385E54">
      <w:pPr>
        <w:pStyle w:val="Newparagraph"/>
        <w:spacing w:line="240" w:lineRule="auto"/>
        <w:jc w:val="both"/>
        <w:rPr>
          <w:highlight w:val="yellow"/>
        </w:rPr>
      </w:pPr>
      <w:r w:rsidRPr="00C01059">
        <w:rPr>
          <w:highlight w:val="yellow"/>
          <w:lang w:eastAsia="zh-CN"/>
        </w:rPr>
        <w:t xml:space="preserve">Unlike </w:t>
      </w:r>
      <w:r w:rsidRPr="00C01059">
        <w:rPr>
          <w:rFonts w:hint="eastAsia"/>
          <w:highlight w:val="yellow"/>
          <w:lang w:eastAsia="zh-CN"/>
        </w:rPr>
        <w:t>traditional datasets</w:t>
      </w:r>
      <w:r w:rsidRPr="00C01059">
        <w:rPr>
          <w:highlight w:val="yellow"/>
          <w:lang w:eastAsia="zh-CN"/>
        </w:rPr>
        <w:t xml:space="preserve">, secondary GPS data lack trip purpose or purchasing information. However, </w:t>
      </w:r>
      <w:r w:rsidRPr="00AB2DD2">
        <w:rPr>
          <w:lang w:eastAsia="zh-CN"/>
        </w:rPr>
        <w:t>from a supply-side perspective, different food outlets offer varying types, prices, quantities, and varieties, which significantly impact the health outcomes of individuals and communities</w:t>
      </w:r>
      <w:r w:rsidRPr="00AB2DD2">
        <w:rPr>
          <w:rFonts w:hint="eastAsia"/>
          <w:lang w:eastAsia="zh-CN"/>
        </w:rPr>
        <w:t xml:space="preserve"> </w:t>
      </w:r>
      <w:r w:rsidR="00332993" w:rsidRPr="00AB2DD2">
        <w:fldChar w:fldCharType="begin"/>
      </w:r>
      <w:r w:rsidR="00D16CE0" w:rsidRPr="00AB2DD2">
        <w:instrText xml:space="preserve"> ADDIN ZOTERO_ITEM CSL_CITATION {"citationID":"WvbPUxBg","properties":{"formattedCitation":"(Ma {\\i{}et al.} 2017)","plainCitation":"(Ma et al. 2017)","noteIndex":0},"citationItems":[{"id":"1J5VC5wN/Z8kHkgDD","uris":["http://zotero.org/users/local/4eITpJL4/items/U4C9IH6F"],"itemData":{"id":78,"type":"article-journal","container-title":"Journal of the Academy of Nutrition and Dietetics","issue":"12","note":"publisher: Elsevier","page":"1931–1940","title":"The association between food security and store-specific and overall food shopping behaviors","volume":"117","author":[{"family":"Ma","given":"Xiaonan"},{"family":"Liese","given":"Angela D"},{"family":"Hibbert","given":"James"},{"family":"Bell","given":"Bethany A"},{"family":"Wilcox","given":"Sara"},{"family":"Sharpe","given":"Patricia A"}],"issued":{"date-parts":[["2017"]]}}}],"schema":"https://github.com/citation-style-language/schema/raw/master/csl-citation.json"} </w:instrText>
      </w:r>
      <w:r w:rsidR="00332993" w:rsidRPr="00AB2DD2">
        <w:fldChar w:fldCharType="separate"/>
      </w:r>
      <w:r w:rsidR="00332993" w:rsidRPr="00AB2DD2">
        <w:t xml:space="preserve">(Ma </w:t>
      </w:r>
      <w:r w:rsidR="00332993" w:rsidRPr="00AB2DD2">
        <w:rPr>
          <w:i/>
          <w:iCs/>
        </w:rPr>
        <w:t>et al.</w:t>
      </w:r>
      <w:r w:rsidR="00332993" w:rsidRPr="00AB2DD2">
        <w:t xml:space="preserve"> 2017)</w:t>
      </w:r>
      <w:r w:rsidR="00332993" w:rsidRPr="00AB2DD2">
        <w:fldChar w:fldCharType="end"/>
      </w:r>
      <w:r w:rsidR="00D30DE0" w:rsidRPr="00AB2DD2">
        <w:t xml:space="preserve">. </w:t>
      </w:r>
      <w:r w:rsidR="0004470A" w:rsidRPr="00AB2DD2">
        <w:rPr>
          <w:lang w:eastAsia="zh-CN"/>
        </w:rPr>
        <w:t>Also</w:t>
      </w:r>
      <w:r w:rsidR="0004470A" w:rsidRPr="00AB2DD2">
        <w:rPr>
          <w:rFonts w:hint="eastAsia"/>
          <w:lang w:eastAsia="zh-CN"/>
        </w:rPr>
        <w:t>, f</w:t>
      </w:r>
      <w:r w:rsidR="00D30DE0" w:rsidRPr="00AB2DD2">
        <w:t xml:space="preserve">rom a demand-side perspective, </w:t>
      </w:r>
      <w:r w:rsidR="003B1BBB" w:rsidRPr="00AB2DD2">
        <w:t>individuals visit different food retailers for various purposes, not limited to food access. For instance, some may frequent big box stores for non-food items while visiting gas station stores for food</w:t>
      </w:r>
      <w:r w:rsidR="00E217E0" w:rsidRPr="00AB2DD2">
        <w:rPr>
          <w:lang w:eastAsia="zh-CN"/>
        </w:rPr>
        <w:t>.</w:t>
      </w:r>
      <w:r w:rsidR="00D30DE0" w:rsidRPr="00AB2DD2">
        <w:t xml:space="preserve"> </w:t>
      </w:r>
      <w:r w:rsidR="003B1BBB" w:rsidRPr="00AB2DD2">
        <w:t>The USDA’s FoodAPS indicates that SNAP households allocate 13% of their food spending to convenience stores, dollar stores, and pharmacies</w:t>
      </w:r>
      <w:r w:rsidR="00D30DE0" w:rsidRPr="00AB2DD2">
        <w:t xml:space="preserve"> </w:t>
      </w:r>
      <w:r w:rsidR="006E3D74" w:rsidRPr="00AB2DD2">
        <w:fldChar w:fldCharType="begin"/>
      </w:r>
      <w:r w:rsidR="00D16CE0" w:rsidRPr="00AB2DD2">
        <w:instrText xml:space="preserve"> ADDIN ZOTERO_ITEM CSL_CITATION {"citationID":"xrDZYlyA","properties":{"formattedCitation":"(Todd and Scharadin 2016)","plainCitation":"(Todd and Scharadin 2016)","noteIndex":0},"citationItems":[{"id":"1J5VC5wN/FxjbYns1","uris":["http://zotero.org/users/local/4eITpJL4/items/Y4KQSKKP"],"itemData":{"id":61,"type":"report","title":"Where households get food in a typical week: Findings from USDA's FoodAPS","author":[{"family":"Todd","given":"Jessica E"},{"family":"Scharadin","given":"Benjamin"}],"issued":{"date-parts":[["2016"]]}}}],"schema":"https://github.com/citation-style-language/schema/raw/master/csl-citation.json"} </w:instrText>
      </w:r>
      <w:r w:rsidR="006E3D74" w:rsidRPr="00AB2DD2">
        <w:fldChar w:fldCharType="separate"/>
      </w:r>
      <w:r w:rsidR="006E3D74" w:rsidRPr="00AB2DD2">
        <w:t>(Todd and Scharadin 2016)</w:t>
      </w:r>
      <w:r w:rsidR="006E3D74" w:rsidRPr="00AB2DD2">
        <w:fldChar w:fldCharType="end"/>
      </w:r>
      <w:r w:rsidR="00D30DE0" w:rsidRPr="00AB2DD2">
        <w:t>.</w:t>
      </w:r>
      <w:r w:rsidR="00D30DE0" w:rsidRPr="00C01059">
        <w:rPr>
          <w:highlight w:val="yellow"/>
        </w:rPr>
        <w:t xml:space="preserve"> </w:t>
      </w:r>
    </w:p>
    <w:p w14:paraId="19419FCD" w14:textId="5B422D1B" w:rsidR="00D30DE0" w:rsidRPr="00B2155C" w:rsidRDefault="008513E3" w:rsidP="00385E54">
      <w:pPr>
        <w:pStyle w:val="Newparagraph"/>
        <w:spacing w:line="240" w:lineRule="auto"/>
        <w:jc w:val="both"/>
        <w:rPr>
          <w:lang w:eastAsia="zh-CN"/>
        </w:rPr>
      </w:pPr>
      <w:r w:rsidRPr="008513E3">
        <w:rPr>
          <w:highlight w:val="yellow"/>
        </w:rPr>
        <w:t>To address these complexities, we drew from existing survey practices and literature</w:t>
      </w:r>
      <w:r>
        <w:rPr>
          <w:rFonts w:hint="eastAsia"/>
          <w:highlight w:val="yellow"/>
          <w:lang w:eastAsia="zh-CN"/>
        </w:rPr>
        <w:t xml:space="preserve"> </w:t>
      </w:r>
      <w:r w:rsidR="0004470A" w:rsidRPr="00C01059">
        <w:rPr>
          <w:highlight w:val="yellow"/>
        </w:rPr>
        <w:fldChar w:fldCharType="begin"/>
      </w:r>
      <w:r w:rsidR="0004470A" w:rsidRPr="00C01059">
        <w:rPr>
          <w:highlight w:val="yellow"/>
        </w:rPr>
        <w:instrText xml:space="preserve"> ADDIN ZOTERO_ITEM CSL_CITATION {"citationID":"eC6jq1ns","properties":{"formattedCitation":"(Todd and Scharadin 2016, Xu {\\i{}et al.} 2023)","plainCitation":"(Todd and Scharadin 2016, Xu et al. 2023)","noteIndex":0},"citationItems":[{"id":"1J5VC5wN/FxjbYns1","uris":["http://zotero.org/users/local/4eITpJL4/items/Y4KQSKKP"],"itemData":{"id":"3co8NlSV/PASywwjw","type":"report","title":"Where households get food in a typical week: Findings from USDA's FoodAPS","author":[{"family":"Todd","given":"Jessica E"},{"family":"Scharadin","given":"Benjamin"}],"issued":{"date-parts":[["2016"]]}}},{"id":142,"uris":["http://zotero.org/users/local/e9xDvWQ3/items/KMX77KGR","http://zotero.org/users/14292551/items/KMX77KGR"],"itemData":{"id":142,"type":"article-journal","abstract":"Abstract\n            The prevalence of cardiometabolic diseases in the United States is presumably linked to an obesogenic retail food environment that promotes unhealthy dietary habits. Past studies, however, have reported inconsistent findings about the relationship between the two. One underexplored area is how humans interact with food environments and how to integrate human activity into scalable measures. In this paper, we develop the retail food activity index (RFAI) at the census tract level by utilizing Global Positioning System tracking data covering over 94 million aggregated visit records to approximately 359,000 food retailers across the United States over two years. Here we show that the RFAI has significant associations with the prevalence of multiple cardiometabolic diseases. Our study indicates that the RFAI is a promising index with the potential for guiding the development of policies and health interventions aimed at curtailing the burden of cardiometabolic diseases, especially in communities characterized by obesogenic dietary behaviors.","container-title":"Nature Communications","DOI":"10.1038/s41467-023-42667-8","ISSN":"2041-1723","issue":"1","journalAbbreviation":"Nat Commun","language":"en","page":"7326","source":"DOI.org (Crossref)","title":"Integrating human activity into food environments can better predict cardiometabolic diseases in the United States","volume":"14","author":[{"family":"Xu","given":"Ran"},{"family":"Huang","given":"Xiao"},{"family":"Zhang","given":"Kai"},{"family":"Lyu","given":"Weixuan"},{"family":"Ghosh","given":"Debarchana"},{"family":"Li","given":"Zhenlong"},{"family":"Chen","given":"Xiang"}],"issued":{"date-parts":[["2023",11,13]]}}}],"schema":"https://github.com/citation-style-language/schema/raw/master/csl-citation.json"} </w:instrText>
      </w:r>
      <w:r w:rsidR="0004470A" w:rsidRPr="00C01059">
        <w:rPr>
          <w:highlight w:val="yellow"/>
        </w:rPr>
        <w:fldChar w:fldCharType="separate"/>
      </w:r>
      <w:r w:rsidR="0004470A" w:rsidRPr="00C01059">
        <w:rPr>
          <w:highlight w:val="yellow"/>
        </w:rPr>
        <w:t xml:space="preserve">(Todd and Scharadin 2016, Xu </w:t>
      </w:r>
      <w:r w:rsidR="0004470A" w:rsidRPr="00C01059">
        <w:rPr>
          <w:i/>
          <w:iCs/>
          <w:highlight w:val="yellow"/>
        </w:rPr>
        <w:t>et al.</w:t>
      </w:r>
      <w:r w:rsidR="0004470A" w:rsidRPr="00C01059">
        <w:rPr>
          <w:highlight w:val="yellow"/>
        </w:rPr>
        <w:t xml:space="preserve"> 2023)</w:t>
      </w:r>
      <w:r w:rsidR="0004470A" w:rsidRPr="00C01059">
        <w:rPr>
          <w:highlight w:val="yellow"/>
        </w:rPr>
        <w:fldChar w:fldCharType="end"/>
      </w:r>
      <w:r w:rsidR="003C5708" w:rsidRPr="00C01059">
        <w:rPr>
          <w:rFonts w:hint="eastAsia"/>
          <w:highlight w:val="yellow"/>
          <w:lang w:eastAsia="zh-CN"/>
        </w:rPr>
        <w:t xml:space="preserve"> </w:t>
      </w:r>
      <w:r w:rsidR="00936C28" w:rsidRPr="00936C28">
        <w:rPr>
          <w:highlight w:val="yellow"/>
          <w:lang w:eastAsia="zh-CN"/>
        </w:rPr>
        <w:t>to develop a two-step classification approach</w:t>
      </w:r>
      <w:r w:rsidR="003C5708" w:rsidRPr="00C01059">
        <w:rPr>
          <w:rFonts w:hint="eastAsia"/>
          <w:highlight w:val="yellow"/>
          <w:lang w:eastAsia="zh-CN"/>
        </w:rPr>
        <w:t>:</w:t>
      </w:r>
    </w:p>
    <w:p w14:paraId="059C304D" w14:textId="23C9E171" w:rsidR="00D30DE0" w:rsidRPr="00C45038" w:rsidRDefault="00D30DE0" w:rsidP="006F365C">
      <w:pPr>
        <w:pStyle w:val="Numberedlist"/>
        <w:spacing w:before="0" w:after="0" w:line="240" w:lineRule="auto"/>
        <w:ind w:left="873"/>
        <w:jc w:val="both"/>
        <w:rPr>
          <w:highlight w:val="yellow"/>
        </w:rPr>
      </w:pPr>
      <w:r w:rsidRPr="00C45038">
        <w:rPr>
          <w:i/>
          <w:iCs/>
          <w:highlight w:val="yellow"/>
          <w:u w:val="single"/>
        </w:rPr>
        <w:t>Food quality and physical size</w:t>
      </w:r>
      <w:r w:rsidRPr="00C45038">
        <w:rPr>
          <w:highlight w:val="yellow"/>
        </w:rPr>
        <w:t>, four types:</w:t>
      </w:r>
    </w:p>
    <w:p w14:paraId="135F42B4" w14:textId="2EB5208B" w:rsidR="00D30DE0" w:rsidRPr="006805DB" w:rsidRDefault="00BE0C71" w:rsidP="00FA17AB">
      <w:pPr>
        <w:pStyle w:val="Bulletedlist"/>
        <w:spacing w:before="0" w:line="240" w:lineRule="auto"/>
        <w:ind w:left="576" w:hanging="288"/>
        <w:jc w:val="both"/>
      </w:pPr>
      <w:r w:rsidRPr="006805DB">
        <w:rPr>
          <w:i/>
          <w:iCs/>
        </w:rPr>
        <w:t>Large Groceries or Supermarkets</w:t>
      </w:r>
      <w:r w:rsidRPr="006805DB">
        <w:rPr>
          <w:rFonts w:hint="eastAsia"/>
          <w:lang w:eastAsia="zh-CN"/>
        </w:rPr>
        <w:t xml:space="preserve"> </w:t>
      </w:r>
      <w:r w:rsidR="00D30DE0" w:rsidRPr="006805DB">
        <w:t>that mainly sell food (e.g. Publix, Winn-Dixie)</w:t>
      </w:r>
    </w:p>
    <w:p w14:paraId="488EA1FF" w14:textId="7CB3BD8B" w:rsidR="00D30DE0" w:rsidRPr="006805DB" w:rsidRDefault="00FA17AB" w:rsidP="00FA17AB">
      <w:pPr>
        <w:pStyle w:val="Bulletedlist"/>
        <w:spacing w:line="240" w:lineRule="auto"/>
        <w:ind w:left="576" w:hanging="288"/>
        <w:jc w:val="both"/>
      </w:pPr>
      <w:r w:rsidRPr="006805DB">
        <w:rPr>
          <w:i/>
          <w:iCs/>
        </w:rPr>
        <w:t>Big Box Stores</w:t>
      </w:r>
      <w:r w:rsidRPr="006805DB">
        <w:rPr>
          <w:rFonts w:hint="eastAsia"/>
          <w:lang w:eastAsia="zh-CN"/>
        </w:rPr>
        <w:t xml:space="preserve"> </w:t>
      </w:r>
      <w:r w:rsidR="00D30DE0" w:rsidRPr="006805DB">
        <w:t xml:space="preserve">that carry a full range of food products in addition to other products (e.g. Walmart Supercenter, Target) </w:t>
      </w:r>
    </w:p>
    <w:p w14:paraId="22E98CBB" w14:textId="4BAB9B2C" w:rsidR="00D30DE0" w:rsidRPr="006805DB" w:rsidRDefault="00FA17AB" w:rsidP="00FA17AB">
      <w:pPr>
        <w:pStyle w:val="Bulletedlist"/>
        <w:spacing w:line="240" w:lineRule="auto"/>
        <w:ind w:left="576" w:hanging="288"/>
        <w:jc w:val="both"/>
      </w:pPr>
      <w:r w:rsidRPr="006805DB">
        <w:rPr>
          <w:i/>
          <w:iCs/>
        </w:rPr>
        <w:t>Small Retailers</w:t>
      </w:r>
      <w:r w:rsidR="00D30DE0" w:rsidRPr="006805DB">
        <w:t xml:space="preserve"> that sell healthy grocery items like milk, eggs (e.g. CVS, Dollar General)</w:t>
      </w:r>
    </w:p>
    <w:p w14:paraId="2DD72D08" w14:textId="42569431" w:rsidR="00D30DE0" w:rsidRPr="006805DB" w:rsidRDefault="00FA17AB" w:rsidP="00FA17AB">
      <w:pPr>
        <w:pStyle w:val="Bulletedlist"/>
        <w:spacing w:after="0" w:line="240" w:lineRule="auto"/>
        <w:ind w:left="576" w:hanging="288"/>
        <w:jc w:val="both"/>
      </w:pPr>
      <w:r w:rsidRPr="006805DB">
        <w:rPr>
          <w:i/>
          <w:iCs/>
        </w:rPr>
        <w:t>Stores Selling Only Processed or Low-Quality Food</w:t>
      </w:r>
      <w:r w:rsidRPr="006805DB">
        <w:t xml:space="preserve"> </w:t>
      </w:r>
      <w:r w:rsidR="00D30DE0" w:rsidRPr="006805DB">
        <w:t>(e.g. Circle K, 7-Eleven)</w:t>
      </w:r>
    </w:p>
    <w:p w14:paraId="32E75B7B" w14:textId="380D4463" w:rsidR="00D30DE0" w:rsidRPr="006805DB" w:rsidRDefault="00D30DE0" w:rsidP="00E82CAB">
      <w:pPr>
        <w:pStyle w:val="Numberedlist"/>
        <w:spacing w:before="0" w:after="0" w:line="240" w:lineRule="auto"/>
        <w:ind w:left="873"/>
        <w:jc w:val="both"/>
        <w:rPr>
          <w:highlight w:val="yellow"/>
        </w:rPr>
      </w:pPr>
      <w:r w:rsidRPr="006805DB">
        <w:rPr>
          <w:i/>
          <w:iCs/>
          <w:highlight w:val="yellow"/>
          <w:u w:val="single"/>
        </w:rPr>
        <w:t>Purpose of visitation</w:t>
      </w:r>
      <w:r w:rsidR="00BE0C71" w:rsidRPr="006805DB">
        <w:rPr>
          <w:rFonts w:hint="eastAsia"/>
          <w:highlight w:val="yellow"/>
          <w:lang w:eastAsia="zh-CN"/>
        </w:rPr>
        <w:t>:</w:t>
      </w:r>
      <w:r w:rsidRPr="006805DB">
        <w:rPr>
          <w:highlight w:val="yellow"/>
        </w:rPr>
        <w:t xml:space="preserve"> </w:t>
      </w:r>
      <w:r w:rsidR="00BE0C71" w:rsidRPr="006805DB">
        <w:rPr>
          <w:rFonts w:hint="eastAsia"/>
          <w:highlight w:val="yellow"/>
          <w:lang w:eastAsia="zh-CN"/>
        </w:rPr>
        <w:t>W</w:t>
      </w:r>
      <w:r w:rsidR="00C45038" w:rsidRPr="006805DB">
        <w:rPr>
          <w:highlight w:val="yellow"/>
        </w:rPr>
        <w:t>e distinguish</w:t>
      </w:r>
      <w:r w:rsidR="00C45038" w:rsidRPr="006805DB">
        <w:rPr>
          <w:rFonts w:hint="eastAsia"/>
          <w:highlight w:val="yellow"/>
          <w:lang w:eastAsia="zh-CN"/>
        </w:rPr>
        <w:t xml:space="preserve"> </w:t>
      </w:r>
      <w:r w:rsidR="00C45038" w:rsidRPr="006805DB">
        <w:rPr>
          <w:highlight w:val="yellow"/>
        </w:rPr>
        <w:t>between</w:t>
      </w:r>
    </w:p>
    <w:p w14:paraId="4473C7D1" w14:textId="7126E5AE" w:rsidR="00D30DE0" w:rsidRPr="006805DB" w:rsidRDefault="00277C29" w:rsidP="00FA17AB">
      <w:pPr>
        <w:pStyle w:val="Bulletedlist"/>
        <w:spacing w:before="0" w:line="240" w:lineRule="auto"/>
        <w:ind w:left="576" w:hanging="288"/>
        <w:jc w:val="both"/>
      </w:pPr>
      <w:r w:rsidRPr="006805DB">
        <w:rPr>
          <w:i/>
          <w:iCs/>
        </w:rPr>
        <w:t>Stores Primarily Selling Food</w:t>
      </w:r>
      <w:r w:rsidRPr="006805DB">
        <w:t>, where individuals predominantly visit for food-related purposes (e.g., groceries, food marts).</w:t>
      </w:r>
    </w:p>
    <w:p w14:paraId="249B1E8B" w14:textId="790A38DD" w:rsidR="00D30DE0" w:rsidRPr="006805DB" w:rsidRDefault="00277C29" w:rsidP="00FA17AB">
      <w:pPr>
        <w:pStyle w:val="Bulletedlist"/>
        <w:spacing w:after="0" w:line="240" w:lineRule="auto"/>
        <w:ind w:left="576" w:hanging="288"/>
        <w:jc w:val="both"/>
      </w:pPr>
      <w:r w:rsidRPr="006805DB">
        <w:rPr>
          <w:i/>
          <w:iCs/>
        </w:rPr>
        <w:t>Locations Visited for Various Purposes</w:t>
      </w:r>
      <w:r w:rsidRPr="006805DB">
        <w:t xml:space="preserve">, such as big box stores, gas stations, and </w:t>
      </w:r>
      <w:r w:rsidRPr="006805DB">
        <w:rPr>
          <w:i/>
          <w:iCs/>
        </w:rPr>
        <w:t>pharmacies</w:t>
      </w:r>
      <w:r w:rsidRPr="006805DB">
        <w:t>.</w:t>
      </w:r>
    </w:p>
    <w:p w14:paraId="71DA42CD" w14:textId="040EE005" w:rsidR="00840936" w:rsidRPr="00B2155C" w:rsidRDefault="006F365C" w:rsidP="006F365C">
      <w:pPr>
        <w:pStyle w:val="Paragraph"/>
        <w:spacing w:before="0" w:line="240" w:lineRule="auto"/>
        <w:jc w:val="both"/>
      </w:pPr>
      <w:r>
        <w:rPr>
          <w:rFonts w:hint="eastAsia"/>
          <w:highlight w:val="yellow"/>
          <w:lang w:eastAsia="zh-CN"/>
        </w:rPr>
        <w:t xml:space="preserve">We will first </w:t>
      </w:r>
      <w:r w:rsidR="000348D9" w:rsidRPr="000348D9">
        <w:rPr>
          <w:highlight w:val="yellow"/>
          <w:lang w:eastAsia="zh-CN"/>
        </w:rPr>
        <w:t>consider all POIs and categorized them into these four types, then narrow our analysis to those that primarily sell food, aiming to explore the implications of the data’s secondary nature</w:t>
      </w:r>
      <w:r>
        <w:rPr>
          <w:rFonts w:hint="eastAsia"/>
          <w:lang w:eastAsia="zh-CN"/>
        </w:rPr>
        <w:t xml:space="preserve">. </w:t>
      </w:r>
      <w:commentRangeEnd w:id="14"/>
      <w:r w:rsidR="00C45038">
        <w:rPr>
          <w:rStyle w:val="CommentReference"/>
        </w:rPr>
        <w:commentReference w:id="14"/>
      </w:r>
      <w:r w:rsidR="00575214" w:rsidRPr="00B2155C">
        <w:fldChar w:fldCharType="begin"/>
      </w:r>
      <w:r w:rsidR="00575214" w:rsidRPr="00B2155C">
        <w:instrText xml:space="preserve"> REF _Ref159171624 \h </w:instrText>
      </w:r>
      <w:r w:rsidR="00D36B40" w:rsidRPr="00B2155C">
        <w:instrText xml:space="preserve"> \* MERGEFORMAT </w:instrText>
      </w:r>
      <w:r w:rsidR="00575214" w:rsidRPr="00B2155C">
        <w:fldChar w:fldCharType="separate"/>
      </w:r>
      <w:r w:rsidR="00C44A1E" w:rsidRPr="00B2155C">
        <w:rPr>
          <w:i/>
          <w:iCs/>
        </w:rPr>
        <w:t>Figure 2</w:t>
      </w:r>
      <w:r w:rsidR="00575214" w:rsidRPr="00B2155C">
        <w:fldChar w:fldCharType="end"/>
      </w:r>
      <w:r w:rsidR="00840936" w:rsidRPr="00B2155C">
        <w:t xml:space="preserve"> shows the distribution of the stores under the two classifications and </w:t>
      </w:r>
      <w:r w:rsidR="00575214" w:rsidRPr="00B2155C">
        <w:fldChar w:fldCharType="begin"/>
      </w:r>
      <w:r w:rsidR="00575214" w:rsidRPr="00B2155C">
        <w:instrText xml:space="preserve"> REF _Ref159171644 \h </w:instrText>
      </w:r>
      <w:r w:rsidR="00D36B40" w:rsidRPr="00B2155C">
        <w:instrText xml:space="preserve"> \* MERGEFORMAT </w:instrText>
      </w:r>
      <w:r w:rsidR="00575214" w:rsidRPr="00B2155C">
        <w:fldChar w:fldCharType="separate"/>
      </w:r>
      <w:r w:rsidR="00C44A1E" w:rsidRPr="00B2155C">
        <w:rPr>
          <w:i/>
          <w:iCs/>
        </w:rPr>
        <w:t>Table 1</w:t>
      </w:r>
      <w:r w:rsidR="00575214" w:rsidRPr="00B2155C">
        <w:fldChar w:fldCharType="end"/>
      </w:r>
      <w:r w:rsidR="00840936" w:rsidRPr="00B2155C">
        <w:t xml:space="preserve"> </w:t>
      </w:r>
      <w:r w:rsidR="001A1069" w:rsidRPr="00B2155C">
        <w:t>summarizes</w:t>
      </w:r>
      <w:r w:rsidR="00840936" w:rsidRPr="00B2155C">
        <w:t xml:space="preserve"> the numbers.</w:t>
      </w:r>
    </w:p>
    <w:p w14:paraId="208AFA95" w14:textId="5C1D4D82" w:rsidR="00840936" w:rsidRPr="00B2155C" w:rsidRDefault="002E0B2E" w:rsidP="00385E54">
      <w:pPr>
        <w:pStyle w:val="Newparagraph"/>
        <w:spacing w:line="240" w:lineRule="auto"/>
        <w:ind w:firstLine="0"/>
        <w:jc w:val="center"/>
      </w:pPr>
      <w:r w:rsidRPr="002E0B2E">
        <w:rPr>
          <w:noProof/>
        </w:rPr>
        <w:lastRenderedPageBreak/>
        <w:drawing>
          <wp:inline distT="0" distB="0" distL="0" distR="0" wp14:anchorId="6B336298" wp14:editId="28A49629">
            <wp:extent cx="5399405" cy="2899410"/>
            <wp:effectExtent l="0" t="0" r="0" b="0"/>
            <wp:docPr id="55" name="Picture 54" descr="A collage of maps with different colored spots&#10;&#10;Description automatically generated">
              <a:extLst xmlns:a="http://schemas.openxmlformats.org/drawingml/2006/main">
                <a:ext uri="{FF2B5EF4-FFF2-40B4-BE49-F238E27FC236}">
                  <a16:creationId xmlns:a16="http://schemas.microsoft.com/office/drawing/2014/main" id="{BA8BD83F-83C0-D289-A768-32FC521483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4" descr="A collage of maps with different colored spots&#10;&#10;Description automatically generated">
                      <a:extLst>
                        <a:ext uri="{FF2B5EF4-FFF2-40B4-BE49-F238E27FC236}">
                          <a16:creationId xmlns:a16="http://schemas.microsoft.com/office/drawing/2014/main" id="{BA8BD83F-83C0-D289-A768-32FC5214833A}"/>
                        </a:ext>
                      </a:extLst>
                    </pic:cNvPr>
                    <pic:cNvPicPr>
                      <a:picLocks noChangeAspect="1"/>
                    </pic:cNvPicPr>
                  </pic:nvPicPr>
                  <pic:blipFill>
                    <a:blip r:embed="rId24"/>
                    <a:stretch>
                      <a:fillRect/>
                    </a:stretch>
                  </pic:blipFill>
                  <pic:spPr>
                    <a:xfrm>
                      <a:off x="0" y="0"/>
                      <a:ext cx="5399405" cy="2899410"/>
                    </a:xfrm>
                    <a:prstGeom prst="rect">
                      <a:avLst/>
                    </a:prstGeom>
                  </pic:spPr>
                </pic:pic>
              </a:graphicData>
            </a:graphic>
          </wp:inline>
        </w:drawing>
      </w:r>
    </w:p>
    <w:p w14:paraId="779D9D66" w14:textId="25B691F8" w:rsidR="00637D2A" w:rsidRPr="00B2155C" w:rsidRDefault="00F26526" w:rsidP="00385E54">
      <w:pPr>
        <w:pStyle w:val="Caption"/>
        <w:jc w:val="center"/>
        <w:rPr>
          <w:i w:val="0"/>
          <w:iCs w:val="0"/>
          <w:color w:val="auto"/>
          <w:sz w:val="24"/>
          <w:szCs w:val="24"/>
        </w:rPr>
      </w:pPr>
      <w:bookmarkStart w:id="15" w:name="_Ref159171624"/>
      <w:r w:rsidRPr="00B2155C">
        <w:rPr>
          <w:i w:val="0"/>
          <w:iCs w:val="0"/>
          <w:color w:val="auto"/>
          <w:sz w:val="24"/>
          <w:szCs w:val="24"/>
        </w:rPr>
        <w:t xml:space="preserve">Figure </w:t>
      </w:r>
      <w:r w:rsidRPr="00B2155C">
        <w:rPr>
          <w:i w:val="0"/>
          <w:iCs w:val="0"/>
          <w:color w:val="auto"/>
          <w:sz w:val="24"/>
          <w:szCs w:val="24"/>
        </w:rPr>
        <w:fldChar w:fldCharType="begin"/>
      </w:r>
      <w:r w:rsidRPr="00B2155C">
        <w:rPr>
          <w:i w:val="0"/>
          <w:iCs w:val="0"/>
          <w:color w:val="auto"/>
          <w:sz w:val="24"/>
          <w:szCs w:val="24"/>
        </w:rPr>
        <w:instrText xml:space="preserve"> SEQ Figure \* ARABIC </w:instrText>
      </w:r>
      <w:r w:rsidRPr="00B2155C">
        <w:rPr>
          <w:i w:val="0"/>
          <w:iCs w:val="0"/>
          <w:color w:val="auto"/>
          <w:sz w:val="24"/>
          <w:szCs w:val="24"/>
        </w:rPr>
        <w:fldChar w:fldCharType="separate"/>
      </w:r>
      <w:r w:rsidR="00C44A1E" w:rsidRPr="00B2155C">
        <w:rPr>
          <w:i w:val="0"/>
          <w:iCs w:val="0"/>
          <w:noProof/>
          <w:color w:val="auto"/>
          <w:sz w:val="24"/>
          <w:szCs w:val="24"/>
        </w:rPr>
        <w:t>2</w:t>
      </w:r>
      <w:r w:rsidRPr="00B2155C">
        <w:rPr>
          <w:i w:val="0"/>
          <w:iCs w:val="0"/>
          <w:color w:val="auto"/>
          <w:sz w:val="24"/>
          <w:szCs w:val="24"/>
        </w:rPr>
        <w:fldChar w:fldCharType="end"/>
      </w:r>
      <w:bookmarkEnd w:id="15"/>
      <w:r w:rsidR="004B06E7" w:rsidRPr="00B2155C">
        <w:rPr>
          <w:i w:val="0"/>
          <w:iCs w:val="0"/>
          <w:color w:val="auto"/>
          <w:sz w:val="24"/>
          <w:szCs w:val="24"/>
        </w:rPr>
        <w:t xml:space="preserve"> </w:t>
      </w:r>
      <w:r w:rsidR="00575214" w:rsidRPr="00B2155C">
        <w:rPr>
          <w:i w:val="0"/>
          <w:iCs w:val="0"/>
          <w:color w:val="auto"/>
          <w:sz w:val="24"/>
          <w:szCs w:val="24"/>
        </w:rPr>
        <w:t>Distribution of different retailers in the study area</w:t>
      </w:r>
    </w:p>
    <w:p w14:paraId="2778AEA7" w14:textId="60509B41" w:rsidR="00F26526" w:rsidRPr="00B2155C" w:rsidRDefault="00F26526" w:rsidP="00385E54">
      <w:pPr>
        <w:pStyle w:val="Caption"/>
        <w:jc w:val="center"/>
        <w:rPr>
          <w:i w:val="0"/>
          <w:iCs w:val="0"/>
          <w:color w:val="auto"/>
          <w:sz w:val="24"/>
          <w:szCs w:val="24"/>
        </w:rPr>
      </w:pPr>
      <w:bookmarkStart w:id="16" w:name="_Ref159171644"/>
      <w:r w:rsidRPr="00B2155C">
        <w:rPr>
          <w:i w:val="0"/>
          <w:iCs w:val="0"/>
          <w:color w:val="auto"/>
          <w:sz w:val="24"/>
          <w:szCs w:val="24"/>
        </w:rPr>
        <w:t xml:space="preserve">Table </w:t>
      </w:r>
      <w:r w:rsidRPr="00B2155C">
        <w:rPr>
          <w:i w:val="0"/>
          <w:iCs w:val="0"/>
          <w:color w:val="auto"/>
          <w:sz w:val="24"/>
          <w:szCs w:val="24"/>
        </w:rPr>
        <w:fldChar w:fldCharType="begin"/>
      </w:r>
      <w:r w:rsidRPr="00B2155C">
        <w:rPr>
          <w:i w:val="0"/>
          <w:iCs w:val="0"/>
          <w:color w:val="auto"/>
          <w:sz w:val="24"/>
          <w:szCs w:val="24"/>
        </w:rPr>
        <w:instrText xml:space="preserve"> SEQ Table \* ARABIC </w:instrText>
      </w:r>
      <w:r w:rsidRPr="00B2155C">
        <w:rPr>
          <w:i w:val="0"/>
          <w:iCs w:val="0"/>
          <w:color w:val="auto"/>
          <w:sz w:val="24"/>
          <w:szCs w:val="24"/>
        </w:rPr>
        <w:fldChar w:fldCharType="separate"/>
      </w:r>
      <w:r w:rsidR="00C44A1E" w:rsidRPr="00B2155C">
        <w:rPr>
          <w:i w:val="0"/>
          <w:iCs w:val="0"/>
          <w:noProof/>
          <w:color w:val="auto"/>
          <w:sz w:val="24"/>
          <w:szCs w:val="24"/>
        </w:rPr>
        <w:t>1</w:t>
      </w:r>
      <w:r w:rsidRPr="00B2155C">
        <w:rPr>
          <w:i w:val="0"/>
          <w:iCs w:val="0"/>
          <w:color w:val="auto"/>
          <w:sz w:val="24"/>
          <w:szCs w:val="24"/>
        </w:rPr>
        <w:fldChar w:fldCharType="end"/>
      </w:r>
      <w:bookmarkEnd w:id="16"/>
      <w:r w:rsidR="00575214" w:rsidRPr="00B2155C">
        <w:rPr>
          <w:i w:val="0"/>
          <w:iCs w:val="0"/>
          <w:color w:val="auto"/>
          <w:sz w:val="24"/>
          <w:szCs w:val="24"/>
        </w:rPr>
        <w:t xml:space="preserve"> Number of stores under different classifications</w:t>
      </w:r>
    </w:p>
    <w:tbl>
      <w:tblPr>
        <w:tblStyle w:val="TableGrid"/>
        <w:tblW w:w="0" w:type="auto"/>
        <w:jc w:val="center"/>
        <w:tblLayout w:type="fixed"/>
        <w:tblLook w:val="04A0" w:firstRow="1" w:lastRow="0" w:firstColumn="1" w:lastColumn="0" w:noHBand="0" w:noVBand="1"/>
      </w:tblPr>
      <w:tblGrid>
        <w:gridCol w:w="1737"/>
        <w:gridCol w:w="1327"/>
        <w:gridCol w:w="1266"/>
        <w:gridCol w:w="1742"/>
        <w:gridCol w:w="1663"/>
        <w:gridCol w:w="754"/>
      </w:tblGrid>
      <w:tr w:rsidR="003E26AD" w:rsidRPr="00B2155C" w14:paraId="45E90A22" w14:textId="77777777" w:rsidTr="005B198A">
        <w:trPr>
          <w:trHeight w:val="288"/>
          <w:jc w:val="center"/>
        </w:trPr>
        <w:tc>
          <w:tcPr>
            <w:tcW w:w="1737" w:type="dxa"/>
            <w:noWrap/>
            <w:hideMark/>
          </w:tcPr>
          <w:p w14:paraId="272E8301" w14:textId="77777777" w:rsidR="00AC71DE" w:rsidRPr="00B2155C" w:rsidRDefault="00AC71DE" w:rsidP="00385E54">
            <w:pPr>
              <w:spacing w:line="240" w:lineRule="auto"/>
              <w:jc w:val="center"/>
              <w:rPr>
                <w:rFonts w:eastAsia="Times New Roman"/>
                <w:sz w:val="20"/>
                <w:szCs w:val="20"/>
                <w:lang w:eastAsia="zh-CN"/>
              </w:rPr>
            </w:pPr>
          </w:p>
        </w:tc>
        <w:tc>
          <w:tcPr>
            <w:tcW w:w="1327" w:type="dxa"/>
            <w:noWrap/>
            <w:hideMark/>
          </w:tcPr>
          <w:p w14:paraId="3E6475A3"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Large Groceries</w:t>
            </w:r>
          </w:p>
        </w:tc>
        <w:tc>
          <w:tcPr>
            <w:tcW w:w="1266" w:type="dxa"/>
            <w:noWrap/>
            <w:hideMark/>
          </w:tcPr>
          <w:p w14:paraId="2F01B180" w14:textId="6C73B3A8" w:rsidR="00AC71DE" w:rsidRPr="00B2155C" w:rsidRDefault="003743AC" w:rsidP="00385E54">
            <w:pPr>
              <w:spacing w:line="240" w:lineRule="auto"/>
              <w:jc w:val="center"/>
              <w:rPr>
                <w:rFonts w:eastAsia="Times New Roman"/>
                <w:sz w:val="22"/>
                <w:szCs w:val="22"/>
                <w:lang w:eastAsia="zh-CN"/>
              </w:rPr>
            </w:pPr>
            <w:r w:rsidRPr="00B2155C">
              <w:rPr>
                <w:rFonts w:eastAsia="Times New Roman"/>
                <w:sz w:val="22"/>
                <w:szCs w:val="22"/>
                <w:lang w:eastAsia="zh-CN"/>
              </w:rPr>
              <w:t>Big Box</w:t>
            </w:r>
            <w:r w:rsidR="00AC71DE" w:rsidRPr="00B2155C">
              <w:rPr>
                <w:rFonts w:eastAsia="Times New Roman"/>
                <w:sz w:val="22"/>
                <w:szCs w:val="22"/>
                <w:lang w:eastAsia="zh-CN"/>
              </w:rPr>
              <w:t xml:space="preserve"> Stores</w:t>
            </w:r>
          </w:p>
        </w:tc>
        <w:tc>
          <w:tcPr>
            <w:tcW w:w="1742" w:type="dxa"/>
            <w:noWrap/>
            <w:hideMark/>
          </w:tcPr>
          <w:p w14:paraId="6F0359AF"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Small Healthy Outlets</w:t>
            </w:r>
          </w:p>
        </w:tc>
        <w:tc>
          <w:tcPr>
            <w:tcW w:w="1663" w:type="dxa"/>
            <w:noWrap/>
            <w:hideMark/>
          </w:tcPr>
          <w:p w14:paraId="6E9474C6"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Processed Food Outlets</w:t>
            </w:r>
          </w:p>
        </w:tc>
        <w:tc>
          <w:tcPr>
            <w:tcW w:w="754" w:type="dxa"/>
            <w:noWrap/>
            <w:hideMark/>
          </w:tcPr>
          <w:p w14:paraId="5050C6D7"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Total</w:t>
            </w:r>
          </w:p>
        </w:tc>
      </w:tr>
      <w:tr w:rsidR="003E26AD" w:rsidRPr="00B2155C" w14:paraId="185CB7CD" w14:textId="77777777" w:rsidTr="005B198A">
        <w:trPr>
          <w:trHeight w:val="288"/>
          <w:jc w:val="center"/>
        </w:trPr>
        <w:tc>
          <w:tcPr>
            <w:tcW w:w="1737" w:type="dxa"/>
            <w:noWrap/>
            <w:hideMark/>
          </w:tcPr>
          <w:p w14:paraId="1836A700" w14:textId="21FC6DB8"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Primarily food-selling</w:t>
            </w:r>
            <w:r w:rsidR="000E60D3">
              <w:rPr>
                <w:rFonts w:eastAsia="Times New Roman"/>
                <w:sz w:val="22"/>
                <w:szCs w:val="22"/>
                <w:lang w:eastAsia="zh-CN"/>
              </w:rPr>
              <w:t xml:space="preserve"> location</w:t>
            </w:r>
          </w:p>
        </w:tc>
        <w:tc>
          <w:tcPr>
            <w:tcW w:w="1327" w:type="dxa"/>
            <w:noWrap/>
            <w:hideMark/>
          </w:tcPr>
          <w:p w14:paraId="03B16D04"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110</w:t>
            </w:r>
          </w:p>
        </w:tc>
        <w:tc>
          <w:tcPr>
            <w:tcW w:w="1266" w:type="dxa"/>
            <w:noWrap/>
            <w:hideMark/>
          </w:tcPr>
          <w:p w14:paraId="48AFE6E7"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0</w:t>
            </w:r>
          </w:p>
        </w:tc>
        <w:tc>
          <w:tcPr>
            <w:tcW w:w="1742" w:type="dxa"/>
            <w:noWrap/>
            <w:hideMark/>
          </w:tcPr>
          <w:p w14:paraId="1F3A0B74"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123</w:t>
            </w:r>
          </w:p>
        </w:tc>
        <w:tc>
          <w:tcPr>
            <w:tcW w:w="1663" w:type="dxa"/>
            <w:noWrap/>
            <w:hideMark/>
          </w:tcPr>
          <w:p w14:paraId="10D62B53"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176</w:t>
            </w:r>
          </w:p>
        </w:tc>
        <w:tc>
          <w:tcPr>
            <w:tcW w:w="754" w:type="dxa"/>
            <w:noWrap/>
            <w:hideMark/>
          </w:tcPr>
          <w:p w14:paraId="0348BBE3"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409</w:t>
            </w:r>
          </w:p>
        </w:tc>
      </w:tr>
      <w:tr w:rsidR="003E26AD" w:rsidRPr="00B2155C" w14:paraId="4FAF425D" w14:textId="77777777" w:rsidTr="005B198A">
        <w:trPr>
          <w:trHeight w:val="288"/>
          <w:jc w:val="center"/>
        </w:trPr>
        <w:tc>
          <w:tcPr>
            <w:tcW w:w="1737" w:type="dxa"/>
            <w:noWrap/>
            <w:hideMark/>
          </w:tcPr>
          <w:p w14:paraId="38040021"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Other</w:t>
            </w:r>
          </w:p>
        </w:tc>
        <w:tc>
          <w:tcPr>
            <w:tcW w:w="1327" w:type="dxa"/>
            <w:noWrap/>
            <w:hideMark/>
          </w:tcPr>
          <w:p w14:paraId="0C85B581"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6</w:t>
            </w:r>
          </w:p>
        </w:tc>
        <w:tc>
          <w:tcPr>
            <w:tcW w:w="1266" w:type="dxa"/>
            <w:noWrap/>
            <w:hideMark/>
          </w:tcPr>
          <w:p w14:paraId="0090BC3B"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31</w:t>
            </w:r>
          </w:p>
        </w:tc>
        <w:tc>
          <w:tcPr>
            <w:tcW w:w="1742" w:type="dxa"/>
            <w:noWrap/>
            <w:hideMark/>
          </w:tcPr>
          <w:p w14:paraId="4B91D6E9"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153</w:t>
            </w:r>
          </w:p>
        </w:tc>
        <w:tc>
          <w:tcPr>
            <w:tcW w:w="1663" w:type="dxa"/>
            <w:noWrap/>
            <w:hideMark/>
          </w:tcPr>
          <w:p w14:paraId="34EE7A52"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323</w:t>
            </w:r>
          </w:p>
        </w:tc>
        <w:tc>
          <w:tcPr>
            <w:tcW w:w="754" w:type="dxa"/>
            <w:noWrap/>
            <w:hideMark/>
          </w:tcPr>
          <w:p w14:paraId="3BD75A48"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513</w:t>
            </w:r>
          </w:p>
        </w:tc>
      </w:tr>
      <w:tr w:rsidR="003E26AD" w:rsidRPr="00B2155C" w14:paraId="0350F28D" w14:textId="77777777" w:rsidTr="005B198A">
        <w:trPr>
          <w:trHeight w:val="288"/>
          <w:jc w:val="center"/>
        </w:trPr>
        <w:tc>
          <w:tcPr>
            <w:tcW w:w="1737" w:type="dxa"/>
            <w:noWrap/>
            <w:hideMark/>
          </w:tcPr>
          <w:p w14:paraId="1191CB32"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Total</w:t>
            </w:r>
          </w:p>
        </w:tc>
        <w:tc>
          <w:tcPr>
            <w:tcW w:w="1327" w:type="dxa"/>
            <w:noWrap/>
            <w:hideMark/>
          </w:tcPr>
          <w:p w14:paraId="212CF5BD"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116</w:t>
            </w:r>
          </w:p>
        </w:tc>
        <w:tc>
          <w:tcPr>
            <w:tcW w:w="1266" w:type="dxa"/>
            <w:noWrap/>
            <w:hideMark/>
          </w:tcPr>
          <w:p w14:paraId="54DC0C74"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31</w:t>
            </w:r>
          </w:p>
        </w:tc>
        <w:tc>
          <w:tcPr>
            <w:tcW w:w="1742" w:type="dxa"/>
            <w:noWrap/>
            <w:hideMark/>
          </w:tcPr>
          <w:p w14:paraId="18D6B235"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276</w:t>
            </w:r>
          </w:p>
        </w:tc>
        <w:tc>
          <w:tcPr>
            <w:tcW w:w="1663" w:type="dxa"/>
            <w:noWrap/>
            <w:hideMark/>
          </w:tcPr>
          <w:p w14:paraId="7F7F5C96"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499</w:t>
            </w:r>
          </w:p>
        </w:tc>
        <w:tc>
          <w:tcPr>
            <w:tcW w:w="754" w:type="dxa"/>
            <w:noWrap/>
            <w:hideMark/>
          </w:tcPr>
          <w:p w14:paraId="540FF5AE" w14:textId="77777777" w:rsidR="00AC71DE" w:rsidRPr="00B2155C" w:rsidRDefault="00AC71DE" w:rsidP="00385E54">
            <w:pPr>
              <w:spacing w:line="240" w:lineRule="auto"/>
              <w:jc w:val="center"/>
              <w:rPr>
                <w:rFonts w:eastAsia="Times New Roman"/>
                <w:sz w:val="22"/>
                <w:szCs w:val="22"/>
                <w:lang w:eastAsia="zh-CN"/>
              </w:rPr>
            </w:pPr>
            <w:r w:rsidRPr="00B2155C">
              <w:rPr>
                <w:rFonts w:eastAsia="Times New Roman"/>
                <w:sz w:val="22"/>
                <w:szCs w:val="22"/>
                <w:lang w:eastAsia="zh-CN"/>
              </w:rPr>
              <w:t>922</w:t>
            </w:r>
          </w:p>
        </w:tc>
      </w:tr>
    </w:tbl>
    <w:p w14:paraId="38AE1898" w14:textId="3168CB84" w:rsidR="005E15D3" w:rsidRPr="00B2155C" w:rsidRDefault="00386905" w:rsidP="00385E54">
      <w:pPr>
        <w:pStyle w:val="Heading2"/>
        <w:spacing w:line="240" w:lineRule="auto"/>
        <w:jc w:val="both"/>
      </w:pPr>
      <w:r w:rsidRPr="00B2155C">
        <w:rPr>
          <w:lang w:eastAsia="zh-CN"/>
        </w:rPr>
        <w:t xml:space="preserve">3.3 </w:t>
      </w:r>
      <w:r w:rsidR="005E15D3" w:rsidRPr="00B2155C">
        <w:t>Method</w:t>
      </w:r>
    </w:p>
    <w:p w14:paraId="5C1305C2" w14:textId="2549F970" w:rsidR="007F774A" w:rsidRPr="00B2155C" w:rsidRDefault="00036F8B" w:rsidP="00385E54">
      <w:pPr>
        <w:pStyle w:val="Paragraph"/>
        <w:spacing w:line="240" w:lineRule="auto"/>
        <w:jc w:val="both"/>
      </w:pPr>
      <w:r w:rsidRPr="00B2155C">
        <w:rPr>
          <w:i/>
        </w:rPr>
        <w:fldChar w:fldCharType="begin"/>
      </w:r>
      <w:r w:rsidRPr="00B2155C">
        <w:rPr>
          <w:i/>
          <w:lang w:eastAsia="zh-CN"/>
        </w:rPr>
        <w:instrText xml:space="preserve"> REF _Ref166851250 \h </w:instrText>
      </w:r>
      <w:r w:rsidRPr="00B2155C">
        <w:rPr>
          <w:i/>
        </w:rPr>
        <w:instrText xml:space="preserve"> \* MERGEFORMAT </w:instrText>
      </w:r>
      <w:r w:rsidRPr="00B2155C">
        <w:rPr>
          <w:i/>
        </w:rPr>
      </w:r>
      <w:r w:rsidRPr="00B2155C">
        <w:rPr>
          <w:i/>
        </w:rPr>
        <w:fldChar w:fldCharType="separate"/>
      </w:r>
      <w:r w:rsidRPr="00B2155C">
        <w:rPr>
          <w:i/>
        </w:rPr>
        <w:t xml:space="preserve">Figure </w:t>
      </w:r>
      <w:r w:rsidRPr="00B2155C">
        <w:rPr>
          <w:i/>
          <w:noProof/>
        </w:rPr>
        <w:t>3</w:t>
      </w:r>
      <w:r w:rsidRPr="00B2155C">
        <w:rPr>
          <w:i/>
        </w:rPr>
        <w:fldChar w:fldCharType="end"/>
      </w:r>
      <w:r w:rsidRPr="00B2155C">
        <w:rPr>
          <w:i/>
        </w:rPr>
        <w:t xml:space="preserve"> </w:t>
      </w:r>
      <w:r w:rsidR="007F774A" w:rsidRPr="00B2155C">
        <w:rPr>
          <w:lang w:eastAsia="zh-CN"/>
        </w:rPr>
        <w:t>shows the</w:t>
      </w:r>
      <w:r w:rsidR="007F774A" w:rsidRPr="00B2155C">
        <w:t xml:space="preserve"> </w:t>
      </w:r>
      <w:r w:rsidR="003248D6" w:rsidRPr="00B2155C">
        <w:rPr>
          <w:lang w:eastAsia="zh-CN"/>
        </w:rPr>
        <w:t xml:space="preserve">analytical </w:t>
      </w:r>
      <w:r w:rsidR="00D55093" w:rsidRPr="00B2155C">
        <w:rPr>
          <w:lang w:eastAsia="zh-CN"/>
        </w:rPr>
        <w:t>framework of</w:t>
      </w:r>
      <w:r w:rsidR="007F774A" w:rsidRPr="00B2155C">
        <w:t xml:space="preserve"> </w:t>
      </w:r>
      <w:r w:rsidR="00E92056" w:rsidRPr="00B2155C">
        <w:rPr>
          <w:lang w:eastAsia="zh-CN"/>
        </w:rPr>
        <w:t>the</w:t>
      </w:r>
      <w:r w:rsidR="00E92056" w:rsidRPr="00B2155C">
        <w:t xml:space="preserve"> </w:t>
      </w:r>
      <w:r w:rsidR="007F774A" w:rsidRPr="00B2155C">
        <w:t xml:space="preserve">case study. We begin by processing and merging the GPS, food </w:t>
      </w:r>
      <w:r w:rsidR="00EF08CE" w:rsidRPr="00B2155C">
        <w:t>outlets</w:t>
      </w:r>
      <w:r w:rsidR="007F774A" w:rsidRPr="00B2155C">
        <w:t xml:space="preserve">, and sociodemographic data. With the integrated data, we </w:t>
      </w:r>
      <w:r w:rsidR="007164EF" w:rsidRPr="00B2155C">
        <w:t xml:space="preserve">infer </w:t>
      </w:r>
      <w:r w:rsidR="007F774A" w:rsidRPr="00B2155C">
        <w:t>individual food</w:t>
      </w:r>
      <w:r w:rsidR="00A0587B" w:rsidRPr="00B2155C">
        <w:t xml:space="preserve"> access trips</w:t>
      </w:r>
      <w:r w:rsidR="007F774A" w:rsidRPr="00B2155C">
        <w:t xml:space="preserve">. From these activities, we then calculate </w:t>
      </w:r>
      <w:r w:rsidR="00156ACB" w:rsidRPr="00B2155C">
        <w:t>food access</w:t>
      </w:r>
      <w:r w:rsidR="007F774A" w:rsidRPr="00B2155C">
        <w:t xml:space="preserve"> metrics and analyze their patterns. </w:t>
      </w:r>
    </w:p>
    <w:p w14:paraId="7DBB3DB7" w14:textId="77777777" w:rsidR="006E0447" w:rsidRPr="00B2155C" w:rsidRDefault="006E0447" w:rsidP="006E0447">
      <w:pPr>
        <w:pStyle w:val="Newparagraph"/>
      </w:pPr>
    </w:p>
    <w:p w14:paraId="60D0CC26" w14:textId="77777777" w:rsidR="007F774A" w:rsidRPr="00B2155C" w:rsidRDefault="007F774A" w:rsidP="00385E54">
      <w:pPr>
        <w:pStyle w:val="Newparagraph"/>
        <w:spacing w:line="240" w:lineRule="auto"/>
        <w:ind w:firstLine="0"/>
        <w:jc w:val="center"/>
      </w:pPr>
      <w:r w:rsidRPr="00B2155C">
        <w:rPr>
          <w:noProof/>
        </w:rPr>
        <w:drawing>
          <wp:inline distT="0" distB="0" distL="0" distR="0" wp14:anchorId="1462E4D3" wp14:editId="41F47F5B">
            <wp:extent cx="4286250" cy="2712392"/>
            <wp:effectExtent l="0" t="0" r="0" b="0"/>
            <wp:docPr id="201378714" name="图片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8714" name="图片 2" descr="A diagram of a diagram&#10;&#10;Description automatically generated with medium confidence"/>
                    <pic:cNvPicPr>
                      <a:picLocks noChangeAspect="1" noChangeArrowheads="1"/>
                    </pic:cNvPicPr>
                  </pic:nvPicPr>
                  <pic:blipFill>
                    <a:blip r:embed="rId25" cstate="hqprint">
                      <a:extLst>
                        <a:ext uri="{28A0092B-C50C-407E-A947-70E740481C1C}">
                          <a14:useLocalDpi xmlns:a14="http://schemas.microsoft.com/office/drawing/2010/main" val="0"/>
                        </a:ext>
                      </a:extLst>
                    </a:blip>
                    <a:srcRect/>
                    <a:stretch>
                      <a:fillRect/>
                    </a:stretch>
                  </pic:blipFill>
                  <pic:spPr bwMode="auto">
                    <a:xfrm>
                      <a:off x="0" y="0"/>
                      <a:ext cx="4302993" cy="2722987"/>
                    </a:xfrm>
                    <a:prstGeom prst="rect">
                      <a:avLst/>
                    </a:prstGeom>
                    <a:noFill/>
                    <a:ln>
                      <a:noFill/>
                    </a:ln>
                  </pic:spPr>
                </pic:pic>
              </a:graphicData>
            </a:graphic>
          </wp:inline>
        </w:drawing>
      </w:r>
    </w:p>
    <w:p w14:paraId="4534C47E" w14:textId="59640CDE" w:rsidR="007F774A" w:rsidRPr="00B2155C" w:rsidRDefault="007F774A" w:rsidP="00385E54">
      <w:pPr>
        <w:pStyle w:val="Paragraph"/>
        <w:spacing w:before="0" w:line="240" w:lineRule="auto"/>
        <w:jc w:val="center"/>
        <w:rPr>
          <w:lang w:eastAsia="zh-CN"/>
        </w:rPr>
      </w:pPr>
      <w:bookmarkStart w:id="17" w:name="_Ref166851250"/>
      <w:r w:rsidRPr="00B2155C">
        <w:lastRenderedPageBreak/>
        <w:t xml:space="preserve">Figure </w:t>
      </w:r>
      <w:r w:rsidRPr="00B2155C">
        <w:fldChar w:fldCharType="begin"/>
      </w:r>
      <w:r w:rsidRPr="00B2155C">
        <w:instrText xml:space="preserve"> SEQ Figure \* ARABIC </w:instrText>
      </w:r>
      <w:r w:rsidRPr="00B2155C">
        <w:fldChar w:fldCharType="separate"/>
      </w:r>
      <w:r w:rsidR="00C44A1E" w:rsidRPr="00B2155C">
        <w:rPr>
          <w:noProof/>
        </w:rPr>
        <w:t>3</w:t>
      </w:r>
      <w:r w:rsidRPr="00B2155C">
        <w:fldChar w:fldCharType="end"/>
      </w:r>
      <w:bookmarkEnd w:id="17"/>
      <w:r w:rsidRPr="00B2155C">
        <w:t xml:space="preserve"> </w:t>
      </w:r>
      <w:r w:rsidR="0062526E" w:rsidRPr="00B2155C">
        <w:rPr>
          <w:lang w:eastAsia="zh-CN"/>
        </w:rPr>
        <w:t xml:space="preserve">Analytical </w:t>
      </w:r>
      <w:r w:rsidR="00E92056" w:rsidRPr="00B2155C">
        <w:rPr>
          <w:lang w:eastAsia="zh-CN"/>
        </w:rPr>
        <w:t>framework</w:t>
      </w:r>
      <w:r w:rsidR="00BE7DAA" w:rsidRPr="00B2155C">
        <w:rPr>
          <w:lang w:eastAsia="zh-CN"/>
        </w:rPr>
        <w:t xml:space="preserve"> </w:t>
      </w:r>
      <w:r w:rsidR="00670141" w:rsidRPr="00B2155C">
        <w:rPr>
          <w:lang w:eastAsia="zh-CN"/>
        </w:rPr>
        <w:t>of the case study</w:t>
      </w:r>
    </w:p>
    <w:p w14:paraId="5EDBE29F" w14:textId="6E4E8367" w:rsidR="002A28D8" w:rsidRPr="00B2155C" w:rsidRDefault="0039277E" w:rsidP="00385E54">
      <w:pPr>
        <w:pStyle w:val="Heading3"/>
        <w:spacing w:line="240" w:lineRule="auto"/>
        <w:jc w:val="both"/>
      </w:pPr>
      <w:r w:rsidRPr="00B2155C">
        <w:rPr>
          <w:lang w:eastAsia="zh-CN"/>
        </w:rPr>
        <w:t xml:space="preserve">3.3.1 </w:t>
      </w:r>
      <w:r w:rsidR="00822F7D" w:rsidRPr="00B2155C">
        <w:t>Food</w:t>
      </w:r>
      <w:r w:rsidR="00B543DC" w:rsidRPr="00B2155C">
        <w:rPr>
          <w:lang w:eastAsia="zh-CN"/>
        </w:rPr>
        <w:t xml:space="preserve"> A</w:t>
      </w:r>
      <w:r w:rsidR="00822F7D" w:rsidRPr="00B2155C">
        <w:t>ccess Trip Inference</w:t>
      </w:r>
    </w:p>
    <w:p w14:paraId="3491CC52" w14:textId="0F851536" w:rsidR="002A28D8" w:rsidRPr="00B2155C" w:rsidRDefault="0021013F" w:rsidP="00385E54">
      <w:pPr>
        <w:pStyle w:val="Paragraph"/>
        <w:spacing w:line="240" w:lineRule="auto"/>
        <w:jc w:val="both"/>
      </w:pPr>
      <w:r w:rsidRPr="00B2155C">
        <w:t>With the secondary GPS dataset, we</w:t>
      </w:r>
      <w:r w:rsidR="00427F96" w:rsidRPr="00B2155C">
        <w:t xml:space="preserve"> first infer the home locations of the users and filter out the users without a</w:t>
      </w:r>
      <w:r w:rsidR="00425D50" w:rsidRPr="00B2155C">
        <w:t>n inferred</w:t>
      </w:r>
      <w:r w:rsidR="00427F96" w:rsidRPr="00B2155C">
        <w:t xml:space="preserve"> home. Then, we infer the stay points and trips of each </w:t>
      </w:r>
      <w:r w:rsidR="000F584D" w:rsidRPr="00B2155C">
        <w:t>user</w:t>
      </w:r>
      <w:r w:rsidR="00427F96" w:rsidRPr="00B2155C">
        <w:t xml:space="preserve">. With this information, we then </w:t>
      </w:r>
      <w:r w:rsidR="005C2BD8" w:rsidRPr="00B2155C">
        <w:rPr>
          <w:lang w:eastAsia="zh-CN"/>
        </w:rPr>
        <w:t>merge</w:t>
      </w:r>
      <w:r w:rsidR="00427F96" w:rsidRPr="00B2155C">
        <w:t xml:space="preserve"> the food store location data and the socio-demographic data, extract food-related visits and conduct further analysis.</w:t>
      </w:r>
    </w:p>
    <w:p w14:paraId="14E531F5" w14:textId="7DC0EB10" w:rsidR="00427F96" w:rsidRPr="00B2155C" w:rsidRDefault="00427F96" w:rsidP="00385E54">
      <w:pPr>
        <w:pStyle w:val="Numberedlist"/>
        <w:numPr>
          <w:ilvl w:val="0"/>
          <w:numId w:val="38"/>
        </w:numPr>
        <w:spacing w:line="240" w:lineRule="auto"/>
        <w:jc w:val="both"/>
      </w:pPr>
      <w:r w:rsidRPr="00B2155C">
        <w:rPr>
          <w:i/>
        </w:rPr>
        <w:t>Data preparation</w:t>
      </w:r>
      <w:r w:rsidRPr="00B2155C">
        <w:t xml:space="preserve">. We first build a </w:t>
      </w:r>
      <w:r w:rsidRPr="00B2155C">
        <w:rPr>
          <w:i/>
        </w:rPr>
        <w:t>geopandas</w:t>
      </w:r>
      <w:r w:rsidRPr="00B2155C">
        <w:t xml:space="preserve"> POINT object from the longitude, latitude, and timestamp of the pre-processed GPS data, along with the user identifiers.</w:t>
      </w:r>
    </w:p>
    <w:p w14:paraId="72EEF25D" w14:textId="7EC390BB" w:rsidR="00427F96" w:rsidRPr="00B2155C" w:rsidRDefault="00427F96" w:rsidP="00385E54">
      <w:pPr>
        <w:pStyle w:val="Numberedlist"/>
        <w:spacing w:line="240" w:lineRule="auto"/>
        <w:jc w:val="both"/>
      </w:pPr>
      <w:r w:rsidRPr="00B2155C">
        <w:rPr>
          <w:i/>
        </w:rPr>
        <w:t>Home inference</w:t>
      </w:r>
      <w:r w:rsidRPr="00B2155C">
        <w:t xml:space="preserve">. Home is a crucial element in individuals' daily activity </w:t>
      </w:r>
      <w:r w:rsidR="0078010D" w:rsidRPr="00B2155C">
        <w:fldChar w:fldCharType="begin"/>
      </w:r>
      <w:r w:rsidR="00D16CE0">
        <w:instrText xml:space="preserve"> ADDIN ZOTERO_ITEM CSL_CITATION {"citationID":"Po0QyNkG","properties":{"formattedCitation":"(Zenk {\\i{}et al.} 2018)","plainCitation":"(Zenk et al. 2018)","noteIndex":0},"citationItems":[{"id":"1J5VC5wN/5PtNzVG2","uris":["http://zotero.org/users/local/4eITpJL4/items/ZVV5FRPT"],"itemData":{"id":58,"type":"article-journal","container-title":"Health &amp; place","note":"publisher: Elsevier","page":"52–60","title":"How many days of global positioning system (GPS) monitoring do you need to measure activity space environments in health research?","volume":"51","author":[{"family":"Zenk","given":"Shannon N"},{"family":"Matthews","given":"Stephen A"},{"family":"Kraft","given":"Amber N"},{"family":"Jones","given":"Kelly K"}],"issued":{"date-parts":[["2018"]]}}}],"schema":"https://github.com/citation-style-language/schema/raw/master/csl-citation.json"} </w:instrText>
      </w:r>
      <w:r w:rsidR="0078010D" w:rsidRPr="00B2155C">
        <w:fldChar w:fldCharType="separate"/>
      </w:r>
      <w:r w:rsidR="0078010D" w:rsidRPr="00B2155C">
        <w:t xml:space="preserve">(Zenk </w:t>
      </w:r>
      <w:r w:rsidR="0078010D" w:rsidRPr="00B2155C">
        <w:rPr>
          <w:i/>
          <w:iCs/>
        </w:rPr>
        <w:t>et al.</w:t>
      </w:r>
      <w:r w:rsidR="0078010D" w:rsidRPr="00B2155C">
        <w:t xml:space="preserve"> 2018)</w:t>
      </w:r>
      <w:r w:rsidR="0078010D" w:rsidRPr="00B2155C">
        <w:fldChar w:fldCharType="end"/>
      </w:r>
      <w:r w:rsidRPr="00B2155C">
        <w:t xml:space="preserve"> as well as food acquisition activity </w:t>
      </w:r>
      <w:r w:rsidR="00EB1D4F" w:rsidRPr="00B2155C">
        <w:fldChar w:fldCharType="begin"/>
      </w:r>
      <w:r w:rsidR="00D16CE0">
        <w:instrText xml:space="preserve"> ADDIN ZOTERO_ITEM CSL_CITATION {"citationID":"Y3HeCTi6","properties":{"formattedCitation":"(Coleman-Jensen {\\i{}et al.} 2019)","plainCitation":"(Coleman-Jensen et al. 2019)","noteIndex":0},"citationItems":[{"id":"1J5VC5wN/UexRTFSu","uris":["http://zotero.org/users/local/4eITpJL4/items/YZEZXCVU"],"itemData":{"id":3,"type":"article-journal","container-title":"USDA-ERS Economic Research Report","issue":"270","title":"Household food security in the United States in 2018","URL":"https://www.ers.usda.gov/webdocs/publications/94849/err-270.pdf","author":[{"family":"Coleman-Jensen","given":"Alisha"},{"family":"Rabbitt","given":"Matthew P"},{"family":"Gregory","given":"Christian A"},{"family":"Singh","given":"Anita"}],"issued":{"date-parts":[["2019"]]}}}],"schema":"https://github.com/citation-style-language/schema/raw/master/csl-citation.json"} </w:instrText>
      </w:r>
      <w:r w:rsidR="00EB1D4F" w:rsidRPr="00B2155C">
        <w:fldChar w:fldCharType="separate"/>
      </w:r>
      <w:r w:rsidR="00EB1D4F" w:rsidRPr="00B2155C">
        <w:t xml:space="preserve">(Coleman-Jensen </w:t>
      </w:r>
      <w:r w:rsidR="00EB1D4F" w:rsidRPr="00B2155C">
        <w:rPr>
          <w:i/>
          <w:iCs/>
        </w:rPr>
        <w:t>et al.</w:t>
      </w:r>
      <w:r w:rsidR="00EB1D4F" w:rsidRPr="00B2155C">
        <w:t xml:space="preserve"> 2019)</w:t>
      </w:r>
      <w:r w:rsidR="00EB1D4F" w:rsidRPr="00B2155C">
        <w:fldChar w:fldCharType="end"/>
      </w:r>
      <w:r w:rsidRPr="00B2155C">
        <w:t xml:space="preserve">. It is also fundamental in aggregating the individuals and conducting tract-level analysis. Based on the pre-processed GPS data, we infer a home location for each user in the dataset. To do this, we adopted the proxy-home-location inference algorithm developed by Zhao et al. </w:t>
      </w:r>
      <w:r w:rsidR="00EB1D4F" w:rsidRPr="00B2155C">
        <w:fldChar w:fldCharType="begin"/>
      </w:r>
      <w:r w:rsidR="00D16CE0">
        <w:instrText xml:space="preserve"> ADDIN ZOTERO_ITEM CSL_CITATION {"citationID":"0gAqzZgy","properties":{"formattedCitation":"(Zhao {\\i{}et al.} 2022)","plainCitation":"(Zhao et al. 2022)","noteIndex":0},"citationItems":[{"id":"1J5VC5wN/l3zcpd6P","uris":["http://zotero.org/users/local/4eITpJL4/items/8DQDPT68"],"itemData":{"id":9,"type":"article-journal","container-title":"Transportation research part D: transport and environment","note":"publisher: Elsevier","page":"103277","title":"Estimating wildfire evacuation decision and departure timing using large-scale GPS data","volume":"107","author":[{"family":"Zhao","given":"Xilei"},{"family":"Xu","given":"Yiming"},{"family":"Lovreglio","given":"Ruggiero"},{"family":"Kuligowski","given":"Erica"},{"family":"Nilsson","given":"Daniel"},{"family":"Cova","given":"Thomas J"},{"family":"Wu","given":"Alex"},{"family":"Yan","given":"Xiang"}],"issued":{"date-parts":[["2022"]]}}}],"schema":"https://github.com/citation-style-language/schema/raw/master/csl-citation.json"} </w:instrText>
      </w:r>
      <w:r w:rsidR="00EB1D4F" w:rsidRPr="00B2155C">
        <w:fldChar w:fldCharType="separate"/>
      </w:r>
      <w:r w:rsidR="00EB1D4F" w:rsidRPr="00B2155C">
        <w:t xml:space="preserve">(Zhao </w:t>
      </w:r>
      <w:r w:rsidR="00EB1D4F" w:rsidRPr="00B2155C">
        <w:rPr>
          <w:i/>
          <w:iCs/>
        </w:rPr>
        <w:t>et al.</w:t>
      </w:r>
      <w:r w:rsidR="00EB1D4F" w:rsidRPr="00B2155C">
        <w:t xml:space="preserve"> 2022)</w:t>
      </w:r>
      <w:r w:rsidR="00EB1D4F" w:rsidRPr="00B2155C">
        <w:fldChar w:fldCharType="end"/>
      </w:r>
      <w:r w:rsidRPr="00B2155C">
        <w:t>. We first mesh the study area into 20-meter square grids and then count the number of GPS positions of each user during the period of 10:00 PM to 6:00 AM the next day. We assign the users' homes as the grids with the most data points. For the users whose home locations cannot be found through this, we then extract their weekend GPS data and consider the users' homes located in the grid where they spend the most amount of time during weekends.</w:t>
      </w:r>
    </w:p>
    <w:p w14:paraId="23ADEACF" w14:textId="73E29D11" w:rsidR="00427F96" w:rsidRPr="00B2155C" w:rsidRDefault="00427F96" w:rsidP="00385E54">
      <w:pPr>
        <w:pStyle w:val="Numberedlist"/>
        <w:spacing w:line="240" w:lineRule="auto"/>
        <w:jc w:val="both"/>
      </w:pPr>
      <w:r w:rsidRPr="00B2155C">
        <w:rPr>
          <w:i/>
        </w:rPr>
        <w:t>Stop inference</w:t>
      </w:r>
      <w:r w:rsidRPr="00B2155C">
        <w:t xml:space="preserve">. </w:t>
      </w:r>
      <w:r w:rsidR="00070D2D" w:rsidRPr="00B2155C">
        <w:t>We conduct s</w:t>
      </w:r>
      <w:r w:rsidR="00773DE9" w:rsidRPr="00B2155C">
        <w:t xml:space="preserve">top inference </w:t>
      </w:r>
      <w:r w:rsidR="00070D2D" w:rsidRPr="00B2155C">
        <w:t xml:space="preserve">to extract activity stays from the GPS data. </w:t>
      </w:r>
      <w:r w:rsidRPr="00B2155C">
        <w:t xml:space="preserve">In this case study, we use the Python package </w:t>
      </w:r>
      <w:r w:rsidRPr="00B2155C">
        <w:rPr>
          <w:i/>
        </w:rPr>
        <w:t>Trackintel</w:t>
      </w:r>
      <w:r w:rsidRPr="00B2155C">
        <w:t xml:space="preserve"> </w:t>
      </w:r>
      <w:r w:rsidR="00533AFC" w:rsidRPr="00B2155C">
        <w:fldChar w:fldCharType="begin"/>
      </w:r>
      <w:r w:rsidR="00D16CE0">
        <w:instrText xml:space="preserve"> ADDIN ZOTERO_ITEM CSL_CITATION {"citationID":"Yea2ox71","properties":{"formattedCitation":"(Martin {\\i{}et al.} 2023)","plainCitation":"(Martin et al. 2023)","noteIndex":0},"citationItems":[{"id":"1J5VC5wN/UfZDFlTd","uris":["http://zotero.org/users/local/4eITpJL4/items/L8NVSJBP"],"itemData":{"id":41,"type":"article-journal","container-title":"Computers, Environment and Urban Systems","note":"publisher: Elsevier","page":"101938","title":"Trackintel: An open-source Python library for human mobility analysis","volume":"101","author":[{"family":"Martin","given":"Henry"},{"family":"Hong","given":"Ye"},{"family":"Wiedemann","given":"Nina"},{"family":"Bucher","given":"Dominik"},{"family":"Raubal","given":"Martin"}],"issued":{"date-parts":[["2023"]]}}}],"schema":"https://github.com/citation-style-language/schema/raw/master/csl-citation.json"} </w:instrText>
      </w:r>
      <w:r w:rsidR="00533AFC" w:rsidRPr="00B2155C">
        <w:fldChar w:fldCharType="separate"/>
      </w:r>
      <w:r w:rsidR="00533AFC" w:rsidRPr="00B2155C">
        <w:t xml:space="preserve">(Martin </w:t>
      </w:r>
      <w:r w:rsidR="00533AFC" w:rsidRPr="00B2155C">
        <w:rPr>
          <w:i/>
          <w:iCs/>
        </w:rPr>
        <w:t>et al.</w:t>
      </w:r>
      <w:r w:rsidR="00533AFC" w:rsidRPr="00B2155C">
        <w:t xml:space="preserve"> 2023)</w:t>
      </w:r>
      <w:r w:rsidR="00533AFC" w:rsidRPr="00B2155C">
        <w:fldChar w:fldCharType="end"/>
      </w:r>
      <w:r w:rsidR="00070D2D" w:rsidRPr="00B2155C">
        <w:t>,</w:t>
      </w:r>
      <w:r w:rsidRPr="00B2155C">
        <w:t xml:space="preserve"> a package for movement data processing. In</w:t>
      </w:r>
      <w:r w:rsidRPr="00B2155C" w:rsidDel="007E05F6">
        <w:t xml:space="preserve"> </w:t>
      </w:r>
      <w:r w:rsidR="00533AFC" w:rsidRPr="00B2155C">
        <w:rPr>
          <w:i/>
        </w:rPr>
        <w:t>Trackintel</w:t>
      </w:r>
      <w:r w:rsidRPr="00B2155C">
        <w:t xml:space="preserve"> package and this study, an activity </w:t>
      </w:r>
      <w:proofErr w:type="gramStart"/>
      <w:r w:rsidRPr="00B2155C">
        <w:t>stay</w:t>
      </w:r>
      <w:proofErr w:type="gramEnd"/>
      <w:r w:rsidRPr="00B2155C">
        <w:t xml:space="preserve"> or stop is where the user made no large movement in a period. The package adopts a sliding window detection algorithm to detect point clusters and generate stops (the geometric center of the clusters). In this study, we set the staying thresholds to a space of 100-meter radius, and a duration of at least 5 minutes and at most 720 minutes. </w:t>
      </w:r>
    </w:p>
    <w:p w14:paraId="4DBBC49A" w14:textId="7FFC8811" w:rsidR="00123153" w:rsidRPr="00B2155C" w:rsidRDefault="00427F96" w:rsidP="00385E54">
      <w:pPr>
        <w:pStyle w:val="Numberedlist"/>
        <w:spacing w:line="240" w:lineRule="auto"/>
        <w:jc w:val="both"/>
      </w:pPr>
      <w:r w:rsidRPr="00B2155C">
        <w:rPr>
          <w:i/>
        </w:rPr>
        <w:t>Trip inference</w:t>
      </w:r>
      <w:r w:rsidRPr="00B2155C">
        <w:t xml:space="preserve">. </w:t>
      </w:r>
      <w:r w:rsidR="000C30F9" w:rsidRPr="00B2155C">
        <w:t>Apart from stop inference, we also conduct trip inference to extract the origin</w:t>
      </w:r>
      <w:r w:rsidR="00DF5DE0" w:rsidRPr="00B2155C">
        <w:t>s</w:t>
      </w:r>
      <w:r w:rsidR="000C30F9" w:rsidRPr="00B2155C">
        <w:t xml:space="preserve"> of </w:t>
      </w:r>
      <w:r w:rsidR="00773DE9" w:rsidRPr="00B2155C">
        <w:t xml:space="preserve">the activities. </w:t>
      </w:r>
      <w:r w:rsidRPr="00B2155C">
        <w:t xml:space="preserve">In </w:t>
      </w:r>
      <w:r w:rsidR="00A93199" w:rsidRPr="00B2155C">
        <w:rPr>
          <w:i/>
        </w:rPr>
        <w:t>Trackintel</w:t>
      </w:r>
      <w:r w:rsidR="00A93199" w:rsidRPr="00B2155C">
        <w:t xml:space="preserve"> </w:t>
      </w:r>
      <w:r w:rsidRPr="00B2155C">
        <w:t>package and this study, a trip is the chaining of the trip</w:t>
      </w:r>
      <w:r w:rsidR="00285FD2" w:rsidRPr="00B2155C">
        <w:t>-</w:t>
      </w:r>
      <w:r w:rsidRPr="00B2155C">
        <w:t>legs that connect pairwise stops. The package adopts a backward searching method to identify the temporally connected movements. It then groups them into one trip and extracts the trip starting point. In this study, we set the threshold for connecting point pairs to 60 minutes.</w:t>
      </w:r>
      <w:r w:rsidR="0065345E" w:rsidRPr="00B2155C">
        <w:t xml:space="preserve"> </w:t>
      </w:r>
    </w:p>
    <w:p w14:paraId="1502C5D5" w14:textId="69507F38" w:rsidR="00427F96" w:rsidRPr="00B2155C" w:rsidRDefault="00A7605E" w:rsidP="00385E54">
      <w:pPr>
        <w:pStyle w:val="Numberedlist"/>
        <w:spacing w:line="240" w:lineRule="auto"/>
        <w:jc w:val="both"/>
      </w:pPr>
      <w:r w:rsidRPr="00B2155C">
        <w:rPr>
          <w:i/>
        </w:rPr>
        <w:t xml:space="preserve">Identify food-related </w:t>
      </w:r>
      <w:r w:rsidR="006708DC" w:rsidRPr="00B2155C">
        <w:rPr>
          <w:i/>
        </w:rPr>
        <w:t>activities</w:t>
      </w:r>
      <w:r w:rsidRPr="00B2155C">
        <w:t xml:space="preserve">. </w:t>
      </w:r>
      <w:r w:rsidR="0065345E" w:rsidRPr="00B2155C">
        <w:t xml:space="preserve">Among all the extracted </w:t>
      </w:r>
      <w:r w:rsidR="00085DEC" w:rsidRPr="00B2155C">
        <w:t>stops</w:t>
      </w:r>
      <w:r w:rsidR="0065345E" w:rsidRPr="00B2155C">
        <w:t xml:space="preserve">, we then identified the ones within certain radii of the food outlets and considered those as food-related stops and their trips as food-related trips. We first pre-determine a set of radii and then discuss the implication of selecting those values (see </w:t>
      </w:r>
      <w:r w:rsidR="0065345E" w:rsidRPr="00B2155C">
        <w:rPr>
          <w:i/>
        </w:rPr>
        <w:t xml:space="preserve">Sensitivity </w:t>
      </w:r>
      <w:r w:rsidR="00533AFC" w:rsidRPr="00B2155C">
        <w:rPr>
          <w:i/>
        </w:rPr>
        <w:t>A</w:t>
      </w:r>
      <w:r w:rsidR="0065345E" w:rsidRPr="00B2155C">
        <w:rPr>
          <w:i/>
        </w:rPr>
        <w:t>nalysis</w:t>
      </w:r>
      <w:r w:rsidR="0065345E" w:rsidRPr="00B2155C">
        <w:t xml:space="preserve"> section below).</w:t>
      </w:r>
      <w:r w:rsidR="00D61701" w:rsidRPr="00B2155C">
        <w:t xml:space="preserve"> </w:t>
      </w:r>
      <w:r w:rsidR="0065345E" w:rsidRPr="00B2155C">
        <w:t xml:space="preserve">During this process, we exclude the stays points whose duration are longer than 2 hours. We adopted this threshold based on the American Time Use Survey (ATUS) result where the median grocery shopping activity duration is 30 minutes with a standard deviation of 30.6 minutes </w:t>
      </w:r>
      <w:r w:rsidR="00533AFC" w:rsidRPr="00B2155C">
        <w:fldChar w:fldCharType="begin"/>
      </w:r>
      <w:r w:rsidR="00D16CE0">
        <w:instrText xml:space="preserve"> ADDIN ZOTERO_ITEM CSL_CITATION {"citationID":"Fn60rQfF","properties":{"formattedCitation":"(Brown and Borisova 2007)","plainCitation":"(Brown and Borisova 2007)","noteIndex":0},"citationItems":[{"id":"1J5VC5wN/pywAkHU5","uris":["http://zotero.org/users/local/4eITpJL4/items/FH547HQ3"],"itemData":{"id":47,"type":"paper-conference","container-title":"presentation at the International Association of Time Use Research XXIX Conference, Washington DC","publisher":"Citeseer","title":"Understanding commuting and grocery shopping using the American Time Use Survey","author":[{"family":"Brown","given":"Cheryl"},{"family":"Borisova","given":"Tatiana"}],"issued":{"date-parts":[["2007"]]}}}],"schema":"https://github.com/citation-style-language/schema/raw/master/csl-citation.json"} </w:instrText>
      </w:r>
      <w:r w:rsidR="00533AFC" w:rsidRPr="00B2155C">
        <w:fldChar w:fldCharType="separate"/>
      </w:r>
      <w:r w:rsidR="00533AFC" w:rsidRPr="00B2155C">
        <w:t>(Brown and Borisova 2007)</w:t>
      </w:r>
      <w:r w:rsidR="00533AFC" w:rsidRPr="00B2155C">
        <w:fldChar w:fldCharType="end"/>
      </w:r>
      <w:r w:rsidR="0065345E" w:rsidRPr="00B2155C">
        <w:t>.</w:t>
      </w:r>
    </w:p>
    <w:p w14:paraId="3CFDAED5" w14:textId="4D281093" w:rsidR="002A1917" w:rsidRPr="00B2155C" w:rsidRDefault="0039277E" w:rsidP="00385E54">
      <w:pPr>
        <w:pStyle w:val="Heading3"/>
        <w:spacing w:line="240" w:lineRule="auto"/>
        <w:jc w:val="both"/>
      </w:pPr>
      <w:r w:rsidRPr="00B2155C">
        <w:rPr>
          <w:lang w:eastAsia="zh-CN"/>
        </w:rPr>
        <w:lastRenderedPageBreak/>
        <w:t xml:space="preserve">3.3.2 </w:t>
      </w:r>
      <w:r w:rsidR="00D61701" w:rsidRPr="00B2155C">
        <w:t>Descriptive and Spatiotemporal Analysis</w:t>
      </w:r>
    </w:p>
    <w:p w14:paraId="6B28F7FF" w14:textId="2875B102" w:rsidR="002A1917" w:rsidRPr="00B2155C" w:rsidRDefault="00C40F44" w:rsidP="00385E54">
      <w:pPr>
        <w:pStyle w:val="Paragraph"/>
        <w:spacing w:line="240" w:lineRule="auto"/>
        <w:jc w:val="both"/>
      </w:pPr>
      <w:r w:rsidRPr="00B2155C">
        <w:t xml:space="preserve">Based on the inferred food-related stops and trips, we compute </w:t>
      </w:r>
      <w:r w:rsidR="001D2B94" w:rsidRPr="00B2155C">
        <w:rPr>
          <w:lang w:eastAsia="zh-CN"/>
        </w:rPr>
        <w:t>various</w:t>
      </w:r>
      <w:r w:rsidR="001D2B94" w:rsidRPr="00B2155C">
        <w:t xml:space="preserve"> </w:t>
      </w:r>
      <w:r w:rsidRPr="00B2155C">
        <w:t xml:space="preserve">metrics to analyze individuals' and populations' food acquisition patterns. Guided by literature, we calculate the following four metrics that have been widely adopted in survey studies </w:t>
      </w:r>
      <w:r w:rsidR="009A5203" w:rsidRPr="00B2155C">
        <w:fldChar w:fldCharType="begin"/>
      </w:r>
      <w:r w:rsidR="00D16CE0">
        <w:instrText xml:space="preserve"> ADDIN ZOTERO_ITEM CSL_CITATION {"citationID":"5yyv6vyE","properties":{"formattedCitation":"(Leroy {\\i{}et al.} 2015, Todd and Scharadin 2016)","plainCitation":"(Leroy et al. 2015, Todd and Scharadin 2016)","noteIndex":0},"citationItems":[{"id":"1J5VC5wN/mT7RUOUP","uris":["http://zotero.org/users/local/4eITpJL4/items/N296P3G9"],"itemData":{"id":20,"type":"article-journal","container-title":"Food and nutrition bulletin","issue":"2","note":"publisher: SAGE Publications Sage CA: Los Angeles, CA","page":"167–195","title":"Measuring the food access dimension of food security: a critical review and mapping of indicators","volume":"36","author":[{"family":"Leroy","given":"Jef L"},{"family":"Ruel","given":"Marie"},{"family":"Frongillo","given":"Edward A"},{"family":"Harris","given":"Jody"},{"family":"Ballard","given":"Terri J"}],"issued":{"date-parts":[["2015"]]}}},{"id":"1J5VC5wN/FxjbYns1","uris":["http://zotero.org/users/local/4eITpJL4/items/Y4KQSKKP"],"itemData":{"id":61,"type":"report","title":"Where households get food in a typical week: Findings from USDA's FoodAPS","author":[{"family":"Todd","given":"Jessica E"},{"family":"Scharadin","given":"Benjamin"}],"issued":{"date-parts":[["2016"]]}}}],"schema":"https://github.com/citation-style-language/schema/raw/master/csl-citation.json"} </w:instrText>
      </w:r>
      <w:r w:rsidR="009A5203" w:rsidRPr="00B2155C">
        <w:fldChar w:fldCharType="separate"/>
      </w:r>
      <w:r w:rsidR="009A5203" w:rsidRPr="00B2155C">
        <w:t xml:space="preserve">(Leroy </w:t>
      </w:r>
      <w:r w:rsidR="009A5203" w:rsidRPr="00B2155C">
        <w:rPr>
          <w:i/>
          <w:iCs/>
        </w:rPr>
        <w:t>et al.</w:t>
      </w:r>
      <w:r w:rsidR="009A5203" w:rsidRPr="00B2155C">
        <w:t xml:space="preserve"> 2015, Todd and Scharadin 2016)</w:t>
      </w:r>
      <w:r w:rsidR="009A5203" w:rsidRPr="00B2155C">
        <w:fldChar w:fldCharType="end"/>
      </w:r>
      <w:r w:rsidRPr="00B2155C">
        <w:t>:</w:t>
      </w:r>
      <w:r w:rsidR="002A1917" w:rsidRPr="00B2155C">
        <w:t xml:space="preserve"> </w:t>
      </w:r>
    </w:p>
    <w:p w14:paraId="6A203F03" w14:textId="0E0E3525" w:rsidR="00C40F44" w:rsidRPr="00B2155C" w:rsidRDefault="00C40F44" w:rsidP="00385E54">
      <w:pPr>
        <w:pStyle w:val="Numberedlist"/>
        <w:numPr>
          <w:ilvl w:val="0"/>
          <w:numId w:val="40"/>
        </w:numPr>
        <w:spacing w:line="240" w:lineRule="auto"/>
        <w:jc w:val="both"/>
      </w:pPr>
      <w:r w:rsidRPr="00B2155C">
        <w:rPr>
          <w:i/>
        </w:rPr>
        <w:t>Number of food retailer visits</w:t>
      </w:r>
      <w:r w:rsidRPr="00B2155C">
        <w:t xml:space="preserve">. To describe the food acquisition frequency, we calculate the number of food retailer visits made by </w:t>
      </w:r>
      <w:proofErr w:type="gramStart"/>
      <w:r w:rsidRPr="00B2155C">
        <w:t>each individual</w:t>
      </w:r>
      <w:proofErr w:type="gramEnd"/>
      <w:r w:rsidRPr="00B2155C">
        <w:t xml:space="preserve"> during the study period. </w:t>
      </w:r>
    </w:p>
    <w:p w14:paraId="10D00DB2" w14:textId="521989E2" w:rsidR="00C40F44" w:rsidRPr="00B2155C" w:rsidRDefault="00C40F44" w:rsidP="00385E54">
      <w:pPr>
        <w:pStyle w:val="Numberedlist"/>
        <w:numPr>
          <w:ilvl w:val="0"/>
          <w:numId w:val="40"/>
        </w:numPr>
        <w:spacing w:line="240" w:lineRule="auto"/>
        <w:jc w:val="both"/>
      </w:pPr>
      <w:r w:rsidRPr="00B2155C">
        <w:rPr>
          <w:i/>
        </w:rPr>
        <w:t>Number of unique stores visited</w:t>
      </w:r>
      <w:r w:rsidRPr="00B2155C">
        <w:t>. To capture the diversity and variability in food retailer visitation, we calculate the number of unique stores visited.</w:t>
      </w:r>
    </w:p>
    <w:p w14:paraId="5436A1D9" w14:textId="69F1F2A0" w:rsidR="00C40F44" w:rsidRPr="00B2155C" w:rsidRDefault="00C40F44" w:rsidP="00385E54">
      <w:pPr>
        <w:pStyle w:val="Numberedlist"/>
        <w:numPr>
          <w:ilvl w:val="0"/>
          <w:numId w:val="40"/>
        </w:numPr>
        <w:spacing w:line="240" w:lineRule="auto"/>
        <w:jc w:val="both"/>
      </w:pPr>
      <w:r w:rsidRPr="00B2155C">
        <w:rPr>
          <w:i/>
        </w:rPr>
        <w:t>Home-to-store distance</w:t>
      </w:r>
      <w:r w:rsidRPr="00B2155C">
        <w:t xml:space="preserve">. </w:t>
      </w:r>
      <w:r w:rsidR="00A9555C" w:rsidRPr="00A9555C">
        <w:t>To analyze spatial characteristics, we calculate the distance between the user</w:t>
      </w:r>
      <w:r w:rsidR="00A9555C">
        <w:rPr>
          <w:lang w:eastAsia="zh-CN"/>
        </w:rPr>
        <w:t>’</w:t>
      </w:r>
      <w:r w:rsidR="00A9555C" w:rsidRPr="00A9555C">
        <w:t xml:space="preserve">s </w:t>
      </w:r>
      <w:r w:rsidR="00A9555C" w:rsidRPr="00A9555C">
        <w:rPr>
          <w:i/>
          <w:iCs/>
        </w:rPr>
        <w:t>inferred home location</w:t>
      </w:r>
      <w:r w:rsidR="00A9555C" w:rsidRPr="00A9555C">
        <w:t xml:space="preserve"> and the </w:t>
      </w:r>
      <w:r w:rsidR="00A9555C" w:rsidRPr="00A9555C">
        <w:rPr>
          <w:i/>
          <w:iCs/>
        </w:rPr>
        <w:t>visited</w:t>
      </w:r>
      <w:r w:rsidR="00A9555C" w:rsidRPr="00A9555C">
        <w:t xml:space="preserve"> retailer store, as well as the distance to the </w:t>
      </w:r>
      <w:r w:rsidR="00A9555C" w:rsidRPr="00A9555C">
        <w:rPr>
          <w:i/>
          <w:iCs/>
        </w:rPr>
        <w:t>nearest</w:t>
      </w:r>
      <w:r w:rsidR="00A9555C" w:rsidRPr="00A9555C">
        <w:t xml:space="preserve"> store. We discuss the differences between these values. </w:t>
      </w:r>
      <w:commentRangeStart w:id="18"/>
      <w:r w:rsidR="00A9555C" w:rsidRPr="00A9555C">
        <w:rPr>
          <w:highlight w:val="yellow"/>
        </w:rPr>
        <w:t xml:space="preserve">Recognizing that network distance better reflects </w:t>
      </w:r>
      <w:r w:rsidR="005368E3">
        <w:rPr>
          <w:highlight w:val="yellow"/>
          <w:lang w:eastAsia="zh-CN"/>
        </w:rPr>
        <w:t>the</w:t>
      </w:r>
      <w:r w:rsidR="005368E3">
        <w:rPr>
          <w:rFonts w:hint="eastAsia"/>
          <w:highlight w:val="yellow"/>
          <w:lang w:eastAsia="zh-CN"/>
        </w:rPr>
        <w:t xml:space="preserve"> </w:t>
      </w:r>
      <w:r w:rsidR="00A9555C" w:rsidRPr="00A9555C">
        <w:rPr>
          <w:highlight w:val="yellow"/>
        </w:rPr>
        <w:t xml:space="preserve">accessibility </w:t>
      </w:r>
      <w:r w:rsidR="005368E3">
        <w:rPr>
          <w:highlight w:val="yellow"/>
          <w:lang w:eastAsia="zh-CN"/>
        </w:rPr>
        <w:t>and</w:t>
      </w:r>
      <w:r w:rsidR="005368E3">
        <w:rPr>
          <w:rFonts w:hint="eastAsia"/>
          <w:highlight w:val="yellow"/>
          <w:lang w:eastAsia="zh-CN"/>
        </w:rPr>
        <w:t xml:space="preserve"> </w:t>
      </w:r>
      <w:r w:rsidR="005368E3" w:rsidRPr="00A9555C">
        <w:rPr>
          <w:highlight w:val="yellow"/>
        </w:rPr>
        <w:t xml:space="preserve">travel patterns </w:t>
      </w:r>
      <w:r w:rsidR="00A9555C" w:rsidRPr="00A9555C">
        <w:rPr>
          <w:highlight w:val="yellow"/>
        </w:rPr>
        <w:t>in high-density urban areas, we used OpenStreetMap road network to calculate network distances.</w:t>
      </w:r>
      <w:commentRangeEnd w:id="18"/>
      <w:r w:rsidR="005706FF">
        <w:rPr>
          <w:rStyle w:val="CommentReference"/>
        </w:rPr>
        <w:commentReference w:id="18"/>
      </w:r>
    </w:p>
    <w:p w14:paraId="2FC70D9D" w14:textId="0028E8C8" w:rsidR="00C40F44" w:rsidRPr="00B2155C" w:rsidRDefault="00C40F44" w:rsidP="00385E54">
      <w:pPr>
        <w:pStyle w:val="Numberedlist"/>
        <w:numPr>
          <w:ilvl w:val="0"/>
          <w:numId w:val="40"/>
        </w:numPr>
        <w:spacing w:line="240" w:lineRule="auto"/>
        <w:jc w:val="both"/>
      </w:pPr>
      <w:r w:rsidRPr="00B2155C">
        <w:rPr>
          <w:i/>
        </w:rPr>
        <w:t>Proportion of home-based visits</w:t>
      </w:r>
      <w:r w:rsidRPr="00B2155C">
        <w:t>. To analyze the origins of the food acquisition activities, we calculate the proportion of home-based visits. We consider the trips with origins within 200 meters</w:t>
      </w:r>
      <w:r w:rsidR="00484933">
        <w:rPr>
          <w:rFonts w:hint="eastAsia"/>
          <w:lang w:eastAsia="zh-CN"/>
        </w:rPr>
        <w:t xml:space="preserve"> (circular buffer)</w:t>
      </w:r>
      <w:r w:rsidRPr="00B2155C">
        <w:t xml:space="preserve"> of the user</w:t>
      </w:r>
      <w:r w:rsidR="00484933">
        <w:rPr>
          <w:lang w:eastAsia="zh-CN"/>
        </w:rPr>
        <w:t>’</w:t>
      </w:r>
      <w:r w:rsidRPr="00B2155C">
        <w:t>s home as home-based visits and divide the number of home-based trips by the total number of trips.</w:t>
      </w:r>
    </w:p>
    <w:p w14:paraId="3701127B" w14:textId="355F06B9" w:rsidR="002A1917" w:rsidRPr="00B2155C" w:rsidRDefault="003C2608" w:rsidP="00385E54">
      <w:pPr>
        <w:pStyle w:val="Newparagraph"/>
        <w:spacing w:line="240" w:lineRule="auto"/>
        <w:jc w:val="both"/>
      </w:pPr>
      <w:r w:rsidRPr="00B2155C">
        <w:rPr>
          <w:lang w:eastAsia="zh-CN"/>
        </w:rPr>
        <w:t>W</w:t>
      </w:r>
      <w:r w:rsidR="000835B3" w:rsidRPr="00B2155C">
        <w:rPr>
          <w:lang w:eastAsia="zh-CN"/>
        </w:rPr>
        <w:t xml:space="preserve">ith </w:t>
      </w:r>
      <w:r w:rsidR="009860B7" w:rsidRPr="00B2155C">
        <w:rPr>
          <w:lang w:eastAsia="zh-CN"/>
        </w:rPr>
        <w:t>the calculated metrics, w</w:t>
      </w:r>
      <w:r w:rsidR="00083AC6" w:rsidRPr="00B2155C">
        <w:rPr>
          <w:lang w:eastAsia="zh-CN"/>
        </w:rPr>
        <w:t>e conduct spatial and temporal analysis and generate visualizations. In the temporal</w:t>
      </w:r>
      <w:r w:rsidR="00083AC6" w:rsidRPr="00B2155C">
        <w:t xml:space="preserve"> perspective, we select the number of visits as the metric for the visualization. We illustrate</w:t>
      </w:r>
      <w:r w:rsidR="00083AC6" w:rsidRPr="00B2155C" w:rsidDel="00F41073">
        <w:t xml:space="preserve"> </w:t>
      </w:r>
      <w:r w:rsidR="00F41073" w:rsidRPr="00B2155C">
        <w:t xml:space="preserve">its </w:t>
      </w:r>
      <w:r w:rsidR="00083AC6" w:rsidRPr="00B2155C">
        <w:t xml:space="preserve">time-of-day and the day-of-week pattern. For the time-of-day pattern, we plot the distribution of </w:t>
      </w:r>
      <w:r w:rsidR="00F41073" w:rsidRPr="00B2155C">
        <w:t xml:space="preserve">number of </w:t>
      </w:r>
      <w:r w:rsidR="00083AC6" w:rsidRPr="00B2155C">
        <w:t xml:space="preserve">visits by hours. For the day-of-week pattern, we first compare the time-of-day pattern of weekdays and weekends and </w:t>
      </w:r>
      <w:r w:rsidR="00D638B0" w:rsidRPr="00B2155C">
        <w:t xml:space="preserve">then </w:t>
      </w:r>
      <w:r w:rsidR="00083AC6" w:rsidRPr="00B2155C">
        <w:t>plot the distribution of visits by day of the week. We also analyze the longitudinal pattern</w:t>
      </w:r>
      <w:r w:rsidR="00726629" w:rsidRPr="00B2155C">
        <w:t xml:space="preserve"> of the </w:t>
      </w:r>
      <w:r w:rsidR="00D638B0" w:rsidRPr="00B2155C">
        <w:t>1.5-month</w:t>
      </w:r>
      <w:r w:rsidR="00726629" w:rsidRPr="00B2155C">
        <w:t xml:space="preserve"> period</w:t>
      </w:r>
      <w:r w:rsidR="00083AC6" w:rsidRPr="00B2155C" w:rsidDel="007510CC">
        <w:t>.</w:t>
      </w:r>
      <w:r w:rsidR="00083AC6" w:rsidRPr="00B2155C">
        <w:t xml:space="preserve"> We calculate the total number of visits each day</w:t>
      </w:r>
      <w:r w:rsidR="003B1ABE" w:rsidRPr="00B2155C">
        <w:t>,</w:t>
      </w:r>
      <w:r w:rsidR="00083AC6" w:rsidRPr="00B2155C">
        <w:t xml:space="preserve"> plot the curves</w:t>
      </w:r>
      <w:r w:rsidR="003B1ABE" w:rsidRPr="00B2155C">
        <w:t xml:space="preserve">, and </w:t>
      </w:r>
      <w:r w:rsidR="00083AC6" w:rsidRPr="00B2155C">
        <w:t xml:space="preserve">discuss the </w:t>
      </w:r>
      <w:r w:rsidR="003B1ABE" w:rsidRPr="00B2155C">
        <w:t xml:space="preserve">patterns </w:t>
      </w:r>
      <w:r w:rsidR="00083AC6" w:rsidRPr="00B2155C">
        <w:t>with the major events in the calendar.</w:t>
      </w:r>
      <w:r w:rsidR="001F3BFB" w:rsidRPr="00B2155C">
        <w:t xml:space="preserve"> </w:t>
      </w:r>
      <w:r w:rsidR="00083AC6" w:rsidRPr="00B2155C">
        <w:t xml:space="preserve">In the spatial perspective, we select the home-to-store distance as the metric for the visualization. We aggregate the individual metrics by calculating the tract-level average and visualize them in maps. </w:t>
      </w:r>
      <w:r w:rsidR="00421008" w:rsidRPr="00B2155C">
        <w:t>W</w:t>
      </w:r>
      <w:r w:rsidR="002D1E47" w:rsidRPr="00B2155C">
        <w:t xml:space="preserve">e </w:t>
      </w:r>
      <w:r w:rsidR="00421008" w:rsidRPr="00B2155C">
        <w:t xml:space="preserve">also </w:t>
      </w:r>
      <w:r w:rsidR="00083AC6" w:rsidRPr="00B2155C">
        <w:t>explor</w:t>
      </w:r>
      <w:r w:rsidR="00421008" w:rsidRPr="00B2155C">
        <w:t>e</w:t>
      </w:r>
      <w:r w:rsidR="00083AC6" w:rsidRPr="00B2155C">
        <w:t xml:space="preserve"> the differences </w:t>
      </w:r>
      <w:r w:rsidR="00405DAB" w:rsidRPr="00B2155C">
        <w:t>in</w:t>
      </w:r>
      <w:r w:rsidR="0072106D" w:rsidRPr="00B2155C">
        <w:t xml:space="preserve"> </w:t>
      </w:r>
      <w:r w:rsidR="00405DAB" w:rsidRPr="00B2155C">
        <w:t>visit</w:t>
      </w:r>
      <w:r w:rsidR="00083AC6" w:rsidRPr="00B2155C">
        <w:t xml:space="preserve"> </w:t>
      </w:r>
      <w:r w:rsidR="00FA4E38" w:rsidRPr="00B2155C">
        <w:t>patterns</w:t>
      </w:r>
      <w:r w:rsidR="00FA4E38" w:rsidRPr="00B2155C" w:rsidDel="00FA4E38">
        <w:t xml:space="preserve"> </w:t>
      </w:r>
      <w:r w:rsidR="00083AC6" w:rsidRPr="00B2155C">
        <w:t>across store types and the</w:t>
      </w:r>
      <w:r w:rsidR="007D691C" w:rsidRPr="00B2155C">
        <w:rPr>
          <w:lang w:eastAsia="zh-CN"/>
        </w:rPr>
        <w:t>ir</w:t>
      </w:r>
      <w:r w:rsidR="00083AC6" w:rsidRPr="00B2155C">
        <w:t xml:space="preserve"> correlations </w:t>
      </w:r>
      <w:r w:rsidR="00DF33A6" w:rsidRPr="00B2155C">
        <w:t xml:space="preserve">with </w:t>
      </w:r>
      <w:r w:rsidR="00083AC6" w:rsidRPr="00B2155C">
        <w:t>the sociodemographic characteristics.</w:t>
      </w:r>
    </w:p>
    <w:p w14:paraId="092D85E8" w14:textId="24131AE6" w:rsidR="002B2CA2" w:rsidRPr="00B2155C" w:rsidRDefault="0039277E" w:rsidP="00385E54">
      <w:pPr>
        <w:pStyle w:val="Heading2"/>
        <w:spacing w:line="240" w:lineRule="auto"/>
        <w:rPr>
          <w:lang w:eastAsia="zh-CN"/>
        </w:rPr>
      </w:pPr>
      <w:r w:rsidRPr="00B2155C">
        <w:rPr>
          <w:lang w:eastAsia="zh-CN"/>
        </w:rPr>
        <w:t xml:space="preserve">3.4 </w:t>
      </w:r>
      <w:r w:rsidR="005169A0" w:rsidRPr="00B2155C">
        <w:rPr>
          <w:lang w:eastAsia="zh-CN"/>
        </w:rPr>
        <w:t>Results</w:t>
      </w:r>
    </w:p>
    <w:p w14:paraId="344196A8" w14:textId="64B2476C" w:rsidR="002A28D8" w:rsidRPr="00B2155C" w:rsidRDefault="00D1410C" w:rsidP="00385E54">
      <w:pPr>
        <w:pStyle w:val="Paragraph"/>
        <w:spacing w:line="240" w:lineRule="auto"/>
        <w:jc w:val="both"/>
        <w:rPr>
          <w:lang w:eastAsia="zh-CN"/>
        </w:rPr>
      </w:pPr>
      <w:r w:rsidRPr="00B2155C">
        <w:rPr>
          <w:lang w:eastAsia="zh-CN"/>
        </w:rPr>
        <w:t>We</w:t>
      </w:r>
      <w:r w:rsidR="0069027D" w:rsidRPr="00B2155C">
        <w:t xml:space="preserve"> present the empirical findings, and then discuss the potential of the dataset and the implications of its limitations.</w:t>
      </w:r>
    </w:p>
    <w:p w14:paraId="1A098C43" w14:textId="1E07A255" w:rsidR="002A1917" w:rsidRPr="00B2155C" w:rsidRDefault="0039277E" w:rsidP="00385E54">
      <w:pPr>
        <w:pStyle w:val="Heading3"/>
        <w:spacing w:line="240" w:lineRule="auto"/>
        <w:jc w:val="both"/>
      </w:pPr>
      <w:r w:rsidRPr="00B2155C">
        <w:rPr>
          <w:lang w:eastAsia="zh-CN"/>
        </w:rPr>
        <w:t xml:space="preserve">3.4.1 </w:t>
      </w:r>
      <w:r w:rsidR="0069027D" w:rsidRPr="00B2155C">
        <w:t>Sampling Rate</w:t>
      </w:r>
    </w:p>
    <w:p w14:paraId="3AE2A632" w14:textId="59227EE5" w:rsidR="006A78FF" w:rsidRPr="006A78FF" w:rsidRDefault="00130ED7" w:rsidP="00383D57">
      <w:pPr>
        <w:pStyle w:val="Paragraph"/>
        <w:spacing w:line="240" w:lineRule="auto"/>
        <w:jc w:val="both"/>
      </w:pPr>
      <w:r w:rsidRPr="00B2155C">
        <w:fldChar w:fldCharType="begin"/>
      </w:r>
      <w:r w:rsidRPr="00B2155C">
        <w:instrText xml:space="preserve"> REF _Ref159171869 \h  \* MERGEFORMAT </w:instrText>
      </w:r>
      <w:r w:rsidRPr="00B2155C">
        <w:fldChar w:fldCharType="separate"/>
      </w:r>
      <w:r w:rsidR="00C44A1E" w:rsidRPr="00B2155C">
        <w:rPr>
          <w:i/>
          <w:iCs/>
        </w:rPr>
        <w:t>Figure 4</w:t>
      </w:r>
      <w:r w:rsidRPr="00B2155C">
        <w:fldChar w:fldCharType="end"/>
      </w:r>
      <w:r w:rsidRPr="00B2155C">
        <w:t xml:space="preserve"> shows the spatial distribution of the individual devices and the histogram of the tract-level sampling rate. </w:t>
      </w:r>
      <w:r w:rsidR="006109E2" w:rsidRPr="00B2155C">
        <w:t xml:space="preserve">We extracted 852,224 food-related stops generated by 93,854 </w:t>
      </w:r>
      <w:r w:rsidR="00CF597B" w:rsidRPr="00B2155C">
        <w:t>individual devices</w:t>
      </w:r>
      <w:r w:rsidR="006109E2" w:rsidRPr="00B2155C">
        <w:t>. The average tract-level sampling rate is 10.4</w:t>
      </w:r>
      <w:r w:rsidR="001D174F" w:rsidRPr="00B2155C">
        <w:t>%</w:t>
      </w:r>
      <w:r w:rsidR="006109E2" w:rsidRPr="00B2155C">
        <w:t>.</w:t>
      </w:r>
      <w:r w:rsidR="00CE1134" w:rsidRPr="00B2155C">
        <w:t xml:space="preserve"> The map suggests a reasonable approximation of the population spatially, and the histogram shows a normal-like distribution centered around 8%. This indicates that </w:t>
      </w:r>
      <w:r w:rsidR="002B35FB" w:rsidRPr="00B2155C">
        <w:t xml:space="preserve">despite some </w:t>
      </w:r>
      <w:r w:rsidR="004124DC" w:rsidRPr="00B2155C">
        <w:t xml:space="preserve">spatial </w:t>
      </w:r>
      <w:r w:rsidR="002B35FB" w:rsidRPr="00B2155C">
        <w:t xml:space="preserve">variations, mobile device location </w:t>
      </w:r>
      <w:r w:rsidR="00CE1134" w:rsidRPr="00B2155C">
        <w:t xml:space="preserve">data </w:t>
      </w:r>
      <w:r w:rsidR="002B35FB" w:rsidRPr="00B2155C">
        <w:t xml:space="preserve">can </w:t>
      </w:r>
      <w:r w:rsidR="004C54A5" w:rsidRPr="00B2155C">
        <w:t xml:space="preserve">significantly increase </w:t>
      </w:r>
      <w:r w:rsidR="00CE1134" w:rsidRPr="00B2155C">
        <w:t xml:space="preserve">the </w:t>
      </w:r>
      <w:r w:rsidR="00486B53" w:rsidRPr="00B2155C">
        <w:t>sample size</w:t>
      </w:r>
      <w:r w:rsidR="00EA45EF" w:rsidRPr="00B2155C">
        <w:t xml:space="preserve"> and spatial coverage of study</w:t>
      </w:r>
      <w:r w:rsidR="007012C0" w:rsidRPr="00B2155C">
        <w:t xml:space="preserve"> population</w:t>
      </w:r>
      <w:r w:rsidR="006F2D1F" w:rsidRPr="00B2155C">
        <w:t>s</w:t>
      </w:r>
      <w:r w:rsidR="00CE1134" w:rsidRPr="00B2155C">
        <w:t>.</w:t>
      </w:r>
    </w:p>
    <w:p w14:paraId="0A08D485" w14:textId="5DC1DCCA" w:rsidR="006109E2" w:rsidRPr="00B2155C" w:rsidRDefault="001A7C2F" w:rsidP="00564DBC">
      <w:pPr>
        <w:pStyle w:val="Newparagraph"/>
        <w:spacing w:before="240" w:line="240" w:lineRule="auto"/>
        <w:ind w:firstLine="0"/>
        <w:jc w:val="both"/>
      </w:pPr>
      <w:r w:rsidRPr="00B2155C">
        <w:rPr>
          <w:noProof/>
        </w:rPr>
        <w:lastRenderedPageBreak/>
        <w:drawing>
          <wp:inline distT="0" distB="0" distL="0" distR="0" wp14:anchorId="71402CDD" wp14:editId="33F8818E">
            <wp:extent cx="2596551" cy="1521043"/>
            <wp:effectExtent l="0" t="0" r="0" b="3175"/>
            <wp:docPr id="21" name="Picture 20" descr="A map of a region with different colored areas&#10;&#10;Description automatically generated">
              <a:extLst xmlns:a="http://schemas.openxmlformats.org/drawingml/2006/main">
                <a:ext uri="{FF2B5EF4-FFF2-40B4-BE49-F238E27FC236}">
                  <a16:creationId xmlns:a16="http://schemas.microsoft.com/office/drawing/2014/main" id="{211ECCF5-A5C7-69EF-B3B8-802F28B978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map of a region with different colored areas&#10;&#10;Description automatically generated">
                      <a:extLst>
                        <a:ext uri="{FF2B5EF4-FFF2-40B4-BE49-F238E27FC236}">
                          <a16:creationId xmlns:a16="http://schemas.microsoft.com/office/drawing/2014/main" id="{211ECCF5-A5C7-69EF-B3B8-802F28B978F0}"/>
                        </a:ext>
                      </a:extLst>
                    </pic:cNvPr>
                    <pic:cNvPicPr>
                      <a:picLocks noChangeAspect="1"/>
                    </pic:cNvPicPr>
                  </pic:nvPicPr>
                  <pic:blipFill>
                    <a:blip r:embed="rId26"/>
                    <a:stretch>
                      <a:fillRect/>
                    </a:stretch>
                  </pic:blipFill>
                  <pic:spPr>
                    <a:xfrm>
                      <a:off x="0" y="0"/>
                      <a:ext cx="2627693" cy="1539286"/>
                    </a:xfrm>
                    <a:prstGeom prst="rect">
                      <a:avLst/>
                    </a:prstGeom>
                  </pic:spPr>
                </pic:pic>
              </a:graphicData>
            </a:graphic>
          </wp:inline>
        </w:drawing>
      </w:r>
      <w:r w:rsidR="00F91C51" w:rsidRPr="00B2155C">
        <w:rPr>
          <w:noProof/>
        </w:rPr>
        <w:drawing>
          <wp:inline distT="0" distB="0" distL="0" distR="0" wp14:anchorId="190C675D" wp14:editId="1647D517">
            <wp:extent cx="2567305" cy="1621736"/>
            <wp:effectExtent l="0" t="0" r="444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rotWithShape="1">
                    <a:blip r:embed="rId27">
                      <a:extLst>
                        <a:ext uri="{28A0092B-C50C-407E-A947-70E740481C1C}">
                          <a14:useLocalDpi xmlns:a14="http://schemas.microsoft.com/office/drawing/2010/main" val="0"/>
                        </a:ext>
                      </a:extLst>
                    </a:blip>
                    <a:srcRect l="52429" t="16072"/>
                    <a:stretch/>
                  </pic:blipFill>
                  <pic:spPr bwMode="auto">
                    <a:xfrm>
                      <a:off x="0" y="0"/>
                      <a:ext cx="2567363" cy="1621773"/>
                    </a:xfrm>
                    <a:prstGeom prst="rect">
                      <a:avLst/>
                    </a:prstGeom>
                    <a:noFill/>
                    <a:ln>
                      <a:noFill/>
                    </a:ln>
                    <a:extLst>
                      <a:ext uri="{53640926-AAD7-44D8-BBD7-CCE9431645EC}">
                        <a14:shadowObscured xmlns:a14="http://schemas.microsoft.com/office/drawing/2010/main"/>
                      </a:ext>
                    </a:extLst>
                  </pic:spPr>
                </pic:pic>
              </a:graphicData>
            </a:graphic>
          </wp:inline>
        </w:drawing>
      </w:r>
      <w:r w:rsidRPr="00B2155C">
        <w:rPr>
          <w:noProof/>
        </w:rPr>
        <w:t xml:space="preserve"> </w:t>
      </w:r>
    </w:p>
    <w:p w14:paraId="0B91F5D3" w14:textId="1EEBC70B" w:rsidR="00D646E0" w:rsidRDefault="00626712" w:rsidP="00385E54">
      <w:pPr>
        <w:pStyle w:val="Caption"/>
        <w:jc w:val="center"/>
        <w:rPr>
          <w:i w:val="0"/>
          <w:iCs w:val="0"/>
          <w:color w:val="auto"/>
          <w:sz w:val="24"/>
          <w:szCs w:val="24"/>
        </w:rPr>
      </w:pPr>
      <w:bookmarkStart w:id="19" w:name="_Ref159171869"/>
      <w:r w:rsidRPr="00B2155C">
        <w:rPr>
          <w:i w:val="0"/>
          <w:iCs w:val="0"/>
          <w:color w:val="auto"/>
          <w:sz w:val="24"/>
          <w:szCs w:val="24"/>
        </w:rPr>
        <w:t xml:space="preserve">Figure </w:t>
      </w:r>
      <w:r w:rsidRPr="00B2155C">
        <w:rPr>
          <w:i w:val="0"/>
          <w:iCs w:val="0"/>
          <w:color w:val="auto"/>
          <w:sz w:val="24"/>
          <w:szCs w:val="24"/>
        </w:rPr>
        <w:fldChar w:fldCharType="begin"/>
      </w:r>
      <w:r w:rsidRPr="00B2155C">
        <w:rPr>
          <w:i w:val="0"/>
          <w:iCs w:val="0"/>
          <w:color w:val="auto"/>
          <w:sz w:val="24"/>
          <w:szCs w:val="24"/>
        </w:rPr>
        <w:instrText xml:space="preserve"> SEQ Figure \* ARABIC </w:instrText>
      </w:r>
      <w:r w:rsidRPr="00B2155C">
        <w:rPr>
          <w:i w:val="0"/>
          <w:iCs w:val="0"/>
          <w:color w:val="auto"/>
          <w:sz w:val="24"/>
          <w:szCs w:val="24"/>
        </w:rPr>
        <w:fldChar w:fldCharType="separate"/>
      </w:r>
      <w:r w:rsidR="00C44A1E" w:rsidRPr="00B2155C">
        <w:rPr>
          <w:i w:val="0"/>
          <w:iCs w:val="0"/>
          <w:noProof/>
          <w:color w:val="auto"/>
          <w:sz w:val="24"/>
          <w:szCs w:val="24"/>
        </w:rPr>
        <w:t>4</w:t>
      </w:r>
      <w:r w:rsidRPr="00B2155C">
        <w:rPr>
          <w:i w:val="0"/>
          <w:iCs w:val="0"/>
          <w:color w:val="auto"/>
          <w:sz w:val="24"/>
          <w:szCs w:val="24"/>
        </w:rPr>
        <w:fldChar w:fldCharType="end"/>
      </w:r>
      <w:bookmarkEnd w:id="19"/>
      <w:r w:rsidRPr="00B2155C">
        <w:rPr>
          <w:i w:val="0"/>
          <w:iCs w:val="0"/>
          <w:color w:val="auto"/>
          <w:sz w:val="24"/>
          <w:szCs w:val="24"/>
        </w:rPr>
        <w:t xml:space="preserve"> Spatial distribution and histogram of tract-level sampling rate</w:t>
      </w:r>
    </w:p>
    <w:p w14:paraId="191BC0C4" w14:textId="3C6C70BF" w:rsidR="00564DBC" w:rsidRPr="007E7D3C" w:rsidRDefault="00DA6826" w:rsidP="00564DBC">
      <w:pPr>
        <w:spacing w:line="240" w:lineRule="auto"/>
        <w:ind w:firstLine="720"/>
        <w:jc w:val="both"/>
        <w:rPr>
          <w:highlight w:val="yellow"/>
        </w:rPr>
      </w:pPr>
      <w:commentRangeStart w:id="20"/>
      <w:r>
        <w:rPr>
          <w:highlight w:val="yellow"/>
        </w:rPr>
        <w:t>U</w:t>
      </w:r>
      <w:r w:rsidR="00564DBC" w:rsidRPr="007E7D3C">
        <w:rPr>
          <w:highlight w:val="yellow"/>
        </w:rPr>
        <w:t xml:space="preserve">pon </w:t>
      </w:r>
      <w:r w:rsidR="00564DBC" w:rsidRPr="008E16F8">
        <w:rPr>
          <w:highlight w:val="yellow"/>
        </w:rPr>
        <w:t>closer inspection of the histogram and the map, we can notice fluctuations within the study area.</w:t>
      </w:r>
      <w:r w:rsidR="009725ED" w:rsidRPr="008E16F8">
        <w:rPr>
          <w:highlight w:val="yellow"/>
        </w:rPr>
        <w:t xml:space="preserve"> This aligns with findings from prior studies, suggesting the potential geographic </w:t>
      </w:r>
      <w:r w:rsidR="009725ED" w:rsidRPr="001650D9">
        <w:rPr>
          <w:highlight w:val="yellow"/>
        </w:rPr>
        <w:t>bias in GPS data</w:t>
      </w:r>
      <w:r w:rsidR="009E57EB" w:rsidRPr="001650D9">
        <w:rPr>
          <w:highlight w:val="yellow"/>
        </w:rPr>
        <w:t xml:space="preserve"> </w:t>
      </w:r>
      <w:r w:rsidR="009E57EB" w:rsidRPr="001650D9">
        <w:rPr>
          <w:highlight w:val="yellow"/>
        </w:rPr>
        <w:fldChar w:fldCharType="begin"/>
      </w:r>
      <w:r w:rsidR="009E57EB" w:rsidRPr="001650D9">
        <w:rPr>
          <w:highlight w:val="yellow"/>
        </w:rPr>
        <w:instrText xml:space="preserve"> ADDIN ZOTERO_ITEM CSL_CITATION {"citationID":"NBG5YgsR","properties":{"formattedCitation":"(Li {\\i{}et al.} 2023)","plainCitation":"(Li et al. 2023)","noteIndex":0},"citationItems":[{"id":"1J5VC5wN/00r6mpko","uris":["http://zotero.org/users/local/4eITpJL4/items/XZU84BQ9"],"itemData":{"id":"1J5VC5wN/00r6mpko","type":"article-journal","container-title":"Available at SSRN 4383333","title":"Understanding the bias of mobile location data across spatial scales and over time: a comprehensive analysis of SafeGraph data in the United States","author":[{"family":"Li","given":"Zhenlong"},{"family":"Ning","given":"Huan"},{"family":"Jing","given":"Fengrui"},{"family":"Lessani","given":"M Naser"}],"issued":{"date-parts":[["2023"]]}}}],"schema":"https://github.com/citation-style-language/schema/raw/master/csl-citation.json"} </w:instrText>
      </w:r>
      <w:r w:rsidR="009E57EB" w:rsidRPr="001650D9">
        <w:rPr>
          <w:highlight w:val="yellow"/>
        </w:rPr>
        <w:fldChar w:fldCharType="separate"/>
      </w:r>
      <w:r w:rsidR="009E57EB" w:rsidRPr="001650D9">
        <w:rPr>
          <w:highlight w:val="yellow"/>
        </w:rPr>
        <w:t xml:space="preserve">(Li </w:t>
      </w:r>
      <w:r w:rsidR="009E57EB" w:rsidRPr="001650D9">
        <w:rPr>
          <w:i/>
          <w:iCs/>
          <w:highlight w:val="yellow"/>
        </w:rPr>
        <w:t>et al.</w:t>
      </w:r>
      <w:r w:rsidR="009E57EB" w:rsidRPr="001650D9">
        <w:rPr>
          <w:highlight w:val="yellow"/>
        </w:rPr>
        <w:t xml:space="preserve"> 2023)</w:t>
      </w:r>
      <w:r w:rsidR="009E57EB" w:rsidRPr="001650D9">
        <w:rPr>
          <w:highlight w:val="yellow"/>
        </w:rPr>
        <w:fldChar w:fldCharType="end"/>
      </w:r>
      <w:r w:rsidR="009725ED" w:rsidRPr="001650D9">
        <w:rPr>
          <w:highlight w:val="yellow"/>
        </w:rPr>
        <w:t>.</w:t>
      </w:r>
      <w:r w:rsidR="007E7D3C" w:rsidRPr="001650D9">
        <w:rPr>
          <w:highlight w:val="yellow"/>
        </w:rPr>
        <w:t xml:space="preserve"> If we compare the sampling rate map with socio-demographic maps (</w:t>
      </w:r>
      <w:r w:rsidR="007E7D3C" w:rsidRPr="001650D9">
        <w:rPr>
          <w:i/>
          <w:iCs/>
          <w:highlight w:val="yellow"/>
        </w:rPr>
        <w:t>Figure</w:t>
      </w:r>
      <w:r w:rsidR="007E7D3C" w:rsidRPr="001650D9">
        <w:rPr>
          <w:highlight w:val="yellow"/>
        </w:rPr>
        <w:t xml:space="preserve"> </w:t>
      </w:r>
      <w:r w:rsidR="009C6E18" w:rsidRPr="001650D9">
        <w:rPr>
          <w:highlight w:val="yellow"/>
          <w:lang w:eastAsia="zh-CN"/>
        </w:rPr>
        <w:t>2</w:t>
      </w:r>
      <w:r w:rsidR="007E7D3C" w:rsidRPr="001650D9">
        <w:rPr>
          <w:highlight w:val="yellow"/>
        </w:rPr>
        <w:t xml:space="preserve">), we can observe the areas with larger spatial variability also demonstrate socio-demographic disadvantages, such as fewer </w:t>
      </w:r>
      <w:r w:rsidR="007E7D3C" w:rsidRPr="007E7D3C">
        <w:rPr>
          <w:highlight w:val="yellow"/>
        </w:rPr>
        <w:t xml:space="preserve">vehicle ownership and lower income levels. These socio-demographic disparities position them at the center of the discussion on the issue of food insecurity. Consequently, the variation </w:t>
      </w:r>
      <w:r w:rsidR="007E7D3C" w:rsidRPr="00487195">
        <w:rPr>
          <w:highlight w:val="yellow"/>
        </w:rPr>
        <w:t>in sampling rates within these communities may carry implications for the findings.</w:t>
      </w:r>
      <w:r w:rsidRPr="00487195">
        <w:rPr>
          <w:highlight w:val="yellow"/>
        </w:rPr>
        <w:t xml:space="preserve"> </w:t>
      </w:r>
      <w:r w:rsidR="00487195" w:rsidRPr="00487195">
        <w:rPr>
          <w:highlight w:val="yellow"/>
        </w:rPr>
        <w:t>While further analysis comparing the demographics and socioeconomic status of GPS device users to the general population would enhance our understanding of data representativeness and result generalizability, we currently lack the necessary information for such comparisons.</w:t>
      </w:r>
      <w:commentRangeEnd w:id="20"/>
      <w:r w:rsidR="008D0608">
        <w:rPr>
          <w:rStyle w:val="CommentReference"/>
        </w:rPr>
        <w:commentReference w:id="20"/>
      </w:r>
    </w:p>
    <w:p w14:paraId="506CDC5F" w14:textId="3FCDA9D7" w:rsidR="00D258B8" w:rsidRPr="00B2155C" w:rsidRDefault="0039277E" w:rsidP="003E3B13">
      <w:pPr>
        <w:pStyle w:val="Heading3"/>
        <w:spacing w:line="240" w:lineRule="auto"/>
        <w:jc w:val="both"/>
      </w:pPr>
      <w:r w:rsidRPr="00B2155C">
        <w:rPr>
          <w:lang w:eastAsia="zh-CN"/>
        </w:rPr>
        <w:t xml:space="preserve">3.4.2 </w:t>
      </w:r>
      <w:r w:rsidR="00D258B8" w:rsidRPr="00B2155C">
        <w:t>Extracted food</w:t>
      </w:r>
      <w:r w:rsidR="00A54229" w:rsidRPr="00B2155C">
        <w:t>-related</w:t>
      </w:r>
      <w:r w:rsidR="00D258B8" w:rsidRPr="00B2155C">
        <w:t xml:space="preserve"> </w:t>
      </w:r>
      <w:r w:rsidR="005E3915" w:rsidRPr="00B2155C">
        <w:t>stops and trips</w:t>
      </w:r>
    </w:p>
    <w:p w14:paraId="7608DB24" w14:textId="00969502" w:rsidR="00AE2AEB" w:rsidRPr="00B2155C" w:rsidRDefault="00F422DA" w:rsidP="00421008">
      <w:pPr>
        <w:pStyle w:val="Newparagraph"/>
        <w:spacing w:line="240" w:lineRule="auto"/>
        <w:ind w:firstLine="0"/>
        <w:jc w:val="both"/>
      </w:pPr>
      <w:r w:rsidRPr="00B2155C">
        <w:fldChar w:fldCharType="begin"/>
      </w:r>
      <w:r w:rsidRPr="00B2155C">
        <w:instrText xml:space="preserve"> REF _Ref159172164 \h </w:instrText>
      </w:r>
      <w:r w:rsidR="00D36B40" w:rsidRPr="00B2155C">
        <w:instrText xml:space="preserve"> \* MERGEFORMAT </w:instrText>
      </w:r>
      <w:r w:rsidRPr="00B2155C">
        <w:fldChar w:fldCharType="separate"/>
      </w:r>
      <w:r w:rsidR="00C44A1E" w:rsidRPr="00B2155C">
        <w:rPr>
          <w:i/>
          <w:iCs/>
        </w:rPr>
        <w:t>Table 2</w:t>
      </w:r>
      <w:r w:rsidRPr="00B2155C">
        <w:fldChar w:fldCharType="end"/>
      </w:r>
      <w:r w:rsidRPr="00B2155C">
        <w:t xml:space="preserve"> </w:t>
      </w:r>
      <w:r w:rsidR="006E7C10" w:rsidRPr="00B2155C">
        <w:t>shows the number of food</w:t>
      </w:r>
      <w:r w:rsidR="00A54229" w:rsidRPr="00B2155C">
        <w:t>-related</w:t>
      </w:r>
      <w:r w:rsidR="006E7C10" w:rsidRPr="00B2155C">
        <w:t xml:space="preserve"> stops and trips extracted. </w:t>
      </w:r>
      <w:r w:rsidR="00332D24" w:rsidRPr="00B2155C">
        <w:t xml:space="preserve">As discussed in Section 3.3.1, we infer </w:t>
      </w:r>
      <w:r w:rsidR="005B1BB8" w:rsidRPr="00B2155C">
        <w:t xml:space="preserve">food-related </w:t>
      </w:r>
      <w:r w:rsidR="00901881" w:rsidRPr="00B2155C">
        <w:t xml:space="preserve">stops to identify food </w:t>
      </w:r>
      <w:r w:rsidR="005B1BB8" w:rsidRPr="00B2155C">
        <w:t>acquisition</w:t>
      </w:r>
      <w:r w:rsidR="00901881" w:rsidRPr="00B2155C">
        <w:t xml:space="preserve"> visits, and trips </w:t>
      </w:r>
      <w:r w:rsidR="005B1BB8" w:rsidRPr="00B2155C">
        <w:t>to identify</w:t>
      </w:r>
      <w:r w:rsidR="00901881" w:rsidRPr="00B2155C">
        <w:t xml:space="preserve"> the origin</w:t>
      </w:r>
      <w:r w:rsidR="005B1BB8" w:rsidRPr="00B2155C">
        <w:t>s</w:t>
      </w:r>
      <w:r w:rsidR="00901881" w:rsidRPr="00B2155C">
        <w:t xml:space="preserve"> of those visit</w:t>
      </w:r>
      <w:r w:rsidR="005B1BB8" w:rsidRPr="00B2155C">
        <w:t>s</w:t>
      </w:r>
      <w:r w:rsidR="00901881" w:rsidRPr="00B2155C">
        <w:t xml:space="preserve">. </w:t>
      </w:r>
      <w:r w:rsidR="006E7C10" w:rsidRPr="00B2155C">
        <w:t>We pre-determined a set of searching radii for identifying food-related stops</w:t>
      </w:r>
      <w:r w:rsidR="001E2520" w:rsidRPr="00B2155C">
        <w:t>:</w:t>
      </w:r>
      <w:r w:rsidR="006E7C10" w:rsidRPr="00B2155C">
        <w:t xml:space="preserve"> 150m for Large Groceries, 200m for </w:t>
      </w:r>
      <w:r w:rsidR="003743AC" w:rsidRPr="00B2155C">
        <w:t>Big Box</w:t>
      </w:r>
      <w:r w:rsidR="006E7C10" w:rsidRPr="00B2155C">
        <w:t xml:space="preserve"> Stores, and 50m for Small Healthy Outlets and Processed Food Outlets, which are selected </w:t>
      </w:r>
      <w:r w:rsidR="00A33444" w:rsidRPr="00B2155C">
        <w:t xml:space="preserve">based on results </w:t>
      </w:r>
      <w:r w:rsidR="006E7C10" w:rsidRPr="00B2155C">
        <w:t>from the sensitivity analysis (</w:t>
      </w:r>
      <w:r w:rsidR="00606C3B" w:rsidRPr="00B2155C">
        <w:t xml:space="preserve">see </w:t>
      </w:r>
      <w:r w:rsidR="00C6711D" w:rsidRPr="00B2155C">
        <w:t>the</w:t>
      </w:r>
      <w:r w:rsidR="00B93821" w:rsidRPr="00B2155C">
        <w:t xml:space="preserve"> </w:t>
      </w:r>
      <w:r w:rsidR="00B93821" w:rsidRPr="00B2155C">
        <w:rPr>
          <w:i/>
          <w:iCs/>
        </w:rPr>
        <w:t>Sensitivity Analysis</w:t>
      </w:r>
      <w:r w:rsidR="00C6711D" w:rsidRPr="00B2155C">
        <w:rPr>
          <w:i/>
          <w:iCs/>
        </w:rPr>
        <w:t xml:space="preserve"> </w:t>
      </w:r>
      <w:r w:rsidR="00C6711D" w:rsidRPr="00B2155C">
        <w:t>section</w:t>
      </w:r>
      <w:r w:rsidR="006E7C10" w:rsidRPr="00B2155C">
        <w:t>).</w:t>
      </w:r>
      <w:r w:rsidR="000430B8" w:rsidRPr="00B2155C">
        <w:t xml:space="preserve"> As shown in the table, the </w:t>
      </w:r>
      <w:r w:rsidR="00C6711D" w:rsidRPr="00B2155C">
        <w:t xml:space="preserve">size of </w:t>
      </w:r>
      <w:r w:rsidR="000430B8" w:rsidRPr="00B2155C">
        <w:t xml:space="preserve">sample </w:t>
      </w:r>
      <w:r w:rsidR="00C6711D" w:rsidRPr="00B2155C">
        <w:t>extracted from</w:t>
      </w:r>
      <w:r w:rsidR="005113EE" w:rsidRPr="00B2155C">
        <w:t xml:space="preserve"> th</w:t>
      </w:r>
      <w:r w:rsidR="00C6711D" w:rsidRPr="00B2155C">
        <w:t>e</w:t>
      </w:r>
      <w:r w:rsidR="000430B8" w:rsidRPr="00B2155C">
        <w:t xml:space="preserve"> GPS</w:t>
      </w:r>
      <w:r w:rsidR="005113EE" w:rsidRPr="00B2155C">
        <w:t xml:space="preserve"> data</w:t>
      </w:r>
      <w:r w:rsidR="000430B8" w:rsidRPr="00B2155C">
        <w:t xml:space="preserve"> is significantly larger than th</w:t>
      </w:r>
      <w:r w:rsidR="00D14CAF" w:rsidRPr="00B2155C">
        <w:t>ose</w:t>
      </w:r>
      <w:r w:rsidR="000430B8" w:rsidRPr="00B2155C">
        <w:t xml:space="preserve"> of traditional surve</w:t>
      </w:r>
      <w:r w:rsidR="00D14CAF" w:rsidRPr="00B2155C">
        <w:t>ys</w:t>
      </w:r>
      <w:r w:rsidR="00807DCA" w:rsidRPr="00B2155C">
        <w:t>.</w:t>
      </w:r>
      <w:r w:rsidR="000430B8" w:rsidRPr="00B2155C">
        <w:t xml:space="preserve"> </w:t>
      </w:r>
    </w:p>
    <w:p w14:paraId="286FC45B" w14:textId="77777777" w:rsidR="008D4728" w:rsidRPr="00B2155C" w:rsidRDefault="008D4728" w:rsidP="00385E54">
      <w:pPr>
        <w:pStyle w:val="Newparagraph"/>
        <w:spacing w:line="240" w:lineRule="auto"/>
        <w:jc w:val="both"/>
      </w:pPr>
    </w:p>
    <w:p w14:paraId="19874904" w14:textId="2E3C69D6" w:rsidR="00AE2AEB" w:rsidRPr="00B2155C" w:rsidRDefault="00AE2AEB" w:rsidP="003E3B13">
      <w:pPr>
        <w:pStyle w:val="Caption"/>
        <w:jc w:val="center"/>
        <w:rPr>
          <w:i w:val="0"/>
          <w:iCs w:val="0"/>
          <w:color w:val="auto"/>
          <w:sz w:val="24"/>
          <w:szCs w:val="24"/>
        </w:rPr>
      </w:pPr>
      <w:bookmarkStart w:id="21" w:name="_Ref159172164"/>
      <w:r w:rsidRPr="00B2155C">
        <w:rPr>
          <w:i w:val="0"/>
          <w:iCs w:val="0"/>
          <w:color w:val="auto"/>
          <w:sz w:val="24"/>
          <w:szCs w:val="24"/>
        </w:rPr>
        <w:t xml:space="preserve">Table </w:t>
      </w:r>
      <w:r w:rsidRPr="00B2155C">
        <w:rPr>
          <w:i w:val="0"/>
          <w:iCs w:val="0"/>
          <w:color w:val="auto"/>
          <w:sz w:val="24"/>
          <w:szCs w:val="24"/>
        </w:rPr>
        <w:fldChar w:fldCharType="begin"/>
      </w:r>
      <w:r w:rsidRPr="00B2155C">
        <w:rPr>
          <w:i w:val="0"/>
          <w:iCs w:val="0"/>
          <w:color w:val="auto"/>
          <w:sz w:val="24"/>
          <w:szCs w:val="24"/>
        </w:rPr>
        <w:instrText xml:space="preserve"> SEQ Table \* ARABIC </w:instrText>
      </w:r>
      <w:r w:rsidRPr="00B2155C">
        <w:rPr>
          <w:i w:val="0"/>
          <w:iCs w:val="0"/>
          <w:color w:val="auto"/>
          <w:sz w:val="24"/>
          <w:szCs w:val="24"/>
        </w:rPr>
        <w:fldChar w:fldCharType="separate"/>
      </w:r>
      <w:r w:rsidR="00C44A1E" w:rsidRPr="00B2155C">
        <w:rPr>
          <w:i w:val="0"/>
          <w:iCs w:val="0"/>
          <w:noProof/>
          <w:color w:val="auto"/>
          <w:sz w:val="24"/>
          <w:szCs w:val="24"/>
        </w:rPr>
        <w:t>2</w:t>
      </w:r>
      <w:r w:rsidRPr="00B2155C">
        <w:rPr>
          <w:i w:val="0"/>
          <w:iCs w:val="0"/>
          <w:color w:val="auto"/>
          <w:sz w:val="24"/>
          <w:szCs w:val="24"/>
        </w:rPr>
        <w:fldChar w:fldCharType="end"/>
      </w:r>
      <w:bookmarkEnd w:id="21"/>
      <w:r w:rsidRPr="00B2155C">
        <w:rPr>
          <w:i w:val="0"/>
          <w:iCs w:val="0"/>
          <w:color w:val="auto"/>
          <w:sz w:val="24"/>
          <w:szCs w:val="24"/>
        </w:rPr>
        <w:t xml:space="preserve"> </w:t>
      </w:r>
      <w:r w:rsidR="00F422DA" w:rsidRPr="00B2155C">
        <w:rPr>
          <w:i w:val="0"/>
          <w:iCs w:val="0"/>
          <w:color w:val="auto"/>
          <w:sz w:val="24"/>
          <w:szCs w:val="24"/>
        </w:rPr>
        <w:t>Food-related stops and trips extracted</w:t>
      </w:r>
    </w:p>
    <w:tbl>
      <w:tblPr>
        <w:tblStyle w:val="TableGrid"/>
        <w:tblW w:w="5921" w:type="dxa"/>
        <w:jc w:val="center"/>
        <w:tblLook w:val="04A0" w:firstRow="1" w:lastRow="0" w:firstColumn="1" w:lastColumn="0" w:noHBand="0" w:noVBand="1"/>
      </w:tblPr>
      <w:tblGrid>
        <w:gridCol w:w="960"/>
        <w:gridCol w:w="1072"/>
        <w:gridCol w:w="1121"/>
        <w:gridCol w:w="960"/>
        <w:gridCol w:w="1096"/>
        <w:gridCol w:w="960"/>
      </w:tblGrid>
      <w:tr w:rsidR="003E26AD" w:rsidRPr="00B2155C" w14:paraId="1C5B3359" w14:textId="77777777" w:rsidTr="00AE2AEB">
        <w:trPr>
          <w:trHeight w:val="288"/>
          <w:jc w:val="center"/>
        </w:trPr>
        <w:tc>
          <w:tcPr>
            <w:tcW w:w="960" w:type="dxa"/>
            <w:noWrap/>
            <w:hideMark/>
          </w:tcPr>
          <w:p w14:paraId="6FA540C1" w14:textId="77777777" w:rsidR="00AE2AEB" w:rsidRPr="00B2155C" w:rsidRDefault="00AE2AEB" w:rsidP="00385E54">
            <w:pPr>
              <w:spacing w:line="240" w:lineRule="auto"/>
              <w:jc w:val="both"/>
              <w:rPr>
                <w:rFonts w:eastAsia="Times New Roman"/>
                <w:sz w:val="20"/>
                <w:szCs w:val="20"/>
                <w:lang w:eastAsia="zh-CN"/>
              </w:rPr>
            </w:pPr>
          </w:p>
        </w:tc>
        <w:tc>
          <w:tcPr>
            <w:tcW w:w="960" w:type="dxa"/>
            <w:noWrap/>
            <w:hideMark/>
          </w:tcPr>
          <w:p w14:paraId="31B20DE5" w14:textId="77777777" w:rsidR="00AE2AEB" w:rsidRPr="00B2155C" w:rsidRDefault="00AE2AEB" w:rsidP="00385E54">
            <w:pPr>
              <w:spacing w:line="240" w:lineRule="auto"/>
              <w:jc w:val="both"/>
              <w:rPr>
                <w:rFonts w:eastAsia="Times New Roman"/>
                <w:sz w:val="22"/>
                <w:szCs w:val="22"/>
                <w:lang w:eastAsia="zh-CN"/>
              </w:rPr>
            </w:pPr>
            <w:r w:rsidRPr="00B2155C">
              <w:rPr>
                <w:rFonts w:eastAsia="Times New Roman"/>
                <w:sz w:val="22"/>
                <w:szCs w:val="22"/>
                <w:lang w:eastAsia="zh-CN"/>
              </w:rPr>
              <w:t>Large Groceries</w:t>
            </w:r>
          </w:p>
        </w:tc>
        <w:tc>
          <w:tcPr>
            <w:tcW w:w="1121" w:type="dxa"/>
            <w:noWrap/>
            <w:hideMark/>
          </w:tcPr>
          <w:p w14:paraId="16CBE5AF" w14:textId="71B56616" w:rsidR="00AE2AEB" w:rsidRPr="00B2155C" w:rsidRDefault="003743AC" w:rsidP="00385E54">
            <w:pPr>
              <w:spacing w:line="240" w:lineRule="auto"/>
              <w:jc w:val="both"/>
              <w:rPr>
                <w:rFonts w:eastAsia="Times New Roman"/>
                <w:sz w:val="22"/>
                <w:szCs w:val="22"/>
                <w:lang w:eastAsia="zh-CN"/>
              </w:rPr>
            </w:pPr>
            <w:r w:rsidRPr="00B2155C">
              <w:rPr>
                <w:rFonts w:eastAsia="Times New Roman"/>
                <w:sz w:val="22"/>
                <w:szCs w:val="22"/>
                <w:lang w:eastAsia="zh-CN"/>
              </w:rPr>
              <w:t>Big Box</w:t>
            </w:r>
            <w:r w:rsidR="00AE2AEB" w:rsidRPr="00B2155C">
              <w:rPr>
                <w:rFonts w:eastAsia="Times New Roman"/>
                <w:sz w:val="22"/>
                <w:szCs w:val="22"/>
                <w:lang w:eastAsia="zh-CN"/>
              </w:rPr>
              <w:t xml:space="preserve"> Stores</w:t>
            </w:r>
          </w:p>
        </w:tc>
        <w:tc>
          <w:tcPr>
            <w:tcW w:w="960" w:type="dxa"/>
            <w:noWrap/>
            <w:hideMark/>
          </w:tcPr>
          <w:p w14:paraId="273715BC" w14:textId="77777777" w:rsidR="00AE2AEB" w:rsidRPr="00B2155C" w:rsidRDefault="00AE2AEB" w:rsidP="00385E54">
            <w:pPr>
              <w:spacing w:line="240" w:lineRule="auto"/>
              <w:jc w:val="both"/>
              <w:rPr>
                <w:rFonts w:eastAsia="Times New Roman"/>
                <w:sz w:val="22"/>
                <w:szCs w:val="22"/>
                <w:lang w:eastAsia="zh-CN"/>
              </w:rPr>
            </w:pPr>
            <w:r w:rsidRPr="00B2155C">
              <w:rPr>
                <w:rFonts w:eastAsia="Times New Roman"/>
                <w:sz w:val="22"/>
                <w:szCs w:val="22"/>
                <w:lang w:eastAsia="zh-CN"/>
              </w:rPr>
              <w:t>Small Healthy Outlets</w:t>
            </w:r>
          </w:p>
        </w:tc>
        <w:tc>
          <w:tcPr>
            <w:tcW w:w="960" w:type="dxa"/>
            <w:noWrap/>
            <w:hideMark/>
          </w:tcPr>
          <w:p w14:paraId="074998C1" w14:textId="77777777" w:rsidR="00AE2AEB" w:rsidRPr="00B2155C" w:rsidRDefault="00AE2AEB" w:rsidP="00385E54">
            <w:pPr>
              <w:spacing w:line="240" w:lineRule="auto"/>
              <w:jc w:val="both"/>
              <w:rPr>
                <w:rFonts w:eastAsia="Times New Roman"/>
                <w:sz w:val="22"/>
                <w:szCs w:val="22"/>
                <w:lang w:eastAsia="zh-CN"/>
              </w:rPr>
            </w:pPr>
            <w:r w:rsidRPr="00B2155C">
              <w:rPr>
                <w:rFonts w:eastAsia="Times New Roman"/>
                <w:sz w:val="22"/>
                <w:szCs w:val="22"/>
                <w:lang w:eastAsia="zh-CN"/>
              </w:rPr>
              <w:t>Processed Food Outlets</w:t>
            </w:r>
          </w:p>
        </w:tc>
        <w:tc>
          <w:tcPr>
            <w:tcW w:w="960" w:type="dxa"/>
            <w:noWrap/>
            <w:hideMark/>
          </w:tcPr>
          <w:p w14:paraId="2D75D438" w14:textId="77777777" w:rsidR="00AE2AEB" w:rsidRPr="00B2155C" w:rsidRDefault="00AE2AEB" w:rsidP="00385E54">
            <w:pPr>
              <w:spacing w:line="240" w:lineRule="auto"/>
              <w:jc w:val="both"/>
              <w:rPr>
                <w:rFonts w:eastAsia="Times New Roman"/>
                <w:sz w:val="22"/>
                <w:szCs w:val="22"/>
                <w:lang w:eastAsia="zh-CN"/>
              </w:rPr>
            </w:pPr>
            <w:r w:rsidRPr="00B2155C">
              <w:rPr>
                <w:rFonts w:eastAsia="Times New Roman"/>
                <w:sz w:val="22"/>
                <w:szCs w:val="22"/>
                <w:lang w:eastAsia="zh-CN"/>
              </w:rPr>
              <w:t>Total</w:t>
            </w:r>
          </w:p>
        </w:tc>
      </w:tr>
      <w:tr w:rsidR="003E26AD" w:rsidRPr="00B2155C" w14:paraId="71268521" w14:textId="77777777" w:rsidTr="00AE2AEB">
        <w:trPr>
          <w:trHeight w:val="288"/>
          <w:jc w:val="center"/>
        </w:trPr>
        <w:tc>
          <w:tcPr>
            <w:tcW w:w="960" w:type="dxa"/>
            <w:noWrap/>
            <w:hideMark/>
          </w:tcPr>
          <w:p w14:paraId="71CDB05A" w14:textId="2BDF1271" w:rsidR="00AE2AEB" w:rsidRPr="00B2155C" w:rsidRDefault="00841D62" w:rsidP="00385E54">
            <w:pPr>
              <w:spacing w:line="240" w:lineRule="auto"/>
              <w:jc w:val="both"/>
              <w:rPr>
                <w:rFonts w:eastAsia="Times New Roman"/>
                <w:sz w:val="22"/>
                <w:szCs w:val="22"/>
                <w:lang w:eastAsia="zh-CN"/>
              </w:rPr>
            </w:pPr>
            <w:r w:rsidRPr="00B2155C">
              <w:rPr>
                <w:rFonts w:eastAsiaTheme="minorEastAsia"/>
                <w:sz w:val="22"/>
                <w:szCs w:val="22"/>
                <w:lang w:eastAsia="zh-CN"/>
              </w:rPr>
              <w:t>S</w:t>
            </w:r>
            <w:r w:rsidRPr="00B2155C">
              <w:rPr>
                <w:rFonts w:eastAsia="Times New Roman"/>
                <w:sz w:val="22"/>
                <w:szCs w:val="22"/>
                <w:lang w:eastAsia="zh-CN"/>
              </w:rPr>
              <w:t>tops</w:t>
            </w:r>
          </w:p>
        </w:tc>
        <w:tc>
          <w:tcPr>
            <w:tcW w:w="960" w:type="dxa"/>
            <w:noWrap/>
            <w:hideMark/>
          </w:tcPr>
          <w:p w14:paraId="7AF3506C" w14:textId="77777777" w:rsidR="00AE2AEB" w:rsidRPr="00B2155C" w:rsidRDefault="00AE2AEB" w:rsidP="00385E54">
            <w:pPr>
              <w:spacing w:line="240" w:lineRule="auto"/>
              <w:jc w:val="both"/>
              <w:rPr>
                <w:rFonts w:eastAsia="Times New Roman"/>
                <w:sz w:val="22"/>
                <w:szCs w:val="22"/>
                <w:lang w:eastAsia="zh-CN"/>
              </w:rPr>
            </w:pPr>
            <w:r w:rsidRPr="00B2155C">
              <w:rPr>
                <w:rFonts w:eastAsia="Times New Roman"/>
                <w:sz w:val="22"/>
                <w:szCs w:val="22"/>
                <w:lang w:eastAsia="zh-CN"/>
              </w:rPr>
              <w:t>250,916</w:t>
            </w:r>
          </w:p>
        </w:tc>
        <w:tc>
          <w:tcPr>
            <w:tcW w:w="1121" w:type="dxa"/>
            <w:noWrap/>
            <w:hideMark/>
          </w:tcPr>
          <w:p w14:paraId="63613672" w14:textId="77777777" w:rsidR="00AE2AEB" w:rsidRPr="00B2155C" w:rsidRDefault="00AE2AEB" w:rsidP="00385E54">
            <w:pPr>
              <w:spacing w:line="240" w:lineRule="auto"/>
              <w:jc w:val="both"/>
              <w:rPr>
                <w:rFonts w:eastAsia="Times New Roman"/>
                <w:sz w:val="22"/>
                <w:szCs w:val="22"/>
                <w:lang w:eastAsia="zh-CN"/>
              </w:rPr>
            </w:pPr>
            <w:r w:rsidRPr="00B2155C">
              <w:rPr>
                <w:rFonts w:eastAsia="Times New Roman"/>
                <w:sz w:val="22"/>
                <w:szCs w:val="22"/>
                <w:lang w:eastAsia="zh-CN"/>
              </w:rPr>
              <w:t>76,979</w:t>
            </w:r>
          </w:p>
        </w:tc>
        <w:tc>
          <w:tcPr>
            <w:tcW w:w="960" w:type="dxa"/>
            <w:noWrap/>
            <w:hideMark/>
          </w:tcPr>
          <w:p w14:paraId="23728CF5" w14:textId="77777777" w:rsidR="00AE2AEB" w:rsidRPr="00B2155C" w:rsidRDefault="00AE2AEB" w:rsidP="00385E54">
            <w:pPr>
              <w:spacing w:line="240" w:lineRule="auto"/>
              <w:jc w:val="both"/>
              <w:rPr>
                <w:rFonts w:eastAsia="Times New Roman"/>
                <w:sz w:val="22"/>
                <w:szCs w:val="22"/>
                <w:lang w:eastAsia="zh-CN"/>
              </w:rPr>
            </w:pPr>
            <w:r w:rsidRPr="00B2155C">
              <w:rPr>
                <w:rFonts w:eastAsia="Times New Roman"/>
                <w:sz w:val="22"/>
                <w:szCs w:val="22"/>
                <w:lang w:eastAsia="zh-CN"/>
              </w:rPr>
              <w:t>191,796</w:t>
            </w:r>
          </w:p>
        </w:tc>
        <w:tc>
          <w:tcPr>
            <w:tcW w:w="960" w:type="dxa"/>
            <w:noWrap/>
            <w:hideMark/>
          </w:tcPr>
          <w:p w14:paraId="7C9648CD" w14:textId="77777777" w:rsidR="00AE2AEB" w:rsidRPr="00B2155C" w:rsidRDefault="00AE2AEB" w:rsidP="00385E54">
            <w:pPr>
              <w:spacing w:line="240" w:lineRule="auto"/>
              <w:jc w:val="both"/>
              <w:rPr>
                <w:rFonts w:eastAsia="Times New Roman"/>
                <w:sz w:val="22"/>
                <w:szCs w:val="22"/>
                <w:lang w:eastAsia="zh-CN"/>
              </w:rPr>
            </w:pPr>
            <w:r w:rsidRPr="00B2155C">
              <w:rPr>
                <w:rFonts w:eastAsia="Times New Roman"/>
                <w:sz w:val="22"/>
                <w:szCs w:val="22"/>
                <w:lang w:eastAsia="zh-CN"/>
              </w:rPr>
              <w:t>332,533</w:t>
            </w:r>
          </w:p>
        </w:tc>
        <w:tc>
          <w:tcPr>
            <w:tcW w:w="960" w:type="dxa"/>
            <w:noWrap/>
            <w:hideMark/>
          </w:tcPr>
          <w:p w14:paraId="2C73CA59" w14:textId="77777777" w:rsidR="00AE2AEB" w:rsidRPr="00B2155C" w:rsidRDefault="00AE2AEB" w:rsidP="00385E54">
            <w:pPr>
              <w:spacing w:line="240" w:lineRule="auto"/>
              <w:jc w:val="both"/>
              <w:rPr>
                <w:rFonts w:eastAsia="Times New Roman"/>
                <w:sz w:val="22"/>
                <w:szCs w:val="22"/>
                <w:lang w:eastAsia="zh-CN"/>
              </w:rPr>
            </w:pPr>
            <w:r w:rsidRPr="00B2155C">
              <w:rPr>
                <w:rFonts w:eastAsia="Times New Roman"/>
                <w:sz w:val="22"/>
                <w:szCs w:val="22"/>
                <w:lang w:eastAsia="zh-CN"/>
              </w:rPr>
              <w:t>852,224</w:t>
            </w:r>
          </w:p>
        </w:tc>
      </w:tr>
      <w:tr w:rsidR="00AE2AEB" w:rsidRPr="00B2155C" w14:paraId="09BEC16B" w14:textId="77777777" w:rsidTr="00AE2AEB">
        <w:trPr>
          <w:trHeight w:val="288"/>
          <w:jc w:val="center"/>
        </w:trPr>
        <w:tc>
          <w:tcPr>
            <w:tcW w:w="960" w:type="dxa"/>
            <w:noWrap/>
            <w:hideMark/>
          </w:tcPr>
          <w:p w14:paraId="6DCE4A28" w14:textId="27D3530B" w:rsidR="00AE2AEB" w:rsidRPr="00B2155C" w:rsidRDefault="00841D62" w:rsidP="00385E54">
            <w:pPr>
              <w:spacing w:line="240" w:lineRule="auto"/>
              <w:jc w:val="both"/>
              <w:rPr>
                <w:rFonts w:eastAsia="Times New Roman"/>
                <w:sz w:val="22"/>
                <w:szCs w:val="22"/>
                <w:lang w:eastAsia="zh-CN"/>
              </w:rPr>
            </w:pPr>
            <w:r w:rsidRPr="00B2155C">
              <w:rPr>
                <w:rFonts w:eastAsiaTheme="minorEastAsia"/>
                <w:sz w:val="22"/>
                <w:szCs w:val="22"/>
                <w:lang w:eastAsia="zh-CN"/>
              </w:rPr>
              <w:t>T</w:t>
            </w:r>
            <w:r w:rsidRPr="00B2155C">
              <w:rPr>
                <w:rFonts w:eastAsia="Times New Roman"/>
                <w:sz w:val="22"/>
                <w:szCs w:val="22"/>
                <w:lang w:eastAsia="zh-CN"/>
              </w:rPr>
              <w:t>rips</w:t>
            </w:r>
          </w:p>
        </w:tc>
        <w:tc>
          <w:tcPr>
            <w:tcW w:w="960" w:type="dxa"/>
            <w:noWrap/>
            <w:hideMark/>
          </w:tcPr>
          <w:p w14:paraId="1DFFD473" w14:textId="77777777" w:rsidR="00AE2AEB" w:rsidRPr="00B2155C" w:rsidRDefault="00AE2AEB" w:rsidP="00385E54">
            <w:pPr>
              <w:spacing w:line="240" w:lineRule="auto"/>
              <w:jc w:val="both"/>
              <w:rPr>
                <w:rFonts w:eastAsia="Times New Roman"/>
                <w:sz w:val="22"/>
                <w:szCs w:val="22"/>
                <w:lang w:eastAsia="zh-CN"/>
              </w:rPr>
            </w:pPr>
            <w:r w:rsidRPr="00B2155C">
              <w:rPr>
                <w:rFonts w:eastAsia="Times New Roman"/>
                <w:sz w:val="22"/>
                <w:szCs w:val="22"/>
                <w:lang w:eastAsia="zh-CN"/>
              </w:rPr>
              <w:t>1,336</w:t>
            </w:r>
          </w:p>
        </w:tc>
        <w:tc>
          <w:tcPr>
            <w:tcW w:w="1121" w:type="dxa"/>
            <w:noWrap/>
            <w:hideMark/>
          </w:tcPr>
          <w:p w14:paraId="7A85F340" w14:textId="77777777" w:rsidR="00AE2AEB" w:rsidRPr="00B2155C" w:rsidRDefault="00AE2AEB" w:rsidP="00385E54">
            <w:pPr>
              <w:spacing w:line="240" w:lineRule="auto"/>
              <w:jc w:val="both"/>
              <w:rPr>
                <w:rFonts w:eastAsia="Times New Roman"/>
                <w:sz w:val="22"/>
                <w:szCs w:val="22"/>
                <w:lang w:eastAsia="zh-CN"/>
              </w:rPr>
            </w:pPr>
            <w:r w:rsidRPr="00B2155C">
              <w:rPr>
                <w:rFonts w:eastAsia="Times New Roman"/>
                <w:sz w:val="22"/>
                <w:szCs w:val="22"/>
                <w:lang w:eastAsia="zh-CN"/>
              </w:rPr>
              <w:t>646</w:t>
            </w:r>
          </w:p>
        </w:tc>
        <w:tc>
          <w:tcPr>
            <w:tcW w:w="960" w:type="dxa"/>
            <w:noWrap/>
            <w:hideMark/>
          </w:tcPr>
          <w:p w14:paraId="7FD1D648" w14:textId="77777777" w:rsidR="00AE2AEB" w:rsidRPr="00B2155C" w:rsidRDefault="00AE2AEB" w:rsidP="00385E54">
            <w:pPr>
              <w:spacing w:line="240" w:lineRule="auto"/>
              <w:jc w:val="both"/>
              <w:rPr>
                <w:rFonts w:eastAsia="Times New Roman"/>
                <w:sz w:val="22"/>
                <w:szCs w:val="22"/>
                <w:lang w:eastAsia="zh-CN"/>
              </w:rPr>
            </w:pPr>
            <w:r w:rsidRPr="00B2155C">
              <w:rPr>
                <w:rFonts w:eastAsia="Times New Roman"/>
                <w:sz w:val="22"/>
                <w:szCs w:val="22"/>
                <w:lang w:eastAsia="zh-CN"/>
              </w:rPr>
              <w:t>801</w:t>
            </w:r>
          </w:p>
        </w:tc>
        <w:tc>
          <w:tcPr>
            <w:tcW w:w="960" w:type="dxa"/>
            <w:noWrap/>
            <w:hideMark/>
          </w:tcPr>
          <w:p w14:paraId="3016880F" w14:textId="77777777" w:rsidR="00AE2AEB" w:rsidRPr="00B2155C" w:rsidRDefault="00AE2AEB" w:rsidP="00385E54">
            <w:pPr>
              <w:spacing w:line="240" w:lineRule="auto"/>
              <w:jc w:val="both"/>
              <w:rPr>
                <w:rFonts w:eastAsia="Times New Roman"/>
                <w:sz w:val="22"/>
                <w:szCs w:val="22"/>
                <w:lang w:eastAsia="zh-CN"/>
              </w:rPr>
            </w:pPr>
            <w:r w:rsidRPr="00B2155C">
              <w:rPr>
                <w:rFonts w:eastAsia="Times New Roman"/>
                <w:sz w:val="22"/>
                <w:szCs w:val="22"/>
                <w:lang w:eastAsia="zh-CN"/>
              </w:rPr>
              <w:t>1,808</w:t>
            </w:r>
          </w:p>
        </w:tc>
        <w:tc>
          <w:tcPr>
            <w:tcW w:w="960" w:type="dxa"/>
            <w:noWrap/>
            <w:hideMark/>
          </w:tcPr>
          <w:p w14:paraId="6B6E83AF" w14:textId="77777777" w:rsidR="00AE2AEB" w:rsidRPr="00B2155C" w:rsidRDefault="00AE2AEB" w:rsidP="00385E54">
            <w:pPr>
              <w:spacing w:line="240" w:lineRule="auto"/>
              <w:jc w:val="both"/>
              <w:rPr>
                <w:rFonts w:eastAsia="Times New Roman"/>
                <w:sz w:val="22"/>
                <w:szCs w:val="22"/>
                <w:lang w:eastAsia="zh-CN"/>
              </w:rPr>
            </w:pPr>
            <w:r w:rsidRPr="00B2155C">
              <w:rPr>
                <w:rFonts w:eastAsia="Times New Roman"/>
                <w:sz w:val="22"/>
                <w:szCs w:val="22"/>
                <w:lang w:eastAsia="zh-CN"/>
              </w:rPr>
              <w:t>4,591</w:t>
            </w:r>
          </w:p>
        </w:tc>
      </w:tr>
    </w:tbl>
    <w:p w14:paraId="6E6ADE01" w14:textId="77777777" w:rsidR="00AE2AEB" w:rsidRPr="00B2155C" w:rsidRDefault="00AE2AEB" w:rsidP="00385E54">
      <w:pPr>
        <w:pStyle w:val="Newparagraph"/>
        <w:spacing w:line="240" w:lineRule="auto"/>
        <w:jc w:val="both"/>
      </w:pPr>
    </w:p>
    <w:p w14:paraId="5DEDFF79" w14:textId="5BD55F15" w:rsidR="006E7C10" w:rsidRPr="00B2155C" w:rsidRDefault="00611D80" w:rsidP="000015BC">
      <w:pPr>
        <w:pStyle w:val="Newparagraph"/>
        <w:spacing w:line="240" w:lineRule="auto"/>
        <w:jc w:val="both"/>
      </w:pPr>
      <w:r w:rsidRPr="00B2155C">
        <w:t>T</w:t>
      </w:r>
      <w:r w:rsidR="00807DCA" w:rsidRPr="00B2155C">
        <w:t xml:space="preserve">hese results suggest that secondary GPS data can capture larger sample </w:t>
      </w:r>
      <w:r w:rsidR="00A960C2" w:rsidRPr="00B2155C">
        <w:t xml:space="preserve">sizes, </w:t>
      </w:r>
      <w:r w:rsidR="00DA241F" w:rsidRPr="00B2155C">
        <w:t>which allows us to</w:t>
      </w:r>
      <w:r w:rsidR="002639FE" w:rsidRPr="00B2155C">
        <w:t xml:space="preserve"> calculate individual and </w:t>
      </w:r>
      <w:r w:rsidR="00D01EA5" w:rsidRPr="00B2155C">
        <w:t xml:space="preserve">sample </w:t>
      </w:r>
      <w:r w:rsidR="002639FE" w:rsidRPr="00B2155C">
        <w:t xml:space="preserve">average </w:t>
      </w:r>
      <w:r w:rsidR="00703753" w:rsidRPr="00B2155C">
        <w:t xml:space="preserve">food access </w:t>
      </w:r>
      <w:r w:rsidR="002639FE" w:rsidRPr="00B2155C">
        <w:t>metrics</w:t>
      </w:r>
      <w:r w:rsidR="00D01EA5" w:rsidRPr="00B2155C">
        <w:t xml:space="preserve"> (Section 3.4.3)</w:t>
      </w:r>
      <w:r w:rsidR="00DA241F" w:rsidRPr="00B2155C">
        <w:t xml:space="preserve"> and</w:t>
      </w:r>
      <w:r w:rsidR="00D01EA5" w:rsidRPr="00B2155C">
        <w:t xml:space="preserve"> </w:t>
      </w:r>
      <w:r w:rsidR="00807DCA" w:rsidRPr="00B2155C">
        <w:t xml:space="preserve">obtain more detailed spatiotemporal </w:t>
      </w:r>
      <w:r w:rsidR="00227CD3" w:rsidRPr="00B2155C">
        <w:t>pattern</w:t>
      </w:r>
      <w:r w:rsidR="00807DCA" w:rsidRPr="00B2155C">
        <w:t xml:space="preserve"> </w:t>
      </w:r>
      <w:r w:rsidR="00D01EA5" w:rsidRPr="00B2155C">
        <w:t>(Section 3.4.4)</w:t>
      </w:r>
      <w:r w:rsidR="00807DCA" w:rsidRPr="00B2155C">
        <w:t>. As shown in Table 2, we were able to extract from the GPS data not only Jacksonville residents’ visits at various types</w:t>
      </w:r>
      <w:r w:rsidR="00EA274E" w:rsidRPr="00B2155C">
        <w:t xml:space="preserve"> (</w:t>
      </w:r>
      <w:r w:rsidR="002D3DD6" w:rsidRPr="00B2155C">
        <w:t xml:space="preserve">i.e., </w:t>
      </w:r>
      <w:r w:rsidR="00EA274E" w:rsidRPr="00B2155C">
        <w:t>stops)</w:t>
      </w:r>
      <w:r w:rsidR="00807DCA" w:rsidRPr="00B2155C">
        <w:t xml:space="preserve"> of food stores but also </w:t>
      </w:r>
      <w:r w:rsidR="00165DA1" w:rsidRPr="00B2155C">
        <w:t>from where</w:t>
      </w:r>
      <w:r w:rsidR="00807DCA" w:rsidRPr="00B2155C">
        <w:t xml:space="preserve"> they traveled there</w:t>
      </w:r>
      <w:r w:rsidR="00661D84" w:rsidRPr="00B2155C">
        <w:t xml:space="preserve"> (</w:t>
      </w:r>
      <w:r w:rsidR="002D3DD6" w:rsidRPr="00B2155C">
        <w:t xml:space="preserve">i.e., </w:t>
      </w:r>
      <w:r w:rsidR="00661D84" w:rsidRPr="00B2155C">
        <w:t>trips)</w:t>
      </w:r>
      <w:r w:rsidR="00807DCA" w:rsidRPr="00B2155C">
        <w:t>.</w:t>
      </w:r>
      <w:r w:rsidR="00B07534" w:rsidRPr="00B2155C">
        <w:t xml:space="preserve"> </w:t>
      </w:r>
      <w:r w:rsidR="005715CA" w:rsidRPr="00B2155C">
        <w:t xml:space="preserve">Also, the </w:t>
      </w:r>
      <w:r w:rsidR="00D7646B" w:rsidRPr="00B2155C">
        <w:t>timestamp</w:t>
      </w:r>
      <w:r w:rsidR="004B051B" w:rsidRPr="00B2155C">
        <w:t xml:space="preserve"> in the </w:t>
      </w:r>
      <w:r w:rsidR="005715CA" w:rsidRPr="00B2155C">
        <w:t xml:space="preserve">extracted </w:t>
      </w:r>
      <w:r w:rsidR="00A960C2" w:rsidRPr="00B2155C">
        <w:t>visits</w:t>
      </w:r>
      <w:r w:rsidR="005715CA" w:rsidRPr="00B2155C">
        <w:t xml:space="preserve"> </w:t>
      </w:r>
      <w:r w:rsidR="00D7646B" w:rsidRPr="00B2155C">
        <w:t>allows us to analyze the temporal patterns.</w:t>
      </w:r>
      <w:r w:rsidR="002639FE" w:rsidRPr="00B2155C">
        <w:t xml:space="preserve"> </w:t>
      </w:r>
      <w:r w:rsidR="00B07534" w:rsidRPr="00B2155C">
        <w:t xml:space="preserve">Although, </w:t>
      </w:r>
      <w:r w:rsidR="00A77778" w:rsidRPr="00B2155C">
        <w:t xml:space="preserve">Table 2 also shows </w:t>
      </w:r>
      <w:r w:rsidR="00E917B9" w:rsidRPr="00B2155C">
        <w:t xml:space="preserve">that </w:t>
      </w:r>
      <w:r w:rsidR="00A77778" w:rsidRPr="00B2155C">
        <w:t xml:space="preserve">inferred </w:t>
      </w:r>
      <w:r w:rsidR="00807DCA" w:rsidRPr="00B2155C">
        <w:t>trips</w:t>
      </w:r>
      <w:r w:rsidR="00E917B9" w:rsidRPr="00B2155C">
        <w:t xml:space="preserve"> are significantly fewer than the inferred stops.</w:t>
      </w:r>
      <w:r w:rsidR="00807DCA" w:rsidRPr="00B2155C">
        <w:t xml:space="preserve"> As discussed in the </w:t>
      </w:r>
      <w:r w:rsidR="00807DCA" w:rsidRPr="00B2155C">
        <w:rPr>
          <w:i/>
        </w:rPr>
        <w:t>Data and Method</w:t>
      </w:r>
      <w:r w:rsidR="00807DCA" w:rsidRPr="00B2155C">
        <w:t xml:space="preserve"> section, the drop is due to the reliance </w:t>
      </w:r>
      <w:r w:rsidR="00807DCA" w:rsidRPr="00B2155C">
        <w:lastRenderedPageBreak/>
        <w:t xml:space="preserve">on continuous tracking points for inferring food acquisition trips. This condition can be very strict: it requires the devices to be on, tracking service to be activated, and coverage to be reliable. </w:t>
      </w:r>
      <w:r w:rsidR="00E75220" w:rsidRPr="00B2155C">
        <w:t>This is</w:t>
      </w:r>
      <w:r w:rsidR="00E75220" w:rsidRPr="00B2155C" w:rsidDel="001B5576">
        <w:t xml:space="preserve"> </w:t>
      </w:r>
      <w:r w:rsidR="001B5576" w:rsidRPr="00B2155C">
        <w:t xml:space="preserve">a </w:t>
      </w:r>
      <w:r w:rsidR="00E75220" w:rsidRPr="00B2155C">
        <w:t xml:space="preserve">challenge often encountered in secondary GPS data. In contrast, survey-based methods capture trip information in a single survey, but they can be susceptible to recall inaccuracies and low spatiotemporal resolution </w:t>
      </w:r>
      <w:r w:rsidR="006A0FD5" w:rsidRPr="00B2155C">
        <w:fldChar w:fldCharType="begin"/>
      </w:r>
      <w:r w:rsidR="00D16CE0">
        <w:instrText xml:space="preserve"> ADDIN ZOTERO_ITEM CSL_CITATION {"citationID":"tM91s5nD","properties":{"formattedCitation":"(Ver Ploeg {\\i{}et al.} 2015)","plainCitation":"(Ver Ploeg et al. 2015)","noteIndex":0},"citationItems":[{"id":"1J5VC5wN/PmTF3N8a","uris":["http://zotero.org/users/local/4eITpJL4/items/HXTM2BXB"],"itemData":{"id":62,"type":"report","title":"Where do Americans usually shop for food and how do they travel to get there? Initial findings from the National Household Food Acquisition and Purchase Survey","author":[{"family":"Ver Ploeg","given":"Michele"},{"family":"Mancino","given":"Lisa"},{"family":"Todd","given":"Jessica E"},{"family":"Clay","given":"Dawn Marie"},{"family":"Scharadin","given":"Benjamin"}],"issued":{"date-parts":[["2015"]]}}}],"schema":"https://github.com/citation-style-language/schema/raw/master/csl-citation.json"} </w:instrText>
      </w:r>
      <w:r w:rsidR="006A0FD5" w:rsidRPr="00B2155C">
        <w:fldChar w:fldCharType="separate"/>
      </w:r>
      <w:r w:rsidR="006A0FD5" w:rsidRPr="00B2155C">
        <w:t xml:space="preserve">(Ver Ploeg </w:t>
      </w:r>
      <w:r w:rsidR="006A0FD5" w:rsidRPr="00B2155C">
        <w:rPr>
          <w:i/>
          <w:iCs/>
        </w:rPr>
        <w:t>et al.</w:t>
      </w:r>
      <w:r w:rsidR="006A0FD5" w:rsidRPr="00B2155C">
        <w:t xml:space="preserve"> 2015)</w:t>
      </w:r>
      <w:r w:rsidR="006A0FD5" w:rsidRPr="00B2155C">
        <w:fldChar w:fldCharType="end"/>
      </w:r>
      <w:r w:rsidR="00E75220" w:rsidRPr="00B2155C">
        <w:t xml:space="preserve">. Primary GPS data, while offering high resolution, tends to have smaller samples due to cost constraints </w:t>
      </w:r>
      <w:r w:rsidR="006A0FD5" w:rsidRPr="00B2155C">
        <w:fldChar w:fldCharType="begin"/>
      </w:r>
      <w:r w:rsidR="00D16CE0">
        <w:instrText xml:space="preserve"> ADDIN ZOTERO_ITEM CSL_CITATION {"citationID":"hJYkCWIa","properties":{"formattedCitation":"(Zenk {\\i{}et al.} 2011)","plainCitation":"(Zenk et al. 2011)","noteIndex":0},"citationItems":[{"id":"1J5VC5wN/15ST88xd","uris":["http://zotero.org/users/local/4eITpJL4/items/MIZ5N3SN"],"itemData":{"id":43,"type":"article-journal","container-title":"Health &amp; place","issue":"5","note":"publisher: Elsevier","page":"1150–1161","title":"Activity space environment and dietary and physical activity behaviors: a pilot study","volume":"17","author":[{"family":"Zenk","given":"Shannon N"},{"family":"Schulz","given":"Amy J"},{"family":"Matthews","given":"Stephen A"},{"family":"Odoms-Young","given":"Angela"},{"family":"Wilbur","given":"JoEllen"},{"family":"Wegrzyn","given":"Lani"},{"family":"Gibbs","given":"Kevin"},{"family":"Braunschweig","given":"Carol"},{"family":"Stokes","given":"Carmen"}],"issued":{"date-parts":[["2011"]]}}}],"schema":"https://github.com/citation-style-language/schema/raw/master/csl-citation.json"} </w:instrText>
      </w:r>
      <w:r w:rsidR="006A0FD5" w:rsidRPr="00B2155C">
        <w:fldChar w:fldCharType="separate"/>
      </w:r>
      <w:r w:rsidR="006A0FD5" w:rsidRPr="00B2155C">
        <w:t xml:space="preserve">(Zenk </w:t>
      </w:r>
      <w:r w:rsidR="006A0FD5" w:rsidRPr="00B2155C">
        <w:rPr>
          <w:i/>
          <w:iCs/>
        </w:rPr>
        <w:t>et al.</w:t>
      </w:r>
      <w:r w:rsidR="006A0FD5" w:rsidRPr="00B2155C">
        <w:t xml:space="preserve"> 2011)</w:t>
      </w:r>
      <w:r w:rsidR="006A0FD5" w:rsidRPr="00B2155C">
        <w:fldChar w:fldCharType="end"/>
      </w:r>
      <w:r w:rsidR="00E75220" w:rsidRPr="00B2155C">
        <w:t xml:space="preserve">. Therefore, it will be a difficult yet crucial task for future research to improve secondary GPS data quality and granularity and contextualize the dataset with trip purposes and demographic information, which will significantly enhance the dataset's power in studying food </w:t>
      </w:r>
      <w:r w:rsidR="00B30EE2" w:rsidRPr="00B2155C">
        <w:t>access patterns</w:t>
      </w:r>
      <w:r w:rsidR="00B30EE2" w:rsidRPr="00B2155C" w:rsidDel="00B30EE2">
        <w:t xml:space="preserve"> </w:t>
      </w:r>
      <w:r w:rsidR="006A0FD5" w:rsidRPr="00B2155C">
        <w:fldChar w:fldCharType="begin"/>
      </w:r>
      <w:r w:rsidR="00D16CE0">
        <w:instrText xml:space="preserve"> ADDIN ZOTERO_ITEM CSL_CITATION {"citationID":"vOK3yzmZ","properties":{"formattedCitation":"(Nguyen, Armoogum, {\\i{}et al.} 2020)","plainCitation":"(Nguyen, Armoogum, et al. 2020)","noteIndex":0},"citationItems":[{"id":"1J5VC5wN/YheLSxiW","uris":["http://zotero.org/users/local/4eITpJL4/items/ZEAU95SQ"],"itemData":{"id":18,"type":"article-journal","container-title":"Journal of Traffic and Transportation Engineering (English Edition)","DOI":"https://doi.org/10.1016/j.jtte.2020.05.004","ISSN":"2095-7564","issue":"4","page":"395-412","title":"Reviewing trip purpose imputation in GPS-based travel surveys","volume":"7","author":[{"family":"Nguyen","given":"Minh Hieu"},{"family":"Armoogum","given":"Jimmy"},{"family":"Madre","given":"Jean-Loup"},{"family":"Garcia","given":"Cédric"}],"issued":{"date-parts":[["2020"]]}}}],"schema":"https://github.com/citation-style-language/schema/raw/master/csl-citation.json"} </w:instrText>
      </w:r>
      <w:r w:rsidR="006A0FD5" w:rsidRPr="00B2155C">
        <w:fldChar w:fldCharType="separate"/>
      </w:r>
      <w:r w:rsidR="00EA1EC8" w:rsidRPr="00B2155C">
        <w:t xml:space="preserve">(Nguyen, Armoogum, </w:t>
      </w:r>
      <w:r w:rsidR="00EA1EC8" w:rsidRPr="00B2155C">
        <w:rPr>
          <w:i/>
          <w:iCs/>
        </w:rPr>
        <w:t>et al.</w:t>
      </w:r>
      <w:r w:rsidR="00EA1EC8" w:rsidRPr="00B2155C">
        <w:t xml:space="preserve"> 2020)</w:t>
      </w:r>
      <w:r w:rsidR="006A0FD5" w:rsidRPr="00B2155C">
        <w:fldChar w:fldCharType="end"/>
      </w:r>
      <w:r w:rsidR="00E75220" w:rsidRPr="00B2155C">
        <w:t>.</w:t>
      </w:r>
      <w:r w:rsidR="00CC64AC" w:rsidRPr="00B2155C">
        <w:t xml:space="preserve"> In the following subsections, we further</w:t>
      </w:r>
      <w:r w:rsidR="00685329" w:rsidRPr="00B2155C">
        <w:t xml:space="preserve"> explore the</w:t>
      </w:r>
      <w:r w:rsidR="000015BC" w:rsidRPr="00B2155C">
        <w:t xml:space="preserve"> inferred stop </w:t>
      </w:r>
      <w:r w:rsidR="0004373D" w:rsidRPr="00B2155C">
        <w:t xml:space="preserve">and visit </w:t>
      </w:r>
      <w:r w:rsidR="000015BC" w:rsidRPr="00B2155C">
        <w:t xml:space="preserve">by calculating </w:t>
      </w:r>
      <w:r w:rsidR="00195539" w:rsidRPr="00B2155C">
        <w:t xml:space="preserve">food access </w:t>
      </w:r>
      <w:r w:rsidR="002B09A8" w:rsidRPr="00B2155C">
        <w:t xml:space="preserve">metrics </w:t>
      </w:r>
      <w:r w:rsidR="0004373D" w:rsidRPr="00B2155C">
        <w:t>from them.</w:t>
      </w:r>
    </w:p>
    <w:p w14:paraId="7A256857" w14:textId="37DC2AB8" w:rsidR="002A1917" w:rsidRPr="00B2155C" w:rsidRDefault="0039277E" w:rsidP="00385E54">
      <w:pPr>
        <w:pStyle w:val="Heading3"/>
        <w:spacing w:line="240" w:lineRule="auto"/>
        <w:jc w:val="both"/>
      </w:pPr>
      <w:r w:rsidRPr="00B2155C">
        <w:rPr>
          <w:lang w:eastAsia="zh-CN"/>
        </w:rPr>
        <w:t xml:space="preserve">3.4.3 </w:t>
      </w:r>
      <w:r w:rsidR="004327C4" w:rsidRPr="00B2155C">
        <w:t xml:space="preserve">Food </w:t>
      </w:r>
      <w:r w:rsidR="00916FC2" w:rsidRPr="00B2155C">
        <w:t xml:space="preserve">Access </w:t>
      </w:r>
      <w:r w:rsidR="00F92F7C" w:rsidRPr="00B2155C">
        <w:t>Metrics</w:t>
      </w:r>
    </w:p>
    <w:p w14:paraId="47E5F33E" w14:textId="30CFDF6D" w:rsidR="00C177B1" w:rsidRPr="00B2155C" w:rsidRDefault="00CC64AC" w:rsidP="004F7461">
      <w:pPr>
        <w:pStyle w:val="Paragraph"/>
        <w:spacing w:line="240" w:lineRule="auto"/>
        <w:jc w:val="both"/>
      </w:pPr>
      <w:r w:rsidRPr="00B2155C">
        <w:t>Here w</w:t>
      </w:r>
      <w:r w:rsidR="00542AD5" w:rsidRPr="00B2155C">
        <w:t xml:space="preserve">e present the area-wide metrics </w:t>
      </w:r>
      <w:r w:rsidR="007571D3" w:rsidRPr="00B2155C">
        <w:t xml:space="preserve">calculated from the extracted </w:t>
      </w:r>
      <w:r w:rsidR="00542AD5" w:rsidRPr="00B2155C">
        <w:t xml:space="preserve">food acquisition activity and compare </w:t>
      </w:r>
      <w:r w:rsidR="007571D3" w:rsidRPr="00B2155C">
        <w:t>those in</w:t>
      </w:r>
      <w:r w:rsidR="00542AD5" w:rsidRPr="00B2155C">
        <w:t xml:space="preserve"> survey-based studies from prior literature. </w:t>
      </w:r>
      <w:r w:rsidR="00D87CEC" w:rsidRPr="00B2155C">
        <w:fldChar w:fldCharType="begin"/>
      </w:r>
      <w:r w:rsidR="00D87CEC" w:rsidRPr="00B2155C">
        <w:instrText xml:space="preserve"> REF _Ref159172331 \h </w:instrText>
      </w:r>
      <w:r w:rsidR="00D36B40" w:rsidRPr="00B2155C">
        <w:instrText xml:space="preserve"> \* MERGEFORMAT </w:instrText>
      </w:r>
      <w:r w:rsidR="00D87CEC" w:rsidRPr="00B2155C">
        <w:fldChar w:fldCharType="separate"/>
      </w:r>
      <w:r w:rsidR="00C44A1E" w:rsidRPr="00B2155C">
        <w:rPr>
          <w:i/>
          <w:iCs/>
        </w:rPr>
        <w:t>Table 3</w:t>
      </w:r>
      <w:r w:rsidR="00D87CEC" w:rsidRPr="00B2155C">
        <w:fldChar w:fldCharType="end"/>
      </w:r>
      <w:r w:rsidR="00D87CEC" w:rsidRPr="00B2155C">
        <w:t xml:space="preserve"> </w:t>
      </w:r>
      <w:r w:rsidR="00542AD5" w:rsidRPr="00B2155C">
        <w:t xml:space="preserve">shows the four metrics for each type of store. </w:t>
      </w:r>
    </w:p>
    <w:p w14:paraId="3B6CF5B7" w14:textId="77777777" w:rsidR="007808E9" w:rsidRPr="00B2155C" w:rsidRDefault="007808E9" w:rsidP="007808E9">
      <w:pPr>
        <w:pStyle w:val="Newparagraph"/>
      </w:pPr>
    </w:p>
    <w:p w14:paraId="4FC855BA" w14:textId="1469D011" w:rsidR="00542AD5" w:rsidRPr="00B2155C" w:rsidRDefault="000560B5" w:rsidP="00385E54">
      <w:pPr>
        <w:pStyle w:val="Caption"/>
        <w:jc w:val="both"/>
        <w:rPr>
          <w:i w:val="0"/>
          <w:iCs w:val="0"/>
          <w:color w:val="auto"/>
          <w:sz w:val="24"/>
          <w:szCs w:val="24"/>
        </w:rPr>
      </w:pPr>
      <w:bookmarkStart w:id="22" w:name="_Ref159172331"/>
      <w:r w:rsidRPr="00B2155C">
        <w:rPr>
          <w:i w:val="0"/>
          <w:iCs w:val="0"/>
          <w:color w:val="auto"/>
          <w:sz w:val="24"/>
          <w:szCs w:val="24"/>
          <w:highlight w:val="yellow"/>
        </w:rPr>
        <w:t xml:space="preserve">Table </w:t>
      </w:r>
      <w:r w:rsidRPr="00B2155C">
        <w:rPr>
          <w:i w:val="0"/>
          <w:iCs w:val="0"/>
          <w:color w:val="auto"/>
          <w:sz w:val="24"/>
          <w:szCs w:val="24"/>
          <w:highlight w:val="yellow"/>
        </w:rPr>
        <w:fldChar w:fldCharType="begin"/>
      </w:r>
      <w:r w:rsidRPr="00B2155C">
        <w:rPr>
          <w:i w:val="0"/>
          <w:iCs w:val="0"/>
          <w:color w:val="auto"/>
          <w:sz w:val="24"/>
          <w:szCs w:val="24"/>
          <w:highlight w:val="yellow"/>
        </w:rPr>
        <w:instrText xml:space="preserve"> SEQ Table \* ARABIC </w:instrText>
      </w:r>
      <w:r w:rsidRPr="00B2155C">
        <w:rPr>
          <w:i w:val="0"/>
          <w:iCs w:val="0"/>
          <w:color w:val="auto"/>
          <w:sz w:val="24"/>
          <w:szCs w:val="24"/>
          <w:highlight w:val="yellow"/>
        </w:rPr>
        <w:fldChar w:fldCharType="separate"/>
      </w:r>
      <w:r w:rsidR="00C44A1E" w:rsidRPr="00B2155C">
        <w:rPr>
          <w:i w:val="0"/>
          <w:iCs w:val="0"/>
          <w:noProof/>
          <w:color w:val="auto"/>
          <w:sz w:val="24"/>
          <w:szCs w:val="24"/>
          <w:highlight w:val="yellow"/>
        </w:rPr>
        <w:t>3</w:t>
      </w:r>
      <w:r w:rsidRPr="00B2155C">
        <w:rPr>
          <w:i w:val="0"/>
          <w:iCs w:val="0"/>
          <w:color w:val="auto"/>
          <w:sz w:val="24"/>
          <w:szCs w:val="24"/>
          <w:highlight w:val="yellow"/>
        </w:rPr>
        <w:fldChar w:fldCharType="end"/>
      </w:r>
      <w:bookmarkEnd w:id="22"/>
      <w:r w:rsidRPr="00B2155C">
        <w:rPr>
          <w:i w:val="0"/>
          <w:iCs w:val="0"/>
          <w:color w:val="auto"/>
          <w:sz w:val="24"/>
          <w:szCs w:val="24"/>
          <w:highlight w:val="yellow"/>
        </w:rPr>
        <w:t xml:space="preserve"> </w:t>
      </w:r>
      <w:r w:rsidR="00BA4186" w:rsidRPr="00B2155C">
        <w:rPr>
          <w:i w:val="0"/>
          <w:iCs w:val="0"/>
          <w:color w:val="auto"/>
          <w:sz w:val="24"/>
          <w:szCs w:val="24"/>
          <w:highlight w:val="yellow"/>
        </w:rPr>
        <w:t>Food acquisition metrics for each type of store</w:t>
      </w:r>
    </w:p>
    <w:tbl>
      <w:tblPr>
        <w:tblStyle w:val="TableGrid"/>
        <w:tblW w:w="5000" w:type="pct"/>
        <w:tblLayout w:type="fixed"/>
        <w:tblLook w:val="04A0" w:firstRow="1" w:lastRow="0" w:firstColumn="1" w:lastColumn="0" w:noHBand="0" w:noVBand="1"/>
      </w:tblPr>
      <w:tblGrid>
        <w:gridCol w:w="1256"/>
        <w:gridCol w:w="1119"/>
        <w:gridCol w:w="737"/>
        <w:gridCol w:w="708"/>
        <w:gridCol w:w="933"/>
        <w:gridCol w:w="978"/>
        <w:gridCol w:w="844"/>
        <w:gridCol w:w="1918"/>
      </w:tblGrid>
      <w:tr w:rsidR="003E26AD" w:rsidRPr="00B2155C" w14:paraId="4C01D5E5" w14:textId="77777777" w:rsidTr="00445491">
        <w:trPr>
          <w:trHeight w:val="288"/>
        </w:trPr>
        <w:tc>
          <w:tcPr>
            <w:tcW w:w="1398" w:type="pct"/>
            <w:gridSpan w:val="2"/>
            <w:noWrap/>
            <w:vAlign w:val="center"/>
            <w:hideMark/>
          </w:tcPr>
          <w:p w14:paraId="43C3045A"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Metrics</w:t>
            </w:r>
          </w:p>
        </w:tc>
        <w:tc>
          <w:tcPr>
            <w:tcW w:w="434" w:type="pct"/>
            <w:noWrap/>
            <w:vAlign w:val="center"/>
            <w:hideMark/>
          </w:tcPr>
          <w:p w14:paraId="2B8AC5D1"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Large Groceries</w:t>
            </w:r>
          </w:p>
        </w:tc>
        <w:tc>
          <w:tcPr>
            <w:tcW w:w="417" w:type="pct"/>
            <w:noWrap/>
            <w:vAlign w:val="center"/>
            <w:hideMark/>
          </w:tcPr>
          <w:p w14:paraId="05D3A398" w14:textId="42D28C7B" w:rsidR="000560B5" w:rsidRPr="00B2155C" w:rsidRDefault="003743AC" w:rsidP="003E3B13">
            <w:pPr>
              <w:spacing w:line="240" w:lineRule="auto"/>
              <w:rPr>
                <w:rFonts w:eastAsia="Times New Roman"/>
                <w:sz w:val="22"/>
                <w:szCs w:val="22"/>
                <w:lang w:eastAsia="zh-CN"/>
              </w:rPr>
            </w:pPr>
            <w:r w:rsidRPr="00B2155C">
              <w:rPr>
                <w:rFonts w:eastAsia="Times New Roman"/>
                <w:sz w:val="22"/>
                <w:szCs w:val="22"/>
                <w:lang w:eastAsia="zh-CN"/>
              </w:rPr>
              <w:t>Big Box</w:t>
            </w:r>
            <w:r w:rsidR="000560B5" w:rsidRPr="00B2155C">
              <w:rPr>
                <w:rFonts w:eastAsia="Times New Roman"/>
                <w:sz w:val="22"/>
                <w:szCs w:val="22"/>
                <w:lang w:eastAsia="zh-CN"/>
              </w:rPr>
              <w:t xml:space="preserve"> Stores</w:t>
            </w:r>
          </w:p>
        </w:tc>
        <w:tc>
          <w:tcPr>
            <w:tcW w:w="549" w:type="pct"/>
            <w:noWrap/>
            <w:vAlign w:val="center"/>
            <w:hideMark/>
          </w:tcPr>
          <w:p w14:paraId="2337A855"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Small Healthy Outlets</w:t>
            </w:r>
          </w:p>
        </w:tc>
        <w:tc>
          <w:tcPr>
            <w:tcW w:w="576" w:type="pct"/>
            <w:noWrap/>
            <w:vAlign w:val="center"/>
            <w:hideMark/>
          </w:tcPr>
          <w:p w14:paraId="29417B81"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Processed Food Outlets</w:t>
            </w:r>
          </w:p>
        </w:tc>
        <w:tc>
          <w:tcPr>
            <w:tcW w:w="497" w:type="pct"/>
            <w:noWrap/>
            <w:vAlign w:val="center"/>
            <w:hideMark/>
          </w:tcPr>
          <w:p w14:paraId="502BC74C"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All Food Locations</w:t>
            </w:r>
          </w:p>
        </w:tc>
        <w:tc>
          <w:tcPr>
            <w:tcW w:w="1129" w:type="pct"/>
            <w:noWrap/>
            <w:vAlign w:val="center"/>
            <w:hideMark/>
          </w:tcPr>
          <w:p w14:paraId="3A899ABB" w14:textId="2CD69ED9"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Nation</w:t>
            </w:r>
            <w:r w:rsidR="00193E89" w:rsidRPr="00B2155C">
              <w:rPr>
                <w:rFonts w:eastAsia="Times New Roman"/>
                <w:sz w:val="22"/>
                <w:szCs w:val="22"/>
                <w:lang w:eastAsia="zh-CN"/>
              </w:rPr>
              <w:t>-wide</w:t>
            </w:r>
            <w:r w:rsidR="00CD0B23" w:rsidRPr="00B2155C">
              <w:rPr>
                <w:rFonts w:eastAsia="Times New Roman"/>
                <w:sz w:val="22"/>
                <w:szCs w:val="22"/>
                <w:lang w:eastAsia="zh-CN"/>
              </w:rPr>
              <w:t xml:space="preserve"> Survey Findings</w:t>
            </w:r>
          </w:p>
        </w:tc>
      </w:tr>
      <w:tr w:rsidR="003E26AD" w:rsidRPr="00B2155C" w14:paraId="70588426" w14:textId="77777777" w:rsidTr="00445491">
        <w:trPr>
          <w:trHeight w:val="288"/>
        </w:trPr>
        <w:tc>
          <w:tcPr>
            <w:tcW w:w="1398" w:type="pct"/>
            <w:gridSpan w:val="2"/>
            <w:noWrap/>
            <w:vAlign w:val="center"/>
            <w:hideMark/>
          </w:tcPr>
          <w:p w14:paraId="7D77837C"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Number of visits per individual (visits)</w:t>
            </w:r>
          </w:p>
        </w:tc>
        <w:tc>
          <w:tcPr>
            <w:tcW w:w="434" w:type="pct"/>
            <w:noWrap/>
            <w:vAlign w:val="center"/>
            <w:hideMark/>
          </w:tcPr>
          <w:p w14:paraId="6CFC2F52" w14:textId="77777777" w:rsidR="000560B5" w:rsidRPr="00B2155C" w:rsidRDefault="000560B5" w:rsidP="003E3B13">
            <w:pPr>
              <w:spacing w:line="240" w:lineRule="auto"/>
              <w:ind w:left="720" w:hanging="720"/>
              <w:rPr>
                <w:rFonts w:eastAsia="Times New Roman"/>
                <w:sz w:val="22"/>
                <w:szCs w:val="22"/>
                <w:lang w:eastAsia="zh-CN"/>
              </w:rPr>
            </w:pPr>
            <w:r w:rsidRPr="00B2155C">
              <w:rPr>
                <w:rFonts w:eastAsia="Times New Roman"/>
                <w:sz w:val="22"/>
                <w:szCs w:val="22"/>
                <w:lang w:eastAsia="zh-CN"/>
              </w:rPr>
              <w:t>4.74</w:t>
            </w:r>
          </w:p>
        </w:tc>
        <w:tc>
          <w:tcPr>
            <w:tcW w:w="417" w:type="pct"/>
            <w:noWrap/>
            <w:vAlign w:val="center"/>
            <w:hideMark/>
          </w:tcPr>
          <w:p w14:paraId="21B03F9F"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3.12</w:t>
            </w:r>
          </w:p>
        </w:tc>
        <w:tc>
          <w:tcPr>
            <w:tcW w:w="549" w:type="pct"/>
            <w:noWrap/>
            <w:vAlign w:val="center"/>
            <w:hideMark/>
          </w:tcPr>
          <w:p w14:paraId="018580B8"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4.1</w:t>
            </w:r>
          </w:p>
        </w:tc>
        <w:tc>
          <w:tcPr>
            <w:tcW w:w="576" w:type="pct"/>
            <w:noWrap/>
            <w:vAlign w:val="center"/>
            <w:hideMark/>
          </w:tcPr>
          <w:p w14:paraId="79A7D108"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5.02</w:t>
            </w:r>
          </w:p>
        </w:tc>
        <w:tc>
          <w:tcPr>
            <w:tcW w:w="497" w:type="pct"/>
            <w:noWrap/>
            <w:vAlign w:val="center"/>
            <w:hideMark/>
          </w:tcPr>
          <w:p w14:paraId="360B16F8"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9.08</w:t>
            </w:r>
          </w:p>
        </w:tc>
        <w:tc>
          <w:tcPr>
            <w:tcW w:w="1129" w:type="pct"/>
            <w:noWrap/>
            <w:vAlign w:val="center"/>
            <w:hideMark/>
          </w:tcPr>
          <w:p w14:paraId="627CFF3C" w14:textId="5A076F43"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17.2</w:t>
            </w:r>
            <w:r w:rsidR="000B71D7" w:rsidRPr="00B2155C">
              <w:rPr>
                <w:rFonts w:eastAsia="Times New Roman"/>
                <w:sz w:val="22"/>
                <w:szCs w:val="22"/>
                <w:lang w:eastAsia="zh-CN"/>
              </w:rPr>
              <w:t xml:space="preserve"> </w:t>
            </w:r>
            <w:r w:rsidR="00742CA2" w:rsidRPr="00B2155C">
              <w:rPr>
                <w:rFonts w:eastAsia="Times New Roman"/>
                <w:sz w:val="22"/>
                <w:szCs w:val="22"/>
                <w:lang w:eastAsia="zh-CN"/>
              </w:rPr>
              <w:br/>
            </w:r>
            <w:r w:rsidR="000B71D7" w:rsidRPr="00B2155C">
              <w:rPr>
                <w:rFonts w:eastAsia="Times New Roman"/>
                <w:sz w:val="22"/>
                <w:szCs w:val="22"/>
                <w:lang w:eastAsia="zh-CN"/>
              </w:rPr>
              <w:fldChar w:fldCharType="begin"/>
            </w:r>
            <w:r w:rsidR="00D16CE0">
              <w:rPr>
                <w:rFonts w:eastAsia="Times New Roman"/>
                <w:sz w:val="22"/>
                <w:szCs w:val="22"/>
                <w:lang w:eastAsia="zh-CN"/>
              </w:rPr>
              <w:instrText xml:space="preserve"> ADDIN ZOTERO_ITEM CSL_CITATION {"citationID":"1xVIjf3y","properties":{"formattedCitation":"(Todd and Scharadin 2016)","plainCitation":"(Todd and Scharadin 2016)","noteIndex":0},"citationItems":[{"id":"1J5VC5wN/FxjbYns1","uris":["http://zotero.org/users/local/4eITpJL4/items/Y4KQSKKP"],"itemData":{"id":61,"type":"report","title":"Where households get food in a typical week: Findings from USDA's FoodAPS","author":[{"family":"Todd","given":"Jessica E"},{"family":"Scharadin","given":"Benjamin"}],"issued":{"date-parts":[["2016"]]}}}],"schema":"https://github.com/citation-style-language/schema/raw/master/csl-citation.json"} </w:instrText>
            </w:r>
            <w:r w:rsidR="000B71D7" w:rsidRPr="00B2155C">
              <w:rPr>
                <w:rFonts w:eastAsia="Times New Roman"/>
                <w:sz w:val="22"/>
                <w:szCs w:val="22"/>
                <w:lang w:eastAsia="zh-CN"/>
              </w:rPr>
              <w:fldChar w:fldCharType="separate"/>
            </w:r>
            <w:r w:rsidR="000B71D7" w:rsidRPr="00B2155C">
              <w:rPr>
                <w:sz w:val="22"/>
              </w:rPr>
              <w:t>(Todd and Scharadin 2016)</w:t>
            </w:r>
            <w:r w:rsidR="000B71D7" w:rsidRPr="00B2155C">
              <w:rPr>
                <w:rFonts w:eastAsia="Times New Roman"/>
                <w:sz w:val="22"/>
                <w:szCs w:val="22"/>
                <w:lang w:eastAsia="zh-CN"/>
              </w:rPr>
              <w:fldChar w:fldCharType="end"/>
            </w:r>
          </w:p>
        </w:tc>
      </w:tr>
      <w:tr w:rsidR="003E26AD" w:rsidRPr="00B2155C" w14:paraId="6C7029D9" w14:textId="77777777" w:rsidTr="00445491">
        <w:trPr>
          <w:trHeight w:val="288"/>
        </w:trPr>
        <w:tc>
          <w:tcPr>
            <w:tcW w:w="1398" w:type="pct"/>
            <w:gridSpan w:val="2"/>
            <w:noWrap/>
            <w:vAlign w:val="center"/>
            <w:hideMark/>
          </w:tcPr>
          <w:p w14:paraId="0ED2A077"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Number of unique stores visited per individual (stores)</w:t>
            </w:r>
          </w:p>
        </w:tc>
        <w:tc>
          <w:tcPr>
            <w:tcW w:w="434" w:type="pct"/>
            <w:noWrap/>
            <w:vAlign w:val="center"/>
            <w:hideMark/>
          </w:tcPr>
          <w:p w14:paraId="4162B60B"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1.86</w:t>
            </w:r>
          </w:p>
        </w:tc>
        <w:tc>
          <w:tcPr>
            <w:tcW w:w="417" w:type="pct"/>
            <w:noWrap/>
            <w:vAlign w:val="center"/>
            <w:hideMark/>
          </w:tcPr>
          <w:p w14:paraId="02EEA269"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1.31</w:t>
            </w:r>
          </w:p>
        </w:tc>
        <w:tc>
          <w:tcPr>
            <w:tcW w:w="549" w:type="pct"/>
            <w:noWrap/>
            <w:vAlign w:val="center"/>
            <w:hideMark/>
          </w:tcPr>
          <w:p w14:paraId="17D94487"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1.93</w:t>
            </w:r>
          </w:p>
        </w:tc>
        <w:tc>
          <w:tcPr>
            <w:tcW w:w="576" w:type="pct"/>
            <w:noWrap/>
            <w:vAlign w:val="center"/>
            <w:hideMark/>
          </w:tcPr>
          <w:p w14:paraId="0526B33C"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2.38</w:t>
            </w:r>
          </w:p>
        </w:tc>
        <w:tc>
          <w:tcPr>
            <w:tcW w:w="497" w:type="pct"/>
            <w:noWrap/>
            <w:vAlign w:val="center"/>
            <w:hideMark/>
          </w:tcPr>
          <w:p w14:paraId="38B6B427"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3.85</w:t>
            </w:r>
          </w:p>
        </w:tc>
        <w:tc>
          <w:tcPr>
            <w:tcW w:w="1129" w:type="pct"/>
            <w:noWrap/>
            <w:vAlign w:val="center"/>
            <w:hideMark/>
          </w:tcPr>
          <w:p w14:paraId="542A0E37" w14:textId="587D88E3" w:rsidR="000560B5" w:rsidRPr="00B2155C" w:rsidRDefault="009C772B" w:rsidP="003E3B13">
            <w:pPr>
              <w:spacing w:line="240" w:lineRule="auto"/>
              <w:rPr>
                <w:rFonts w:eastAsia="Times New Roman"/>
                <w:sz w:val="22"/>
                <w:szCs w:val="22"/>
                <w:lang w:eastAsia="zh-CN"/>
              </w:rPr>
            </w:pPr>
            <w:r w:rsidRPr="00B2155C">
              <w:rPr>
                <w:rFonts w:eastAsia="Times New Roman"/>
                <w:sz w:val="22"/>
                <w:szCs w:val="22"/>
                <w:lang w:eastAsia="zh-CN"/>
              </w:rPr>
              <w:t>4.4</w:t>
            </w:r>
            <w:r w:rsidR="000560B5" w:rsidRPr="00B2155C">
              <w:rPr>
                <w:rFonts w:eastAsia="Times New Roman"/>
                <w:sz w:val="22"/>
                <w:szCs w:val="22"/>
                <w:lang w:eastAsia="zh-CN"/>
              </w:rPr>
              <w:t xml:space="preserve"> (</w:t>
            </w:r>
            <w:r w:rsidR="007B4ADC" w:rsidRPr="00B2155C">
              <w:rPr>
                <w:rFonts w:eastAsia="Times New Roman"/>
                <w:sz w:val="22"/>
                <w:szCs w:val="22"/>
                <w:lang w:eastAsia="zh-CN"/>
              </w:rPr>
              <w:t>retail banners, for grocery</w:t>
            </w:r>
            <w:r w:rsidR="004F7461" w:rsidRPr="00B2155C">
              <w:rPr>
                <w:rFonts w:eastAsia="Times New Roman"/>
                <w:sz w:val="22"/>
                <w:szCs w:val="22"/>
                <w:lang w:eastAsia="zh-CN"/>
              </w:rPr>
              <w:t xml:space="preserve"> purpose</w:t>
            </w:r>
            <w:r w:rsidR="007B4ADC" w:rsidRPr="00B2155C">
              <w:rPr>
                <w:rFonts w:eastAsia="Times New Roman"/>
                <w:sz w:val="22"/>
                <w:szCs w:val="22"/>
                <w:lang w:eastAsia="zh-CN"/>
              </w:rPr>
              <w:t>, each month</w:t>
            </w:r>
            <w:r w:rsidR="000560B5" w:rsidRPr="00B2155C">
              <w:rPr>
                <w:rFonts w:eastAsia="Times New Roman"/>
                <w:sz w:val="22"/>
                <w:szCs w:val="22"/>
                <w:lang w:eastAsia="zh-CN"/>
              </w:rPr>
              <w:t>)</w:t>
            </w:r>
            <w:r w:rsidR="00423F15" w:rsidRPr="00B2155C">
              <w:rPr>
                <w:rFonts w:eastAsia="Times New Roman"/>
                <w:sz w:val="22"/>
                <w:szCs w:val="22"/>
                <w:lang w:eastAsia="zh-CN"/>
              </w:rPr>
              <w:t xml:space="preserve"> </w:t>
            </w:r>
            <w:r w:rsidR="00742CA2" w:rsidRPr="00B2155C">
              <w:rPr>
                <w:rFonts w:eastAsia="Times New Roman"/>
                <w:sz w:val="22"/>
                <w:szCs w:val="22"/>
                <w:lang w:eastAsia="zh-CN"/>
              </w:rPr>
              <w:br/>
            </w:r>
            <w:r w:rsidR="00423F15" w:rsidRPr="00B2155C">
              <w:rPr>
                <w:rFonts w:eastAsia="Times New Roman"/>
                <w:sz w:val="22"/>
                <w:szCs w:val="22"/>
                <w:lang w:eastAsia="zh-CN"/>
              </w:rPr>
              <w:fldChar w:fldCharType="begin"/>
            </w:r>
            <w:r w:rsidR="00D16CE0">
              <w:rPr>
                <w:rFonts w:eastAsia="Times New Roman"/>
                <w:sz w:val="22"/>
                <w:szCs w:val="22"/>
                <w:lang w:eastAsia="zh-CN"/>
              </w:rPr>
              <w:instrText xml:space="preserve"> ADDIN ZOTERO_ITEM CSL_CITATION {"citationID":"bXENCX8M","properties":{"formattedCitation":"(The Food Industry Association 2019)","plainCitation":"(The Food Industry Association 2019)","noteIndex":0},"citationItems":[{"id":"1J5VC5wN/oBp6R0MV","uris":["http://zotero.org/users/local/4eITpJL4/items/54QG332N"],"itemData":{"id":102,"type":"report","title":"U.S. grocery shopper trends","URL":"https://www.fmi.org/docs/default-source/webinars/trends-a-look-at-today%27s-grocery-shopper-slides-pdf.pdf","author":[{"family":"The Food Industry Association","given":""}],"issued":{"date-parts":[["2019",7,20]]}}}],"schema":"https://github.com/citation-style-language/schema/raw/master/csl-citation.json"} </w:instrText>
            </w:r>
            <w:r w:rsidR="00423F15" w:rsidRPr="00B2155C">
              <w:rPr>
                <w:rFonts w:eastAsia="Times New Roman"/>
                <w:sz w:val="22"/>
                <w:szCs w:val="22"/>
                <w:lang w:eastAsia="zh-CN"/>
              </w:rPr>
              <w:fldChar w:fldCharType="separate"/>
            </w:r>
            <w:r w:rsidR="00423F15" w:rsidRPr="00B2155C">
              <w:rPr>
                <w:sz w:val="22"/>
              </w:rPr>
              <w:t>(The Food Industry Association 2019)</w:t>
            </w:r>
            <w:r w:rsidR="00423F15" w:rsidRPr="00B2155C">
              <w:rPr>
                <w:rFonts w:eastAsia="Times New Roman"/>
                <w:sz w:val="22"/>
                <w:szCs w:val="22"/>
                <w:lang w:eastAsia="zh-CN"/>
              </w:rPr>
              <w:fldChar w:fldCharType="end"/>
            </w:r>
          </w:p>
        </w:tc>
      </w:tr>
      <w:tr w:rsidR="00445491" w:rsidRPr="00B2155C" w14:paraId="131BF25E" w14:textId="77777777" w:rsidTr="003845D7">
        <w:trPr>
          <w:trHeight w:val="640"/>
        </w:trPr>
        <w:tc>
          <w:tcPr>
            <w:tcW w:w="739" w:type="pct"/>
            <w:vMerge w:val="restart"/>
            <w:noWrap/>
            <w:vAlign w:val="center"/>
            <w:hideMark/>
          </w:tcPr>
          <w:p w14:paraId="6420E3EF" w14:textId="77777777" w:rsidR="00445491" w:rsidRPr="00B2155C" w:rsidRDefault="00445491" w:rsidP="003E3B13">
            <w:pPr>
              <w:spacing w:line="240" w:lineRule="auto"/>
              <w:rPr>
                <w:rFonts w:eastAsia="Times New Roman"/>
                <w:sz w:val="22"/>
                <w:szCs w:val="22"/>
                <w:lang w:eastAsia="zh-CN"/>
              </w:rPr>
            </w:pPr>
            <w:r w:rsidRPr="00B2155C">
              <w:rPr>
                <w:rFonts w:eastAsia="Times New Roman"/>
                <w:sz w:val="22"/>
                <w:szCs w:val="22"/>
                <w:lang w:eastAsia="zh-CN"/>
              </w:rPr>
              <w:t>Distance of visited store to home (km)</w:t>
            </w:r>
          </w:p>
        </w:tc>
        <w:tc>
          <w:tcPr>
            <w:tcW w:w="659" w:type="pct"/>
            <w:vAlign w:val="center"/>
          </w:tcPr>
          <w:p w14:paraId="260249D1" w14:textId="052AF013" w:rsidR="00445491" w:rsidRPr="00B2155C" w:rsidRDefault="00445491" w:rsidP="003E3B13">
            <w:pPr>
              <w:spacing w:line="240" w:lineRule="auto"/>
              <w:rPr>
                <w:rFonts w:eastAsiaTheme="minorEastAsia"/>
                <w:sz w:val="22"/>
                <w:szCs w:val="22"/>
                <w:lang w:eastAsia="zh-CN"/>
              </w:rPr>
            </w:pPr>
            <w:r w:rsidRPr="00B2155C">
              <w:rPr>
                <w:rFonts w:eastAsiaTheme="minorEastAsia"/>
                <w:sz w:val="22"/>
                <w:szCs w:val="22"/>
                <w:lang w:eastAsia="zh-CN"/>
              </w:rPr>
              <w:t>Euclidean</w:t>
            </w:r>
          </w:p>
        </w:tc>
        <w:tc>
          <w:tcPr>
            <w:tcW w:w="434" w:type="pct"/>
            <w:noWrap/>
            <w:vAlign w:val="center"/>
            <w:hideMark/>
          </w:tcPr>
          <w:p w14:paraId="40D6A4A0" w14:textId="77777777" w:rsidR="00445491" w:rsidRPr="00B2155C" w:rsidRDefault="00445491" w:rsidP="003E3B13">
            <w:pPr>
              <w:spacing w:line="240" w:lineRule="auto"/>
              <w:rPr>
                <w:rFonts w:eastAsia="Times New Roman"/>
                <w:sz w:val="22"/>
                <w:szCs w:val="22"/>
                <w:lang w:eastAsia="zh-CN"/>
              </w:rPr>
            </w:pPr>
            <w:r w:rsidRPr="00B2155C">
              <w:rPr>
                <w:rFonts w:eastAsia="Times New Roman"/>
                <w:sz w:val="22"/>
                <w:szCs w:val="22"/>
                <w:lang w:eastAsia="zh-CN"/>
              </w:rPr>
              <w:t>5.29</w:t>
            </w:r>
          </w:p>
        </w:tc>
        <w:tc>
          <w:tcPr>
            <w:tcW w:w="417" w:type="pct"/>
            <w:noWrap/>
            <w:vAlign w:val="center"/>
            <w:hideMark/>
          </w:tcPr>
          <w:p w14:paraId="057675D4" w14:textId="77777777" w:rsidR="00445491" w:rsidRPr="00B2155C" w:rsidRDefault="00445491" w:rsidP="003E3B13">
            <w:pPr>
              <w:spacing w:line="240" w:lineRule="auto"/>
              <w:rPr>
                <w:rFonts w:eastAsia="Times New Roman"/>
                <w:sz w:val="22"/>
                <w:szCs w:val="22"/>
                <w:lang w:eastAsia="zh-CN"/>
              </w:rPr>
            </w:pPr>
            <w:r w:rsidRPr="00B2155C">
              <w:rPr>
                <w:rFonts w:eastAsia="Times New Roman"/>
                <w:sz w:val="22"/>
                <w:szCs w:val="22"/>
                <w:lang w:eastAsia="zh-CN"/>
              </w:rPr>
              <w:t>6.54</w:t>
            </w:r>
          </w:p>
        </w:tc>
        <w:tc>
          <w:tcPr>
            <w:tcW w:w="549" w:type="pct"/>
            <w:noWrap/>
            <w:vAlign w:val="center"/>
            <w:hideMark/>
          </w:tcPr>
          <w:p w14:paraId="2C93087B" w14:textId="77777777" w:rsidR="00445491" w:rsidRPr="00B2155C" w:rsidRDefault="00445491" w:rsidP="003E3B13">
            <w:pPr>
              <w:spacing w:line="240" w:lineRule="auto"/>
              <w:rPr>
                <w:rFonts w:eastAsia="Times New Roman"/>
                <w:sz w:val="22"/>
                <w:szCs w:val="22"/>
                <w:lang w:eastAsia="zh-CN"/>
              </w:rPr>
            </w:pPr>
            <w:r w:rsidRPr="00B2155C">
              <w:rPr>
                <w:rFonts w:eastAsia="Times New Roman"/>
                <w:sz w:val="22"/>
                <w:szCs w:val="22"/>
                <w:lang w:eastAsia="zh-CN"/>
              </w:rPr>
              <w:t>5.63</w:t>
            </w:r>
          </w:p>
        </w:tc>
        <w:tc>
          <w:tcPr>
            <w:tcW w:w="576" w:type="pct"/>
            <w:noWrap/>
            <w:vAlign w:val="center"/>
            <w:hideMark/>
          </w:tcPr>
          <w:p w14:paraId="1FB90E95" w14:textId="77777777" w:rsidR="00445491" w:rsidRPr="00B2155C" w:rsidRDefault="00445491" w:rsidP="003E3B13">
            <w:pPr>
              <w:spacing w:line="240" w:lineRule="auto"/>
              <w:rPr>
                <w:rFonts w:eastAsia="Times New Roman"/>
                <w:sz w:val="22"/>
                <w:szCs w:val="22"/>
                <w:lang w:eastAsia="zh-CN"/>
              </w:rPr>
            </w:pPr>
            <w:r w:rsidRPr="00B2155C">
              <w:rPr>
                <w:rFonts w:eastAsia="Times New Roman"/>
                <w:sz w:val="22"/>
                <w:szCs w:val="22"/>
                <w:lang w:eastAsia="zh-CN"/>
              </w:rPr>
              <w:t>5.8</w:t>
            </w:r>
          </w:p>
        </w:tc>
        <w:tc>
          <w:tcPr>
            <w:tcW w:w="497" w:type="pct"/>
            <w:noWrap/>
            <w:vAlign w:val="center"/>
            <w:hideMark/>
          </w:tcPr>
          <w:p w14:paraId="197130F0" w14:textId="77777777" w:rsidR="00445491" w:rsidRPr="00B2155C" w:rsidRDefault="00445491" w:rsidP="003E3B13">
            <w:pPr>
              <w:spacing w:line="240" w:lineRule="auto"/>
              <w:rPr>
                <w:rFonts w:eastAsia="Times New Roman"/>
                <w:sz w:val="22"/>
                <w:szCs w:val="22"/>
                <w:lang w:eastAsia="zh-CN"/>
              </w:rPr>
            </w:pPr>
            <w:r w:rsidRPr="00B2155C">
              <w:rPr>
                <w:rFonts w:eastAsia="Times New Roman"/>
                <w:sz w:val="22"/>
                <w:szCs w:val="22"/>
                <w:lang w:eastAsia="zh-CN"/>
              </w:rPr>
              <w:t>5.62</w:t>
            </w:r>
          </w:p>
        </w:tc>
        <w:tc>
          <w:tcPr>
            <w:tcW w:w="1129" w:type="pct"/>
            <w:vMerge w:val="restart"/>
            <w:noWrap/>
            <w:vAlign w:val="center"/>
            <w:hideMark/>
          </w:tcPr>
          <w:p w14:paraId="266F339E" w14:textId="2DCE450D" w:rsidR="00445491" w:rsidRPr="00B2155C" w:rsidRDefault="00445491" w:rsidP="003E3B13">
            <w:pPr>
              <w:spacing w:line="240" w:lineRule="auto"/>
              <w:rPr>
                <w:rFonts w:eastAsia="Times New Roman"/>
                <w:sz w:val="22"/>
                <w:szCs w:val="22"/>
                <w:lang w:eastAsia="zh-CN"/>
              </w:rPr>
            </w:pPr>
            <w:r w:rsidRPr="00B2155C">
              <w:rPr>
                <w:rFonts w:eastAsia="Times New Roman"/>
                <w:sz w:val="22"/>
                <w:szCs w:val="22"/>
                <w:lang w:eastAsia="zh-CN"/>
              </w:rPr>
              <w:t>6.1 (</w:t>
            </w:r>
            <w:r w:rsidRPr="00B2155C">
              <w:rPr>
                <w:rFonts w:eastAsiaTheme="minorEastAsia"/>
                <w:sz w:val="22"/>
                <w:szCs w:val="22"/>
                <w:lang w:eastAsia="zh-CN"/>
              </w:rPr>
              <w:t xml:space="preserve">Euclidean distance, </w:t>
            </w:r>
            <w:r w:rsidRPr="00B2155C">
              <w:rPr>
                <w:rFonts w:eastAsia="Times New Roman"/>
                <w:sz w:val="22"/>
                <w:szCs w:val="22"/>
                <w:lang w:eastAsia="zh-CN"/>
              </w:rPr>
              <w:t xml:space="preserve">to primary store) </w:t>
            </w:r>
            <w:r w:rsidRPr="00B2155C">
              <w:rPr>
                <w:rFonts w:eastAsia="Times New Roman"/>
                <w:sz w:val="22"/>
                <w:szCs w:val="22"/>
                <w:lang w:eastAsia="zh-CN"/>
              </w:rPr>
              <w:br/>
            </w:r>
            <w:r w:rsidRPr="00B2155C">
              <w:rPr>
                <w:rFonts w:eastAsia="Times New Roman"/>
                <w:sz w:val="22"/>
                <w:szCs w:val="22"/>
                <w:lang w:eastAsia="zh-CN"/>
              </w:rPr>
              <w:fldChar w:fldCharType="begin"/>
            </w:r>
            <w:r w:rsidR="00D16CE0">
              <w:rPr>
                <w:rFonts w:eastAsia="Times New Roman"/>
                <w:sz w:val="22"/>
                <w:szCs w:val="22"/>
                <w:lang w:eastAsia="zh-CN"/>
              </w:rPr>
              <w:instrText xml:space="preserve"> ADDIN ZOTERO_ITEM CSL_CITATION {"citationID":"so8trhAb","properties":{"formattedCitation":"(Todd and Scharadin 2016)","plainCitation":"(Todd and Scharadin 2016)","noteIndex":0},"citationItems":[{"id":"1J5VC5wN/FxjbYns1","uris":["http://zotero.org/users/local/4eITpJL4/items/Y4KQSKKP"],"itemData":{"id":61,"type":"report","title":"Where households get food in a typical week: Findings from USDA's FoodAPS","author":[{"family":"Todd","given":"Jessica E"},{"family":"Scharadin","given":"Benjamin"}],"issued":{"date-parts":[["2016"]]}}}],"schema":"https://github.com/citation-style-language/schema/raw/master/csl-citation.json"} </w:instrText>
            </w:r>
            <w:r w:rsidRPr="00B2155C">
              <w:rPr>
                <w:rFonts w:eastAsia="Times New Roman"/>
                <w:sz w:val="22"/>
                <w:szCs w:val="22"/>
                <w:lang w:eastAsia="zh-CN"/>
              </w:rPr>
              <w:fldChar w:fldCharType="separate"/>
            </w:r>
            <w:r w:rsidRPr="00B2155C">
              <w:rPr>
                <w:sz w:val="22"/>
              </w:rPr>
              <w:t>(Todd and Scharadin 2016)</w:t>
            </w:r>
            <w:r w:rsidRPr="00B2155C">
              <w:rPr>
                <w:rFonts w:eastAsia="Times New Roman"/>
                <w:sz w:val="22"/>
                <w:szCs w:val="22"/>
                <w:lang w:eastAsia="zh-CN"/>
              </w:rPr>
              <w:fldChar w:fldCharType="end"/>
            </w:r>
          </w:p>
        </w:tc>
      </w:tr>
      <w:tr w:rsidR="00445491" w:rsidRPr="00B2155C" w14:paraId="3EBC7D7F" w14:textId="77777777" w:rsidTr="003845D7">
        <w:trPr>
          <w:trHeight w:val="288"/>
        </w:trPr>
        <w:tc>
          <w:tcPr>
            <w:tcW w:w="739" w:type="pct"/>
            <w:vMerge/>
            <w:noWrap/>
            <w:vAlign w:val="center"/>
          </w:tcPr>
          <w:p w14:paraId="6BCDCC91" w14:textId="77777777" w:rsidR="00445491" w:rsidRPr="00B2155C" w:rsidRDefault="00445491" w:rsidP="00445491">
            <w:pPr>
              <w:spacing w:line="240" w:lineRule="auto"/>
              <w:rPr>
                <w:rFonts w:eastAsia="Times New Roman"/>
                <w:sz w:val="22"/>
                <w:szCs w:val="22"/>
                <w:lang w:eastAsia="zh-CN"/>
              </w:rPr>
            </w:pPr>
          </w:p>
        </w:tc>
        <w:tc>
          <w:tcPr>
            <w:tcW w:w="659" w:type="pct"/>
            <w:vAlign w:val="center"/>
          </w:tcPr>
          <w:p w14:paraId="02423C41" w14:textId="7C7514BB" w:rsidR="00445491" w:rsidRPr="003845D7" w:rsidRDefault="00445491" w:rsidP="003845D7">
            <w:pPr>
              <w:spacing w:line="240" w:lineRule="auto"/>
              <w:rPr>
                <w:rFonts w:eastAsiaTheme="minorEastAsia"/>
                <w:sz w:val="22"/>
                <w:szCs w:val="22"/>
                <w:highlight w:val="yellow"/>
                <w:lang w:eastAsia="zh-CN"/>
              </w:rPr>
            </w:pPr>
            <w:r w:rsidRPr="003845D7">
              <w:rPr>
                <w:rFonts w:eastAsiaTheme="minorEastAsia"/>
                <w:sz w:val="22"/>
                <w:szCs w:val="22"/>
                <w:highlight w:val="yellow"/>
                <w:lang w:eastAsia="zh-CN"/>
              </w:rPr>
              <w:t>Network</w:t>
            </w:r>
          </w:p>
        </w:tc>
        <w:tc>
          <w:tcPr>
            <w:tcW w:w="434" w:type="pct"/>
            <w:noWrap/>
            <w:vAlign w:val="center"/>
          </w:tcPr>
          <w:p w14:paraId="420E40D6" w14:textId="3D2ECED4" w:rsidR="00445491" w:rsidRPr="003845D7" w:rsidRDefault="00445491" w:rsidP="003845D7">
            <w:pPr>
              <w:spacing w:line="240" w:lineRule="auto"/>
              <w:rPr>
                <w:rFonts w:eastAsia="Times New Roman"/>
                <w:sz w:val="22"/>
                <w:szCs w:val="22"/>
                <w:highlight w:val="yellow"/>
                <w:lang w:eastAsia="zh-CN"/>
              </w:rPr>
            </w:pPr>
            <w:r w:rsidRPr="003845D7">
              <w:rPr>
                <w:sz w:val="22"/>
                <w:szCs w:val="22"/>
                <w:highlight w:val="yellow"/>
              </w:rPr>
              <w:t>7.43</w:t>
            </w:r>
          </w:p>
        </w:tc>
        <w:tc>
          <w:tcPr>
            <w:tcW w:w="417" w:type="pct"/>
            <w:noWrap/>
            <w:vAlign w:val="center"/>
          </w:tcPr>
          <w:p w14:paraId="37DA2690" w14:textId="47C16A24" w:rsidR="00445491" w:rsidRPr="003845D7" w:rsidRDefault="00445491" w:rsidP="003845D7">
            <w:pPr>
              <w:spacing w:line="240" w:lineRule="auto"/>
              <w:rPr>
                <w:rFonts w:eastAsia="Times New Roman"/>
                <w:sz w:val="22"/>
                <w:szCs w:val="22"/>
                <w:highlight w:val="yellow"/>
                <w:lang w:eastAsia="zh-CN"/>
              </w:rPr>
            </w:pPr>
            <w:r w:rsidRPr="003845D7">
              <w:rPr>
                <w:sz w:val="22"/>
                <w:szCs w:val="22"/>
                <w:highlight w:val="yellow"/>
              </w:rPr>
              <w:t>8.69</w:t>
            </w:r>
          </w:p>
        </w:tc>
        <w:tc>
          <w:tcPr>
            <w:tcW w:w="549" w:type="pct"/>
            <w:noWrap/>
            <w:vAlign w:val="center"/>
          </w:tcPr>
          <w:p w14:paraId="47064478" w14:textId="6211B9B9" w:rsidR="00445491" w:rsidRPr="003845D7" w:rsidRDefault="00445491" w:rsidP="003845D7">
            <w:pPr>
              <w:spacing w:line="240" w:lineRule="auto"/>
              <w:rPr>
                <w:rFonts w:eastAsia="Times New Roman"/>
                <w:sz w:val="22"/>
                <w:szCs w:val="22"/>
                <w:highlight w:val="yellow"/>
                <w:lang w:eastAsia="zh-CN"/>
              </w:rPr>
            </w:pPr>
            <w:r w:rsidRPr="003845D7">
              <w:rPr>
                <w:sz w:val="22"/>
                <w:szCs w:val="22"/>
                <w:highlight w:val="yellow"/>
              </w:rPr>
              <w:t>7.21</w:t>
            </w:r>
          </w:p>
        </w:tc>
        <w:tc>
          <w:tcPr>
            <w:tcW w:w="576" w:type="pct"/>
            <w:noWrap/>
            <w:vAlign w:val="center"/>
          </w:tcPr>
          <w:p w14:paraId="567D877C" w14:textId="5D0ED575" w:rsidR="00445491" w:rsidRPr="003845D7" w:rsidRDefault="00445491" w:rsidP="003845D7">
            <w:pPr>
              <w:spacing w:line="240" w:lineRule="auto"/>
              <w:rPr>
                <w:rFonts w:eastAsia="Times New Roman"/>
                <w:sz w:val="22"/>
                <w:szCs w:val="22"/>
                <w:highlight w:val="yellow"/>
                <w:lang w:eastAsia="zh-CN"/>
              </w:rPr>
            </w:pPr>
            <w:r w:rsidRPr="003845D7">
              <w:rPr>
                <w:sz w:val="22"/>
                <w:szCs w:val="22"/>
                <w:highlight w:val="yellow"/>
              </w:rPr>
              <w:t>7.47</w:t>
            </w:r>
          </w:p>
        </w:tc>
        <w:tc>
          <w:tcPr>
            <w:tcW w:w="497" w:type="pct"/>
            <w:noWrap/>
            <w:vAlign w:val="center"/>
          </w:tcPr>
          <w:p w14:paraId="28C37C5C" w14:textId="1D1FCEE2" w:rsidR="00445491" w:rsidRPr="003845D7" w:rsidRDefault="00445491" w:rsidP="003845D7">
            <w:pPr>
              <w:spacing w:line="240" w:lineRule="auto"/>
              <w:rPr>
                <w:rFonts w:eastAsia="Times New Roman"/>
                <w:sz w:val="22"/>
                <w:szCs w:val="22"/>
                <w:highlight w:val="yellow"/>
                <w:lang w:eastAsia="zh-CN"/>
              </w:rPr>
            </w:pPr>
            <w:r w:rsidRPr="003845D7">
              <w:rPr>
                <w:sz w:val="22"/>
                <w:szCs w:val="22"/>
                <w:highlight w:val="yellow"/>
              </w:rPr>
              <w:t>7.61</w:t>
            </w:r>
          </w:p>
        </w:tc>
        <w:tc>
          <w:tcPr>
            <w:tcW w:w="1129" w:type="pct"/>
            <w:vMerge/>
            <w:noWrap/>
            <w:vAlign w:val="center"/>
          </w:tcPr>
          <w:p w14:paraId="6E86A6DE" w14:textId="77777777" w:rsidR="00445491" w:rsidRPr="00B2155C" w:rsidRDefault="00445491" w:rsidP="00445491">
            <w:pPr>
              <w:spacing w:line="240" w:lineRule="auto"/>
              <w:rPr>
                <w:rFonts w:eastAsia="Times New Roman"/>
                <w:sz w:val="22"/>
                <w:szCs w:val="22"/>
                <w:lang w:eastAsia="zh-CN"/>
              </w:rPr>
            </w:pPr>
          </w:p>
        </w:tc>
      </w:tr>
      <w:tr w:rsidR="00445491" w:rsidRPr="00B2155C" w14:paraId="135E7B72" w14:textId="77777777" w:rsidTr="00445491">
        <w:trPr>
          <w:trHeight w:val="288"/>
        </w:trPr>
        <w:tc>
          <w:tcPr>
            <w:tcW w:w="1398" w:type="pct"/>
            <w:gridSpan w:val="2"/>
            <w:noWrap/>
            <w:vAlign w:val="center"/>
            <w:hideMark/>
          </w:tcPr>
          <w:p w14:paraId="322DBBF1" w14:textId="5C883F3E"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Proportion of home-based visits (%)</w:t>
            </w:r>
          </w:p>
        </w:tc>
        <w:tc>
          <w:tcPr>
            <w:tcW w:w="434" w:type="pct"/>
            <w:noWrap/>
            <w:vAlign w:val="center"/>
            <w:hideMark/>
          </w:tcPr>
          <w:p w14:paraId="1F8FE472"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18.65</w:t>
            </w:r>
          </w:p>
        </w:tc>
        <w:tc>
          <w:tcPr>
            <w:tcW w:w="417" w:type="pct"/>
            <w:noWrap/>
            <w:vAlign w:val="center"/>
            <w:hideMark/>
          </w:tcPr>
          <w:p w14:paraId="6E3B9F5C"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14.44</w:t>
            </w:r>
          </w:p>
        </w:tc>
        <w:tc>
          <w:tcPr>
            <w:tcW w:w="549" w:type="pct"/>
            <w:noWrap/>
            <w:vAlign w:val="center"/>
            <w:hideMark/>
          </w:tcPr>
          <w:p w14:paraId="005D843D"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18.33</w:t>
            </w:r>
          </w:p>
        </w:tc>
        <w:tc>
          <w:tcPr>
            <w:tcW w:w="576" w:type="pct"/>
            <w:noWrap/>
            <w:vAlign w:val="center"/>
            <w:hideMark/>
          </w:tcPr>
          <w:p w14:paraId="1EA6B65C"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16.02</w:t>
            </w:r>
          </w:p>
        </w:tc>
        <w:tc>
          <w:tcPr>
            <w:tcW w:w="497" w:type="pct"/>
            <w:noWrap/>
            <w:vAlign w:val="center"/>
            <w:hideMark/>
          </w:tcPr>
          <w:p w14:paraId="7CAEA29D" w14:textId="77777777" w:rsidR="000560B5" w:rsidRPr="00B2155C" w:rsidRDefault="000560B5" w:rsidP="003E3B13">
            <w:pPr>
              <w:spacing w:line="240" w:lineRule="auto"/>
              <w:rPr>
                <w:rFonts w:eastAsia="Times New Roman"/>
                <w:sz w:val="22"/>
                <w:szCs w:val="22"/>
                <w:lang w:eastAsia="zh-CN"/>
              </w:rPr>
            </w:pPr>
            <w:r w:rsidRPr="00B2155C">
              <w:rPr>
                <w:rFonts w:eastAsia="Times New Roman"/>
                <w:sz w:val="22"/>
                <w:szCs w:val="22"/>
                <w:lang w:eastAsia="zh-CN"/>
              </w:rPr>
              <w:t>17.84</w:t>
            </w:r>
          </w:p>
        </w:tc>
        <w:tc>
          <w:tcPr>
            <w:tcW w:w="1129" w:type="pct"/>
            <w:noWrap/>
            <w:vAlign w:val="center"/>
            <w:hideMark/>
          </w:tcPr>
          <w:p w14:paraId="52A15C4B" w14:textId="190EFE03" w:rsidR="000560B5" w:rsidRPr="00B2155C" w:rsidRDefault="000560B5" w:rsidP="003E3B13">
            <w:pPr>
              <w:spacing w:line="240" w:lineRule="auto"/>
              <w:rPr>
                <w:sz w:val="22"/>
              </w:rPr>
            </w:pPr>
            <w:r w:rsidRPr="00B2155C">
              <w:rPr>
                <w:sz w:val="22"/>
              </w:rPr>
              <w:t>64 (grocery trips)</w:t>
            </w:r>
            <w:r w:rsidR="00232BAF" w:rsidRPr="00B2155C">
              <w:rPr>
                <w:sz w:val="22"/>
              </w:rPr>
              <w:t xml:space="preserve"> </w:t>
            </w:r>
            <w:r w:rsidR="00232BAF" w:rsidRPr="00B2155C">
              <w:rPr>
                <w:sz w:val="22"/>
              </w:rPr>
              <w:fldChar w:fldCharType="begin"/>
            </w:r>
            <w:r w:rsidR="00D16CE0">
              <w:rPr>
                <w:sz w:val="22"/>
              </w:rPr>
              <w:instrText xml:space="preserve"> ADDIN ZOTERO_ITEM CSL_CITATION {"citationID":"vG5YZOHj","properties":{"formattedCitation":"(Ver Ploeg {\\i{}et al.} 2015)","plainCitation":"(Ver Ploeg et al. 2015)","noteIndex":0},"citationItems":[{"id":"1J5VC5wN/PmTF3N8a","uris":["http://zotero.org/users/local/4eITpJL4/items/HXTM2BXB"],"itemData":{"id":62,"type":"report","title":"Where do Americans usually shop for food and how do they travel to get there? Initial findings from the National Household Food Acquisition and Purchase Survey","author":[{"family":"Ver Ploeg","given":"Michele"},{"family":"Mancino","given":"Lisa"},{"family":"Todd","given":"Jessica E"},{"family":"Clay","given":"Dawn Marie"},{"family":"Scharadin","given":"Benjamin"}],"issued":{"date-parts":[["2015"]]}}}],"schema":"https://github.com/citation-style-language/schema/raw/master/csl-citation.json"} </w:instrText>
            </w:r>
            <w:r w:rsidR="00232BAF" w:rsidRPr="00B2155C">
              <w:rPr>
                <w:sz w:val="22"/>
              </w:rPr>
              <w:fldChar w:fldCharType="separate"/>
            </w:r>
            <w:r w:rsidR="00232BAF" w:rsidRPr="00B2155C">
              <w:rPr>
                <w:sz w:val="22"/>
              </w:rPr>
              <w:t xml:space="preserve">(Ver Ploeg </w:t>
            </w:r>
            <w:r w:rsidR="00232BAF" w:rsidRPr="00B2155C">
              <w:rPr>
                <w:i/>
                <w:iCs/>
                <w:sz w:val="22"/>
              </w:rPr>
              <w:t>et al.</w:t>
            </w:r>
            <w:r w:rsidR="00232BAF" w:rsidRPr="00B2155C">
              <w:rPr>
                <w:sz w:val="22"/>
              </w:rPr>
              <w:t xml:space="preserve"> 2015)</w:t>
            </w:r>
            <w:r w:rsidR="00232BAF" w:rsidRPr="00B2155C">
              <w:rPr>
                <w:sz w:val="22"/>
              </w:rPr>
              <w:fldChar w:fldCharType="end"/>
            </w:r>
            <w:r w:rsidR="00232BAF" w:rsidRPr="00B2155C">
              <w:rPr>
                <w:sz w:val="22"/>
              </w:rPr>
              <w:t xml:space="preserve"> </w:t>
            </w:r>
          </w:p>
        </w:tc>
      </w:tr>
    </w:tbl>
    <w:p w14:paraId="50E9AC3B" w14:textId="77777777" w:rsidR="009042E8" w:rsidRPr="00B2155C" w:rsidRDefault="009042E8" w:rsidP="00385E54">
      <w:pPr>
        <w:pStyle w:val="Newparagraph"/>
        <w:spacing w:line="240" w:lineRule="auto"/>
        <w:ind w:firstLine="0"/>
        <w:jc w:val="both"/>
      </w:pPr>
    </w:p>
    <w:p w14:paraId="2AF46585" w14:textId="0586982D" w:rsidR="009D5D9F" w:rsidRPr="00B2155C" w:rsidRDefault="00C71A08" w:rsidP="00385E54">
      <w:pPr>
        <w:pStyle w:val="Newparagraph"/>
        <w:spacing w:line="240" w:lineRule="auto"/>
        <w:jc w:val="both"/>
      </w:pPr>
      <w:r w:rsidRPr="00B2155C">
        <w:t>T</w:t>
      </w:r>
      <w:r w:rsidR="009D5D9F" w:rsidRPr="00B2155C">
        <w:t xml:space="preserve">he descriptive analyses reveal the effectiveness of GPS data to estimate the same metrics that were traditionally extracted from surveys, such as visitation frequency, stores visited, and trip origin. </w:t>
      </w:r>
      <w:r w:rsidRPr="00B2155C">
        <w:t>However</w:t>
      </w:r>
      <w:r w:rsidR="009D5D9F" w:rsidRPr="00B2155C">
        <w:t xml:space="preserve">, we observe inconsistencies compared with prior studies. The GPS-based metrics exhibit significantly lower levels compared with their counterparts from survey-based studies, suggesting that the data may underestimate users' food access </w:t>
      </w:r>
      <w:r w:rsidR="00BD0822" w:rsidRPr="00B2155C">
        <w:t>patterns</w:t>
      </w:r>
      <w:r w:rsidR="009D5D9F" w:rsidRPr="00B2155C">
        <w:t xml:space="preserve">. For instance, the results indicate an average of 9 visits over 1.5 months, translating to an average of 1.4 visits per week. In contrast, the nationwide USDA </w:t>
      </w:r>
      <w:r w:rsidR="009D5D9F" w:rsidRPr="00B2155C">
        <w:lastRenderedPageBreak/>
        <w:t xml:space="preserve">FoodAPS survey reports an average of 6.47 food acquisition events per week for its respondents (households, average size 2.42) </w:t>
      </w:r>
      <w:r w:rsidR="001A2AFF" w:rsidRPr="00B2155C">
        <w:fldChar w:fldCharType="begin"/>
      </w:r>
      <w:r w:rsidR="00D16CE0">
        <w:instrText xml:space="preserve"> ADDIN ZOTERO_ITEM CSL_CITATION {"citationID":"ysNow3am","properties":{"formattedCitation":"(Todd and Scharadin 2016)","plainCitation":"(Todd and Scharadin 2016)","noteIndex":0},"citationItems":[{"id":"1J5VC5wN/FxjbYns1","uris":["http://zotero.org/users/local/4eITpJL4/items/Y4KQSKKP"],"itemData":{"id":61,"type":"report","title":"Where households get food in a typical week: Findings from USDA's FoodAPS","author":[{"family":"Todd","given":"Jessica E"},{"family":"Scharadin","given":"Benjamin"}],"issued":{"date-parts":[["2016"]]}}}],"schema":"https://github.com/citation-style-language/schema/raw/master/csl-citation.json"} </w:instrText>
      </w:r>
      <w:r w:rsidR="001A2AFF" w:rsidRPr="00B2155C">
        <w:fldChar w:fldCharType="separate"/>
      </w:r>
      <w:r w:rsidR="001A2AFF" w:rsidRPr="00B2155C">
        <w:t>(Todd and Scharadin 2016)</w:t>
      </w:r>
      <w:r w:rsidR="001A2AFF" w:rsidRPr="00B2155C">
        <w:fldChar w:fldCharType="end"/>
      </w:r>
      <w:r w:rsidR="009D5D9F" w:rsidRPr="00B2155C">
        <w:t>. A statewide study in Florida demonstrates a lower frequency, with 5.0</w:t>
      </w:r>
      <w:r w:rsidR="001D174F" w:rsidRPr="00B2155C">
        <w:t>%</w:t>
      </w:r>
      <w:r w:rsidR="009D5D9F" w:rsidRPr="00B2155C">
        <w:t xml:space="preserve"> of respondents visiting grocery stores or other retail markets daily, 29.6</w:t>
      </w:r>
      <w:r w:rsidR="001D174F" w:rsidRPr="00B2155C">
        <w:t>%</w:t>
      </w:r>
      <w:r w:rsidR="009D5D9F" w:rsidRPr="00B2155C">
        <w:t xml:space="preserve"> twice weekly, and 39.4</w:t>
      </w:r>
      <w:r w:rsidR="001D174F" w:rsidRPr="00B2155C">
        <w:t>%</w:t>
      </w:r>
      <w:r w:rsidR="009D5D9F" w:rsidRPr="00B2155C">
        <w:t xml:space="preserve"> weekly </w:t>
      </w:r>
      <w:r w:rsidR="001A2AFF" w:rsidRPr="00B2155C">
        <w:fldChar w:fldCharType="begin"/>
      </w:r>
      <w:r w:rsidR="00D16CE0">
        <w:instrText xml:space="preserve"> ADDIN ZOTERO_ITEM CSL_CITATION {"citationID":"65899vfY","properties":{"formattedCitation":"(Hodges and Stevens 2013)","plainCitation":"(Hodges and Stevens 2013)","noteIndex":0},"citationItems":[{"id":"1J5VC5wN/GitT5Nhk","uris":["http://zotero.org/users/local/4eITpJL4/items/NDVKRNPA"],"itemData":{"id":92,"type":"paper-conference","container-title":"Proceedings of the Florida State Horticultural Society","page":"338–345","title":"Local food systems in Florida: Consumer characteristics and economic impacts","volume":"126","author":[{"family":"Hodges","given":"Alan W"},{"family":"Stevens","given":"Thomas J"}],"issued":{"date-parts":[["2013"]]}}}],"schema":"https://github.com/citation-style-language/schema/raw/master/csl-citation.json"} </w:instrText>
      </w:r>
      <w:r w:rsidR="001A2AFF" w:rsidRPr="00B2155C">
        <w:fldChar w:fldCharType="separate"/>
      </w:r>
      <w:r w:rsidR="001A2AFF" w:rsidRPr="00B2155C">
        <w:t>(Hodges and Stevens 2013)</w:t>
      </w:r>
      <w:r w:rsidR="001A2AFF" w:rsidRPr="00B2155C">
        <w:fldChar w:fldCharType="end"/>
      </w:r>
      <w:r w:rsidR="009D5D9F" w:rsidRPr="00B2155C">
        <w:t>. The result</w:t>
      </w:r>
      <w:r w:rsidR="000C3C06" w:rsidRPr="00B2155C">
        <w:t xml:space="preserve">s from the statewide </w:t>
      </w:r>
      <w:r w:rsidR="00FC03D1" w:rsidRPr="00B2155C">
        <w:t xml:space="preserve">survey </w:t>
      </w:r>
      <w:r w:rsidR="000C3C06" w:rsidRPr="00B2155C">
        <w:t>study</w:t>
      </w:r>
      <w:r w:rsidR="009D5D9F" w:rsidRPr="00B2155C">
        <w:t xml:space="preserve">, although lower, still exceeds the visitation frequency observed in our case study. In contrast to the American Time Use Survey, which indicates that around 64 percent of grocery shopping trips involve a direct journey from home to the store </w:t>
      </w:r>
      <w:r w:rsidR="0033261D" w:rsidRPr="00B2155C">
        <w:fldChar w:fldCharType="begin"/>
      </w:r>
      <w:r w:rsidR="00D16CE0">
        <w:instrText xml:space="preserve"> ADDIN ZOTERO_ITEM CSL_CITATION {"citationID":"Ekz64i78","properties":{"formattedCitation":"(Ver Ploeg {\\i{}et al.} 2009)","plainCitation":"(Ver Ploeg et al. 2009)","noteIndex":0},"citationItems":[{"id":"1J5VC5wN/LR19QNPz","uris":["http://zotero.org/users/local/4eITpJL4/items/78LY6DLI"],"itemData":{"id":87,"type":"report","title":"Access to affordable and nutritious food: measuring and understanding food deserts and their consequences: report to congress","author":[{"family":"Ver Ploeg","given":"Michele"},{"family":"Breneman","given":"Vince"},{"family":"Farrigan","given":"Tracey"},{"family":"Hamrick","given":"Karen"},{"family":"Hopkins","given":"David"},{"family":"Kaufman","given":"Phillip"},{"family":"Lin","given":"Biing-Hwan"},{"family":"Nord","given":"Mark"},{"family":"Smith","given":"Travis A"},{"family":"Williams","given":"Ryan"},{"literal":"others"}],"issued":{"date-parts":[["2009"]]}}}],"schema":"https://github.com/citation-style-language/schema/raw/master/csl-citation.json"} </w:instrText>
      </w:r>
      <w:r w:rsidR="0033261D" w:rsidRPr="00B2155C">
        <w:fldChar w:fldCharType="separate"/>
      </w:r>
      <w:r w:rsidR="0033261D" w:rsidRPr="00B2155C">
        <w:t xml:space="preserve">(Ver Ploeg </w:t>
      </w:r>
      <w:r w:rsidR="0033261D" w:rsidRPr="00B2155C">
        <w:rPr>
          <w:i/>
          <w:iCs/>
        </w:rPr>
        <w:t>et al.</w:t>
      </w:r>
      <w:r w:rsidR="0033261D" w:rsidRPr="00B2155C">
        <w:t xml:space="preserve"> 2009)</w:t>
      </w:r>
      <w:r w:rsidR="0033261D" w:rsidRPr="00B2155C">
        <w:fldChar w:fldCharType="end"/>
      </w:r>
      <w:r w:rsidR="009D5D9F" w:rsidRPr="00B2155C">
        <w:t>, the GPS data results underestimate this proportion. Regarding the metric of home-to-store distance, the extracted values are more consistent with literature (3-4 miles</w:t>
      </w:r>
      <w:r w:rsidR="00936283">
        <w:rPr>
          <w:rFonts w:hint="eastAsia"/>
          <w:lang w:eastAsia="zh-CN"/>
        </w:rPr>
        <w:t xml:space="preserve">, </w:t>
      </w:r>
      <w:r w:rsidR="00936283">
        <w:rPr>
          <w:lang w:eastAsia="zh-CN"/>
        </w:rPr>
        <w:t>Euclidean</w:t>
      </w:r>
      <w:r w:rsidR="00936283">
        <w:rPr>
          <w:rFonts w:hint="eastAsia"/>
          <w:lang w:eastAsia="zh-CN"/>
        </w:rPr>
        <w:t xml:space="preserve"> distance</w:t>
      </w:r>
      <w:r w:rsidR="009D5D9F" w:rsidRPr="00B2155C">
        <w:t xml:space="preserve">) </w:t>
      </w:r>
      <w:r w:rsidR="0033261D" w:rsidRPr="00B2155C">
        <w:fldChar w:fldCharType="begin"/>
      </w:r>
      <w:r w:rsidR="00D16CE0">
        <w:instrText xml:space="preserve"> ADDIN ZOTERO_ITEM CSL_CITATION {"citationID":"GJ3OEJRw","properties":{"formattedCitation":"(Ver Ploeg {\\i{}et al.} 2015)","plainCitation":"(Ver Ploeg et al. 2015)","noteIndex":0},"citationItems":[{"id":"1J5VC5wN/PmTF3N8a","uris":["http://zotero.org/users/local/4eITpJL4/items/HXTM2BXB"],"itemData":{"id":62,"type":"report","title":"Where do Americans usually shop for food and how do they travel to get there? Initial findings from the National Household Food Acquisition and Purchase Survey","author":[{"family":"Ver Ploeg","given":"Michele"},{"family":"Mancino","given":"Lisa"},{"family":"Todd","given":"Jessica E"},{"family":"Clay","given":"Dawn Marie"},{"family":"Scharadin","given":"Benjamin"}],"issued":{"date-parts":[["2015"]]}}}],"schema":"https://github.com/citation-style-language/schema/raw/master/csl-citation.json"} </w:instrText>
      </w:r>
      <w:r w:rsidR="0033261D" w:rsidRPr="00B2155C">
        <w:fldChar w:fldCharType="separate"/>
      </w:r>
      <w:r w:rsidR="0033261D" w:rsidRPr="00B2155C">
        <w:t xml:space="preserve">(Ver Ploeg </w:t>
      </w:r>
      <w:r w:rsidR="0033261D" w:rsidRPr="00B2155C">
        <w:rPr>
          <w:i/>
          <w:iCs/>
        </w:rPr>
        <w:t>et al.</w:t>
      </w:r>
      <w:r w:rsidR="0033261D" w:rsidRPr="00B2155C">
        <w:t xml:space="preserve"> 2015)</w:t>
      </w:r>
      <w:r w:rsidR="0033261D" w:rsidRPr="00B2155C">
        <w:fldChar w:fldCharType="end"/>
      </w:r>
      <w:r w:rsidR="009D5D9F" w:rsidRPr="00B2155C">
        <w:t>.</w:t>
      </w:r>
    </w:p>
    <w:p w14:paraId="6FD59015" w14:textId="40330B45" w:rsidR="002A1917" w:rsidRPr="00B2155C" w:rsidRDefault="009D5D9F" w:rsidP="00385E54">
      <w:pPr>
        <w:pStyle w:val="Newparagraph"/>
        <w:spacing w:line="240" w:lineRule="auto"/>
        <w:jc w:val="both"/>
      </w:pPr>
      <w:r w:rsidRPr="00B2155C">
        <w:t xml:space="preserve">The observed disparities in the secondary GPS dataset can be attributed to two factors. First, despite higher coverage at the population level, the temporal coverage of </w:t>
      </w:r>
      <w:proofErr w:type="gramStart"/>
      <w:r w:rsidRPr="00B2155C">
        <w:t>each individual's</w:t>
      </w:r>
      <w:proofErr w:type="gramEnd"/>
      <w:r w:rsidRPr="00B2155C">
        <w:t xml:space="preserve"> activities can </w:t>
      </w:r>
      <w:r w:rsidR="00764601" w:rsidRPr="00B2155C">
        <w:t>still be</w:t>
      </w:r>
      <w:r w:rsidRPr="00B2155C">
        <w:t xml:space="preserve"> low. Intermittent tracking, present in both primary and secondary </w:t>
      </w:r>
      <w:r w:rsidR="00BB636B" w:rsidRPr="00B2155C">
        <w:t xml:space="preserve">GPS </w:t>
      </w:r>
      <w:r w:rsidRPr="00B2155C">
        <w:t xml:space="preserve">data, results in low temporal coverage and a decrease in the recorded number of visits. Secondary GPS data, in particular, encounters an additional challenge known as behavior bias </w:t>
      </w:r>
      <w:r w:rsidR="00ED694B" w:rsidRPr="00B2155C">
        <w:fldChar w:fldCharType="begin"/>
      </w:r>
      <w:r w:rsidR="00D16CE0">
        <w:instrText xml:space="preserve"> ADDIN ZOTERO_ITEM CSL_CITATION {"citationID":"CnOPDxgN","properties":{"formattedCitation":"(Li {\\i{}et al.} 2023)","plainCitation":"(Li et al. 2023)","noteIndex":0},"citationItems":[{"id":"1J5VC5wN/00r6mpko","uris":["http://zotero.org/users/local/4eITpJL4/items/XZU84BQ9"],"itemData":{"id":10,"type":"article-journal","container-title":"Available at SSRN 4383333","title":"Understanding the bias of mobile location data across spatial scales and over time: a comprehensive analysis of SafeGraph data in the United States","author":[{"family":"Li","given":"Zhenlong"},{"family":"Ning","given":"Huan"},{"family":"Jing","given":"Fengrui"},{"family":"Lessani","given":"M Naser"}],"issued":{"date-parts":[["2023"]]}}}],"schema":"https://github.com/citation-style-language/schema/raw/master/csl-citation.json"} </w:instrText>
      </w:r>
      <w:r w:rsidR="00ED694B" w:rsidRPr="00B2155C">
        <w:fldChar w:fldCharType="separate"/>
      </w:r>
      <w:r w:rsidR="00ED694B" w:rsidRPr="00B2155C">
        <w:t xml:space="preserve">(Li </w:t>
      </w:r>
      <w:r w:rsidR="00ED694B" w:rsidRPr="00B2155C">
        <w:rPr>
          <w:i/>
          <w:iCs/>
        </w:rPr>
        <w:t>et al.</w:t>
      </w:r>
      <w:r w:rsidR="00ED694B" w:rsidRPr="00B2155C">
        <w:t xml:space="preserve"> 2023)</w:t>
      </w:r>
      <w:r w:rsidR="00ED694B" w:rsidRPr="00B2155C">
        <w:fldChar w:fldCharType="end"/>
      </w:r>
      <w:r w:rsidRPr="00B2155C">
        <w:t xml:space="preserve">. This bias occurs when individuals activate location services selectively, typically during specific app usage, leading to inconsistencies in tracking. In the context of food access, this bias may arise when device users, who may be already familiar with nearby food retailers, refrain from activating location applications. This may contribute to the lower frequency and home-based visit percentage. Second, the inference procedure may also introduce errors, which is extensively discussed in the sensitivity analysis section later. </w:t>
      </w:r>
    </w:p>
    <w:p w14:paraId="6F0564AC" w14:textId="5BBB431F" w:rsidR="002A1917" w:rsidRPr="00B2155C" w:rsidRDefault="0039277E" w:rsidP="00385E54">
      <w:pPr>
        <w:pStyle w:val="Heading3"/>
        <w:spacing w:line="240" w:lineRule="auto"/>
        <w:jc w:val="both"/>
      </w:pPr>
      <w:r w:rsidRPr="00B2155C">
        <w:rPr>
          <w:lang w:eastAsia="zh-CN"/>
        </w:rPr>
        <w:t xml:space="preserve">3.4.4 </w:t>
      </w:r>
      <w:r w:rsidR="00557459" w:rsidRPr="00B2155C">
        <w:t>Spatiotemporal Patterns</w:t>
      </w:r>
      <w:r w:rsidR="00916FC2" w:rsidRPr="00B2155C">
        <w:t xml:space="preserve"> of Food</w:t>
      </w:r>
      <w:r w:rsidR="00286F02" w:rsidRPr="00B2155C">
        <w:t xml:space="preserve"> Access</w:t>
      </w:r>
    </w:p>
    <w:p w14:paraId="1C8E3E88" w14:textId="0529A060" w:rsidR="00794F51" w:rsidRPr="00B2155C" w:rsidRDefault="6C38FFD9" w:rsidP="00394841">
      <w:pPr>
        <w:pStyle w:val="Paragraph"/>
        <w:spacing w:line="240" w:lineRule="auto"/>
        <w:jc w:val="both"/>
      </w:pPr>
      <w:r w:rsidRPr="00B2155C">
        <w:t xml:space="preserve">A major advantage of GPS data is its high resolution and ability to capture detailed and precise patterns in both spatial and temporal dimensions. For spatial analysis, we focus on the </w:t>
      </w:r>
      <w:r w:rsidRPr="00B2155C">
        <w:rPr>
          <w:i/>
          <w:iCs/>
        </w:rPr>
        <w:t>home-to-store distance</w:t>
      </w:r>
      <w:r w:rsidRPr="00B2155C">
        <w:t xml:space="preserve"> metric, examining both the distance to the stores </w:t>
      </w:r>
      <w:r w:rsidRPr="00331AB5">
        <w:rPr>
          <w:i/>
          <w:iCs/>
        </w:rPr>
        <w:t>visited</w:t>
      </w:r>
      <w:r w:rsidRPr="00B2155C">
        <w:t xml:space="preserve"> and the distance to the stores </w:t>
      </w:r>
      <w:r w:rsidRPr="00331AB5">
        <w:rPr>
          <w:i/>
          <w:iCs/>
        </w:rPr>
        <w:t>nearest</w:t>
      </w:r>
      <w:r w:rsidRPr="00B2155C">
        <w:t xml:space="preserve"> to the individuals</w:t>
      </w:r>
      <w:r w:rsidR="006850A7">
        <w:rPr>
          <w:lang w:eastAsia="zh-CN"/>
        </w:rPr>
        <w:t>’</w:t>
      </w:r>
      <w:r w:rsidRPr="00B2155C">
        <w:t xml:space="preserve"> homes. We first focus on each sample </w:t>
      </w:r>
      <w:r w:rsidRPr="00394841">
        <w:rPr>
          <w:i/>
          <w:iCs/>
        </w:rPr>
        <w:t>individual</w:t>
      </w:r>
      <w:r w:rsidRPr="00B2155C">
        <w:t xml:space="preserve">, plotting the distribution curves and the scatter density plots of the two distances in </w:t>
      </w:r>
      <w:r w:rsidR="00FF2706" w:rsidRPr="00B2155C">
        <w:fldChar w:fldCharType="begin"/>
      </w:r>
      <w:r w:rsidR="00FF2706" w:rsidRPr="00B2155C">
        <w:instrText xml:space="preserve"> REF _Ref159175475 \h </w:instrText>
      </w:r>
      <w:r w:rsidR="00D36B40" w:rsidRPr="00B2155C">
        <w:instrText xml:space="preserve"> \* MERGEFORMAT </w:instrText>
      </w:r>
      <w:r w:rsidR="00FF2706" w:rsidRPr="00B2155C">
        <w:fldChar w:fldCharType="separate"/>
      </w:r>
      <w:r w:rsidR="7816C4E2" w:rsidRPr="00B2155C">
        <w:rPr>
          <w:i/>
          <w:iCs/>
        </w:rPr>
        <w:t>Figure 5</w:t>
      </w:r>
      <w:r w:rsidR="00FF2706" w:rsidRPr="00B2155C">
        <w:fldChar w:fldCharType="end"/>
      </w:r>
      <w:r w:rsidR="27AF035E" w:rsidRPr="00B2155C">
        <w:t xml:space="preserve"> </w:t>
      </w:r>
      <w:r w:rsidRPr="00B2155C">
        <w:t xml:space="preserve">and </w:t>
      </w:r>
      <w:r w:rsidR="00FF2706" w:rsidRPr="00B2155C">
        <w:fldChar w:fldCharType="begin"/>
      </w:r>
      <w:r w:rsidR="00FF2706" w:rsidRPr="00B2155C">
        <w:instrText xml:space="preserve"> REF _Ref159175487 \h </w:instrText>
      </w:r>
      <w:r w:rsidR="00D36B40" w:rsidRPr="00B2155C">
        <w:instrText xml:space="preserve"> \* MERGEFORMAT </w:instrText>
      </w:r>
      <w:r w:rsidR="00FF2706" w:rsidRPr="00B2155C">
        <w:fldChar w:fldCharType="separate"/>
      </w:r>
      <w:r w:rsidR="7816C4E2" w:rsidRPr="00B2155C">
        <w:rPr>
          <w:i/>
          <w:iCs/>
        </w:rPr>
        <w:t>Figure 6</w:t>
      </w:r>
      <w:r w:rsidR="00FF2706" w:rsidRPr="00B2155C">
        <w:fldChar w:fldCharType="end"/>
      </w:r>
      <w:r w:rsidRPr="00B2155C">
        <w:t xml:space="preserve">. </w:t>
      </w:r>
      <w:r w:rsidR="00E62772" w:rsidRPr="00B2155C">
        <w:fldChar w:fldCharType="begin"/>
      </w:r>
      <w:r w:rsidR="00E62772" w:rsidRPr="00B2155C">
        <w:instrText xml:space="preserve"> REF _Ref159175487 \h </w:instrText>
      </w:r>
      <w:r w:rsidR="00D36B40" w:rsidRPr="00B2155C">
        <w:instrText xml:space="preserve"> \* MERGEFORMAT </w:instrText>
      </w:r>
      <w:r w:rsidR="00E62772" w:rsidRPr="00B2155C">
        <w:fldChar w:fldCharType="separate"/>
      </w:r>
      <w:r w:rsidR="7816C4E2" w:rsidRPr="00B2155C">
        <w:rPr>
          <w:i/>
          <w:iCs/>
        </w:rPr>
        <w:t>Figure 6</w:t>
      </w:r>
      <w:r w:rsidR="00E62772" w:rsidRPr="00B2155C">
        <w:fldChar w:fldCharType="end"/>
      </w:r>
      <w:r w:rsidR="2A9F4D8F" w:rsidRPr="00B2155C">
        <w:t xml:space="preserve"> is</w:t>
      </w:r>
      <w:r w:rsidR="1F6456C2" w:rsidRPr="00B2155C">
        <w:t xml:space="preserve"> the iso-density graph of the visited v.s. nearest store distance points of </w:t>
      </w:r>
      <w:proofErr w:type="gramStart"/>
      <w:r w:rsidR="1F6456C2" w:rsidRPr="00B2155C">
        <w:t>each individual</w:t>
      </w:r>
      <w:proofErr w:type="gramEnd"/>
      <w:r w:rsidR="1F6456C2" w:rsidRPr="00B2155C">
        <w:t xml:space="preserve">. Darker colors indicate higher density levels, meaning more individuals. </w:t>
      </w:r>
      <w:r w:rsidR="2E156D0D" w:rsidRPr="00B2155C">
        <w:t xml:space="preserve">We then aggregate the individual measurements to </w:t>
      </w:r>
      <w:r w:rsidR="2E156D0D" w:rsidRPr="00394841">
        <w:t>tract</w:t>
      </w:r>
      <w:r w:rsidR="00394841" w:rsidRPr="00394841">
        <w:rPr>
          <w:rFonts w:hint="eastAsia"/>
          <w:lang w:eastAsia="zh-CN"/>
        </w:rPr>
        <w:t>-</w:t>
      </w:r>
      <w:r w:rsidR="2E156D0D" w:rsidRPr="00394841">
        <w:t>level</w:t>
      </w:r>
      <w:r w:rsidR="2E156D0D" w:rsidRPr="00B2155C">
        <w:t xml:space="preserve"> and visualize them in maps in </w:t>
      </w:r>
      <w:r w:rsidR="008B0BA9" w:rsidRPr="00B2155C">
        <w:fldChar w:fldCharType="begin"/>
      </w:r>
      <w:r w:rsidR="008B0BA9" w:rsidRPr="00B2155C">
        <w:instrText xml:space="preserve"> REF _Ref159175497 \h  \* MERGEFORMAT </w:instrText>
      </w:r>
      <w:r w:rsidR="008B0BA9" w:rsidRPr="00B2155C">
        <w:fldChar w:fldCharType="separate"/>
      </w:r>
      <w:r w:rsidR="7816C4E2" w:rsidRPr="00B2155C">
        <w:rPr>
          <w:i/>
          <w:iCs/>
        </w:rPr>
        <w:t>Figure 7</w:t>
      </w:r>
      <w:r w:rsidR="008B0BA9" w:rsidRPr="00B2155C">
        <w:fldChar w:fldCharType="end"/>
      </w:r>
      <w:r w:rsidR="2E156D0D" w:rsidRPr="00B2155C">
        <w:t xml:space="preserve">.  </w:t>
      </w:r>
      <w:r w:rsidR="00E62772" w:rsidRPr="00B2155C">
        <w:fldChar w:fldCharType="begin"/>
      </w:r>
      <w:r w:rsidR="00E62772" w:rsidRPr="00B2155C">
        <w:instrText xml:space="preserve"> REF _Ref159175497 \h </w:instrText>
      </w:r>
      <w:r w:rsidR="00D36B40" w:rsidRPr="00B2155C">
        <w:instrText xml:space="preserve"> \* MERGEFORMAT </w:instrText>
      </w:r>
      <w:r w:rsidR="00E62772" w:rsidRPr="00B2155C">
        <w:fldChar w:fldCharType="separate"/>
      </w:r>
      <w:r w:rsidR="7816C4E2" w:rsidRPr="00B2155C">
        <w:rPr>
          <w:i/>
          <w:iCs/>
        </w:rPr>
        <w:t>Figure 7</w:t>
      </w:r>
      <w:r w:rsidR="00E62772" w:rsidRPr="00B2155C">
        <w:fldChar w:fldCharType="end"/>
      </w:r>
      <w:r w:rsidR="1F6456C2" w:rsidRPr="00B2155C">
        <w:t xml:space="preserve"> present</w:t>
      </w:r>
      <w:r w:rsidR="2A9F4D8F" w:rsidRPr="00B2155C">
        <w:t>s</w:t>
      </w:r>
      <w:r w:rsidR="1F6456C2" w:rsidRPr="00B2155C">
        <w:t xml:space="preserve"> the tract-level average home-store distance values</w:t>
      </w:r>
      <w:r w:rsidR="46F222E3" w:rsidRPr="00B2155C">
        <w:t>, where</w:t>
      </w:r>
      <w:r w:rsidR="1F6456C2" w:rsidRPr="00B2155C">
        <w:t xml:space="preserve"> </w:t>
      </w:r>
      <w:r w:rsidR="46F222E3" w:rsidRPr="00B2155C">
        <w:t>d</w:t>
      </w:r>
      <w:r w:rsidR="1F6456C2" w:rsidRPr="00B2155C">
        <w:t>arker colors indicate larger distances.</w:t>
      </w:r>
    </w:p>
    <w:p w14:paraId="1D74D5C0" w14:textId="670D9AC2" w:rsidR="0040763F" w:rsidRPr="00B2155C" w:rsidRDefault="00A24E84" w:rsidP="00FF30D9">
      <w:pPr>
        <w:pStyle w:val="Newparagraph"/>
        <w:spacing w:before="240" w:line="240" w:lineRule="auto"/>
        <w:ind w:firstLine="0"/>
        <w:jc w:val="both"/>
      </w:pPr>
      <w:r w:rsidRPr="00B2155C">
        <w:rPr>
          <w:noProof/>
        </w:rPr>
        <w:drawing>
          <wp:inline distT="0" distB="0" distL="0" distR="0" wp14:anchorId="0FF6E9A2" wp14:editId="05DD09F5">
            <wp:extent cx="5399405" cy="1989455"/>
            <wp:effectExtent l="0" t="0" r="0" b="0"/>
            <wp:docPr id="12" name="Picture 11" descr="A comparison of a graph&#10;&#10;Description automatically generated">
              <a:extLst xmlns:a="http://schemas.openxmlformats.org/drawingml/2006/main">
                <a:ext uri="{FF2B5EF4-FFF2-40B4-BE49-F238E27FC236}">
                  <a16:creationId xmlns:a16="http://schemas.microsoft.com/office/drawing/2014/main" id="{71C578CB-92A2-2BB4-7730-BFAE55188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omparison of a graph&#10;&#10;Description automatically generated">
                      <a:extLst>
                        <a:ext uri="{FF2B5EF4-FFF2-40B4-BE49-F238E27FC236}">
                          <a16:creationId xmlns:a16="http://schemas.microsoft.com/office/drawing/2014/main" id="{71C578CB-92A2-2BB4-7730-BFAE551884FF}"/>
                        </a:ext>
                      </a:extLst>
                    </pic:cNvPr>
                    <pic:cNvPicPr>
                      <a:picLocks noChangeAspect="1"/>
                    </pic:cNvPicPr>
                  </pic:nvPicPr>
                  <pic:blipFill>
                    <a:blip r:embed="rId28"/>
                    <a:stretch>
                      <a:fillRect/>
                    </a:stretch>
                  </pic:blipFill>
                  <pic:spPr>
                    <a:xfrm>
                      <a:off x="0" y="0"/>
                      <a:ext cx="5399405" cy="1989455"/>
                    </a:xfrm>
                    <a:prstGeom prst="rect">
                      <a:avLst/>
                    </a:prstGeom>
                  </pic:spPr>
                </pic:pic>
              </a:graphicData>
            </a:graphic>
          </wp:inline>
        </w:drawing>
      </w:r>
    </w:p>
    <w:p w14:paraId="35BB2B2E" w14:textId="7CB52EF6" w:rsidR="0040763F" w:rsidRPr="00B2155C" w:rsidRDefault="002249B1" w:rsidP="00385E54">
      <w:pPr>
        <w:pStyle w:val="Caption"/>
        <w:jc w:val="center"/>
        <w:rPr>
          <w:i w:val="0"/>
          <w:iCs w:val="0"/>
          <w:color w:val="auto"/>
          <w:sz w:val="24"/>
          <w:szCs w:val="24"/>
        </w:rPr>
      </w:pPr>
      <w:bookmarkStart w:id="23" w:name="_Ref159175475"/>
      <w:r w:rsidRPr="00B2155C">
        <w:rPr>
          <w:i w:val="0"/>
          <w:iCs w:val="0"/>
          <w:color w:val="auto"/>
          <w:sz w:val="24"/>
          <w:szCs w:val="24"/>
          <w:highlight w:val="yellow"/>
        </w:rPr>
        <w:t xml:space="preserve">Figure </w:t>
      </w:r>
      <w:r w:rsidRPr="00B2155C">
        <w:rPr>
          <w:i w:val="0"/>
          <w:iCs w:val="0"/>
          <w:color w:val="auto"/>
          <w:sz w:val="24"/>
          <w:szCs w:val="24"/>
          <w:highlight w:val="yellow"/>
        </w:rPr>
        <w:fldChar w:fldCharType="begin"/>
      </w:r>
      <w:r w:rsidRPr="00B2155C">
        <w:rPr>
          <w:i w:val="0"/>
          <w:iCs w:val="0"/>
          <w:color w:val="auto"/>
          <w:sz w:val="24"/>
          <w:szCs w:val="24"/>
          <w:highlight w:val="yellow"/>
        </w:rPr>
        <w:instrText xml:space="preserve"> SEQ Figure \* ARABIC </w:instrText>
      </w:r>
      <w:r w:rsidRPr="00B2155C">
        <w:rPr>
          <w:i w:val="0"/>
          <w:iCs w:val="0"/>
          <w:color w:val="auto"/>
          <w:sz w:val="24"/>
          <w:szCs w:val="24"/>
          <w:highlight w:val="yellow"/>
        </w:rPr>
        <w:fldChar w:fldCharType="separate"/>
      </w:r>
      <w:r w:rsidR="00C44A1E" w:rsidRPr="00B2155C">
        <w:rPr>
          <w:i w:val="0"/>
          <w:iCs w:val="0"/>
          <w:noProof/>
          <w:color w:val="auto"/>
          <w:sz w:val="24"/>
          <w:szCs w:val="24"/>
          <w:highlight w:val="yellow"/>
        </w:rPr>
        <w:t>5</w:t>
      </w:r>
      <w:r w:rsidRPr="00B2155C">
        <w:rPr>
          <w:i w:val="0"/>
          <w:iCs w:val="0"/>
          <w:color w:val="auto"/>
          <w:sz w:val="24"/>
          <w:szCs w:val="24"/>
          <w:highlight w:val="yellow"/>
        </w:rPr>
        <w:fldChar w:fldCharType="end"/>
      </w:r>
      <w:bookmarkEnd w:id="23"/>
      <w:r w:rsidR="00190D7B" w:rsidRPr="00B2155C">
        <w:rPr>
          <w:i w:val="0"/>
          <w:iCs w:val="0"/>
          <w:color w:val="auto"/>
          <w:sz w:val="24"/>
          <w:szCs w:val="24"/>
          <w:highlight w:val="yellow"/>
        </w:rPr>
        <w:t xml:space="preserve"> </w:t>
      </w:r>
      <w:r w:rsidR="00794F51" w:rsidRPr="00B2155C">
        <w:rPr>
          <w:i w:val="0"/>
          <w:iCs w:val="0"/>
          <w:color w:val="auto"/>
          <w:sz w:val="24"/>
          <w:szCs w:val="24"/>
          <w:highlight w:val="yellow"/>
        </w:rPr>
        <w:t>Density plots of</w:t>
      </w:r>
      <w:r w:rsidR="00190D7B" w:rsidRPr="00B2155C">
        <w:rPr>
          <w:i w:val="0"/>
          <w:iCs w:val="0"/>
          <w:color w:val="auto"/>
          <w:sz w:val="24"/>
          <w:szCs w:val="24"/>
          <w:highlight w:val="yellow"/>
        </w:rPr>
        <w:t xml:space="preserve"> home-to-store distance</w:t>
      </w:r>
      <w:r w:rsidR="00794F51" w:rsidRPr="00B2155C">
        <w:rPr>
          <w:i w:val="0"/>
          <w:iCs w:val="0"/>
          <w:color w:val="auto"/>
          <w:sz w:val="24"/>
          <w:szCs w:val="24"/>
          <w:highlight w:val="yellow"/>
        </w:rPr>
        <w:t>s</w:t>
      </w:r>
      <w:r w:rsidR="00794F51" w:rsidRPr="00B2155C">
        <w:rPr>
          <w:i w:val="0"/>
          <w:iCs w:val="0"/>
          <w:color w:val="auto"/>
          <w:sz w:val="24"/>
          <w:szCs w:val="24"/>
        </w:rPr>
        <w:t xml:space="preserve"> </w:t>
      </w:r>
    </w:p>
    <w:p w14:paraId="7168AE97" w14:textId="646BEB1F" w:rsidR="0040763F" w:rsidRPr="00B2155C" w:rsidRDefault="004967D9" w:rsidP="00385E54">
      <w:pPr>
        <w:pStyle w:val="Newparagraph"/>
        <w:spacing w:line="240" w:lineRule="auto"/>
        <w:ind w:firstLine="0"/>
        <w:jc w:val="both"/>
      </w:pPr>
      <w:r w:rsidRPr="00B2155C">
        <w:rPr>
          <w:noProof/>
        </w:rPr>
        <w:lastRenderedPageBreak/>
        <w:drawing>
          <wp:inline distT="0" distB="0" distL="0" distR="0" wp14:anchorId="1B27F10F" wp14:editId="640BD4EA">
            <wp:extent cx="5399405" cy="2416175"/>
            <wp:effectExtent l="0" t="0" r="0" b="3175"/>
            <wp:docPr id="48" name="Picture 47" descr="A collage of graphs&#10;&#10;Description automatically generated">
              <a:extLst xmlns:a="http://schemas.openxmlformats.org/drawingml/2006/main">
                <a:ext uri="{FF2B5EF4-FFF2-40B4-BE49-F238E27FC236}">
                  <a16:creationId xmlns:a16="http://schemas.microsoft.com/office/drawing/2014/main" id="{7A632CB6-97E8-C358-83D7-D814777144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A collage of graphs&#10;&#10;Description automatically generated">
                      <a:extLst>
                        <a:ext uri="{FF2B5EF4-FFF2-40B4-BE49-F238E27FC236}">
                          <a16:creationId xmlns:a16="http://schemas.microsoft.com/office/drawing/2014/main" id="{7A632CB6-97E8-C358-83D7-D81477714416}"/>
                        </a:ext>
                      </a:extLst>
                    </pic:cNvPr>
                    <pic:cNvPicPr>
                      <a:picLocks noChangeAspect="1"/>
                    </pic:cNvPicPr>
                  </pic:nvPicPr>
                  <pic:blipFill>
                    <a:blip r:embed="rId29"/>
                    <a:stretch>
                      <a:fillRect/>
                    </a:stretch>
                  </pic:blipFill>
                  <pic:spPr>
                    <a:xfrm>
                      <a:off x="0" y="0"/>
                      <a:ext cx="5399405" cy="2416175"/>
                    </a:xfrm>
                    <a:prstGeom prst="rect">
                      <a:avLst/>
                    </a:prstGeom>
                  </pic:spPr>
                </pic:pic>
              </a:graphicData>
            </a:graphic>
          </wp:inline>
        </w:drawing>
      </w:r>
    </w:p>
    <w:p w14:paraId="61B9F364" w14:textId="64394348" w:rsidR="0040763F" w:rsidRPr="00B2155C" w:rsidRDefault="002249B1" w:rsidP="00385E54">
      <w:pPr>
        <w:pStyle w:val="Caption"/>
        <w:jc w:val="center"/>
        <w:rPr>
          <w:i w:val="0"/>
          <w:iCs w:val="0"/>
          <w:color w:val="auto"/>
          <w:sz w:val="24"/>
          <w:szCs w:val="24"/>
        </w:rPr>
      </w:pPr>
      <w:bookmarkStart w:id="24" w:name="_Ref159175487"/>
      <w:r w:rsidRPr="00B2155C">
        <w:rPr>
          <w:i w:val="0"/>
          <w:iCs w:val="0"/>
          <w:color w:val="auto"/>
          <w:sz w:val="24"/>
          <w:szCs w:val="24"/>
          <w:highlight w:val="yellow"/>
        </w:rPr>
        <w:t xml:space="preserve">Figure </w:t>
      </w:r>
      <w:r w:rsidRPr="00B2155C">
        <w:rPr>
          <w:i w:val="0"/>
          <w:iCs w:val="0"/>
          <w:color w:val="auto"/>
          <w:sz w:val="24"/>
          <w:szCs w:val="24"/>
          <w:highlight w:val="yellow"/>
        </w:rPr>
        <w:fldChar w:fldCharType="begin"/>
      </w:r>
      <w:r w:rsidRPr="00B2155C">
        <w:rPr>
          <w:i w:val="0"/>
          <w:iCs w:val="0"/>
          <w:color w:val="auto"/>
          <w:sz w:val="24"/>
          <w:szCs w:val="24"/>
          <w:highlight w:val="yellow"/>
        </w:rPr>
        <w:instrText xml:space="preserve"> SEQ Figure \* ARABIC </w:instrText>
      </w:r>
      <w:r w:rsidRPr="00B2155C">
        <w:rPr>
          <w:i w:val="0"/>
          <w:iCs w:val="0"/>
          <w:color w:val="auto"/>
          <w:sz w:val="24"/>
          <w:szCs w:val="24"/>
          <w:highlight w:val="yellow"/>
        </w:rPr>
        <w:fldChar w:fldCharType="separate"/>
      </w:r>
      <w:r w:rsidR="00C44A1E" w:rsidRPr="00B2155C">
        <w:rPr>
          <w:i w:val="0"/>
          <w:iCs w:val="0"/>
          <w:noProof/>
          <w:color w:val="auto"/>
          <w:sz w:val="24"/>
          <w:szCs w:val="24"/>
          <w:highlight w:val="yellow"/>
        </w:rPr>
        <w:t>6</w:t>
      </w:r>
      <w:r w:rsidRPr="00B2155C">
        <w:rPr>
          <w:i w:val="0"/>
          <w:iCs w:val="0"/>
          <w:color w:val="auto"/>
          <w:sz w:val="24"/>
          <w:szCs w:val="24"/>
          <w:highlight w:val="yellow"/>
        </w:rPr>
        <w:fldChar w:fldCharType="end"/>
      </w:r>
      <w:bookmarkEnd w:id="24"/>
      <w:r w:rsidR="009D0806" w:rsidRPr="00B2155C">
        <w:rPr>
          <w:i w:val="0"/>
          <w:iCs w:val="0"/>
          <w:color w:val="auto"/>
          <w:sz w:val="24"/>
          <w:szCs w:val="24"/>
          <w:highlight w:val="yellow"/>
        </w:rPr>
        <w:t xml:space="preserve"> </w:t>
      </w:r>
      <w:r w:rsidR="001D1E2E" w:rsidRPr="00B2155C">
        <w:rPr>
          <w:i w:val="0"/>
          <w:iCs w:val="0"/>
          <w:color w:val="auto"/>
          <w:sz w:val="24"/>
          <w:szCs w:val="24"/>
          <w:highlight w:val="yellow"/>
        </w:rPr>
        <w:t>D</w:t>
      </w:r>
      <w:r w:rsidR="009D0806" w:rsidRPr="00B2155C">
        <w:rPr>
          <w:i w:val="0"/>
          <w:iCs w:val="0"/>
          <w:color w:val="auto"/>
          <w:sz w:val="24"/>
          <w:szCs w:val="24"/>
          <w:highlight w:val="yellow"/>
        </w:rPr>
        <w:t xml:space="preserve">ensity </w:t>
      </w:r>
      <w:r w:rsidR="001D1E2E" w:rsidRPr="00B2155C">
        <w:rPr>
          <w:i w:val="0"/>
          <w:iCs w:val="0"/>
          <w:color w:val="auto"/>
          <w:sz w:val="24"/>
          <w:szCs w:val="24"/>
          <w:highlight w:val="yellow"/>
        </w:rPr>
        <w:t xml:space="preserve">contours </w:t>
      </w:r>
      <w:r w:rsidR="009D0806" w:rsidRPr="00B2155C">
        <w:rPr>
          <w:i w:val="0"/>
          <w:iCs w:val="0"/>
          <w:color w:val="auto"/>
          <w:sz w:val="24"/>
          <w:szCs w:val="24"/>
          <w:highlight w:val="yellow"/>
        </w:rPr>
        <w:t>of home-to-store distance</w:t>
      </w:r>
      <w:r w:rsidR="00794F51" w:rsidRPr="00B2155C">
        <w:rPr>
          <w:i w:val="0"/>
          <w:iCs w:val="0"/>
          <w:color w:val="auto"/>
          <w:sz w:val="24"/>
          <w:szCs w:val="24"/>
          <w:highlight w:val="yellow"/>
        </w:rPr>
        <w:t>s</w:t>
      </w:r>
      <w:r w:rsidR="00794F51" w:rsidRPr="00B2155C">
        <w:rPr>
          <w:i w:val="0"/>
          <w:iCs w:val="0"/>
          <w:color w:val="auto"/>
          <w:sz w:val="24"/>
          <w:szCs w:val="24"/>
        </w:rPr>
        <w:t xml:space="preserve"> </w:t>
      </w:r>
    </w:p>
    <w:p w14:paraId="7B83AE19" w14:textId="2DF5D96C" w:rsidR="0040763F" w:rsidRPr="00B2155C" w:rsidRDefault="00A646ED" w:rsidP="00385E54">
      <w:pPr>
        <w:pStyle w:val="Newparagraph"/>
        <w:spacing w:line="240" w:lineRule="auto"/>
        <w:ind w:firstLine="0"/>
        <w:jc w:val="center"/>
      </w:pPr>
      <w:r w:rsidRPr="00B2155C">
        <w:rPr>
          <w:noProof/>
        </w:rPr>
        <w:drawing>
          <wp:inline distT="0" distB="0" distL="0" distR="0" wp14:anchorId="4BA2C965" wp14:editId="0F3AD3D8">
            <wp:extent cx="5399405" cy="4032885"/>
            <wp:effectExtent l="0" t="0" r="0" b="5715"/>
            <wp:docPr id="1499325437" name="Picture 1" descr="A collage of different colored m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25437" name="Picture 1" descr="A collage of different colored maps&#10;&#10;Description automatically generated"/>
                    <pic:cNvPicPr/>
                  </pic:nvPicPr>
                  <pic:blipFill>
                    <a:blip r:embed="rId30"/>
                    <a:stretch>
                      <a:fillRect/>
                    </a:stretch>
                  </pic:blipFill>
                  <pic:spPr>
                    <a:xfrm>
                      <a:off x="0" y="0"/>
                      <a:ext cx="5399405" cy="4032885"/>
                    </a:xfrm>
                    <a:prstGeom prst="rect">
                      <a:avLst/>
                    </a:prstGeom>
                  </pic:spPr>
                </pic:pic>
              </a:graphicData>
            </a:graphic>
          </wp:inline>
        </w:drawing>
      </w:r>
    </w:p>
    <w:p w14:paraId="48FD0973" w14:textId="5992394D" w:rsidR="00F70EE2" w:rsidRPr="00B2155C" w:rsidRDefault="002249B1" w:rsidP="00385E54">
      <w:pPr>
        <w:pStyle w:val="Caption"/>
        <w:jc w:val="center"/>
        <w:rPr>
          <w:i w:val="0"/>
          <w:iCs w:val="0"/>
          <w:color w:val="auto"/>
          <w:sz w:val="24"/>
          <w:szCs w:val="24"/>
        </w:rPr>
      </w:pPr>
      <w:bookmarkStart w:id="25" w:name="_Ref159175497"/>
      <w:r w:rsidRPr="00B2155C">
        <w:rPr>
          <w:i w:val="0"/>
          <w:iCs w:val="0"/>
          <w:color w:val="auto"/>
          <w:sz w:val="24"/>
          <w:szCs w:val="24"/>
          <w:highlight w:val="yellow"/>
        </w:rPr>
        <w:t xml:space="preserve">Figure </w:t>
      </w:r>
      <w:r w:rsidRPr="00B2155C">
        <w:rPr>
          <w:i w:val="0"/>
          <w:iCs w:val="0"/>
          <w:color w:val="auto"/>
          <w:sz w:val="24"/>
          <w:szCs w:val="24"/>
          <w:highlight w:val="yellow"/>
        </w:rPr>
        <w:fldChar w:fldCharType="begin"/>
      </w:r>
      <w:r w:rsidRPr="00B2155C">
        <w:rPr>
          <w:i w:val="0"/>
          <w:iCs w:val="0"/>
          <w:color w:val="auto"/>
          <w:sz w:val="24"/>
          <w:szCs w:val="24"/>
          <w:highlight w:val="yellow"/>
        </w:rPr>
        <w:instrText xml:space="preserve"> SEQ Figure \* ARABIC </w:instrText>
      </w:r>
      <w:r w:rsidRPr="00B2155C">
        <w:rPr>
          <w:i w:val="0"/>
          <w:iCs w:val="0"/>
          <w:color w:val="auto"/>
          <w:sz w:val="24"/>
          <w:szCs w:val="24"/>
          <w:highlight w:val="yellow"/>
        </w:rPr>
        <w:fldChar w:fldCharType="separate"/>
      </w:r>
      <w:r w:rsidR="00C44A1E" w:rsidRPr="00B2155C">
        <w:rPr>
          <w:i w:val="0"/>
          <w:iCs w:val="0"/>
          <w:noProof/>
          <w:color w:val="auto"/>
          <w:sz w:val="24"/>
          <w:szCs w:val="24"/>
          <w:highlight w:val="yellow"/>
        </w:rPr>
        <w:t>7</w:t>
      </w:r>
      <w:r w:rsidRPr="00B2155C">
        <w:rPr>
          <w:i w:val="0"/>
          <w:iCs w:val="0"/>
          <w:color w:val="auto"/>
          <w:sz w:val="24"/>
          <w:szCs w:val="24"/>
          <w:highlight w:val="yellow"/>
        </w:rPr>
        <w:fldChar w:fldCharType="end"/>
      </w:r>
      <w:bookmarkEnd w:id="25"/>
      <w:r w:rsidR="00FF2706" w:rsidRPr="00B2155C">
        <w:rPr>
          <w:i w:val="0"/>
          <w:iCs w:val="0"/>
          <w:color w:val="auto"/>
          <w:sz w:val="24"/>
          <w:szCs w:val="24"/>
          <w:highlight w:val="yellow"/>
        </w:rPr>
        <w:t xml:space="preserve"> </w:t>
      </w:r>
      <w:r w:rsidR="00885D8D" w:rsidRPr="00B2155C">
        <w:rPr>
          <w:i w:val="0"/>
          <w:iCs w:val="0"/>
          <w:color w:val="auto"/>
          <w:sz w:val="24"/>
          <w:szCs w:val="24"/>
          <w:highlight w:val="yellow"/>
          <w:lang w:eastAsia="zh-CN"/>
        </w:rPr>
        <w:t>S</w:t>
      </w:r>
      <w:r w:rsidR="00FF2706" w:rsidRPr="00B2155C">
        <w:rPr>
          <w:i w:val="0"/>
          <w:iCs w:val="0"/>
          <w:color w:val="auto"/>
          <w:sz w:val="24"/>
          <w:szCs w:val="24"/>
          <w:highlight w:val="yellow"/>
        </w:rPr>
        <w:t>patial distribution of home-to-store distance</w:t>
      </w:r>
      <w:r w:rsidR="00665880" w:rsidRPr="00B2155C">
        <w:rPr>
          <w:i w:val="0"/>
          <w:iCs w:val="0"/>
          <w:color w:val="auto"/>
          <w:sz w:val="24"/>
          <w:szCs w:val="24"/>
          <w:highlight w:val="yellow"/>
          <w:lang w:eastAsia="zh-CN"/>
        </w:rPr>
        <w:t>s</w:t>
      </w:r>
      <w:r w:rsidR="00FF2706" w:rsidRPr="00B2155C">
        <w:rPr>
          <w:i w:val="0"/>
          <w:iCs w:val="0"/>
          <w:color w:val="auto"/>
          <w:sz w:val="24"/>
          <w:szCs w:val="24"/>
        </w:rPr>
        <w:t xml:space="preserve"> </w:t>
      </w:r>
    </w:p>
    <w:p w14:paraId="63C2C94F" w14:textId="7EFC4C6D" w:rsidR="006F7787" w:rsidRPr="00B2155C" w:rsidRDefault="006F7787" w:rsidP="00385E54">
      <w:pPr>
        <w:pStyle w:val="Newparagraph"/>
        <w:spacing w:line="240" w:lineRule="auto"/>
        <w:jc w:val="both"/>
      </w:pPr>
      <w:r w:rsidRPr="00B2155C">
        <w:t>First</w:t>
      </w:r>
      <w:r w:rsidR="00FC3B79">
        <w:rPr>
          <w:rFonts w:hint="eastAsia"/>
          <w:lang w:eastAsia="zh-CN"/>
        </w:rPr>
        <w:t>ly</w:t>
      </w:r>
      <w:r w:rsidRPr="00B2155C">
        <w:t>, the three figures illustrate notable</w:t>
      </w:r>
      <w:r w:rsidR="008A01A7">
        <w:rPr>
          <w:rFonts w:hint="eastAsia"/>
          <w:lang w:eastAsia="zh-CN"/>
        </w:rPr>
        <w:t xml:space="preserve"> </w:t>
      </w:r>
      <w:r w:rsidRPr="00B2155C">
        <w:t xml:space="preserve">trends that align with prior survey-based studies. For example, food-related visits in urban areas tend to cover shorter distances. The distances to the visited stores are generally larger than the distances to the nearest stores, suggesting that individuals may bypass the stores closest to their homes. These findings are also commonly observed in literature </w:t>
      </w:r>
      <w:r w:rsidR="00515A13" w:rsidRPr="00B2155C">
        <w:fldChar w:fldCharType="begin"/>
      </w:r>
      <w:r w:rsidR="00D16CE0">
        <w:instrText xml:space="preserve"> ADDIN ZOTERO_ITEM CSL_CITATION {"citationID":"UlgErfg1","properties":{"formattedCitation":"(Ver Ploeg {\\i{}et al.} 2015)","plainCitation":"(Ver Ploeg et al. 2015)","noteIndex":0},"citationItems":[{"id":"1J5VC5wN/PmTF3N8a","uris":["http://zotero.org/users/local/4eITpJL4/items/HXTM2BXB"],"itemData":{"id":62,"type":"report","title":"Where do Americans usually shop for food and how do they travel to get there? Initial findings from the National Household Food Acquisition and Purchase Survey","author":[{"family":"Ver Ploeg","given":"Michele"},{"family":"Mancino","given":"Lisa"},{"family":"Todd","given":"Jessica E"},{"family":"Clay","given":"Dawn Marie"},{"family":"Scharadin","given":"Benjamin"}],"issued":{"date-parts":[["2015"]]}}}],"schema":"https://github.com/citation-style-language/schema/raw/master/csl-citation.json"} </w:instrText>
      </w:r>
      <w:r w:rsidR="00515A13" w:rsidRPr="00B2155C">
        <w:fldChar w:fldCharType="separate"/>
      </w:r>
      <w:r w:rsidR="00515A13" w:rsidRPr="00B2155C">
        <w:t xml:space="preserve">(Ver Ploeg </w:t>
      </w:r>
      <w:r w:rsidR="00515A13" w:rsidRPr="00B2155C">
        <w:rPr>
          <w:i/>
          <w:iCs/>
        </w:rPr>
        <w:t>et al.</w:t>
      </w:r>
      <w:r w:rsidR="00515A13" w:rsidRPr="00B2155C">
        <w:t xml:space="preserve"> 2015)</w:t>
      </w:r>
      <w:r w:rsidR="00515A13" w:rsidRPr="00B2155C">
        <w:fldChar w:fldCharType="end"/>
      </w:r>
      <w:r w:rsidRPr="00B2155C">
        <w:t>.</w:t>
      </w:r>
      <w:r w:rsidR="007F5E35" w:rsidRPr="00B2155C">
        <w:t xml:space="preserve"> </w:t>
      </w:r>
      <w:r w:rsidRPr="00B2155C">
        <w:t xml:space="preserve">Moreover, we can observe detailed patterns that are often </w:t>
      </w:r>
      <w:r w:rsidR="00702C85" w:rsidRPr="00702C85">
        <w:rPr>
          <w:lang w:eastAsia="zh-CN"/>
        </w:rPr>
        <w:t xml:space="preserve">overlooked </w:t>
      </w:r>
      <w:r w:rsidRPr="00B2155C">
        <w:t>in survey-based studies due to limited sample size</w:t>
      </w:r>
      <w:r w:rsidR="00702C85">
        <w:rPr>
          <w:rFonts w:hint="eastAsia"/>
          <w:lang w:eastAsia="zh-CN"/>
        </w:rPr>
        <w:t>s</w:t>
      </w:r>
      <w:r w:rsidRPr="00B2155C">
        <w:t xml:space="preserve">. The distribution curves and scatter density plots allow us to examine individual-level differences. As depicted in </w:t>
      </w:r>
      <w:r w:rsidR="000F082D" w:rsidRPr="00B2155C">
        <w:fldChar w:fldCharType="begin"/>
      </w:r>
      <w:r w:rsidR="000F082D" w:rsidRPr="00B2155C">
        <w:instrText xml:space="preserve"> REF _Ref159175475 \h </w:instrText>
      </w:r>
      <w:r w:rsidR="00D36B40" w:rsidRPr="00B2155C">
        <w:instrText xml:space="preserve"> \* MERGEFORMAT </w:instrText>
      </w:r>
      <w:r w:rsidR="000F082D" w:rsidRPr="00B2155C">
        <w:fldChar w:fldCharType="separate"/>
      </w:r>
      <w:r w:rsidR="00C44A1E" w:rsidRPr="00B2155C">
        <w:rPr>
          <w:i/>
        </w:rPr>
        <w:t>Figure 5</w:t>
      </w:r>
      <w:r w:rsidR="000F082D" w:rsidRPr="00B2155C">
        <w:fldChar w:fldCharType="end"/>
      </w:r>
      <w:r w:rsidRPr="00B2155C">
        <w:t xml:space="preserve">, distances to the </w:t>
      </w:r>
      <w:r w:rsidRPr="00884425">
        <w:rPr>
          <w:i/>
          <w:iCs/>
        </w:rPr>
        <w:t>nearest</w:t>
      </w:r>
      <w:r w:rsidRPr="00B2155C">
        <w:t xml:space="preserve"> </w:t>
      </w:r>
      <w:r w:rsidR="003743AC" w:rsidRPr="00B2155C">
        <w:t>big box</w:t>
      </w:r>
      <w:r w:rsidRPr="00B2155C">
        <w:t xml:space="preserve"> stores surpass those to other store types, displaying not only greater magnitudes but also increased variability (in descending order: </w:t>
      </w:r>
      <w:r w:rsidR="003743AC" w:rsidRPr="00B2155C">
        <w:t>Big Box</w:t>
      </w:r>
      <w:r w:rsidRPr="00B2155C">
        <w:t xml:space="preserve"> Stores, Large Groceries, Small </w:t>
      </w:r>
      <w:r w:rsidRPr="00B2155C">
        <w:lastRenderedPageBreak/>
        <w:t xml:space="preserve">Healthy Outlets, and Processed Food Outlets). </w:t>
      </w:r>
      <w:r w:rsidR="00D414A4">
        <w:rPr>
          <w:lang w:eastAsia="zh-CN"/>
        </w:rPr>
        <w:t>O</w:t>
      </w:r>
      <w:r w:rsidR="00D414A4">
        <w:rPr>
          <w:rFonts w:hint="eastAsia"/>
          <w:lang w:eastAsia="zh-CN"/>
        </w:rPr>
        <w:t xml:space="preserve">n </w:t>
      </w:r>
      <w:r w:rsidR="00D414A4" w:rsidRPr="00B2155C">
        <w:t>home-to-</w:t>
      </w:r>
      <w:r w:rsidR="00D414A4" w:rsidRPr="00884425">
        <w:rPr>
          <w:i/>
          <w:iCs/>
        </w:rPr>
        <w:t>visited</w:t>
      </w:r>
      <w:r w:rsidR="00D414A4" w:rsidRPr="00B2155C">
        <w:t>-store distances</w:t>
      </w:r>
      <w:r w:rsidR="00D414A4">
        <w:rPr>
          <w:rFonts w:hint="eastAsia"/>
          <w:lang w:eastAsia="zh-CN"/>
        </w:rPr>
        <w:t>, b</w:t>
      </w:r>
      <w:r w:rsidRPr="00B2155C">
        <w:t>oth two individual-level figures (</w:t>
      </w:r>
      <w:r w:rsidR="0042201B" w:rsidRPr="00B2155C">
        <w:fldChar w:fldCharType="begin"/>
      </w:r>
      <w:r w:rsidR="0042201B" w:rsidRPr="00B2155C">
        <w:instrText xml:space="preserve"> REF _Ref159175497 \h </w:instrText>
      </w:r>
      <w:r w:rsidR="00D36B40" w:rsidRPr="00B2155C">
        <w:instrText xml:space="preserve"> \* MERGEFORMAT </w:instrText>
      </w:r>
      <w:r w:rsidR="0042201B" w:rsidRPr="00B2155C">
        <w:fldChar w:fldCharType="separate"/>
      </w:r>
      <w:r w:rsidR="00C44A1E" w:rsidRPr="00B2155C">
        <w:rPr>
          <w:i/>
        </w:rPr>
        <w:t xml:space="preserve">Figure </w:t>
      </w:r>
      <w:r w:rsidR="00A9441A" w:rsidRPr="00B2155C">
        <w:rPr>
          <w:i/>
        </w:rPr>
        <w:t>5 and 6</w:t>
      </w:r>
      <w:r w:rsidR="0042201B" w:rsidRPr="00B2155C">
        <w:fldChar w:fldCharType="end"/>
      </w:r>
      <w:r w:rsidRPr="00B2155C">
        <w:t>)</w:t>
      </w:r>
      <w:r w:rsidR="005E55B2" w:rsidRPr="00B2155C">
        <w:t xml:space="preserve"> show that the four store types have similar</w:t>
      </w:r>
      <w:r w:rsidR="00D414A4">
        <w:rPr>
          <w:rFonts w:hint="eastAsia"/>
          <w:lang w:eastAsia="zh-CN"/>
        </w:rPr>
        <w:t xml:space="preserve"> patterns</w:t>
      </w:r>
      <w:r w:rsidRPr="00B2155C">
        <w:t xml:space="preserve">. This implies that a group of individuals may </w:t>
      </w:r>
      <w:r w:rsidR="00070403" w:rsidRPr="00B2155C">
        <w:t>share similar patterns</w:t>
      </w:r>
      <w:r w:rsidRPr="00B2155C">
        <w:t xml:space="preserve"> in </w:t>
      </w:r>
      <w:r w:rsidR="005963EF" w:rsidRPr="00B2155C">
        <w:t xml:space="preserve">visitation to various </w:t>
      </w:r>
      <w:r w:rsidRPr="00B2155C">
        <w:t>food retailer</w:t>
      </w:r>
      <w:r w:rsidR="00383E15" w:rsidRPr="00B2155C">
        <w:t>s</w:t>
      </w:r>
      <w:r w:rsidRPr="00B2155C">
        <w:t xml:space="preserve">. This aligns with previous findings in travel behavior and food access that, while small samples may reveal distinct patterns for various stores based on individual characteristics </w:t>
      </w:r>
      <w:r w:rsidR="00515A13" w:rsidRPr="00B2155C">
        <w:fldChar w:fldCharType="begin"/>
      </w:r>
      <w:r w:rsidR="00D16CE0">
        <w:instrText xml:space="preserve"> ADDIN ZOTERO_ITEM CSL_CITATION {"citationID":"ls91SryD","properties":{"formattedCitation":"(Liu {\\i{}et al.} 2015)","plainCitation":"(Liu et al. 2015)","noteIndex":0},"citationItems":[{"id":"1J5VC5wN/34tkdEy4","uris":["http://zotero.org/users/local/4eITpJL4/items/PSME2SMH"],"itemData":{"id":56,"type":"article-journal","container-title":"Preventing chronic disease","note":"publisher: Centers for Disease Control and Prevention","title":"Peer reviewed: beyond neighborhood food environments: distance traveled to food establishments in 5 US Cities, 2009–2011","volume":"12","author":[{"family":"Liu","given":"Jodi L"},{"family":"Han","given":"Bing"},{"family":"Cohen","given":"Deborah A"}],"issued":{"date-parts":[["2015"]]}}}],"schema":"https://github.com/citation-style-language/schema/raw/master/csl-citation.json"} </w:instrText>
      </w:r>
      <w:r w:rsidR="00515A13" w:rsidRPr="00B2155C">
        <w:fldChar w:fldCharType="separate"/>
      </w:r>
      <w:r w:rsidR="00515A13" w:rsidRPr="00B2155C">
        <w:t xml:space="preserve">(Liu </w:t>
      </w:r>
      <w:r w:rsidR="00515A13" w:rsidRPr="00B2155C">
        <w:rPr>
          <w:i/>
        </w:rPr>
        <w:t>et al.</w:t>
      </w:r>
      <w:r w:rsidR="00515A13" w:rsidRPr="00B2155C">
        <w:t xml:space="preserve"> 2015)</w:t>
      </w:r>
      <w:r w:rsidR="00515A13" w:rsidRPr="00B2155C">
        <w:fldChar w:fldCharType="end"/>
      </w:r>
      <w:r w:rsidRPr="00B2155C">
        <w:t xml:space="preserve">, </w:t>
      </w:r>
      <w:r w:rsidR="00070403" w:rsidRPr="00B2155C">
        <w:t xml:space="preserve">the results are usually similar when using </w:t>
      </w:r>
      <w:r w:rsidRPr="00B2155C">
        <w:t xml:space="preserve">aggregated data </w:t>
      </w:r>
      <w:r w:rsidR="0033759B" w:rsidRPr="00B2155C">
        <w:fldChar w:fldCharType="begin"/>
      </w:r>
      <w:r w:rsidR="00D16CE0">
        <w:instrText xml:space="preserve"> ADDIN ZOTERO_ITEM CSL_CITATION {"citationID":"0xOXePlw","properties":{"formattedCitation":"(Supernak 1967)","plainCitation":"(Supernak 1967)","noteIndex":0},"citationItems":[{"id":"1J5VC5wN/7osv6Rht","uris":["http://zotero.org/users/local/4eITpJL4/items/AVNL6HRA"],"itemData":{"id":55,"type":"article-journal","container-title":"Transportation Science","page":"261–265","title":"Travel-time budget: a critique","volume":"1","author":[{"family":"Supernak","given":"Janusz"}],"issued":{"date-parts":[["1967"]]}}}],"schema":"https://github.com/citation-style-language/schema/raw/master/csl-citation.json"} </w:instrText>
      </w:r>
      <w:r w:rsidR="0033759B" w:rsidRPr="00B2155C">
        <w:fldChar w:fldCharType="separate"/>
      </w:r>
      <w:r w:rsidR="0033759B" w:rsidRPr="00B2155C">
        <w:t>(Supernak 1967)</w:t>
      </w:r>
      <w:r w:rsidR="0033759B" w:rsidRPr="00B2155C">
        <w:fldChar w:fldCharType="end"/>
      </w:r>
      <w:r w:rsidRPr="00B2155C">
        <w:t xml:space="preserve">. </w:t>
      </w:r>
    </w:p>
    <w:p w14:paraId="3149B339" w14:textId="64F91496" w:rsidR="00360DF8" w:rsidRPr="00B2155C" w:rsidRDefault="00360DF8" w:rsidP="00FE4675">
      <w:pPr>
        <w:pStyle w:val="Newparagraph"/>
        <w:spacing w:line="240" w:lineRule="auto"/>
        <w:jc w:val="both"/>
      </w:pPr>
      <w:r w:rsidRPr="00B2155C">
        <w:t xml:space="preserve">Our results also reveal </w:t>
      </w:r>
      <w:r w:rsidR="004F0ED4" w:rsidRPr="00B2155C">
        <w:t>the</w:t>
      </w:r>
      <w:r w:rsidRPr="00B2155C">
        <w:t xml:space="preserve"> spatial heterogeneity in the visitation patterns, which are a major advantage of GPS data. </w:t>
      </w:r>
      <w:r w:rsidRPr="00B2155C">
        <w:fldChar w:fldCharType="begin"/>
      </w:r>
      <w:r w:rsidRPr="00B2155C">
        <w:instrText xml:space="preserve"> REF _Ref159175497 \h  \* MERGEFORMAT </w:instrText>
      </w:r>
      <w:r w:rsidRPr="00B2155C">
        <w:fldChar w:fldCharType="separate"/>
      </w:r>
      <w:r w:rsidRPr="00B2155C">
        <w:rPr>
          <w:i/>
          <w:iCs/>
        </w:rPr>
        <w:t>Figure 7</w:t>
      </w:r>
      <w:r w:rsidRPr="00B2155C">
        <w:fldChar w:fldCharType="end"/>
      </w:r>
      <w:r w:rsidRPr="00B2155C">
        <w:t xml:space="preserve"> displays tract-level aggregated distances. Generally, the distances increase as one moves further away from the urban areas, but there are exceptions. Particularly, for big box stores, the urban core areas exhibit noticeably large distances. If we overlay these maps with socio-demographic characteristics (</w:t>
      </w:r>
      <w:r w:rsidRPr="00B2155C">
        <w:fldChar w:fldCharType="begin"/>
      </w:r>
      <w:r w:rsidRPr="00B2155C">
        <w:instrText xml:space="preserve"> REF _Ref159171088 \h  \* MERGEFORMAT </w:instrText>
      </w:r>
      <w:r w:rsidRPr="00B2155C">
        <w:fldChar w:fldCharType="separate"/>
      </w:r>
      <w:r w:rsidRPr="00B2155C">
        <w:rPr>
          <w:i/>
          <w:iCs/>
        </w:rPr>
        <w:t xml:space="preserve">Figure </w:t>
      </w:r>
      <w:r w:rsidRPr="00B2155C">
        <w:rPr>
          <w:i/>
          <w:iCs/>
          <w:noProof/>
        </w:rPr>
        <w:t>1</w:t>
      </w:r>
      <w:r w:rsidRPr="00B2155C">
        <w:fldChar w:fldCharType="end"/>
      </w:r>
      <w:r w:rsidRPr="00B2155C">
        <w:t xml:space="preserve">), we can identify that these areas are marked by lower income, higher population density, and a higher percentage of non-white populations.  Previous studies in Jacksonville also observed this urban food desert phenomenon </w:t>
      </w:r>
      <w:r w:rsidRPr="00B2155C">
        <w:fldChar w:fldCharType="begin"/>
      </w:r>
      <w:r w:rsidR="00D16CE0">
        <w:instrText xml:space="preserve"> ADDIN ZOTERO_ITEM CSL_CITATION {"citationID":"pHdR6z1k","properties":{"formattedCitation":"(Lewis {\\i{}et al.} 2018)","plainCitation":"(Lewis et al. 2018)","noteIndex":0},"citationItems":[{"id":"1J5VC5wN/gJjTAdGP","uris":["http://zotero.org/users/local/4eITpJL4/items/RRQ5UHAG"],"itemData":{"id":36,"type":"article-journal","container-title":"Journal of Behavioral &amp; Social Sciences","issue":"1","title":"Food deserts and food insecurity: a case study in Jacksonville, Florida","volume":"5","author":[{"family":"Lewis","given":"Felicia Wider"},{"family":"Mandal","given":"Anita"},{"family":"Stevens","given":"Andre"},{"family":"Jones","given":"Christine"}],"issued":{"date-parts":[["2018"]]}}}],"schema":"https://github.com/citation-style-language/schema/raw/master/csl-citation.json"} </w:instrText>
      </w:r>
      <w:r w:rsidRPr="00B2155C">
        <w:fldChar w:fldCharType="separate"/>
      </w:r>
      <w:r w:rsidRPr="00B2155C">
        <w:t xml:space="preserve">(Lewis </w:t>
      </w:r>
      <w:r w:rsidRPr="00B2155C">
        <w:rPr>
          <w:i/>
          <w:iCs/>
        </w:rPr>
        <w:t>et al.</w:t>
      </w:r>
      <w:r w:rsidRPr="00B2155C">
        <w:t xml:space="preserve"> 2018)</w:t>
      </w:r>
      <w:r w:rsidRPr="00B2155C">
        <w:fldChar w:fldCharType="end"/>
      </w:r>
      <w:r w:rsidRPr="00B2155C">
        <w:t xml:space="preserve">. </w:t>
      </w:r>
    </w:p>
    <w:p w14:paraId="148D3E44" w14:textId="117604E9" w:rsidR="006F7787" w:rsidRPr="00B2155C" w:rsidRDefault="00FE4675" w:rsidP="00385E54">
      <w:pPr>
        <w:pStyle w:val="Newparagraph"/>
        <w:spacing w:line="240" w:lineRule="auto"/>
        <w:jc w:val="both"/>
      </w:pPr>
      <w:r w:rsidRPr="00B2155C">
        <w:t>Another</w:t>
      </w:r>
      <w:r w:rsidR="006F7787" w:rsidRPr="00B2155C">
        <w:t xml:space="preserve"> interesting phenomenon captured by </w:t>
      </w:r>
      <w:r w:rsidR="0042201B" w:rsidRPr="00B2155C">
        <w:fldChar w:fldCharType="begin"/>
      </w:r>
      <w:r w:rsidR="0042201B" w:rsidRPr="00B2155C">
        <w:instrText xml:space="preserve"> REF _Ref159175487 \h </w:instrText>
      </w:r>
      <w:r w:rsidR="00D36B40" w:rsidRPr="00B2155C">
        <w:instrText xml:space="preserve"> \* MERGEFORMAT </w:instrText>
      </w:r>
      <w:r w:rsidR="0042201B" w:rsidRPr="00B2155C">
        <w:fldChar w:fldCharType="separate"/>
      </w:r>
      <w:r w:rsidR="00C44A1E" w:rsidRPr="00B2155C">
        <w:rPr>
          <w:i/>
          <w:iCs/>
        </w:rPr>
        <w:t>Figure 6</w:t>
      </w:r>
      <w:r w:rsidR="0042201B" w:rsidRPr="00B2155C">
        <w:fldChar w:fldCharType="end"/>
      </w:r>
      <w:r w:rsidR="006F7787" w:rsidRPr="00B2155C">
        <w:t xml:space="preserve"> is the difference in slope between the four categories of food stores. The value of slope represents the people’s preference to a closer store, with a slope of 1 meaning people will exclusively visit the closest store and a slope of 0 meaning people will not view distance as a factor when choosing store</w:t>
      </w:r>
      <w:r w:rsidR="0033759B" w:rsidRPr="00B2155C">
        <w:t>s</w:t>
      </w:r>
      <w:r w:rsidR="006F7787" w:rsidRPr="00B2155C">
        <w:t xml:space="preserve"> to visit. Among the four types, the </w:t>
      </w:r>
      <w:r w:rsidR="003743AC" w:rsidRPr="00B2155C">
        <w:t>Big Box</w:t>
      </w:r>
      <w:r w:rsidR="006F7787" w:rsidRPr="00B2155C">
        <w:t xml:space="preserve"> </w:t>
      </w:r>
      <w:r w:rsidR="003743AC" w:rsidRPr="00B2155C">
        <w:t>S</w:t>
      </w:r>
      <w:r w:rsidR="006F7787" w:rsidRPr="00B2155C">
        <w:t xml:space="preserve">tores have the steepest curve, followed by </w:t>
      </w:r>
      <w:r w:rsidR="003743AC" w:rsidRPr="00B2155C">
        <w:t>L</w:t>
      </w:r>
      <w:r w:rsidR="006F7787" w:rsidRPr="00B2155C">
        <w:t xml:space="preserve">arge </w:t>
      </w:r>
      <w:r w:rsidR="003743AC" w:rsidRPr="00B2155C">
        <w:t>G</w:t>
      </w:r>
      <w:r w:rsidR="006F7787" w:rsidRPr="00B2155C">
        <w:t xml:space="preserve">roceries, while </w:t>
      </w:r>
      <w:r w:rsidR="003743AC" w:rsidRPr="00B2155C">
        <w:t>S</w:t>
      </w:r>
      <w:r w:rsidR="006F7787" w:rsidRPr="00B2155C">
        <w:t xml:space="preserve">mall </w:t>
      </w:r>
      <w:r w:rsidR="003743AC" w:rsidRPr="00B2155C">
        <w:t>H</w:t>
      </w:r>
      <w:r w:rsidR="006F7787" w:rsidRPr="00B2155C">
        <w:t xml:space="preserve">ealthy and </w:t>
      </w:r>
      <w:r w:rsidR="003743AC" w:rsidRPr="00B2155C">
        <w:t>P</w:t>
      </w:r>
      <w:r w:rsidR="006F7787" w:rsidRPr="00B2155C">
        <w:t xml:space="preserve">rocessed </w:t>
      </w:r>
      <w:r w:rsidR="003743AC" w:rsidRPr="00B2155C">
        <w:t>F</w:t>
      </w:r>
      <w:r w:rsidR="006F7787" w:rsidRPr="00B2155C">
        <w:t xml:space="preserve">ood outlets have almost a flat curve. This also means that people tend to visit the closest </w:t>
      </w:r>
      <w:r w:rsidR="003743AC" w:rsidRPr="00B2155C">
        <w:t>big box</w:t>
      </w:r>
      <w:r w:rsidR="006F7787" w:rsidRPr="00B2155C">
        <w:t xml:space="preserve"> stores and large groceries, while they do not view distance as a factor when choosing small healthy and processed food outlets. This can be primarily because the difference between stores at different locations can be less significant due to standardization guided by business strategies. Meanwhile, small healthy and processed food outlets are more heterogeneous and diverse in both quality and price, which drives people to visit specific locations.</w:t>
      </w:r>
    </w:p>
    <w:p w14:paraId="57E433A5" w14:textId="042DC88C" w:rsidR="00341B16" w:rsidRPr="00B2155C" w:rsidRDefault="00891305" w:rsidP="00841043">
      <w:pPr>
        <w:pStyle w:val="Newparagraph"/>
        <w:spacing w:line="240" w:lineRule="auto"/>
        <w:jc w:val="both"/>
      </w:pPr>
      <w:r w:rsidRPr="00B2155C">
        <w:fldChar w:fldCharType="begin"/>
      </w:r>
      <w:r w:rsidRPr="00B2155C">
        <w:instrText xml:space="preserve"> REF _Ref159175911 \h </w:instrText>
      </w:r>
      <w:r w:rsidR="00D36B40" w:rsidRPr="00B2155C">
        <w:instrText xml:space="preserve"> \* MERGEFORMAT </w:instrText>
      </w:r>
      <w:r w:rsidRPr="00B2155C">
        <w:fldChar w:fldCharType="separate"/>
      </w:r>
      <w:r w:rsidR="00C44A1E" w:rsidRPr="00B2155C">
        <w:rPr>
          <w:i/>
          <w:iCs/>
        </w:rPr>
        <w:t>Figure 8</w:t>
      </w:r>
      <w:r w:rsidRPr="00B2155C">
        <w:fldChar w:fldCharType="end"/>
      </w:r>
      <w:r w:rsidRPr="00B2155C">
        <w:t xml:space="preserve"> il</w:t>
      </w:r>
      <w:r w:rsidR="00537DCD" w:rsidRPr="00B2155C">
        <w:t xml:space="preserve">lustrates the daily and weekly food </w:t>
      </w:r>
      <w:r w:rsidR="00113D15" w:rsidRPr="00B2155C">
        <w:rPr>
          <w:lang w:eastAsia="zh-CN"/>
        </w:rPr>
        <w:t xml:space="preserve">outlets </w:t>
      </w:r>
      <w:r w:rsidR="00537DCD" w:rsidRPr="00B2155C">
        <w:t>visitation patterns extracted from the dataset. We normalized the data with the total number of visits of the day/week periods to produce percentages.</w:t>
      </w:r>
      <w:r w:rsidR="00841043" w:rsidRPr="00B2155C">
        <w:t xml:space="preserve"> The time-of-day curves depicted in the top two figures show similar patterns between weekdays and weekends. However, the visits are more concentrated during the daytime on weekends and the evening peak is less pronounced on weekends and shifts towards noon. This is consistent with the literature, as people's primary locations and activities often differ on weekends </w:t>
      </w:r>
      <w:r w:rsidR="00841043" w:rsidRPr="00B2155C">
        <w:fldChar w:fldCharType="begin"/>
      </w:r>
      <w:r w:rsidR="00D16CE0">
        <w:instrText xml:space="preserve"> ADDIN ZOTERO_ITEM CSL_CITATION {"citationID":"frdVkZTo","properties":{"formattedCitation":"(Zhao {\\i{}et al.} 2022)","plainCitation":"(Zhao et al. 2022)","noteIndex":0},"citationItems":[{"id":"1J5VC5wN/l3zcpd6P","uris":["http://zotero.org/users/local/4eITpJL4/items/8DQDPT68"],"itemData":{"id":9,"type":"article-journal","container-title":"Transportation research part D: transport and environment","note":"publisher: Elsevier","page":"103277","title":"Estimating wildfire evacuation decision and departure timing using large-scale GPS data","volume":"107","author":[{"family":"Zhao","given":"Xilei"},{"family":"Xu","given":"Yiming"},{"family":"Lovreglio","given":"Ruggiero"},{"family":"Kuligowski","given":"Erica"},{"family":"Nilsson","given":"Daniel"},{"family":"Cova","given":"Thomas J"},{"family":"Wu","given":"Alex"},{"family":"Yan","given":"Xiang"}],"issued":{"date-parts":[["2022"]]}}}],"schema":"https://github.com/citation-style-language/schema/raw/master/csl-citation.json"} </w:instrText>
      </w:r>
      <w:r w:rsidR="00841043" w:rsidRPr="00B2155C">
        <w:fldChar w:fldCharType="separate"/>
      </w:r>
      <w:r w:rsidR="00841043" w:rsidRPr="00B2155C">
        <w:t xml:space="preserve">(Zhao </w:t>
      </w:r>
      <w:r w:rsidR="00841043" w:rsidRPr="00B2155C">
        <w:rPr>
          <w:i/>
          <w:iCs/>
        </w:rPr>
        <w:t>et al.</w:t>
      </w:r>
      <w:r w:rsidR="00841043" w:rsidRPr="00B2155C">
        <w:t xml:space="preserve"> 2022)</w:t>
      </w:r>
      <w:r w:rsidR="00841043" w:rsidRPr="00B2155C">
        <w:fldChar w:fldCharType="end"/>
      </w:r>
      <w:r w:rsidR="00841043" w:rsidRPr="00B2155C">
        <w:t xml:space="preserve">. This variation is more pronounced for big box stores compared to other types of stores, which is logical given the nature of weekend shopping activities </w:t>
      </w:r>
      <w:r w:rsidR="00841043" w:rsidRPr="00B2155C">
        <w:fldChar w:fldCharType="begin"/>
      </w:r>
      <w:r w:rsidR="00910983" w:rsidRPr="00B2155C">
        <w:instrText xml:space="preserve"> ADDIN ZOTERO_ITEM CSL_CITATION {"citationID":"rq075rfi","properties":{"formattedCitation":"(East {\\i{}et al.} 1994)","plainCitation":"(East et al. 1994)","noteIndex":0},"citationItems":[{"id":167,"uris":["http://zotero.org/users/14292551/items/Z2BYFLHC"],"itemData":{"id":167,"type":"article-journal","container-title":"European Journal of Marketing","issue":"4","note":"publisher: MCB UP Ltd","page":"56–71","title":"Decision making and habit in shopping times","volume":"28","author":[{"family":"East","given":"Robert"},{"family":"Lomax","given":"Wendy"},{"family":"Willson","given":"Gill"},{"family":"Harris","given":"Patricia"}],"issued":{"date-parts":[["1994"]]}}}],"schema":"https://github.com/citation-style-language/schema/raw/master/csl-citation.json"} </w:instrText>
      </w:r>
      <w:r w:rsidR="00841043" w:rsidRPr="00B2155C">
        <w:fldChar w:fldCharType="separate"/>
      </w:r>
      <w:r w:rsidR="00841043" w:rsidRPr="00B2155C">
        <w:t xml:space="preserve">(East </w:t>
      </w:r>
      <w:r w:rsidR="00841043" w:rsidRPr="00B2155C">
        <w:rPr>
          <w:i/>
          <w:iCs/>
        </w:rPr>
        <w:t>et al.</w:t>
      </w:r>
      <w:r w:rsidR="00841043" w:rsidRPr="00B2155C">
        <w:t xml:space="preserve"> 1994)</w:t>
      </w:r>
      <w:r w:rsidR="00841043" w:rsidRPr="00B2155C">
        <w:fldChar w:fldCharType="end"/>
      </w:r>
      <w:r w:rsidR="00841043" w:rsidRPr="00B2155C">
        <w:t xml:space="preserve">. </w:t>
      </w:r>
    </w:p>
    <w:p w14:paraId="5720BC5F" w14:textId="164CA0E6" w:rsidR="00C5645E" w:rsidRPr="00B2155C" w:rsidRDefault="00841043" w:rsidP="00C44925">
      <w:pPr>
        <w:pStyle w:val="Newparagraph"/>
        <w:spacing w:line="240" w:lineRule="auto"/>
        <w:jc w:val="both"/>
      </w:pPr>
      <w:r w:rsidRPr="00B2155C">
        <w:t xml:space="preserve">From the day-of-week curves in the bottom figure, we can observe a peak on Friday. Other researchers have also observed a similar phenomenon </w:t>
      </w:r>
      <w:r w:rsidRPr="00B2155C">
        <w:fldChar w:fldCharType="begin"/>
      </w:r>
      <w:r w:rsidR="00D16CE0">
        <w:instrText xml:space="preserve"> ADDIN ZOTERO_ITEM CSL_CITATION {"citationID":"zsCP3uR2","properties":{"formattedCitation":"(Cai 2006)","plainCitation":"(Cai 2006)","noteIndex":0},"citationItems":[{"id":"1J5VC5wN/RpzjHCp8","uris":["http://zotero.org/users/local/4eITpJL4/items/DFHPFWDE"],"itemData":{"id":42,"type":"article-journal","title":"Household production or leisure? A study of grocery and other shopping (Preliminary Draft)","author":[{"family":"Cai","given":"Jing"}],"issued":{"date-parts":[["2006"]]}}}],"schema":"https://github.com/citation-style-language/schema/raw/master/csl-citation.json"} </w:instrText>
      </w:r>
      <w:r w:rsidRPr="00B2155C">
        <w:fldChar w:fldCharType="separate"/>
      </w:r>
      <w:r w:rsidRPr="00B2155C">
        <w:t>(Cai 2006)</w:t>
      </w:r>
      <w:r w:rsidRPr="00B2155C">
        <w:fldChar w:fldCharType="end"/>
      </w:r>
      <w:r w:rsidRPr="00B2155C">
        <w:t xml:space="preserve">. Furthermore, we conducted longitudinal analyses. </w:t>
      </w:r>
      <w:r w:rsidRPr="00B2155C">
        <w:fldChar w:fldCharType="begin"/>
      </w:r>
      <w:r w:rsidRPr="00B2155C">
        <w:instrText xml:space="preserve"> REF _Ref159175941 \h  \* MERGEFORMAT </w:instrText>
      </w:r>
      <w:r w:rsidRPr="00B2155C">
        <w:fldChar w:fldCharType="separate"/>
      </w:r>
      <w:r w:rsidR="00C44A1E" w:rsidRPr="00B2155C">
        <w:rPr>
          <w:i/>
          <w:iCs/>
        </w:rPr>
        <w:t>Figure 9</w:t>
      </w:r>
      <w:r w:rsidRPr="00B2155C">
        <w:fldChar w:fldCharType="end"/>
      </w:r>
      <w:r w:rsidRPr="00B2155C">
        <w:t xml:space="preserve"> shows the number of trips extracted each day during the study period. Note the significant drop around Labor Day (Sep 5, 2022).</w:t>
      </w:r>
    </w:p>
    <w:p w14:paraId="0DFD3FF1" w14:textId="2D843DE8" w:rsidR="00364343" w:rsidRPr="00B2155C" w:rsidRDefault="0032573F" w:rsidP="00385E54">
      <w:pPr>
        <w:pStyle w:val="Newparagraph"/>
        <w:spacing w:line="240" w:lineRule="auto"/>
        <w:ind w:firstLine="0"/>
        <w:jc w:val="both"/>
      </w:pPr>
      <w:r w:rsidRPr="00B2155C">
        <w:rPr>
          <w:noProof/>
        </w:rPr>
        <w:lastRenderedPageBreak/>
        <w:drawing>
          <wp:inline distT="0" distB="0" distL="0" distR="0" wp14:anchorId="4547C240" wp14:editId="3D94A906">
            <wp:extent cx="5396865" cy="3564890"/>
            <wp:effectExtent l="0" t="0" r="0" b="0"/>
            <wp:docPr id="59" name="图片 5">
              <a:extLst xmlns:a="http://schemas.openxmlformats.org/drawingml/2006/main">
                <a:ext uri="{FF2B5EF4-FFF2-40B4-BE49-F238E27FC236}">
                  <a16:creationId xmlns:a16="http://schemas.microsoft.com/office/drawing/2014/main" id="{E8125913-A260-4CBE-86BC-023293CCBF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E8125913-A260-4CBE-86BC-023293CCBFF1}"/>
                        </a:ext>
                      </a:extLst>
                    </pic:cNvPr>
                    <pic:cNvPicPr>
                      <a:picLocks noChangeAspect="1"/>
                    </pic:cNvPicPr>
                  </pic:nvPicPr>
                  <pic:blipFill>
                    <a:blip r:embed="rId31"/>
                    <a:stretch>
                      <a:fillRect/>
                    </a:stretch>
                  </pic:blipFill>
                  <pic:spPr>
                    <a:xfrm>
                      <a:off x="0" y="0"/>
                      <a:ext cx="5396865" cy="3564890"/>
                    </a:xfrm>
                    <a:prstGeom prst="rect">
                      <a:avLst/>
                    </a:prstGeom>
                  </pic:spPr>
                </pic:pic>
              </a:graphicData>
            </a:graphic>
          </wp:inline>
        </w:drawing>
      </w:r>
    </w:p>
    <w:p w14:paraId="1C3A3124" w14:textId="4D2B704A" w:rsidR="00537DCD" w:rsidRPr="00B2155C" w:rsidRDefault="00605051" w:rsidP="003E3B13">
      <w:pPr>
        <w:pStyle w:val="Caption"/>
        <w:jc w:val="center"/>
        <w:rPr>
          <w:i w:val="0"/>
          <w:iCs w:val="0"/>
          <w:color w:val="auto"/>
          <w:sz w:val="24"/>
          <w:szCs w:val="24"/>
        </w:rPr>
      </w:pPr>
      <w:bookmarkStart w:id="26" w:name="_Ref159175911"/>
      <w:r w:rsidRPr="00B2155C">
        <w:rPr>
          <w:i w:val="0"/>
          <w:iCs w:val="0"/>
          <w:color w:val="auto"/>
          <w:sz w:val="24"/>
          <w:szCs w:val="24"/>
        </w:rPr>
        <w:t xml:space="preserve">Figure </w:t>
      </w:r>
      <w:r w:rsidRPr="00B2155C">
        <w:rPr>
          <w:i w:val="0"/>
          <w:iCs w:val="0"/>
          <w:color w:val="auto"/>
          <w:sz w:val="24"/>
          <w:szCs w:val="24"/>
        </w:rPr>
        <w:fldChar w:fldCharType="begin"/>
      </w:r>
      <w:r w:rsidRPr="00B2155C">
        <w:rPr>
          <w:i w:val="0"/>
          <w:iCs w:val="0"/>
          <w:color w:val="auto"/>
          <w:sz w:val="24"/>
          <w:szCs w:val="24"/>
        </w:rPr>
        <w:instrText xml:space="preserve"> SEQ Figure \* ARABIC </w:instrText>
      </w:r>
      <w:r w:rsidRPr="00B2155C">
        <w:rPr>
          <w:i w:val="0"/>
          <w:iCs w:val="0"/>
          <w:color w:val="auto"/>
          <w:sz w:val="24"/>
          <w:szCs w:val="24"/>
        </w:rPr>
        <w:fldChar w:fldCharType="separate"/>
      </w:r>
      <w:r w:rsidR="00C44A1E" w:rsidRPr="00B2155C">
        <w:rPr>
          <w:i w:val="0"/>
          <w:iCs w:val="0"/>
          <w:noProof/>
          <w:color w:val="auto"/>
          <w:sz w:val="24"/>
          <w:szCs w:val="24"/>
        </w:rPr>
        <w:t>8</w:t>
      </w:r>
      <w:r w:rsidRPr="00B2155C">
        <w:rPr>
          <w:i w:val="0"/>
          <w:iCs w:val="0"/>
          <w:color w:val="auto"/>
          <w:sz w:val="24"/>
          <w:szCs w:val="24"/>
        </w:rPr>
        <w:fldChar w:fldCharType="end"/>
      </w:r>
      <w:bookmarkEnd w:id="26"/>
      <w:r w:rsidR="00637D0A" w:rsidRPr="00B2155C">
        <w:rPr>
          <w:i w:val="0"/>
          <w:iCs w:val="0"/>
          <w:color w:val="auto"/>
          <w:sz w:val="24"/>
          <w:szCs w:val="24"/>
        </w:rPr>
        <w:t xml:space="preserve"> </w:t>
      </w:r>
      <w:r w:rsidR="00885D8D" w:rsidRPr="00B2155C">
        <w:rPr>
          <w:i w:val="0"/>
          <w:iCs w:val="0"/>
          <w:color w:val="auto"/>
          <w:sz w:val="24"/>
          <w:szCs w:val="24"/>
          <w:lang w:eastAsia="zh-CN"/>
        </w:rPr>
        <w:t>T</w:t>
      </w:r>
      <w:r w:rsidR="00637D0A" w:rsidRPr="00B2155C">
        <w:rPr>
          <w:i w:val="0"/>
          <w:iCs w:val="0"/>
          <w:color w:val="auto"/>
          <w:sz w:val="24"/>
          <w:szCs w:val="24"/>
        </w:rPr>
        <w:t xml:space="preserve">emporal distribution of </w:t>
      </w:r>
      <w:r w:rsidR="00DF5CAC" w:rsidRPr="00B2155C">
        <w:rPr>
          <w:i w:val="0"/>
          <w:iCs w:val="0"/>
          <w:color w:val="auto"/>
          <w:sz w:val="24"/>
          <w:szCs w:val="24"/>
        </w:rPr>
        <w:t>food trips</w:t>
      </w:r>
      <w:r w:rsidR="001746DF" w:rsidRPr="00B2155C">
        <w:rPr>
          <w:i w:val="0"/>
          <w:iCs w:val="0"/>
          <w:color w:val="auto"/>
          <w:sz w:val="24"/>
          <w:szCs w:val="24"/>
        </w:rPr>
        <w:t xml:space="preserve"> for each type of food store</w:t>
      </w:r>
      <w:r w:rsidR="003308EB" w:rsidRPr="00B2155C">
        <w:rPr>
          <w:i w:val="0"/>
          <w:iCs w:val="0"/>
          <w:color w:val="auto"/>
          <w:sz w:val="24"/>
          <w:szCs w:val="24"/>
        </w:rPr>
        <w:t>s</w:t>
      </w:r>
    </w:p>
    <w:p w14:paraId="0FCF2D4D" w14:textId="7E0E5566" w:rsidR="002A1917" w:rsidRPr="00B2155C" w:rsidRDefault="00591393" w:rsidP="00385E54">
      <w:pPr>
        <w:pStyle w:val="Newparagraph"/>
        <w:spacing w:line="240" w:lineRule="auto"/>
        <w:jc w:val="both"/>
      </w:pPr>
      <w:r w:rsidRPr="00B2155C">
        <w:t xml:space="preserve">The </w:t>
      </w:r>
      <w:r w:rsidR="003B1F5E" w:rsidRPr="00B2155C">
        <w:t xml:space="preserve">results of </w:t>
      </w:r>
      <w:r w:rsidRPr="00B2155C">
        <w:t xml:space="preserve">temporal analysis and longitudinal analysis </w:t>
      </w:r>
      <w:r w:rsidR="00015156" w:rsidRPr="00B2155C">
        <w:t>are very coherent</w:t>
      </w:r>
      <w:r w:rsidRPr="00B2155C">
        <w:t xml:space="preserve">. </w:t>
      </w:r>
      <w:r w:rsidR="00AF6742" w:rsidRPr="00B2155C">
        <w:t xml:space="preserve">Previous survey-based studies struggled to divide the reported trips into different periods on weekdays due to </w:t>
      </w:r>
      <w:r w:rsidR="001E194E" w:rsidRPr="00B2155C">
        <w:t>lower sample size</w:t>
      </w:r>
      <w:r w:rsidR="00AF6742" w:rsidRPr="00B2155C">
        <w:t>.</w:t>
      </w:r>
      <w:r w:rsidRPr="00B2155C">
        <w:t xml:space="preserve"> Longitudinal analysis requires continuous surveying over an extended period, which can be expensive and time-consuming. Moreover, the passive collection nature makes secondary GPS data an excellent source for these analyses. Theoretically, the data are generated continuously, providing 24/7 observations, and they offer more accurate timestamps compared to recall-based shopping logs. Therefore, we can conclude that secondary GPS have great potential as a complement to traditional methods, and they can offer more nuanced insights into the intricacies of the food access behavior.</w:t>
      </w:r>
    </w:p>
    <w:p w14:paraId="6DA5681C" w14:textId="77777777" w:rsidR="00263CAC" w:rsidRPr="00B2155C" w:rsidRDefault="00263CAC" w:rsidP="00263CAC">
      <w:pPr>
        <w:pStyle w:val="Newparagraph"/>
        <w:spacing w:line="240" w:lineRule="auto"/>
        <w:ind w:firstLine="0"/>
        <w:jc w:val="center"/>
      </w:pPr>
      <w:r w:rsidRPr="00B2155C">
        <w:rPr>
          <w:noProof/>
        </w:rPr>
        <w:drawing>
          <wp:inline distT="0" distB="0" distL="0" distR="0" wp14:anchorId="4667F4EC" wp14:editId="1D2BCD57">
            <wp:extent cx="4562475" cy="2413565"/>
            <wp:effectExtent l="0" t="0" r="0" b="6350"/>
            <wp:docPr id="58" name="图片 2" descr="A graph of different colored lines&#10;&#10;Description automatically generated">
              <a:extLst xmlns:a="http://schemas.openxmlformats.org/drawingml/2006/main">
                <a:ext uri="{FF2B5EF4-FFF2-40B4-BE49-F238E27FC236}">
                  <a16:creationId xmlns:a16="http://schemas.microsoft.com/office/drawing/2014/main" id="{D310FCAF-2AD9-4052-B769-038FC23297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descr="A graph of different colored lines&#10;&#10;Description automatically generated">
                      <a:extLst>
                        <a:ext uri="{FF2B5EF4-FFF2-40B4-BE49-F238E27FC236}">
                          <a16:creationId xmlns:a16="http://schemas.microsoft.com/office/drawing/2014/main" id="{D310FCAF-2AD9-4052-B769-038FC232976F}"/>
                        </a:ext>
                      </a:extLst>
                    </pic:cNvPr>
                    <pic:cNvPicPr>
                      <a:picLocks noChangeAspect="1"/>
                    </pic:cNvPicPr>
                  </pic:nvPicPr>
                  <pic:blipFill>
                    <a:blip r:embed="rId32"/>
                    <a:stretch>
                      <a:fillRect/>
                    </a:stretch>
                  </pic:blipFill>
                  <pic:spPr>
                    <a:xfrm>
                      <a:off x="0" y="0"/>
                      <a:ext cx="4565419" cy="2415122"/>
                    </a:xfrm>
                    <a:prstGeom prst="rect">
                      <a:avLst/>
                    </a:prstGeom>
                  </pic:spPr>
                </pic:pic>
              </a:graphicData>
            </a:graphic>
          </wp:inline>
        </w:drawing>
      </w:r>
    </w:p>
    <w:p w14:paraId="488D3E8C" w14:textId="52385F98" w:rsidR="00263CAC" w:rsidRPr="00B2155C" w:rsidRDefault="00263CAC" w:rsidP="00E77D99">
      <w:pPr>
        <w:pStyle w:val="Caption"/>
        <w:jc w:val="center"/>
        <w:rPr>
          <w:i w:val="0"/>
          <w:iCs w:val="0"/>
          <w:color w:val="auto"/>
          <w:sz w:val="24"/>
          <w:szCs w:val="24"/>
        </w:rPr>
      </w:pPr>
      <w:bookmarkStart w:id="27" w:name="_Ref159175941"/>
      <w:r w:rsidRPr="00B2155C">
        <w:rPr>
          <w:i w:val="0"/>
          <w:iCs w:val="0"/>
          <w:color w:val="auto"/>
          <w:sz w:val="24"/>
          <w:szCs w:val="24"/>
        </w:rPr>
        <w:t xml:space="preserve">Figure </w:t>
      </w:r>
      <w:r w:rsidRPr="00B2155C">
        <w:rPr>
          <w:i w:val="0"/>
          <w:iCs w:val="0"/>
          <w:color w:val="auto"/>
          <w:sz w:val="24"/>
          <w:szCs w:val="24"/>
        </w:rPr>
        <w:fldChar w:fldCharType="begin"/>
      </w:r>
      <w:r w:rsidRPr="00B2155C">
        <w:rPr>
          <w:i w:val="0"/>
          <w:iCs w:val="0"/>
          <w:color w:val="auto"/>
          <w:sz w:val="24"/>
          <w:szCs w:val="24"/>
        </w:rPr>
        <w:instrText xml:space="preserve"> SEQ Figure \* ARABIC </w:instrText>
      </w:r>
      <w:r w:rsidRPr="00B2155C">
        <w:rPr>
          <w:i w:val="0"/>
          <w:iCs w:val="0"/>
          <w:color w:val="auto"/>
          <w:sz w:val="24"/>
          <w:szCs w:val="24"/>
        </w:rPr>
        <w:fldChar w:fldCharType="separate"/>
      </w:r>
      <w:r w:rsidR="00C44A1E" w:rsidRPr="00B2155C">
        <w:rPr>
          <w:i w:val="0"/>
          <w:iCs w:val="0"/>
          <w:noProof/>
          <w:color w:val="auto"/>
          <w:sz w:val="24"/>
          <w:szCs w:val="24"/>
        </w:rPr>
        <w:t>9</w:t>
      </w:r>
      <w:r w:rsidRPr="00B2155C">
        <w:rPr>
          <w:i w:val="0"/>
          <w:iCs w:val="0"/>
          <w:color w:val="auto"/>
          <w:sz w:val="24"/>
          <w:szCs w:val="24"/>
        </w:rPr>
        <w:fldChar w:fldCharType="end"/>
      </w:r>
      <w:bookmarkEnd w:id="27"/>
      <w:r w:rsidRPr="00B2155C">
        <w:rPr>
          <w:i w:val="0"/>
          <w:iCs w:val="0"/>
          <w:color w:val="auto"/>
          <w:sz w:val="24"/>
          <w:szCs w:val="24"/>
        </w:rPr>
        <w:t xml:space="preserve"> The change of the number of trips during the study period</w:t>
      </w:r>
    </w:p>
    <w:p w14:paraId="0A3EF7D0" w14:textId="6506A61E" w:rsidR="00BC51C8" w:rsidRPr="00B2155C" w:rsidRDefault="0039277E" w:rsidP="00385E54">
      <w:pPr>
        <w:pStyle w:val="Heading1"/>
        <w:spacing w:line="240" w:lineRule="auto"/>
      </w:pPr>
      <w:r w:rsidRPr="00B2155C">
        <w:rPr>
          <w:lang w:eastAsia="zh-CN"/>
        </w:rPr>
        <w:lastRenderedPageBreak/>
        <w:t xml:space="preserve">4 </w:t>
      </w:r>
      <w:r w:rsidR="00BC51C8" w:rsidRPr="00B2155C">
        <w:t>Sensitivity Analysis</w:t>
      </w:r>
    </w:p>
    <w:p w14:paraId="0B9DCD00" w14:textId="4D8509C0" w:rsidR="00726B37" w:rsidRPr="00B2155C" w:rsidRDefault="00FA2C2C" w:rsidP="00A63E00">
      <w:pPr>
        <w:pStyle w:val="Paragraph"/>
        <w:spacing w:line="240" w:lineRule="auto"/>
        <w:jc w:val="both"/>
      </w:pPr>
      <w:r w:rsidRPr="00B2155C">
        <w:t>GPS data, especially secondary GPS data, lacks direct information about the activities performed, requiring infer</w:t>
      </w:r>
      <w:r w:rsidR="00004A97" w:rsidRPr="00B2155C">
        <w:t>ence procedure</w:t>
      </w:r>
      <w:r w:rsidRPr="00B2155C">
        <w:t>, which introduces uncertainty. T</w:t>
      </w:r>
      <w:r w:rsidR="00A461BA" w:rsidRPr="00B2155C">
        <w:t xml:space="preserve">wo possible sources of </w:t>
      </w:r>
      <w:r w:rsidRPr="00B2155C">
        <w:t xml:space="preserve">uncertainty </w:t>
      </w:r>
      <w:r w:rsidR="00A461BA" w:rsidRPr="00B2155C">
        <w:t>are</w:t>
      </w:r>
      <w:r w:rsidRPr="00B2155C">
        <w:t xml:space="preserve"> </w:t>
      </w:r>
      <w:r w:rsidR="00B123D7" w:rsidRPr="00B2155C">
        <w:t xml:space="preserve">(1) </w:t>
      </w:r>
      <w:r w:rsidRPr="00B2155C">
        <w:t xml:space="preserve">the variability in activity purposes at the same location and </w:t>
      </w:r>
      <w:r w:rsidR="00B123D7" w:rsidRPr="00B2155C">
        <w:t xml:space="preserve">(2) </w:t>
      </w:r>
      <w:r w:rsidRPr="00B2155C">
        <w:t xml:space="preserve">the parameters used in </w:t>
      </w:r>
      <w:r w:rsidR="007F2432" w:rsidRPr="00B2155C">
        <w:t>extracting</w:t>
      </w:r>
      <w:r w:rsidR="002818AA" w:rsidRPr="00B2155C">
        <w:t xml:space="preserve"> </w:t>
      </w:r>
      <w:r w:rsidR="00B123D7" w:rsidRPr="00B2155C">
        <w:t xml:space="preserve">the </w:t>
      </w:r>
      <w:r w:rsidR="002818AA" w:rsidRPr="00B2155C">
        <w:t>activities</w:t>
      </w:r>
      <w:r w:rsidRPr="00B2155C">
        <w:t xml:space="preserve"> </w:t>
      </w:r>
      <w:r w:rsidR="009F2BFA" w:rsidRPr="00B2155C">
        <w:fldChar w:fldCharType="begin"/>
      </w:r>
      <w:r w:rsidR="009F2BFA" w:rsidRPr="00B2155C">
        <w:instrText xml:space="preserve"> ADDIN ZOTERO_ITEM CSL_CITATION {"citationID":"L2mxyY7T","properties":{"formattedCitation":"(Kwan 2016)","plainCitation":"(Kwan 2016)","noteIndex":0},"citationItems":[{"id":259,"uris":["http://zotero.org/users/14292551/items/BK2BQ7FY"],"itemData":{"id":259,"type":"article-journal","container-title":"Annals of the American Association of Geographers","DOI":"10.1080/00045608.2015.1117937","issue":"2","note":"publisher: Taylor &amp; Francis\n_eprint: https://www.tandfonline.com/doi/pdf/10.1080/00045608.2015.1117937","page":"274–282","title":"Algorithmic Geographies: Big Data, Algorithmic Uncertainty, and the Production of Geographic Knowledge","volume":"106","author":[{"family":"Kwan","given":"Mei-Po"}],"issued":{"date-parts":[["2016"]]}}}],"schema":"https://github.com/citation-style-language/schema/raw/master/csl-citation.json"} </w:instrText>
      </w:r>
      <w:r w:rsidR="009F2BFA" w:rsidRPr="00B2155C">
        <w:fldChar w:fldCharType="separate"/>
      </w:r>
      <w:r w:rsidR="009F2BFA" w:rsidRPr="00B2155C">
        <w:t>(Kwan 2016)</w:t>
      </w:r>
      <w:r w:rsidR="009F2BFA" w:rsidRPr="00B2155C">
        <w:fldChar w:fldCharType="end"/>
      </w:r>
      <w:r w:rsidRPr="00B2155C">
        <w:t xml:space="preserve">. </w:t>
      </w:r>
      <w:r w:rsidR="00E006C4" w:rsidRPr="00B2155C">
        <w:t>It is important to</w:t>
      </w:r>
      <w:r w:rsidRPr="00B2155C">
        <w:t xml:space="preserve"> evaluate how different design choices interact</w:t>
      </w:r>
      <w:r w:rsidR="00EA20F1" w:rsidRPr="00B2155C">
        <w:t xml:space="preserve"> with each other and</w:t>
      </w:r>
      <w:r w:rsidRPr="00B2155C">
        <w:t xml:space="preserve"> with the </w:t>
      </w:r>
      <w:r w:rsidR="0006336C" w:rsidRPr="00B2155C">
        <w:t xml:space="preserve">GPS </w:t>
      </w:r>
      <w:r w:rsidRPr="00B2155C">
        <w:t xml:space="preserve">data and produce varying results. </w:t>
      </w:r>
      <w:r w:rsidR="00406053" w:rsidRPr="00B2155C">
        <w:t xml:space="preserve">In this study, we </w:t>
      </w:r>
      <w:r w:rsidR="00E006C4" w:rsidRPr="00B2155C">
        <w:t>explore</w:t>
      </w:r>
      <w:r w:rsidR="00406053" w:rsidRPr="00B2155C">
        <w:t xml:space="preserve"> the first </w:t>
      </w:r>
      <w:r w:rsidR="006B4E6E" w:rsidRPr="00B2155C">
        <w:t xml:space="preserve">uncertainty </w:t>
      </w:r>
      <w:r w:rsidR="00406053" w:rsidRPr="00B2155C">
        <w:t xml:space="preserve">by </w:t>
      </w:r>
      <w:r w:rsidR="006B4E6E" w:rsidRPr="00B2155C">
        <w:t>applying a new store classification that limits stores to primary food-selling locations</w:t>
      </w:r>
      <w:r w:rsidR="0005571B" w:rsidRPr="00B2155C">
        <w:t xml:space="preserve"> (Section 4.1), and </w:t>
      </w:r>
      <w:r w:rsidR="00406053" w:rsidRPr="00B2155C">
        <w:t xml:space="preserve">the second, </w:t>
      </w:r>
      <w:r w:rsidR="006B4E6E" w:rsidRPr="00B2155C">
        <w:t>by testing</w:t>
      </w:r>
      <w:r w:rsidR="00406053" w:rsidRPr="00B2155C">
        <w:t xml:space="preserve"> </w:t>
      </w:r>
      <w:r w:rsidR="0092413F" w:rsidRPr="00B2155C">
        <w:t>the radii for</w:t>
      </w:r>
      <w:r w:rsidR="00B01FFB" w:rsidRPr="00B2155C">
        <w:t xml:space="preserve"> identifying</w:t>
      </w:r>
      <w:r w:rsidR="0092413F" w:rsidRPr="00B2155C">
        <w:t xml:space="preserve"> </w:t>
      </w:r>
      <w:r w:rsidR="00406053" w:rsidRPr="00B2155C">
        <w:t>food acquisition activit</w:t>
      </w:r>
      <w:r w:rsidR="0092413F" w:rsidRPr="00B2155C">
        <w:t xml:space="preserve">y </w:t>
      </w:r>
      <w:r w:rsidR="003417A5" w:rsidRPr="00B2155C">
        <w:t>(Section 4.2).</w:t>
      </w:r>
      <w:r w:rsidR="00054582" w:rsidRPr="00B2155C">
        <w:t xml:space="preserve"> </w:t>
      </w:r>
    </w:p>
    <w:p w14:paraId="615E6BEE" w14:textId="4420C853" w:rsidR="002B2CA2" w:rsidRPr="00B2155C" w:rsidRDefault="0039277E" w:rsidP="00385E54">
      <w:pPr>
        <w:pStyle w:val="Heading2"/>
        <w:spacing w:line="240" w:lineRule="auto"/>
      </w:pPr>
      <w:r w:rsidRPr="00B2155C">
        <w:rPr>
          <w:lang w:eastAsia="zh-CN"/>
        </w:rPr>
        <w:t xml:space="preserve">4.1 </w:t>
      </w:r>
      <w:r w:rsidR="00A26FB8" w:rsidRPr="00B2155C">
        <w:t>Food store classification</w:t>
      </w:r>
    </w:p>
    <w:p w14:paraId="70173C05" w14:textId="10196FAF" w:rsidR="00BA6E39" w:rsidRPr="00B2155C" w:rsidRDefault="00BA6E39" w:rsidP="00BA6E39">
      <w:pPr>
        <w:pStyle w:val="Newparagraph"/>
        <w:spacing w:line="240" w:lineRule="auto"/>
        <w:ind w:firstLine="0"/>
        <w:jc w:val="both"/>
      </w:pPr>
      <w:r w:rsidRPr="00B2155C">
        <w:t xml:space="preserve">The first </w:t>
      </w:r>
      <w:r w:rsidR="00080F16" w:rsidRPr="00B2155C">
        <w:t>aspect</w:t>
      </w:r>
      <w:r w:rsidRPr="00B2155C">
        <w:t xml:space="preserve"> </w:t>
      </w:r>
      <w:r w:rsidR="007D26CE" w:rsidRPr="00B2155C">
        <w:t xml:space="preserve">to be evaluated </w:t>
      </w:r>
      <w:r w:rsidRPr="00B2155C">
        <w:t xml:space="preserve">is </w:t>
      </w:r>
      <w:r w:rsidR="007D26CE" w:rsidRPr="00B2155C">
        <w:t xml:space="preserve">regarding </w:t>
      </w:r>
      <w:r w:rsidRPr="00B2155C">
        <w:t xml:space="preserve">the store </w:t>
      </w:r>
      <w:r w:rsidR="00BB7F93">
        <w:rPr>
          <w:rFonts w:hint="eastAsia"/>
          <w:lang w:eastAsia="zh-CN"/>
        </w:rPr>
        <w:t>inclusion</w:t>
      </w:r>
      <w:r w:rsidRPr="00B2155C">
        <w:t xml:space="preserve"> criteria, i.e., </w:t>
      </w:r>
      <w:r w:rsidR="00E1047A" w:rsidRPr="00B2155C">
        <w:t xml:space="preserve">visit to </w:t>
      </w:r>
      <w:r w:rsidRPr="00B2155C">
        <w:t>which store</w:t>
      </w:r>
      <w:r w:rsidR="00BB7F93">
        <w:rPr>
          <w:rFonts w:hint="eastAsia"/>
          <w:lang w:eastAsia="zh-CN"/>
        </w:rPr>
        <w:t>s</w:t>
      </w:r>
      <w:r w:rsidRPr="00B2155C">
        <w:t xml:space="preserve"> </w:t>
      </w:r>
      <w:r w:rsidR="00E1047A" w:rsidRPr="00B2155C">
        <w:t>can be</w:t>
      </w:r>
      <w:r w:rsidRPr="00B2155C">
        <w:t xml:space="preserve"> classified as </w:t>
      </w:r>
      <w:r w:rsidR="00BB7F93" w:rsidRPr="00B2155C">
        <w:t xml:space="preserve">food </w:t>
      </w:r>
      <w:r w:rsidR="00BB7F93">
        <w:rPr>
          <w:lang w:eastAsia="zh-CN"/>
        </w:rPr>
        <w:t>acquisition</w:t>
      </w:r>
      <w:r w:rsidRPr="00B2155C">
        <w:t xml:space="preserve">. </w:t>
      </w:r>
      <w:r w:rsidR="00B618C0" w:rsidRPr="00B2155C">
        <w:t>In</w:t>
      </w:r>
      <w:r w:rsidR="00B618C0" w:rsidRPr="00B2155C" w:rsidDel="00B618C0">
        <w:t xml:space="preserve"> </w:t>
      </w:r>
      <w:r w:rsidR="00B618C0" w:rsidRPr="00B2155C">
        <w:t xml:space="preserve">previous analysis, we considered all the possible food stores listed in the dataset, even the ones that also carry non-food items (such as big box retail stores). We now focus only on the </w:t>
      </w:r>
      <w:r w:rsidR="00B618C0" w:rsidRPr="00B2155C">
        <w:rPr>
          <w:i/>
        </w:rPr>
        <w:t>primarily</w:t>
      </w:r>
      <w:r w:rsidR="00B618C0" w:rsidRPr="00B2155C">
        <w:t xml:space="preserve"> food-selling locations and recalculate the metrics in </w:t>
      </w:r>
      <w:r w:rsidR="00B618C0" w:rsidRPr="00B2155C">
        <w:fldChar w:fldCharType="begin"/>
      </w:r>
      <w:r w:rsidR="00B618C0" w:rsidRPr="00B2155C">
        <w:instrText xml:space="preserve"> REF _Ref159172331 \h  \* MERGEFORMAT </w:instrText>
      </w:r>
      <w:r w:rsidR="00B618C0" w:rsidRPr="00B2155C">
        <w:fldChar w:fldCharType="separate"/>
      </w:r>
      <w:r w:rsidR="00B618C0" w:rsidRPr="00B2155C">
        <w:rPr>
          <w:i/>
          <w:iCs/>
        </w:rPr>
        <w:t>Table 3</w:t>
      </w:r>
      <w:r w:rsidR="00B618C0" w:rsidRPr="00B2155C">
        <w:fldChar w:fldCharType="end"/>
      </w:r>
      <w:r w:rsidR="00B618C0" w:rsidRPr="00B2155C">
        <w:t xml:space="preserve">. </w:t>
      </w:r>
      <w:r w:rsidR="00B618C0" w:rsidRPr="00B2155C">
        <w:fldChar w:fldCharType="begin"/>
      </w:r>
      <w:r w:rsidR="00B618C0" w:rsidRPr="00B2155C">
        <w:instrText xml:space="preserve"> REF _Ref159176664 \h  \* MERGEFORMAT </w:instrText>
      </w:r>
      <w:r w:rsidR="00B618C0" w:rsidRPr="00B2155C">
        <w:fldChar w:fldCharType="separate"/>
      </w:r>
      <w:r w:rsidR="00B618C0" w:rsidRPr="00B2155C">
        <w:rPr>
          <w:i/>
          <w:iCs/>
        </w:rPr>
        <w:t>Table 4</w:t>
      </w:r>
      <w:r w:rsidR="00B618C0" w:rsidRPr="00B2155C">
        <w:fldChar w:fldCharType="end"/>
      </w:r>
      <w:r w:rsidR="00B618C0" w:rsidRPr="00B2155C">
        <w:t xml:space="preserve"> and </w:t>
      </w:r>
      <w:r w:rsidR="00B618C0" w:rsidRPr="00B2155C">
        <w:fldChar w:fldCharType="begin"/>
      </w:r>
      <w:r w:rsidR="00B618C0" w:rsidRPr="00B2155C">
        <w:instrText xml:space="preserve"> REF _Ref159176636 \h  \* MERGEFORMAT </w:instrText>
      </w:r>
      <w:r w:rsidR="00B618C0" w:rsidRPr="00B2155C">
        <w:fldChar w:fldCharType="separate"/>
      </w:r>
      <w:r w:rsidR="00B618C0" w:rsidRPr="00B2155C">
        <w:rPr>
          <w:i/>
          <w:iCs/>
        </w:rPr>
        <w:t>Figure 10</w:t>
      </w:r>
      <w:r w:rsidR="00B618C0" w:rsidRPr="00B2155C">
        <w:fldChar w:fldCharType="end"/>
      </w:r>
      <w:r w:rsidR="00B618C0" w:rsidRPr="00B2155C">
        <w:t xml:space="preserve"> show the results and comparison for both analyses. It is noteworthy that the </w:t>
      </w:r>
      <w:proofErr w:type="gramStart"/>
      <w:r w:rsidR="00B618C0" w:rsidRPr="00B2155C">
        <w:t>type</w:t>
      </w:r>
      <w:proofErr w:type="gramEnd"/>
      <w:r w:rsidR="00B618C0" w:rsidRPr="00B2155C">
        <w:t xml:space="preserve"> </w:t>
      </w:r>
      <w:r w:rsidR="00B618C0" w:rsidRPr="00B2155C">
        <w:rPr>
          <w:i/>
        </w:rPr>
        <w:t>Big Box Stores</w:t>
      </w:r>
      <w:r w:rsidR="00B618C0" w:rsidRPr="00B2155C">
        <w:t xml:space="preserve"> are not included </w:t>
      </w:r>
      <w:r w:rsidR="00415EF4" w:rsidRPr="00B2155C">
        <w:t>here</w:t>
      </w:r>
      <w:r w:rsidR="00B618C0" w:rsidRPr="00B2155C">
        <w:t xml:space="preserve"> because they </w:t>
      </w:r>
      <w:r w:rsidR="006558CA">
        <w:rPr>
          <w:rFonts w:hint="eastAsia"/>
          <w:lang w:eastAsia="zh-CN"/>
        </w:rPr>
        <w:t xml:space="preserve">all </w:t>
      </w:r>
      <w:r w:rsidR="00B618C0" w:rsidRPr="00B2155C">
        <w:t>are not primarily food-selling locations</w:t>
      </w:r>
      <w:r w:rsidRPr="00B2155C" w:rsidDel="00B618C0">
        <w:t>.</w:t>
      </w:r>
      <w:r w:rsidRPr="00B2155C">
        <w:t xml:space="preserve"> </w:t>
      </w:r>
    </w:p>
    <w:p w14:paraId="07C561AA" w14:textId="77777777" w:rsidR="00B8092D" w:rsidRPr="00B2155C" w:rsidRDefault="00B8092D" w:rsidP="006558CA">
      <w:pPr>
        <w:pStyle w:val="Newparagraph"/>
        <w:spacing w:line="240" w:lineRule="auto"/>
        <w:ind w:firstLine="0"/>
        <w:jc w:val="both"/>
      </w:pPr>
    </w:p>
    <w:p w14:paraId="3DFD2E2F" w14:textId="07A52F9E" w:rsidR="00740028" w:rsidRPr="00B2155C" w:rsidRDefault="002D7965" w:rsidP="00385E54">
      <w:pPr>
        <w:pStyle w:val="Caption"/>
        <w:jc w:val="both"/>
        <w:rPr>
          <w:i w:val="0"/>
          <w:iCs w:val="0"/>
          <w:color w:val="auto"/>
          <w:sz w:val="24"/>
          <w:szCs w:val="24"/>
        </w:rPr>
      </w:pPr>
      <w:bookmarkStart w:id="28" w:name="_Ref159176664"/>
      <w:r w:rsidRPr="00B2155C">
        <w:rPr>
          <w:i w:val="0"/>
          <w:iCs w:val="0"/>
          <w:color w:val="auto"/>
          <w:sz w:val="24"/>
          <w:szCs w:val="24"/>
          <w:highlight w:val="yellow"/>
        </w:rPr>
        <w:t xml:space="preserve">Table </w:t>
      </w:r>
      <w:r w:rsidRPr="00B2155C">
        <w:rPr>
          <w:i w:val="0"/>
          <w:iCs w:val="0"/>
          <w:color w:val="auto"/>
          <w:sz w:val="24"/>
          <w:szCs w:val="24"/>
          <w:highlight w:val="yellow"/>
        </w:rPr>
        <w:fldChar w:fldCharType="begin"/>
      </w:r>
      <w:r w:rsidRPr="00B2155C">
        <w:rPr>
          <w:i w:val="0"/>
          <w:iCs w:val="0"/>
          <w:color w:val="auto"/>
          <w:sz w:val="24"/>
          <w:szCs w:val="24"/>
          <w:highlight w:val="yellow"/>
        </w:rPr>
        <w:instrText xml:space="preserve"> SEQ Table \* ARABIC </w:instrText>
      </w:r>
      <w:r w:rsidRPr="00B2155C">
        <w:rPr>
          <w:i w:val="0"/>
          <w:iCs w:val="0"/>
          <w:color w:val="auto"/>
          <w:sz w:val="24"/>
          <w:szCs w:val="24"/>
          <w:highlight w:val="yellow"/>
        </w:rPr>
        <w:fldChar w:fldCharType="separate"/>
      </w:r>
      <w:r w:rsidR="00C44A1E" w:rsidRPr="00B2155C">
        <w:rPr>
          <w:i w:val="0"/>
          <w:iCs w:val="0"/>
          <w:noProof/>
          <w:color w:val="auto"/>
          <w:sz w:val="24"/>
          <w:szCs w:val="24"/>
          <w:highlight w:val="yellow"/>
        </w:rPr>
        <w:t>4</w:t>
      </w:r>
      <w:r w:rsidRPr="00B2155C">
        <w:rPr>
          <w:i w:val="0"/>
          <w:iCs w:val="0"/>
          <w:color w:val="auto"/>
          <w:sz w:val="24"/>
          <w:szCs w:val="24"/>
          <w:highlight w:val="yellow"/>
        </w:rPr>
        <w:fldChar w:fldCharType="end"/>
      </w:r>
      <w:bookmarkEnd w:id="28"/>
      <w:r w:rsidRPr="00B2155C">
        <w:rPr>
          <w:i w:val="0"/>
          <w:iCs w:val="0"/>
          <w:color w:val="auto"/>
          <w:sz w:val="24"/>
          <w:szCs w:val="24"/>
          <w:highlight w:val="yellow"/>
        </w:rPr>
        <w:t xml:space="preserve"> </w:t>
      </w:r>
      <w:r w:rsidR="00462C67" w:rsidRPr="00B2155C">
        <w:rPr>
          <w:i w:val="0"/>
          <w:iCs w:val="0"/>
          <w:color w:val="auto"/>
          <w:sz w:val="24"/>
          <w:szCs w:val="24"/>
          <w:highlight w:val="yellow"/>
        </w:rPr>
        <w:t xml:space="preserve"> Food </w:t>
      </w:r>
      <w:r w:rsidR="00FE2088" w:rsidRPr="00B2155C">
        <w:rPr>
          <w:i w:val="0"/>
          <w:iCs w:val="0"/>
          <w:color w:val="auto"/>
          <w:sz w:val="24"/>
          <w:szCs w:val="24"/>
          <w:highlight w:val="yellow"/>
          <w:lang w:eastAsia="zh-CN"/>
        </w:rPr>
        <w:t>access</w:t>
      </w:r>
      <w:r w:rsidR="00FE2088" w:rsidRPr="00B2155C">
        <w:rPr>
          <w:i w:val="0"/>
          <w:iCs w:val="0"/>
          <w:color w:val="auto"/>
          <w:sz w:val="24"/>
          <w:szCs w:val="24"/>
          <w:highlight w:val="yellow"/>
        </w:rPr>
        <w:t xml:space="preserve"> </w:t>
      </w:r>
      <w:r w:rsidR="00462C67" w:rsidRPr="00B2155C">
        <w:rPr>
          <w:i w:val="0"/>
          <w:iCs w:val="0"/>
          <w:color w:val="auto"/>
          <w:sz w:val="24"/>
          <w:szCs w:val="24"/>
          <w:highlight w:val="yellow"/>
        </w:rPr>
        <w:t>metrics for each type, primary food-selling locations only</w:t>
      </w:r>
    </w:p>
    <w:tbl>
      <w:tblPr>
        <w:tblStyle w:val="TableGrid"/>
        <w:tblW w:w="5000" w:type="pct"/>
        <w:tblLayout w:type="fixed"/>
        <w:tblLook w:val="04A0" w:firstRow="1" w:lastRow="0" w:firstColumn="1" w:lastColumn="0" w:noHBand="0" w:noVBand="1"/>
      </w:tblPr>
      <w:tblGrid>
        <w:gridCol w:w="3325"/>
        <w:gridCol w:w="1170"/>
        <w:gridCol w:w="1530"/>
        <w:gridCol w:w="1350"/>
        <w:gridCol w:w="1118"/>
      </w:tblGrid>
      <w:tr w:rsidR="0024209C" w:rsidRPr="00B2155C" w14:paraId="6F18041F" w14:textId="77777777" w:rsidTr="00985453">
        <w:trPr>
          <w:trHeight w:val="288"/>
        </w:trPr>
        <w:tc>
          <w:tcPr>
            <w:tcW w:w="1957" w:type="pct"/>
            <w:noWrap/>
            <w:vAlign w:val="center"/>
            <w:hideMark/>
          </w:tcPr>
          <w:p w14:paraId="12690F62" w14:textId="77777777" w:rsidR="0024209C" w:rsidRPr="00B2155C" w:rsidRDefault="0024209C" w:rsidP="00385E54">
            <w:pPr>
              <w:spacing w:line="240" w:lineRule="auto"/>
              <w:jc w:val="both"/>
              <w:rPr>
                <w:rFonts w:eastAsia="Times New Roman"/>
                <w:sz w:val="22"/>
                <w:szCs w:val="22"/>
                <w:lang w:eastAsia="zh-CN"/>
              </w:rPr>
            </w:pPr>
            <w:r w:rsidRPr="00B2155C">
              <w:rPr>
                <w:rFonts w:eastAsia="Times New Roman"/>
                <w:sz w:val="22"/>
                <w:szCs w:val="22"/>
                <w:lang w:eastAsia="zh-CN"/>
              </w:rPr>
              <w:t>Metrics</w:t>
            </w:r>
          </w:p>
        </w:tc>
        <w:tc>
          <w:tcPr>
            <w:tcW w:w="689" w:type="pct"/>
            <w:noWrap/>
            <w:vAlign w:val="center"/>
            <w:hideMark/>
          </w:tcPr>
          <w:p w14:paraId="637FDFBE" w14:textId="77777777" w:rsidR="0024209C" w:rsidRPr="00B2155C" w:rsidRDefault="0024209C" w:rsidP="00385E54">
            <w:pPr>
              <w:spacing w:line="240" w:lineRule="auto"/>
              <w:jc w:val="both"/>
              <w:rPr>
                <w:rFonts w:eastAsia="Times New Roman"/>
                <w:sz w:val="22"/>
                <w:szCs w:val="22"/>
                <w:lang w:eastAsia="zh-CN"/>
              </w:rPr>
            </w:pPr>
            <w:r w:rsidRPr="00B2155C">
              <w:rPr>
                <w:rFonts w:eastAsia="Times New Roman"/>
                <w:sz w:val="22"/>
                <w:szCs w:val="22"/>
                <w:lang w:eastAsia="zh-CN"/>
              </w:rPr>
              <w:t>Large Groceries</w:t>
            </w:r>
          </w:p>
        </w:tc>
        <w:tc>
          <w:tcPr>
            <w:tcW w:w="901" w:type="pct"/>
            <w:noWrap/>
            <w:vAlign w:val="center"/>
            <w:hideMark/>
          </w:tcPr>
          <w:p w14:paraId="04A7C27A" w14:textId="77777777" w:rsidR="0024209C" w:rsidRPr="00B2155C" w:rsidRDefault="0024209C" w:rsidP="00385E54">
            <w:pPr>
              <w:spacing w:line="240" w:lineRule="auto"/>
              <w:jc w:val="both"/>
              <w:rPr>
                <w:rFonts w:eastAsia="Times New Roman"/>
                <w:sz w:val="22"/>
                <w:szCs w:val="22"/>
                <w:lang w:eastAsia="zh-CN"/>
              </w:rPr>
            </w:pPr>
            <w:r w:rsidRPr="00B2155C">
              <w:rPr>
                <w:rFonts w:eastAsia="Times New Roman"/>
                <w:sz w:val="22"/>
                <w:szCs w:val="22"/>
                <w:lang w:eastAsia="zh-CN"/>
              </w:rPr>
              <w:t>Small Healthy Outlets</w:t>
            </w:r>
          </w:p>
        </w:tc>
        <w:tc>
          <w:tcPr>
            <w:tcW w:w="795" w:type="pct"/>
            <w:noWrap/>
            <w:vAlign w:val="center"/>
            <w:hideMark/>
          </w:tcPr>
          <w:p w14:paraId="32DC7426" w14:textId="77777777" w:rsidR="0024209C" w:rsidRPr="00B2155C" w:rsidRDefault="0024209C" w:rsidP="00385E54">
            <w:pPr>
              <w:spacing w:line="240" w:lineRule="auto"/>
              <w:jc w:val="both"/>
              <w:rPr>
                <w:rFonts w:eastAsia="Times New Roman"/>
                <w:sz w:val="22"/>
                <w:szCs w:val="22"/>
                <w:lang w:eastAsia="zh-CN"/>
              </w:rPr>
            </w:pPr>
            <w:r w:rsidRPr="00B2155C">
              <w:rPr>
                <w:rFonts w:eastAsia="Times New Roman"/>
                <w:sz w:val="22"/>
                <w:szCs w:val="22"/>
                <w:lang w:eastAsia="zh-CN"/>
              </w:rPr>
              <w:t>Processed Food Outlets</w:t>
            </w:r>
          </w:p>
        </w:tc>
        <w:tc>
          <w:tcPr>
            <w:tcW w:w="658" w:type="pct"/>
            <w:noWrap/>
            <w:vAlign w:val="center"/>
            <w:hideMark/>
          </w:tcPr>
          <w:p w14:paraId="4E60A7A0" w14:textId="77777777" w:rsidR="0024209C" w:rsidRPr="00B2155C" w:rsidRDefault="0024209C" w:rsidP="00385E54">
            <w:pPr>
              <w:spacing w:line="240" w:lineRule="auto"/>
              <w:jc w:val="both"/>
              <w:rPr>
                <w:rFonts w:eastAsia="Times New Roman"/>
                <w:sz w:val="22"/>
                <w:szCs w:val="22"/>
                <w:lang w:eastAsia="zh-CN"/>
              </w:rPr>
            </w:pPr>
            <w:r w:rsidRPr="00B2155C">
              <w:rPr>
                <w:rFonts w:eastAsia="Times New Roman"/>
                <w:sz w:val="22"/>
                <w:szCs w:val="22"/>
                <w:lang w:eastAsia="zh-CN"/>
              </w:rPr>
              <w:t>All Food Locations</w:t>
            </w:r>
          </w:p>
        </w:tc>
      </w:tr>
      <w:tr w:rsidR="0024209C" w:rsidRPr="00B2155C" w14:paraId="41FC8998" w14:textId="77777777" w:rsidTr="00985453">
        <w:trPr>
          <w:trHeight w:val="288"/>
        </w:trPr>
        <w:tc>
          <w:tcPr>
            <w:tcW w:w="1957" w:type="pct"/>
            <w:noWrap/>
            <w:vAlign w:val="center"/>
            <w:hideMark/>
          </w:tcPr>
          <w:p w14:paraId="07630C48" w14:textId="77777777" w:rsidR="0024209C" w:rsidRPr="00B2155C" w:rsidRDefault="0024209C" w:rsidP="00385E54">
            <w:pPr>
              <w:spacing w:line="240" w:lineRule="auto"/>
              <w:jc w:val="both"/>
              <w:rPr>
                <w:rFonts w:eastAsia="Times New Roman"/>
                <w:sz w:val="22"/>
                <w:szCs w:val="22"/>
                <w:lang w:eastAsia="zh-CN"/>
              </w:rPr>
            </w:pPr>
            <w:r w:rsidRPr="00B2155C">
              <w:rPr>
                <w:rFonts w:eastAsia="Times New Roman"/>
                <w:sz w:val="22"/>
                <w:szCs w:val="22"/>
                <w:lang w:eastAsia="zh-CN"/>
              </w:rPr>
              <w:t>Number of visits per individual (visits)</w:t>
            </w:r>
          </w:p>
        </w:tc>
        <w:tc>
          <w:tcPr>
            <w:tcW w:w="689" w:type="pct"/>
            <w:noWrap/>
            <w:hideMark/>
          </w:tcPr>
          <w:p w14:paraId="7DDAD2BC" w14:textId="05D73192" w:rsidR="0024209C" w:rsidRPr="00B2155C" w:rsidRDefault="0024209C" w:rsidP="00385E54">
            <w:pPr>
              <w:spacing w:line="240" w:lineRule="auto"/>
              <w:ind w:left="720" w:hanging="720"/>
              <w:jc w:val="both"/>
              <w:rPr>
                <w:rFonts w:eastAsia="Times New Roman"/>
                <w:sz w:val="22"/>
                <w:szCs w:val="22"/>
                <w:lang w:eastAsia="zh-CN"/>
              </w:rPr>
            </w:pPr>
            <w:r w:rsidRPr="00B2155C">
              <w:rPr>
                <w:sz w:val="22"/>
                <w:szCs w:val="22"/>
              </w:rPr>
              <w:t>5.13</w:t>
            </w:r>
          </w:p>
        </w:tc>
        <w:tc>
          <w:tcPr>
            <w:tcW w:w="901" w:type="pct"/>
            <w:noWrap/>
            <w:hideMark/>
          </w:tcPr>
          <w:p w14:paraId="21E5F948" w14:textId="1EC0F602" w:rsidR="0024209C" w:rsidRPr="00B2155C" w:rsidRDefault="0024209C" w:rsidP="00385E54">
            <w:pPr>
              <w:spacing w:line="240" w:lineRule="auto"/>
              <w:jc w:val="both"/>
              <w:rPr>
                <w:rFonts w:eastAsia="Times New Roman"/>
                <w:sz w:val="22"/>
                <w:szCs w:val="22"/>
                <w:lang w:eastAsia="zh-CN"/>
              </w:rPr>
            </w:pPr>
            <w:r w:rsidRPr="00B2155C">
              <w:rPr>
                <w:sz w:val="22"/>
                <w:szCs w:val="22"/>
              </w:rPr>
              <w:t>3.47</w:t>
            </w:r>
          </w:p>
        </w:tc>
        <w:tc>
          <w:tcPr>
            <w:tcW w:w="795" w:type="pct"/>
            <w:noWrap/>
            <w:hideMark/>
          </w:tcPr>
          <w:p w14:paraId="0E98F8DB" w14:textId="6BF74830" w:rsidR="0024209C" w:rsidRPr="00B2155C" w:rsidRDefault="0024209C" w:rsidP="00385E54">
            <w:pPr>
              <w:spacing w:line="240" w:lineRule="auto"/>
              <w:jc w:val="both"/>
              <w:rPr>
                <w:rFonts w:eastAsia="Times New Roman"/>
                <w:sz w:val="22"/>
                <w:szCs w:val="22"/>
                <w:lang w:eastAsia="zh-CN"/>
              </w:rPr>
            </w:pPr>
            <w:r w:rsidRPr="00B2155C">
              <w:rPr>
                <w:sz w:val="22"/>
                <w:szCs w:val="22"/>
              </w:rPr>
              <w:t>6.04</w:t>
            </w:r>
          </w:p>
        </w:tc>
        <w:tc>
          <w:tcPr>
            <w:tcW w:w="658" w:type="pct"/>
            <w:noWrap/>
            <w:hideMark/>
          </w:tcPr>
          <w:p w14:paraId="1D8F97CB" w14:textId="7CF14741" w:rsidR="0024209C" w:rsidRPr="00B2155C" w:rsidRDefault="0024209C" w:rsidP="00385E54">
            <w:pPr>
              <w:spacing w:line="240" w:lineRule="auto"/>
              <w:jc w:val="both"/>
              <w:rPr>
                <w:rFonts w:eastAsia="Times New Roman"/>
                <w:sz w:val="22"/>
                <w:szCs w:val="22"/>
                <w:lang w:eastAsia="zh-CN"/>
              </w:rPr>
            </w:pPr>
            <w:r w:rsidRPr="00B2155C">
              <w:rPr>
                <w:sz w:val="22"/>
                <w:szCs w:val="22"/>
              </w:rPr>
              <w:t>5.13</w:t>
            </w:r>
          </w:p>
        </w:tc>
      </w:tr>
      <w:tr w:rsidR="0024209C" w:rsidRPr="00B2155C" w14:paraId="4634384D" w14:textId="77777777" w:rsidTr="00985453">
        <w:trPr>
          <w:trHeight w:val="288"/>
        </w:trPr>
        <w:tc>
          <w:tcPr>
            <w:tcW w:w="1957" w:type="pct"/>
            <w:noWrap/>
            <w:vAlign w:val="center"/>
            <w:hideMark/>
          </w:tcPr>
          <w:p w14:paraId="10376696" w14:textId="77777777" w:rsidR="0024209C" w:rsidRPr="00B2155C" w:rsidRDefault="0024209C" w:rsidP="00385E54">
            <w:pPr>
              <w:spacing w:line="240" w:lineRule="auto"/>
              <w:jc w:val="both"/>
              <w:rPr>
                <w:rFonts w:eastAsia="Times New Roman"/>
                <w:sz w:val="22"/>
                <w:szCs w:val="22"/>
                <w:lang w:eastAsia="zh-CN"/>
              </w:rPr>
            </w:pPr>
            <w:r w:rsidRPr="00B2155C">
              <w:rPr>
                <w:rFonts w:eastAsia="Times New Roman"/>
                <w:sz w:val="22"/>
                <w:szCs w:val="22"/>
                <w:lang w:eastAsia="zh-CN"/>
              </w:rPr>
              <w:t>Number of unique stores visited per individual (stores)</w:t>
            </w:r>
          </w:p>
        </w:tc>
        <w:tc>
          <w:tcPr>
            <w:tcW w:w="689" w:type="pct"/>
            <w:noWrap/>
            <w:hideMark/>
          </w:tcPr>
          <w:p w14:paraId="38673E37" w14:textId="04EF7EC4" w:rsidR="0024209C" w:rsidRPr="00B2155C" w:rsidRDefault="0024209C" w:rsidP="00385E54">
            <w:pPr>
              <w:spacing w:line="240" w:lineRule="auto"/>
              <w:jc w:val="both"/>
              <w:rPr>
                <w:rFonts w:eastAsia="Times New Roman"/>
                <w:sz w:val="22"/>
                <w:szCs w:val="22"/>
                <w:lang w:eastAsia="zh-CN"/>
              </w:rPr>
            </w:pPr>
            <w:r w:rsidRPr="00B2155C">
              <w:rPr>
                <w:sz w:val="22"/>
                <w:szCs w:val="22"/>
              </w:rPr>
              <w:t>1.87</w:t>
            </w:r>
          </w:p>
        </w:tc>
        <w:tc>
          <w:tcPr>
            <w:tcW w:w="901" w:type="pct"/>
            <w:noWrap/>
            <w:hideMark/>
          </w:tcPr>
          <w:p w14:paraId="58712350" w14:textId="577E0BD5" w:rsidR="0024209C" w:rsidRPr="00B2155C" w:rsidRDefault="0024209C" w:rsidP="00385E54">
            <w:pPr>
              <w:spacing w:line="240" w:lineRule="auto"/>
              <w:jc w:val="both"/>
              <w:rPr>
                <w:rFonts w:eastAsia="Times New Roman"/>
                <w:sz w:val="22"/>
                <w:szCs w:val="22"/>
                <w:lang w:eastAsia="zh-CN"/>
              </w:rPr>
            </w:pPr>
            <w:r w:rsidRPr="00B2155C">
              <w:rPr>
                <w:sz w:val="22"/>
                <w:szCs w:val="22"/>
              </w:rPr>
              <w:t>1.46</w:t>
            </w:r>
          </w:p>
        </w:tc>
        <w:tc>
          <w:tcPr>
            <w:tcW w:w="795" w:type="pct"/>
            <w:noWrap/>
            <w:hideMark/>
          </w:tcPr>
          <w:p w14:paraId="07648D9B" w14:textId="144AAE6A" w:rsidR="0024209C" w:rsidRPr="00B2155C" w:rsidRDefault="0024209C" w:rsidP="00385E54">
            <w:pPr>
              <w:spacing w:line="240" w:lineRule="auto"/>
              <w:jc w:val="both"/>
              <w:rPr>
                <w:rFonts w:eastAsia="Times New Roman"/>
                <w:sz w:val="22"/>
                <w:szCs w:val="22"/>
                <w:lang w:eastAsia="zh-CN"/>
              </w:rPr>
            </w:pPr>
            <w:r w:rsidRPr="00B2155C">
              <w:rPr>
                <w:sz w:val="22"/>
                <w:szCs w:val="22"/>
              </w:rPr>
              <w:t>2.41</w:t>
            </w:r>
          </w:p>
        </w:tc>
        <w:tc>
          <w:tcPr>
            <w:tcW w:w="658" w:type="pct"/>
            <w:noWrap/>
            <w:hideMark/>
          </w:tcPr>
          <w:p w14:paraId="3799291C" w14:textId="1BD9EB2C" w:rsidR="0024209C" w:rsidRPr="00B2155C" w:rsidRDefault="0024209C" w:rsidP="00385E54">
            <w:pPr>
              <w:spacing w:line="240" w:lineRule="auto"/>
              <w:jc w:val="both"/>
              <w:rPr>
                <w:rFonts w:eastAsia="Times New Roman"/>
                <w:sz w:val="22"/>
                <w:szCs w:val="22"/>
                <w:lang w:eastAsia="zh-CN"/>
              </w:rPr>
            </w:pPr>
            <w:r w:rsidRPr="00B2155C">
              <w:rPr>
                <w:sz w:val="22"/>
                <w:szCs w:val="22"/>
              </w:rPr>
              <w:t>1.87</w:t>
            </w:r>
          </w:p>
        </w:tc>
      </w:tr>
      <w:tr w:rsidR="0024209C" w:rsidRPr="00B2155C" w14:paraId="7FD4C577" w14:textId="77777777" w:rsidTr="00985453">
        <w:trPr>
          <w:trHeight w:val="288"/>
        </w:trPr>
        <w:tc>
          <w:tcPr>
            <w:tcW w:w="1957" w:type="pct"/>
            <w:noWrap/>
            <w:vAlign w:val="center"/>
            <w:hideMark/>
          </w:tcPr>
          <w:p w14:paraId="5C60BBCF" w14:textId="62FE8AAB" w:rsidR="0024209C" w:rsidRPr="00B2155C" w:rsidRDefault="0024209C" w:rsidP="00385E54">
            <w:pPr>
              <w:spacing w:line="240" w:lineRule="auto"/>
              <w:jc w:val="both"/>
              <w:rPr>
                <w:rFonts w:eastAsia="Times New Roman"/>
                <w:sz w:val="22"/>
                <w:szCs w:val="22"/>
                <w:lang w:eastAsia="zh-CN"/>
              </w:rPr>
            </w:pPr>
            <w:r w:rsidRPr="00B2155C">
              <w:rPr>
                <w:rFonts w:eastAsia="Times New Roman"/>
                <w:sz w:val="22"/>
                <w:szCs w:val="22"/>
                <w:lang w:eastAsia="zh-CN"/>
              </w:rPr>
              <w:t>Distance of visited store to home</w:t>
            </w:r>
            <w:r w:rsidR="005E3EAD" w:rsidRPr="00B2155C">
              <w:rPr>
                <w:rFonts w:eastAsiaTheme="minorEastAsia"/>
                <w:sz w:val="22"/>
                <w:szCs w:val="22"/>
                <w:lang w:eastAsia="zh-CN"/>
              </w:rPr>
              <w:t>, network distance</w:t>
            </w:r>
            <w:r w:rsidRPr="00B2155C">
              <w:rPr>
                <w:rFonts w:eastAsia="Times New Roman"/>
                <w:sz w:val="22"/>
                <w:szCs w:val="22"/>
                <w:lang w:eastAsia="zh-CN"/>
              </w:rPr>
              <w:t xml:space="preserve"> (km)</w:t>
            </w:r>
          </w:p>
        </w:tc>
        <w:tc>
          <w:tcPr>
            <w:tcW w:w="689" w:type="pct"/>
            <w:noWrap/>
          </w:tcPr>
          <w:p w14:paraId="0611EC3D" w14:textId="18D9B9E8" w:rsidR="0024209C" w:rsidRPr="00B2155C" w:rsidRDefault="005E3EAD" w:rsidP="00385E54">
            <w:pPr>
              <w:spacing w:line="240" w:lineRule="auto"/>
              <w:jc w:val="both"/>
              <w:rPr>
                <w:rFonts w:eastAsiaTheme="minorEastAsia"/>
                <w:sz w:val="22"/>
                <w:szCs w:val="22"/>
                <w:lang w:eastAsia="zh-CN"/>
              </w:rPr>
            </w:pPr>
            <w:r w:rsidRPr="00B2155C">
              <w:rPr>
                <w:rFonts w:eastAsiaTheme="minorEastAsia"/>
                <w:sz w:val="22"/>
                <w:szCs w:val="22"/>
                <w:lang w:eastAsia="zh-CN"/>
              </w:rPr>
              <w:t>8.15</w:t>
            </w:r>
          </w:p>
        </w:tc>
        <w:tc>
          <w:tcPr>
            <w:tcW w:w="901" w:type="pct"/>
            <w:noWrap/>
          </w:tcPr>
          <w:p w14:paraId="433B66AA" w14:textId="4E20A594" w:rsidR="0024209C" w:rsidRPr="00B2155C" w:rsidRDefault="005E3EAD" w:rsidP="00385E54">
            <w:pPr>
              <w:spacing w:line="240" w:lineRule="auto"/>
              <w:jc w:val="both"/>
              <w:rPr>
                <w:rFonts w:eastAsiaTheme="minorEastAsia"/>
                <w:sz w:val="22"/>
                <w:szCs w:val="22"/>
                <w:lang w:eastAsia="zh-CN"/>
              </w:rPr>
            </w:pPr>
            <w:r w:rsidRPr="00B2155C">
              <w:rPr>
                <w:rFonts w:eastAsiaTheme="minorEastAsia"/>
                <w:sz w:val="22"/>
                <w:szCs w:val="22"/>
                <w:lang w:eastAsia="zh-CN"/>
              </w:rPr>
              <w:t>7.82</w:t>
            </w:r>
          </w:p>
        </w:tc>
        <w:tc>
          <w:tcPr>
            <w:tcW w:w="795" w:type="pct"/>
            <w:noWrap/>
          </w:tcPr>
          <w:p w14:paraId="58DE5382" w14:textId="1784F613" w:rsidR="0024209C" w:rsidRPr="00B2155C" w:rsidRDefault="005E3EAD" w:rsidP="00385E54">
            <w:pPr>
              <w:spacing w:line="240" w:lineRule="auto"/>
              <w:jc w:val="both"/>
              <w:rPr>
                <w:rFonts w:eastAsiaTheme="minorEastAsia"/>
                <w:sz w:val="22"/>
                <w:szCs w:val="22"/>
                <w:lang w:eastAsia="zh-CN"/>
              </w:rPr>
            </w:pPr>
            <w:r w:rsidRPr="00B2155C">
              <w:rPr>
                <w:rFonts w:eastAsiaTheme="minorEastAsia"/>
                <w:sz w:val="22"/>
                <w:szCs w:val="22"/>
                <w:lang w:eastAsia="zh-CN"/>
              </w:rPr>
              <w:t>7.03</w:t>
            </w:r>
            <w:r w:rsidR="00252C62">
              <w:rPr>
                <w:rFonts w:eastAsiaTheme="minorEastAsia" w:hint="eastAsia"/>
                <w:sz w:val="22"/>
                <w:szCs w:val="22"/>
                <w:lang w:eastAsia="zh-CN"/>
              </w:rPr>
              <w:t xml:space="preserve"> </w:t>
            </w:r>
          </w:p>
        </w:tc>
        <w:tc>
          <w:tcPr>
            <w:tcW w:w="658" w:type="pct"/>
            <w:noWrap/>
          </w:tcPr>
          <w:p w14:paraId="64369491" w14:textId="13F3BAE7" w:rsidR="0024209C" w:rsidRPr="00B2155C" w:rsidRDefault="005E3EAD" w:rsidP="00385E54">
            <w:pPr>
              <w:spacing w:line="240" w:lineRule="auto"/>
              <w:jc w:val="both"/>
              <w:rPr>
                <w:rFonts w:eastAsiaTheme="minorEastAsia"/>
                <w:sz w:val="22"/>
                <w:szCs w:val="22"/>
                <w:lang w:eastAsia="zh-CN"/>
              </w:rPr>
            </w:pPr>
            <w:r w:rsidRPr="00B2155C">
              <w:rPr>
                <w:rFonts w:eastAsiaTheme="minorEastAsia"/>
                <w:sz w:val="22"/>
                <w:szCs w:val="22"/>
                <w:lang w:eastAsia="zh-CN"/>
              </w:rPr>
              <w:t>7.</w:t>
            </w:r>
            <w:r w:rsidR="00924A0A">
              <w:rPr>
                <w:rFonts w:eastAsiaTheme="minorEastAsia" w:hint="eastAsia"/>
                <w:sz w:val="22"/>
                <w:szCs w:val="22"/>
                <w:lang w:eastAsia="zh-CN"/>
              </w:rPr>
              <w:t>5</w:t>
            </w:r>
            <w:r w:rsidRPr="00B2155C">
              <w:rPr>
                <w:rFonts w:eastAsiaTheme="minorEastAsia"/>
                <w:sz w:val="22"/>
                <w:szCs w:val="22"/>
                <w:lang w:eastAsia="zh-CN"/>
              </w:rPr>
              <w:t>2</w:t>
            </w:r>
          </w:p>
        </w:tc>
      </w:tr>
      <w:tr w:rsidR="0024209C" w:rsidRPr="00B2155C" w14:paraId="1AC570B6" w14:textId="77777777" w:rsidTr="00985453">
        <w:trPr>
          <w:trHeight w:val="288"/>
        </w:trPr>
        <w:tc>
          <w:tcPr>
            <w:tcW w:w="1957" w:type="pct"/>
            <w:noWrap/>
            <w:vAlign w:val="center"/>
            <w:hideMark/>
          </w:tcPr>
          <w:p w14:paraId="20A8623D" w14:textId="71EF1599" w:rsidR="0024209C" w:rsidRPr="00B2155C" w:rsidRDefault="0024209C" w:rsidP="00385E54">
            <w:pPr>
              <w:spacing w:line="240" w:lineRule="auto"/>
              <w:jc w:val="both"/>
              <w:rPr>
                <w:rFonts w:eastAsia="Times New Roman"/>
                <w:sz w:val="22"/>
                <w:szCs w:val="22"/>
                <w:lang w:eastAsia="zh-CN"/>
              </w:rPr>
            </w:pPr>
            <w:r w:rsidRPr="00B2155C">
              <w:rPr>
                <w:rFonts w:eastAsia="Times New Roman"/>
                <w:sz w:val="22"/>
                <w:szCs w:val="22"/>
                <w:lang w:eastAsia="zh-CN"/>
              </w:rPr>
              <w:t>Proportion of home-based visits (%)</w:t>
            </w:r>
          </w:p>
        </w:tc>
        <w:tc>
          <w:tcPr>
            <w:tcW w:w="689" w:type="pct"/>
            <w:noWrap/>
            <w:hideMark/>
          </w:tcPr>
          <w:p w14:paraId="76CD894F" w14:textId="665E8AA8" w:rsidR="0024209C" w:rsidRPr="00B2155C" w:rsidRDefault="0024209C" w:rsidP="00385E54">
            <w:pPr>
              <w:spacing w:line="240" w:lineRule="auto"/>
              <w:jc w:val="both"/>
              <w:rPr>
                <w:rFonts w:eastAsia="Times New Roman"/>
                <w:sz w:val="22"/>
                <w:szCs w:val="22"/>
                <w:lang w:eastAsia="zh-CN"/>
              </w:rPr>
            </w:pPr>
            <w:r w:rsidRPr="00B2155C">
              <w:rPr>
                <w:sz w:val="22"/>
                <w:szCs w:val="22"/>
              </w:rPr>
              <w:t>17.95</w:t>
            </w:r>
          </w:p>
        </w:tc>
        <w:tc>
          <w:tcPr>
            <w:tcW w:w="901" w:type="pct"/>
            <w:noWrap/>
            <w:hideMark/>
          </w:tcPr>
          <w:p w14:paraId="608FD274" w14:textId="54EE7BF0" w:rsidR="0024209C" w:rsidRPr="00B2155C" w:rsidRDefault="0024209C" w:rsidP="00385E54">
            <w:pPr>
              <w:spacing w:line="240" w:lineRule="auto"/>
              <w:jc w:val="both"/>
              <w:rPr>
                <w:rFonts w:eastAsia="Times New Roman"/>
                <w:sz w:val="22"/>
                <w:szCs w:val="22"/>
                <w:lang w:eastAsia="zh-CN"/>
              </w:rPr>
            </w:pPr>
            <w:r w:rsidRPr="00B2155C">
              <w:rPr>
                <w:sz w:val="22"/>
                <w:szCs w:val="22"/>
              </w:rPr>
              <w:t>21.62</w:t>
            </w:r>
          </w:p>
        </w:tc>
        <w:tc>
          <w:tcPr>
            <w:tcW w:w="795" w:type="pct"/>
            <w:noWrap/>
            <w:hideMark/>
          </w:tcPr>
          <w:p w14:paraId="08898B9A" w14:textId="3FA9A08B" w:rsidR="0024209C" w:rsidRPr="00B2155C" w:rsidRDefault="0024209C" w:rsidP="00385E54">
            <w:pPr>
              <w:spacing w:line="240" w:lineRule="auto"/>
              <w:jc w:val="both"/>
              <w:rPr>
                <w:rFonts w:eastAsia="Times New Roman"/>
                <w:sz w:val="22"/>
                <w:szCs w:val="22"/>
                <w:lang w:eastAsia="zh-CN"/>
              </w:rPr>
            </w:pPr>
            <w:r w:rsidRPr="00B2155C">
              <w:rPr>
                <w:sz w:val="22"/>
                <w:szCs w:val="22"/>
              </w:rPr>
              <w:t>18.9</w:t>
            </w:r>
          </w:p>
        </w:tc>
        <w:tc>
          <w:tcPr>
            <w:tcW w:w="658" w:type="pct"/>
            <w:noWrap/>
            <w:hideMark/>
          </w:tcPr>
          <w:p w14:paraId="1FBD5629" w14:textId="77BA9F89" w:rsidR="0024209C" w:rsidRPr="00B2155C" w:rsidRDefault="0024209C" w:rsidP="00385E54">
            <w:pPr>
              <w:spacing w:line="240" w:lineRule="auto"/>
              <w:jc w:val="both"/>
              <w:rPr>
                <w:rFonts w:eastAsia="Times New Roman"/>
                <w:sz w:val="22"/>
                <w:szCs w:val="22"/>
                <w:lang w:eastAsia="zh-CN"/>
              </w:rPr>
            </w:pPr>
            <w:r w:rsidRPr="00B2155C">
              <w:rPr>
                <w:sz w:val="22"/>
                <w:szCs w:val="22"/>
              </w:rPr>
              <w:t>17.95</w:t>
            </w:r>
          </w:p>
        </w:tc>
      </w:tr>
    </w:tbl>
    <w:p w14:paraId="4125ACBF" w14:textId="77777777" w:rsidR="00740028" w:rsidRPr="00B2155C" w:rsidRDefault="00740028" w:rsidP="00385E54">
      <w:pPr>
        <w:pStyle w:val="Newparagraph"/>
        <w:spacing w:line="240" w:lineRule="auto"/>
        <w:ind w:firstLine="0"/>
        <w:jc w:val="both"/>
      </w:pPr>
    </w:p>
    <w:p w14:paraId="6CF434FF" w14:textId="1896CADB" w:rsidR="00740028" w:rsidRPr="00B2155C" w:rsidRDefault="00A4611B" w:rsidP="00385E54">
      <w:pPr>
        <w:pStyle w:val="Newparagraph"/>
        <w:spacing w:line="240" w:lineRule="auto"/>
        <w:ind w:firstLine="0"/>
        <w:jc w:val="both"/>
      </w:pPr>
      <w:r w:rsidRPr="00B2155C">
        <w:rPr>
          <w:noProof/>
        </w:rPr>
        <w:drawing>
          <wp:inline distT="0" distB="0" distL="0" distR="0" wp14:anchorId="6A6434B4" wp14:editId="342E01B7">
            <wp:extent cx="2762250" cy="2065683"/>
            <wp:effectExtent l="0" t="0" r="0" b="0"/>
            <wp:docPr id="1512455556" name="Picture 1" descr="A graph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55556" name="Picture 1" descr="A graph of a diagram&#10;&#10;Description automatically generated"/>
                    <pic:cNvPicPr/>
                  </pic:nvPicPr>
                  <pic:blipFill>
                    <a:blip r:embed="rId33"/>
                    <a:stretch>
                      <a:fillRect/>
                    </a:stretch>
                  </pic:blipFill>
                  <pic:spPr>
                    <a:xfrm>
                      <a:off x="0" y="0"/>
                      <a:ext cx="2764854" cy="2067630"/>
                    </a:xfrm>
                    <a:prstGeom prst="rect">
                      <a:avLst/>
                    </a:prstGeom>
                  </pic:spPr>
                </pic:pic>
              </a:graphicData>
            </a:graphic>
          </wp:inline>
        </w:drawing>
      </w:r>
      <w:r w:rsidR="005E3EAD" w:rsidRPr="00B2155C">
        <w:tab/>
      </w:r>
    </w:p>
    <w:p w14:paraId="5B55A92C" w14:textId="038C920C" w:rsidR="00F26B15" w:rsidRPr="00B2155C" w:rsidRDefault="00FD1B7A" w:rsidP="00385E54">
      <w:pPr>
        <w:pStyle w:val="Caption"/>
        <w:jc w:val="both"/>
        <w:rPr>
          <w:i w:val="0"/>
          <w:iCs w:val="0"/>
          <w:color w:val="auto"/>
          <w:sz w:val="24"/>
          <w:szCs w:val="24"/>
        </w:rPr>
      </w:pPr>
      <w:bookmarkStart w:id="29" w:name="_Ref159176636"/>
      <w:r w:rsidRPr="00B2155C">
        <w:rPr>
          <w:i w:val="0"/>
          <w:iCs w:val="0"/>
          <w:color w:val="auto"/>
          <w:sz w:val="24"/>
          <w:szCs w:val="24"/>
          <w:highlight w:val="yellow"/>
        </w:rPr>
        <w:t xml:space="preserve">Figure </w:t>
      </w:r>
      <w:r w:rsidRPr="00B2155C">
        <w:rPr>
          <w:i w:val="0"/>
          <w:iCs w:val="0"/>
          <w:color w:val="auto"/>
          <w:sz w:val="24"/>
          <w:szCs w:val="24"/>
          <w:highlight w:val="yellow"/>
        </w:rPr>
        <w:fldChar w:fldCharType="begin"/>
      </w:r>
      <w:r w:rsidRPr="00B2155C">
        <w:rPr>
          <w:i w:val="0"/>
          <w:iCs w:val="0"/>
          <w:color w:val="auto"/>
          <w:sz w:val="24"/>
          <w:szCs w:val="24"/>
          <w:highlight w:val="yellow"/>
        </w:rPr>
        <w:instrText xml:space="preserve"> SEQ Figure \* ARABIC </w:instrText>
      </w:r>
      <w:r w:rsidRPr="00B2155C">
        <w:rPr>
          <w:i w:val="0"/>
          <w:iCs w:val="0"/>
          <w:color w:val="auto"/>
          <w:sz w:val="24"/>
          <w:szCs w:val="24"/>
          <w:highlight w:val="yellow"/>
        </w:rPr>
        <w:fldChar w:fldCharType="separate"/>
      </w:r>
      <w:r w:rsidR="00C44A1E" w:rsidRPr="00B2155C">
        <w:rPr>
          <w:i w:val="0"/>
          <w:iCs w:val="0"/>
          <w:noProof/>
          <w:color w:val="auto"/>
          <w:sz w:val="24"/>
          <w:szCs w:val="24"/>
          <w:highlight w:val="yellow"/>
        </w:rPr>
        <w:t>10</w:t>
      </w:r>
      <w:r w:rsidRPr="00B2155C">
        <w:rPr>
          <w:i w:val="0"/>
          <w:iCs w:val="0"/>
          <w:color w:val="auto"/>
          <w:sz w:val="24"/>
          <w:szCs w:val="24"/>
          <w:highlight w:val="yellow"/>
        </w:rPr>
        <w:fldChar w:fldCharType="end"/>
      </w:r>
      <w:bookmarkEnd w:id="29"/>
      <w:r w:rsidRPr="00B2155C">
        <w:rPr>
          <w:i w:val="0"/>
          <w:iCs w:val="0"/>
          <w:color w:val="auto"/>
          <w:sz w:val="24"/>
          <w:szCs w:val="24"/>
          <w:highlight w:val="yellow"/>
        </w:rPr>
        <w:t xml:space="preserve"> The extracted home-to-store distance, for primary food-selling locations only</w:t>
      </w:r>
    </w:p>
    <w:p w14:paraId="536CED9C" w14:textId="1D11C382" w:rsidR="000E7089" w:rsidRPr="00B2155C" w:rsidRDefault="000E7089" w:rsidP="00155062">
      <w:pPr>
        <w:pStyle w:val="Newparagraph"/>
        <w:spacing w:line="240" w:lineRule="auto"/>
        <w:ind w:firstLine="0"/>
        <w:jc w:val="both"/>
      </w:pPr>
      <w:r w:rsidRPr="00B2155C">
        <w:t xml:space="preserve">We first examine all food retailers without classification. Comparing the last column </w:t>
      </w:r>
      <w:r w:rsidR="009B2854">
        <w:rPr>
          <w:rFonts w:hint="eastAsia"/>
          <w:lang w:eastAsia="zh-CN"/>
        </w:rPr>
        <w:t>(</w:t>
      </w:r>
      <w:r w:rsidR="00B3161A">
        <w:rPr>
          <w:rFonts w:hint="eastAsia"/>
          <w:lang w:eastAsia="zh-CN"/>
        </w:rPr>
        <w:t>considering all store types</w:t>
      </w:r>
      <w:r w:rsidR="009B2854">
        <w:rPr>
          <w:rFonts w:hint="eastAsia"/>
          <w:lang w:eastAsia="zh-CN"/>
        </w:rPr>
        <w:t xml:space="preserve">) </w:t>
      </w:r>
      <w:r w:rsidRPr="00B2155C">
        <w:t xml:space="preserve">of </w:t>
      </w:r>
      <w:r w:rsidR="00280067" w:rsidRPr="00B2155C">
        <w:fldChar w:fldCharType="begin"/>
      </w:r>
      <w:r w:rsidR="00280067" w:rsidRPr="00B2155C">
        <w:instrText xml:space="preserve"> REF _Ref159176664 \h </w:instrText>
      </w:r>
      <w:r w:rsidR="00D36B40" w:rsidRPr="00B2155C">
        <w:instrText xml:space="preserve"> \* MERGEFORMAT </w:instrText>
      </w:r>
      <w:r w:rsidR="00280067" w:rsidRPr="00B2155C">
        <w:fldChar w:fldCharType="separate"/>
      </w:r>
      <w:r w:rsidR="00C44A1E" w:rsidRPr="00B2155C">
        <w:rPr>
          <w:i/>
          <w:iCs/>
        </w:rPr>
        <w:t>Table 4</w:t>
      </w:r>
      <w:r w:rsidR="00280067" w:rsidRPr="00B2155C">
        <w:fldChar w:fldCharType="end"/>
      </w:r>
      <w:r w:rsidR="00280067" w:rsidRPr="00B2155C">
        <w:t xml:space="preserve"> </w:t>
      </w:r>
      <w:r w:rsidRPr="00B2155C">
        <w:t xml:space="preserve">to </w:t>
      </w:r>
      <w:r w:rsidR="00280067" w:rsidRPr="00B2155C">
        <w:fldChar w:fldCharType="begin"/>
      </w:r>
      <w:r w:rsidR="00280067" w:rsidRPr="00B2155C">
        <w:instrText xml:space="preserve"> REF _Ref159172331 \h </w:instrText>
      </w:r>
      <w:r w:rsidR="00D36B40" w:rsidRPr="00B2155C">
        <w:instrText xml:space="preserve"> \* MERGEFORMAT </w:instrText>
      </w:r>
      <w:r w:rsidR="00280067" w:rsidRPr="00B2155C">
        <w:fldChar w:fldCharType="separate"/>
      </w:r>
      <w:r w:rsidR="00C44A1E" w:rsidRPr="00B2155C">
        <w:rPr>
          <w:i/>
          <w:iCs/>
        </w:rPr>
        <w:t xml:space="preserve">Table </w:t>
      </w:r>
      <w:r w:rsidR="00C44A1E" w:rsidRPr="00B2155C">
        <w:rPr>
          <w:i/>
          <w:iCs/>
          <w:noProof/>
        </w:rPr>
        <w:t>3</w:t>
      </w:r>
      <w:r w:rsidR="00280067" w:rsidRPr="00B2155C">
        <w:fldChar w:fldCharType="end"/>
      </w:r>
      <w:r w:rsidRPr="00B2155C">
        <w:t>, we witness a decrease in both the</w:t>
      </w:r>
      <w:r w:rsidR="009C4557">
        <w:rPr>
          <w:rFonts w:hint="eastAsia"/>
          <w:lang w:eastAsia="zh-CN"/>
        </w:rPr>
        <w:t xml:space="preserve"> total</w:t>
      </w:r>
      <w:r w:rsidRPr="00B2155C">
        <w:t xml:space="preserve"> number of visits and unique stores visited. This is intuitive as we limited the stores considered.</w:t>
      </w:r>
      <w:r w:rsidR="000630FA" w:rsidRPr="00B2155C">
        <w:t xml:space="preserve"> </w:t>
      </w:r>
      <w:r w:rsidRPr="00B2155C">
        <w:t xml:space="preserve">However, we also witness </w:t>
      </w:r>
      <w:r w:rsidR="00C34F37">
        <w:rPr>
          <w:rFonts w:hint="eastAsia"/>
          <w:lang w:eastAsia="zh-CN"/>
        </w:rPr>
        <w:t xml:space="preserve">a decrease in home-to-store distance and </w:t>
      </w:r>
      <w:r w:rsidRPr="00B2155C">
        <w:t xml:space="preserve">an </w:t>
      </w:r>
      <w:r w:rsidRPr="00B2155C">
        <w:lastRenderedPageBreak/>
        <w:t xml:space="preserve">increase in the proportion of home-based visits. This can be explained by the activity space theory. According to prior literature </w:t>
      </w:r>
      <w:r w:rsidR="00926DD6" w:rsidRPr="00B2155C">
        <w:fldChar w:fldCharType="begin"/>
      </w:r>
      <w:r w:rsidR="00D16CE0">
        <w:instrText xml:space="preserve"> ADDIN ZOTERO_ITEM CSL_CITATION {"citationID":"ZJ0f9InV","properties":{"formattedCitation":"(Gong {\\i{}et al.} 2020)","plainCitation":"(Gong et al. 2020)","noteIndex":0},"citationItems":[{"id":"1J5VC5wN/65Iv2edZ","uris":["http://zotero.org/users/local/4eITpJL4/items/K3IIYE8M"],"itemData":{"id":59,"type":"article-journal","container-title":"ISPRS International Journal of Geo-Information","DOI":"10.3390/ijgi9040241","page":"241","title":"Identifying Urban Residents’ Activity Space at Multiple Geographic Scales Using Mobile Phone Data","volume":"9","author":[{"family":"Gong","given":"Lunsheng"},{"family":"Jin","given":"Meihan"},{"family":"Liu","given":"Qiang"},{"family":"Gong","given":"Yongxi"},{"family":"Liu","given":"Yu"}],"issued":{"date-parts":[["2020",4]]}}}],"schema":"https://github.com/citation-style-language/schema/raw/master/csl-citation.json"} </w:instrText>
      </w:r>
      <w:r w:rsidR="00926DD6" w:rsidRPr="00B2155C">
        <w:fldChar w:fldCharType="separate"/>
      </w:r>
      <w:r w:rsidR="00926DD6" w:rsidRPr="00B2155C">
        <w:t xml:space="preserve">(Gong </w:t>
      </w:r>
      <w:r w:rsidR="00926DD6" w:rsidRPr="00B2155C">
        <w:rPr>
          <w:i/>
          <w:iCs/>
        </w:rPr>
        <w:t>et al.</w:t>
      </w:r>
      <w:r w:rsidR="00926DD6" w:rsidRPr="00B2155C">
        <w:t xml:space="preserve"> 2020)</w:t>
      </w:r>
      <w:r w:rsidR="00926DD6" w:rsidRPr="00B2155C">
        <w:fldChar w:fldCharType="end"/>
      </w:r>
      <w:r w:rsidRPr="00B2155C">
        <w:t xml:space="preserve">, people exhibit different radii (home as the center) for different activities, with maintenance activity radius smaller and recreational activity space larger. By limiting the stores to primary food-selling locations, we could </w:t>
      </w:r>
      <w:r w:rsidR="00DE63F9">
        <w:rPr>
          <w:rFonts w:hint="eastAsia"/>
          <w:lang w:eastAsia="zh-CN"/>
        </w:rPr>
        <w:t xml:space="preserve">have </w:t>
      </w:r>
      <w:r w:rsidRPr="00B2155C">
        <w:t>reduce</w:t>
      </w:r>
      <w:r w:rsidR="00DE63F9">
        <w:rPr>
          <w:rFonts w:hint="eastAsia"/>
          <w:lang w:eastAsia="zh-CN"/>
        </w:rPr>
        <w:t>d</w:t>
      </w:r>
      <w:r w:rsidRPr="00B2155C">
        <w:t xml:space="preserve"> non-food-</w:t>
      </w:r>
      <w:r w:rsidR="00FE2088" w:rsidRPr="00B2155C">
        <w:rPr>
          <w:lang w:eastAsia="zh-CN"/>
        </w:rPr>
        <w:t>access</w:t>
      </w:r>
      <w:r w:rsidR="00471CAA" w:rsidRPr="00B2155C">
        <w:rPr>
          <w:lang w:eastAsia="zh-CN"/>
        </w:rPr>
        <w:t>-</w:t>
      </w:r>
      <w:r w:rsidR="00FE2088" w:rsidRPr="00B2155C">
        <w:rPr>
          <w:lang w:eastAsia="zh-CN"/>
        </w:rPr>
        <w:t>related</w:t>
      </w:r>
      <w:r w:rsidR="00FE2088" w:rsidRPr="00B2155C">
        <w:t xml:space="preserve"> </w:t>
      </w:r>
      <w:r w:rsidRPr="00B2155C">
        <w:t>visits.</w:t>
      </w:r>
    </w:p>
    <w:p w14:paraId="14E46B44" w14:textId="3DECBFE3" w:rsidR="000E7089" w:rsidRPr="00B2155C" w:rsidRDefault="00DC51AA" w:rsidP="00385E54">
      <w:pPr>
        <w:pStyle w:val="Newparagraph"/>
        <w:spacing w:line="240" w:lineRule="auto"/>
        <w:jc w:val="both"/>
      </w:pPr>
      <w:r>
        <w:rPr>
          <w:rFonts w:hint="eastAsia"/>
          <w:lang w:eastAsia="zh-CN"/>
        </w:rPr>
        <w:t>W</w:t>
      </w:r>
      <w:r w:rsidR="000E7089" w:rsidRPr="00B2155C">
        <w:t xml:space="preserve">e </w:t>
      </w:r>
      <w:r>
        <w:rPr>
          <w:rFonts w:hint="eastAsia"/>
          <w:lang w:eastAsia="zh-CN"/>
        </w:rPr>
        <w:t>then distinguished</w:t>
      </w:r>
      <w:r w:rsidR="000E7089" w:rsidRPr="00B2155C">
        <w:t xml:space="preserve"> different types of stores, </w:t>
      </w:r>
      <w:r>
        <w:rPr>
          <w:rFonts w:hint="eastAsia"/>
          <w:lang w:eastAsia="zh-CN"/>
        </w:rPr>
        <w:t xml:space="preserve">and observed </w:t>
      </w:r>
      <w:r w:rsidR="000E7089" w:rsidRPr="00B2155C">
        <w:t xml:space="preserve">distinct patterns: </w:t>
      </w:r>
    </w:p>
    <w:p w14:paraId="39AFF512" w14:textId="0EC9DA57" w:rsidR="000E7089" w:rsidRPr="00B2155C" w:rsidRDefault="00D65E9F" w:rsidP="00DC51AA">
      <w:pPr>
        <w:pStyle w:val="Bulletedlist"/>
        <w:spacing w:before="0" w:line="240" w:lineRule="auto"/>
        <w:jc w:val="both"/>
      </w:pPr>
      <w:r w:rsidRPr="00B2155C">
        <w:t xml:space="preserve">The trips to </w:t>
      </w:r>
      <w:r w:rsidR="000E7089" w:rsidRPr="00B2155C">
        <w:t>Processed Food Outlets behave similarly to the pre-classification trend: fewer visits, fewer unique stores visited, smaller home-to-store distances, and a higher proportion of home-based visits.</w:t>
      </w:r>
    </w:p>
    <w:p w14:paraId="2E598570" w14:textId="149323BB" w:rsidR="000E7089" w:rsidRPr="00B2155C" w:rsidRDefault="00D65E9F" w:rsidP="00385E54">
      <w:pPr>
        <w:pStyle w:val="Bulletedlist"/>
        <w:spacing w:line="240" w:lineRule="auto"/>
        <w:jc w:val="both"/>
      </w:pPr>
      <w:r w:rsidRPr="00B2155C">
        <w:t xml:space="preserve">The trips to </w:t>
      </w:r>
      <w:r w:rsidR="000E7089" w:rsidRPr="00B2155C">
        <w:t>Healthy Outlets also behave similarly, except that the home-to-store distances increased instead of decreased.</w:t>
      </w:r>
    </w:p>
    <w:p w14:paraId="3B60E19F" w14:textId="1807CC27" w:rsidR="000E7089" w:rsidRPr="00B2155C" w:rsidRDefault="00D65E9F" w:rsidP="00385E54">
      <w:pPr>
        <w:pStyle w:val="Bulletedlist"/>
        <w:spacing w:line="240" w:lineRule="auto"/>
        <w:jc w:val="both"/>
      </w:pPr>
      <w:r w:rsidRPr="00B2155C">
        <w:t xml:space="preserve">The trips to </w:t>
      </w:r>
      <w:r w:rsidR="00B204A4" w:rsidRPr="00B2155C">
        <w:t xml:space="preserve">Large </w:t>
      </w:r>
      <w:r w:rsidR="000E7089" w:rsidRPr="00B2155C">
        <w:t xml:space="preserve">Groceries, however, behave differently. The home-to-store distances increased, </w:t>
      </w:r>
      <w:proofErr w:type="gramStart"/>
      <w:r w:rsidR="000E7089" w:rsidRPr="00B2155C">
        <w:t>similar to</w:t>
      </w:r>
      <w:proofErr w:type="gramEnd"/>
      <w:r w:rsidR="00345F81">
        <w:rPr>
          <w:rFonts w:hint="eastAsia"/>
          <w:lang w:eastAsia="zh-CN"/>
        </w:rPr>
        <w:t xml:space="preserve"> that of</w:t>
      </w:r>
      <w:r w:rsidR="000E7089" w:rsidRPr="00B2155C">
        <w:t xml:space="preserve"> Small Healthy Outlets, but the proportion of home-based visits decreased. Also, the number of visits and the number of unique stores visited increased instead.</w:t>
      </w:r>
    </w:p>
    <w:p w14:paraId="355994C7" w14:textId="77777777" w:rsidR="000E7089" w:rsidRPr="00B2155C" w:rsidRDefault="000E7089" w:rsidP="00385E54">
      <w:pPr>
        <w:pStyle w:val="Newparagraph"/>
        <w:spacing w:line="240" w:lineRule="auto"/>
        <w:jc w:val="both"/>
      </w:pPr>
      <w:r w:rsidRPr="00B2155C">
        <w:t xml:space="preserve">In our analysis, we calculated the metrics among the individuals who performed the activity (i.e. the population who visited the stores in the shorter list are different from those who visited the stores in the original list). So, these findings suggest that behavioral differences exist among individuals visiting primarily food-selling locations and those visiting complex food locations. </w:t>
      </w:r>
    </w:p>
    <w:p w14:paraId="3E3E1659" w14:textId="41AE6C94" w:rsidR="000E7089" w:rsidRPr="00B2155C" w:rsidRDefault="000E7089" w:rsidP="00385E54">
      <w:pPr>
        <w:pStyle w:val="Newparagraph"/>
        <w:spacing w:line="240" w:lineRule="auto"/>
        <w:jc w:val="both"/>
      </w:pPr>
      <w:r w:rsidRPr="00B2155C">
        <w:t xml:space="preserve">The increase in grocery visits per individual is worth </w:t>
      </w:r>
      <w:r w:rsidR="001531FB" w:rsidRPr="00B2155C">
        <w:t>noting</w:t>
      </w:r>
      <w:r w:rsidRPr="00B2155C">
        <w:t xml:space="preserve">. Visitors to grocery stores that primarily sell food items (e.g. Whole Foods) may visit more frequently and travel further compared to those </w:t>
      </w:r>
      <w:r w:rsidR="00D81593" w:rsidRPr="00B2155C">
        <w:rPr>
          <w:lang w:eastAsia="zh-CN"/>
        </w:rPr>
        <w:t>to</w:t>
      </w:r>
      <w:r w:rsidR="00D81593" w:rsidRPr="00B2155C">
        <w:t xml:space="preserve"> </w:t>
      </w:r>
      <w:r w:rsidR="001F542D" w:rsidRPr="00B2155C">
        <w:t xml:space="preserve">grocery </w:t>
      </w:r>
      <w:r w:rsidRPr="00B2155C">
        <w:t xml:space="preserve">stores that also carry non-food items (e.g. Winn-Dixie); visitors to gas station stores (a sub-type of Processed Food Outlets) may go more frequently than those visiting fast food and processed food stores (another sub-type of Processed Food Outlets). The individuals who tend to visit grocery stores that only sell food items may be the ones who already have relatively better access to those stores. They </w:t>
      </w:r>
      <w:proofErr w:type="gramStart"/>
      <w:r w:rsidRPr="00B2155C">
        <w:t>are able to</w:t>
      </w:r>
      <w:proofErr w:type="gramEnd"/>
      <w:r w:rsidRPr="00B2155C">
        <w:t xml:space="preserve"> travel longer distances, visit more frequently, and be more flexible regards the origins of the visits. On the other hand, there are individuals who frequently visit gas stations and dollar stores. They may have fewer options other than the unhealthy or </w:t>
      </w:r>
      <w:r w:rsidR="0053276A" w:rsidRPr="00B2155C">
        <w:t>innutritious</w:t>
      </w:r>
      <w:r w:rsidRPr="00B2155C">
        <w:t xml:space="preserve"> food outlets.</w:t>
      </w:r>
    </w:p>
    <w:p w14:paraId="30776EAD" w14:textId="5C027E06" w:rsidR="00392C37" w:rsidRPr="00B2155C" w:rsidRDefault="000E7089" w:rsidP="00385E54">
      <w:pPr>
        <w:pStyle w:val="Newparagraph"/>
        <w:spacing w:line="240" w:lineRule="auto"/>
        <w:jc w:val="both"/>
      </w:pPr>
      <w:r w:rsidRPr="00B2155C">
        <w:t xml:space="preserve">These behavioral differences can inform designing food security or nutrition security interventions. There are </w:t>
      </w:r>
      <w:r w:rsidR="00B82AE1" w:rsidRPr="00B2155C">
        <w:t xml:space="preserve">multiple existing studies that support </w:t>
      </w:r>
      <w:r w:rsidRPr="00B2155C">
        <w:t>incorporat</w:t>
      </w:r>
      <w:r w:rsidR="00B82AE1" w:rsidRPr="00B2155C">
        <w:t>ing</w:t>
      </w:r>
      <w:r w:rsidRPr="00B2155C">
        <w:t xml:space="preserve"> healthy food items into non-traditional outlets </w:t>
      </w:r>
      <w:r w:rsidR="0012619D" w:rsidRPr="00B2155C">
        <w:t xml:space="preserve">as an effective intervention approach from the supply-side perspective </w:t>
      </w:r>
      <w:r w:rsidR="0053276A" w:rsidRPr="00B2155C">
        <w:fldChar w:fldCharType="begin"/>
      </w:r>
      <w:r w:rsidR="00D16CE0">
        <w:instrText xml:space="preserve"> ADDIN ZOTERO_ITEM CSL_CITATION {"citationID":"npE9OExh","properties":{"formattedCitation":"(Lucan {\\i{}et al.} 2018, Chenarides {\\i{}et al.} 2021)","plainCitation":"(Lucan et al. 2018, Chenarides et al. 2021)","noteIndex":0},"citationItems":[{"id":"1J5VC5wN/Wx9aXAWF","uris":["http://zotero.org/users/local/4eITpJL4/items/6Q9BYVZ3"],"itemData":{"id":33,"type":"article-journal","container-title":"American Journal of Preventive Medicine","issue":"2","note":"publisher: Elsevier","page":"e29–e38","title":"Unexpected neighborhood sources of food and drink: implications for research and community health","volume":"55","author":[{"family":"Lucan","given":"Sean C"},{"family":"Maroko","given":"Andrew R"},{"family":"Seitchik","given":"Jason L"},{"family":"Yoon","given":"Dong Hum"},{"family":"Sperry","given":"Luisa E"},{"family":"Schechter","given":"Clyde B"}],"issued":{"date-parts":[["2018"]]}}},{"id":"1J5VC5wN/2K25jduX","uris":["http://zotero.org/users/local/4eITpJL4/items/RS978IKF"],"itemData":{"id":32,"type":"article-journal","container-title":"Applied Geography","note":"publisher: Elsevier","page":"102497","title":"Dollar stores and food deserts","volume":"134","author":[{"family":"Chenarides","given":"Lauren"},{"family":"Cho","given":"Clare"},{"family":"Nayga Jr","given":"Rodolfo M"},{"family":"Thomsen","given":"Michael R"}],"issued":{"date-parts":[["2021"]]}}}],"schema":"https://github.com/citation-style-language/schema/raw/master/csl-citation.json"} </w:instrText>
      </w:r>
      <w:r w:rsidR="0053276A" w:rsidRPr="00B2155C">
        <w:fldChar w:fldCharType="separate"/>
      </w:r>
      <w:r w:rsidR="0053276A" w:rsidRPr="00B2155C">
        <w:t xml:space="preserve">(Lucan </w:t>
      </w:r>
      <w:r w:rsidR="0053276A" w:rsidRPr="00B2155C">
        <w:rPr>
          <w:i/>
          <w:iCs/>
        </w:rPr>
        <w:t>et al.</w:t>
      </w:r>
      <w:r w:rsidR="0053276A" w:rsidRPr="00B2155C">
        <w:t xml:space="preserve"> 2018, Chenarides </w:t>
      </w:r>
      <w:r w:rsidR="0053276A" w:rsidRPr="00B2155C">
        <w:rPr>
          <w:i/>
          <w:iCs/>
        </w:rPr>
        <w:t>et al.</w:t>
      </w:r>
      <w:r w:rsidR="0053276A" w:rsidRPr="00B2155C">
        <w:t xml:space="preserve"> 2021)</w:t>
      </w:r>
      <w:r w:rsidR="0053276A" w:rsidRPr="00B2155C">
        <w:fldChar w:fldCharType="end"/>
      </w:r>
      <w:r w:rsidRPr="00B2155C">
        <w:t xml:space="preserve">. Researchers have argued that in areas with easier access to fast food restaurants and convenience stores but limited access to supermarkets, enhancing the variety of foods in existing stores may be more effective than opening new stores </w:t>
      </w:r>
      <w:r w:rsidR="00AC22B6" w:rsidRPr="00B2155C">
        <w:fldChar w:fldCharType="begin"/>
      </w:r>
      <w:r w:rsidR="00D16CE0">
        <w:instrText xml:space="preserve"> ADDIN ZOTERO_ITEM CSL_CITATION {"citationID":"pU7ZjEMZ","properties":{"formattedCitation":"(Ver Ploeg {\\i{}et al.} 2009)","plainCitation":"(Ver Ploeg et al. 2009)","noteIndex":0},"citationItems":[{"id":"1J5VC5wN/LR19QNPz","uris":["http://zotero.org/users/local/4eITpJL4/items/78LY6DLI"],"itemData":{"id":87,"type":"report","title":"Access to affordable and nutritious food: measuring and understanding food deserts and their consequences: report to congress","author":[{"family":"Ver Ploeg","given":"Michele"},{"family":"Breneman","given":"Vince"},{"family":"Farrigan","given":"Tracey"},{"family":"Hamrick","given":"Karen"},{"family":"Hopkins","given":"David"},{"family":"Kaufman","given":"Phillip"},{"family":"Lin","given":"Biing-Hwan"},{"family":"Nord","given":"Mark"},{"family":"Smith","given":"Travis A"},{"family":"Williams","given":"Ryan"},{"literal":"others"}],"issued":{"date-parts":[["2009"]]}}}],"schema":"https://github.com/citation-style-language/schema/raw/master/csl-citation.json"} </w:instrText>
      </w:r>
      <w:r w:rsidR="00AC22B6" w:rsidRPr="00B2155C">
        <w:fldChar w:fldCharType="separate"/>
      </w:r>
      <w:r w:rsidR="00AC22B6" w:rsidRPr="00B2155C">
        <w:t xml:space="preserve">(Ver Ploeg </w:t>
      </w:r>
      <w:r w:rsidR="00AC22B6" w:rsidRPr="00B2155C">
        <w:rPr>
          <w:i/>
          <w:iCs/>
        </w:rPr>
        <w:t>et al.</w:t>
      </w:r>
      <w:r w:rsidR="00AC22B6" w:rsidRPr="00B2155C">
        <w:t xml:space="preserve"> 2009)</w:t>
      </w:r>
      <w:r w:rsidR="00AC22B6" w:rsidRPr="00B2155C">
        <w:fldChar w:fldCharType="end"/>
      </w:r>
      <w:r w:rsidRPr="00B2155C">
        <w:t xml:space="preserve">. The strategy can also </w:t>
      </w:r>
      <w:r w:rsidR="0012619D" w:rsidRPr="00B2155C">
        <w:t>promote</w:t>
      </w:r>
      <w:r w:rsidRPr="00B2155C">
        <w:t xml:space="preserve"> demand</w:t>
      </w:r>
      <w:r w:rsidR="0008228F" w:rsidRPr="00B2155C">
        <w:t xml:space="preserve"> for healthy food and a healthy lifestyle</w:t>
      </w:r>
      <w:r w:rsidRPr="00B2155C">
        <w:t xml:space="preserve">. A national dollar store perception and utilization survey by the Center for Science in the Public Interest (CSPI) showed that dollar stores are important in food </w:t>
      </w:r>
      <w:r w:rsidR="00471CAA" w:rsidRPr="00B2155C">
        <w:rPr>
          <w:lang w:eastAsia="zh-CN"/>
        </w:rPr>
        <w:t>access</w:t>
      </w:r>
      <w:r w:rsidR="00471CAA" w:rsidRPr="00B2155C">
        <w:t xml:space="preserve"> </w:t>
      </w:r>
      <w:r w:rsidRPr="00B2155C">
        <w:t xml:space="preserve">in communities with limited resources and the residents strongly support offering healthy options at those locations </w:t>
      </w:r>
      <w:r w:rsidR="00AC22B6" w:rsidRPr="00B2155C">
        <w:fldChar w:fldCharType="begin"/>
      </w:r>
      <w:r w:rsidR="00D16CE0">
        <w:instrText xml:space="preserve"> ADDIN ZOTERO_ITEM CSL_CITATION {"citationID":"95Jmp7zv","properties":{"formattedCitation":"(John {\\i{}et al.} 2023)","plainCitation":"(John et al. 2023)","noteIndex":0},"citationItems":[{"id":"1J5VC5wN/qAynJumE","uris":["http://zotero.org/users/local/4eITpJL4/items/Y84GCY8K"],"itemData":{"id":30,"type":"document","title":"Stretching the dollar: Community-informed opportunities to improve healthy food access through dollar stores","URL":"https://www.cspinet.org/sites/default/files/2023-10/CSPI_dollarStoreReport_2023_4.pdf","author":[{"family":"John","given":"Sara"},{"family":"Sundermeir","given":"Samantha M"},{"family":"Gardner","given":"Karen"}],"issued":{"date-parts":[["2023",10]]}}}],"schema":"https://github.com/citation-style-language/schema/raw/master/csl-citation.json"} </w:instrText>
      </w:r>
      <w:r w:rsidR="00AC22B6" w:rsidRPr="00B2155C">
        <w:fldChar w:fldCharType="separate"/>
      </w:r>
      <w:r w:rsidR="00AC22B6" w:rsidRPr="00B2155C">
        <w:t xml:space="preserve">(John </w:t>
      </w:r>
      <w:r w:rsidR="00AC22B6" w:rsidRPr="00B2155C">
        <w:rPr>
          <w:i/>
          <w:iCs/>
        </w:rPr>
        <w:t>et al.</w:t>
      </w:r>
      <w:r w:rsidR="00AC22B6" w:rsidRPr="00B2155C">
        <w:t xml:space="preserve"> 2023)</w:t>
      </w:r>
      <w:r w:rsidR="00AC22B6" w:rsidRPr="00B2155C">
        <w:fldChar w:fldCharType="end"/>
      </w:r>
      <w:r w:rsidR="000249A6" w:rsidRPr="00B2155C">
        <w:t>, which is consistent with our f</w:t>
      </w:r>
      <w:r w:rsidRPr="00B2155C">
        <w:t xml:space="preserve">indings from the case study section. </w:t>
      </w:r>
    </w:p>
    <w:p w14:paraId="285BB5E9" w14:textId="4BC5FDD9" w:rsidR="002B2CA2" w:rsidRPr="00B2155C" w:rsidRDefault="00392C37" w:rsidP="00385E54">
      <w:pPr>
        <w:pStyle w:val="Newparagraph"/>
        <w:spacing w:line="240" w:lineRule="auto"/>
        <w:jc w:val="both"/>
      </w:pPr>
      <w:r w:rsidRPr="00B2155C">
        <w:t>We also find that</w:t>
      </w:r>
      <w:r w:rsidR="000E7089" w:rsidRPr="00B2155C">
        <w:t xml:space="preserve"> the high-quality grocery visitors in the study area tend to be </w:t>
      </w:r>
      <w:r w:rsidR="00BE190B" w:rsidRPr="00B2155C">
        <w:t xml:space="preserve">more </w:t>
      </w:r>
      <w:r w:rsidR="000E7089" w:rsidRPr="00B2155C">
        <w:t xml:space="preserve">advantaged in </w:t>
      </w:r>
      <w:r w:rsidR="003205A7" w:rsidRPr="00B2155C">
        <w:t>terms of</w:t>
      </w:r>
      <w:r w:rsidR="000E7089" w:rsidRPr="00B2155C">
        <w:t xml:space="preserve"> food </w:t>
      </w:r>
      <w:r w:rsidR="00471CAA" w:rsidRPr="00B2155C">
        <w:t>access</w:t>
      </w:r>
      <w:r w:rsidRPr="00B2155C">
        <w:t>; ho</w:t>
      </w:r>
      <w:r w:rsidRPr="00B2155C">
        <w:rPr>
          <w:lang w:eastAsia="zh-CN"/>
        </w:rPr>
        <w:t>wever</w:t>
      </w:r>
      <w:r w:rsidR="000E7089" w:rsidRPr="00B2155C">
        <w:t xml:space="preserve">, there is a noticeable trend of reliance on gas station stores in terms of food </w:t>
      </w:r>
      <w:r w:rsidR="00383F71" w:rsidRPr="00B2155C">
        <w:t>access.</w:t>
      </w:r>
      <w:r w:rsidR="000E7089" w:rsidRPr="00B2155C">
        <w:t xml:space="preserve"> </w:t>
      </w:r>
      <w:r w:rsidR="00BF0613" w:rsidRPr="00B2155C">
        <w:fldChar w:fldCharType="begin"/>
      </w:r>
      <w:r w:rsidR="00BF0613" w:rsidRPr="00B2155C">
        <w:instrText xml:space="preserve"> REF _Ref159171644 \h </w:instrText>
      </w:r>
      <w:r w:rsidR="00D36B40" w:rsidRPr="00B2155C">
        <w:instrText xml:space="preserve"> \* MERGEFORMAT </w:instrText>
      </w:r>
      <w:r w:rsidR="00BF0613" w:rsidRPr="00B2155C">
        <w:fldChar w:fldCharType="separate"/>
      </w:r>
      <w:r w:rsidR="00C44A1E" w:rsidRPr="00B2155C">
        <w:rPr>
          <w:i/>
          <w:iCs/>
        </w:rPr>
        <w:t xml:space="preserve">Table </w:t>
      </w:r>
      <w:r w:rsidR="00C44A1E" w:rsidRPr="00B2155C">
        <w:rPr>
          <w:i/>
          <w:iCs/>
          <w:noProof/>
        </w:rPr>
        <w:t>1</w:t>
      </w:r>
      <w:r w:rsidR="00BF0613" w:rsidRPr="00B2155C">
        <w:fldChar w:fldCharType="end"/>
      </w:r>
      <w:r w:rsidR="00BF0613" w:rsidRPr="00B2155C">
        <w:t xml:space="preserve"> </w:t>
      </w:r>
      <w:r w:rsidR="000E7089" w:rsidRPr="00B2155C">
        <w:t>shows that 65</w:t>
      </w:r>
      <w:r w:rsidR="001D174F" w:rsidRPr="00B2155C">
        <w:t>%</w:t>
      </w:r>
      <w:r w:rsidR="000E7089" w:rsidRPr="00B2155C">
        <w:t xml:space="preserve"> of the processed food outlets in the study area are gas station stores and dollar stores that do not primarily sell food. After adding those </w:t>
      </w:r>
      <w:r w:rsidR="008A607D" w:rsidRPr="00B2155C">
        <w:t xml:space="preserve">less likely </w:t>
      </w:r>
      <w:r w:rsidR="000E7089" w:rsidRPr="00B2155C">
        <w:t xml:space="preserve">food locations, the number of visits per individual increased from 3.47 to 5.02. This can serve as a scenario simulation of adding healthy </w:t>
      </w:r>
      <w:r w:rsidR="000E7089" w:rsidRPr="00B2155C">
        <w:lastRenderedPageBreak/>
        <w:t>food options to those stores</w:t>
      </w:r>
      <w:r w:rsidR="008A607D" w:rsidRPr="00B2155C">
        <w:t xml:space="preserve">: </w:t>
      </w:r>
      <w:r w:rsidR="000E7089" w:rsidRPr="00B2155C">
        <w:t xml:space="preserve"> both </w:t>
      </w:r>
      <w:r w:rsidR="008A607D" w:rsidRPr="00B2155C">
        <w:t xml:space="preserve">the </w:t>
      </w:r>
      <w:r w:rsidR="000E7089" w:rsidRPr="00B2155C">
        <w:t xml:space="preserve">physical accessibility and </w:t>
      </w:r>
      <w:r w:rsidR="00807DCC" w:rsidRPr="00B2155C">
        <w:t>actual</w:t>
      </w:r>
      <w:r w:rsidR="000E7089" w:rsidRPr="00B2155C">
        <w:t xml:space="preserve"> exposure to healthy food would increase after the intervention.  This further highlights the strategy's potential as a successful approach to tackling food deserts moving forward. </w:t>
      </w:r>
    </w:p>
    <w:p w14:paraId="31F579B5" w14:textId="0505B872" w:rsidR="002B2CA2" w:rsidRPr="00B2155C" w:rsidRDefault="0039277E" w:rsidP="00385E54">
      <w:pPr>
        <w:pStyle w:val="Heading2"/>
        <w:spacing w:line="240" w:lineRule="auto"/>
      </w:pPr>
      <w:r w:rsidRPr="00B2155C">
        <w:rPr>
          <w:lang w:eastAsia="zh-CN"/>
        </w:rPr>
        <w:t xml:space="preserve">4.2 </w:t>
      </w:r>
      <w:r w:rsidR="00A26FB8" w:rsidRPr="00B2155C">
        <w:t>Food-access trips identification</w:t>
      </w:r>
    </w:p>
    <w:p w14:paraId="33ED08CB" w14:textId="5B88319F" w:rsidR="000C4FFD" w:rsidRPr="00B2155C" w:rsidRDefault="000C4FFD" w:rsidP="000C4FFD">
      <w:pPr>
        <w:pStyle w:val="Newparagraph"/>
        <w:spacing w:line="240" w:lineRule="auto"/>
        <w:ind w:firstLine="0"/>
        <w:jc w:val="both"/>
      </w:pPr>
      <w:r w:rsidRPr="00B2155C">
        <w:t xml:space="preserve">The second </w:t>
      </w:r>
      <w:r w:rsidR="00D1528C" w:rsidRPr="00B2155C">
        <w:t>parameter</w:t>
      </w:r>
      <w:r w:rsidRPr="00B2155C">
        <w:t xml:space="preserve"> </w:t>
      </w:r>
      <w:r w:rsidR="00125AD5" w:rsidRPr="00B2155C">
        <w:t xml:space="preserve">to be assessed </w:t>
      </w:r>
      <w:r w:rsidRPr="00B2155C">
        <w:t xml:space="preserve">is </w:t>
      </w:r>
      <w:r w:rsidR="00D1528C" w:rsidRPr="00B2155C">
        <w:t xml:space="preserve">regarding </w:t>
      </w:r>
      <w:r w:rsidRPr="00B2155C">
        <w:t xml:space="preserve">the radius of food store when identifying food access trips. </w:t>
      </w:r>
      <w:r w:rsidRPr="00B2155C">
        <w:fldChar w:fldCharType="begin"/>
      </w:r>
      <w:r w:rsidRPr="00B2155C">
        <w:instrText xml:space="preserve"> REF _Ref159176181 \h  \* MERGEFORMAT </w:instrText>
      </w:r>
      <w:r w:rsidRPr="00B2155C">
        <w:fldChar w:fldCharType="separate"/>
      </w:r>
      <w:r w:rsidR="00C44A1E" w:rsidRPr="00B2155C">
        <w:rPr>
          <w:i/>
          <w:iCs/>
        </w:rPr>
        <w:t>Figure 11</w:t>
      </w:r>
      <w:r w:rsidRPr="00B2155C">
        <w:fldChar w:fldCharType="end"/>
      </w:r>
      <w:r w:rsidRPr="00B2155C">
        <w:t xml:space="preserve"> shows the satellite images of two food locations in Google Map. In the case of the supermarket on the left, a search radius too small may result in false-negative identifications, i.e., food access trips are misidentified as non-food access trips. Meanwhile, in the case of the small grocery store on the right, a radius too large might result in false-positive identifications, i.e., non-food access trips are misidentified as food access trips. Therefore, we test the radii of 50m, 100m, 150m, and 200m, and examine whether they would yield significantly different results.</w:t>
      </w:r>
    </w:p>
    <w:p w14:paraId="27773348" w14:textId="77777777" w:rsidR="000C4FFD" w:rsidRPr="00B2155C" w:rsidRDefault="000C4FFD" w:rsidP="000C4FFD">
      <w:pPr>
        <w:pStyle w:val="Newparagraph"/>
        <w:spacing w:line="240" w:lineRule="auto"/>
        <w:ind w:firstLine="0"/>
        <w:jc w:val="both"/>
      </w:pPr>
      <w:r w:rsidRPr="00B2155C">
        <w:rPr>
          <w:noProof/>
        </w:rPr>
        <w:drawing>
          <wp:inline distT="0" distB="0" distL="0" distR="0" wp14:anchorId="7CE08556" wp14:editId="4C681EF1">
            <wp:extent cx="3452354" cy="2232660"/>
            <wp:effectExtent l="0" t="0" r="0" b="0"/>
            <wp:docPr id="45" name="图片 4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 screenshot of a map&#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56513" cy="2235349"/>
                    </a:xfrm>
                    <a:prstGeom prst="rect">
                      <a:avLst/>
                    </a:prstGeom>
                    <a:noFill/>
                    <a:ln>
                      <a:noFill/>
                    </a:ln>
                  </pic:spPr>
                </pic:pic>
              </a:graphicData>
            </a:graphic>
          </wp:inline>
        </w:drawing>
      </w:r>
    </w:p>
    <w:p w14:paraId="22F71B56" w14:textId="3B43EFF4" w:rsidR="000C4FFD" w:rsidRPr="00B2155C" w:rsidRDefault="000C4FFD" w:rsidP="000C4FFD">
      <w:pPr>
        <w:pStyle w:val="Caption"/>
        <w:jc w:val="both"/>
        <w:rPr>
          <w:i w:val="0"/>
          <w:iCs w:val="0"/>
          <w:color w:val="auto"/>
          <w:sz w:val="24"/>
          <w:szCs w:val="24"/>
        </w:rPr>
      </w:pPr>
      <w:bookmarkStart w:id="30" w:name="_Ref159176181"/>
      <w:r w:rsidRPr="00B2155C">
        <w:rPr>
          <w:i w:val="0"/>
          <w:iCs w:val="0"/>
          <w:color w:val="auto"/>
          <w:sz w:val="24"/>
          <w:szCs w:val="24"/>
        </w:rPr>
        <w:t xml:space="preserve">Figure </w:t>
      </w:r>
      <w:r w:rsidRPr="00B2155C">
        <w:rPr>
          <w:i w:val="0"/>
          <w:iCs w:val="0"/>
          <w:color w:val="auto"/>
          <w:sz w:val="24"/>
          <w:szCs w:val="24"/>
        </w:rPr>
        <w:fldChar w:fldCharType="begin"/>
      </w:r>
      <w:r w:rsidRPr="00B2155C">
        <w:rPr>
          <w:i w:val="0"/>
          <w:iCs w:val="0"/>
          <w:color w:val="auto"/>
          <w:sz w:val="24"/>
          <w:szCs w:val="24"/>
        </w:rPr>
        <w:instrText xml:space="preserve"> SEQ Figure \* ARABIC </w:instrText>
      </w:r>
      <w:r w:rsidRPr="00B2155C">
        <w:rPr>
          <w:i w:val="0"/>
          <w:iCs w:val="0"/>
          <w:color w:val="auto"/>
          <w:sz w:val="24"/>
          <w:szCs w:val="24"/>
        </w:rPr>
        <w:fldChar w:fldCharType="separate"/>
      </w:r>
      <w:r w:rsidR="00C44A1E" w:rsidRPr="00B2155C">
        <w:rPr>
          <w:i w:val="0"/>
          <w:iCs w:val="0"/>
          <w:noProof/>
          <w:color w:val="auto"/>
          <w:sz w:val="24"/>
          <w:szCs w:val="24"/>
        </w:rPr>
        <w:t>11</w:t>
      </w:r>
      <w:r w:rsidRPr="00B2155C">
        <w:rPr>
          <w:i w:val="0"/>
          <w:iCs w:val="0"/>
          <w:color w:val="auto"/>
          <w:sz w:val="24"/>
          <w:szCs w:val="24"/>
        </w:rPr>
        <w:fldChar w:fldCharType="end"/>
      </w:r>
      <w:bookmarkEnd w:id="30"/>
      <w:r w:rsidRPr="00B2155C">
        <w:rPr>
          <w:i w:val="0"/>
          <w:iCs w:val="0"/>
          <w:color w:val="auto"/>
          <w:sz w:val="24"/>
          <w:szCs w:val="24"/>
        </w:rPr>
        <w:t xml:space="preserve">  Identification radii in food-related trip extraction</w:t>
      </w:r>
    </w:p>
    <w:p w14:paraId="7DAEBF47" w14:textId="77777777" w:rsidR="000C4FFD" w:rsidRPr="00B2155C" w:rsidRDefault="000C4FFD" w:rsidP="00385E54">
      <w:pPr>
        <w:pStyle w:val="Paragraph"/>
        <w:spacing w:line="240" w:lineRule="auto"/>
        <w:jc w:val="both"/>
      </w:pPr>
    </w:p>
    <w:p w14:paraId="314ADCB0" w14:textId="0DE71AFC" w:rsidR="002B2CA2" w:rsidRPr="00B2155C" w:rsidRDefault="0073794F" w:rsidP="00C44A1E">
      <w:pPr>
        <w:pStyle w:val="Paragraph"/>
        <w:spacing w:line="240" w:lineRule="auto"/>
        <w:ind w:firstLine="720"/>
        <w:jc w:val="both"/>
      </w:pPr>
      <w:r w:rsidRPr="00B2155C">
        <w:t xml:space="preserve">In the previous analyses to extract food-related trips, we selected a food-related visit identification threshold of 150 meters for Large Groceries, 200 meters for </w:t>
      </w:r>
      <w:r w:rsidR="003743AC" w:rsidRPr="00B2155C">
        <w:t>Big Box</w:t>
      </w:r>
      <w:r w:rsidRPr="00B2155C">
        <w:t xml:space="preserve"> Stores, and 50 meters for Small Healthy Outlets and Processed Food Outlets.  However, this parameter can significantly influence the analysis. </w:t>
      </w:r>
      <w:proofErr w:type="gramStart"/>
      <w:r w:rsidRPr="00B2155C">
        <w:t>In light of</w:t>
      </w:r>
      <w:proofErr w:type="gramEnd"/>
      <w:r w:rsidRPr="00B2155C">
        <w:t xml:space="preserve"> this, our case study explores different values and examines the robustness of the results. </w:t>
      </w:r>
      <w:r w:rsidR="00CE5EB3" w:rsidRPr="00B2155C">
        <w:fldChar w:fldCharType="begin"/>
      </w:r>
      <w:r w:rsidR="00CE5EB3" w:rsidRPr="00B2155C">
        <w:instrText xml:space="preserve"> REF _Ref159176889 \h </w:instrText>
      </w:r>
      <w:r w:rsidR="00D36B40" w:rsidRPr="00B2155C">
        <w:instrText xml:space="preserve"> \* MERGEFORMAT </w:instrText>
      </w:r>
      <w:r w:rsidR="00CE5EB3" w:rsidRPr="00B2155C">
        <w:fldChar w:fldCharType="separate"/>
      </w:r>
      <w:r w:rsidR="00C44A1E" w:rsidRPr="00B2155C">
        <w:rPr>
          <w:i/>
          <w:iCs/>
        </w:rPr>
        <w:t>Figure 12</w:t>
      </w:r>
      <w:r w:rsidR="00CE5EB3" w:rsidRPr="00B2155C">
        <w:fldChar w:fldCharType="end"/>
      </w:r>
      <w:r w:rsidRPr="00B2155C">
        <w:t xml:space="preserve"> shows the food </w:t>
      </w:r>
      <w:r w:rsidR="00471CAA" w:rsidRPr="00B2155C">
        <w:rPr>
          <w:lang w:eastAsia="zh-CN"/>
        </w:rPr>
        <w:t>access</w:t>
      </w:r>
      <w:r w:rsidR="00471CAA" w:rsidRPr="00B2155C">
        <w:t xml:space="preserve"> </w:t>
      </w:r>
      <w:r w:rsidRPr="00B2155C">
        <w:t xml:space="preserve">metrics for different store types calculated with different </w:t>
      </w:r>
      <w:r w:rsidR="00F649F1" w:rsidRPr="00B2155C">
        <w:t xml:space="preserve">thresholds. </w:t>
      </w:r>
    </w:p>
    <w:p w14:paraId="6DDD358C" w14:textId="77777777" w:rsidR="00AB671A" w:rsidRPr="00B2155C" w:rsidRDefault="00AB671A" w:rsidP="00AB671A">
      <w:pPr>
        <w:pStyle w:val="Newparagraph"/>
      </w:pPr>
    </w:p>
    <w:p w14:paraId="6B795D1E" w14:textId="25C01647" w:rsidR="00EB60DF" w:rsidRPr="00B2155C" w:rsidRDefault="00AB671A" w:rsidP="00385E54">
      <w:pPr>
        <w:pStyle w:val="Newparagraph"/>
        <w:spacing w:line="240" w:lineRule="auto"/>
        <w:ind w:firstLine="0"/>
        <w:jc w:val="both"/>
      </w:pPr>
      <w:r w:rsidRPr="00B2155C">
        <w:rPr>
          <w:noProof/>
        </w:rPr>
        <w:lastRenderedPageBreak/>
        <w:drawing>
          <wp:inline distT="0" distB="0" distL="0" distR="0" wp14:anchorId="55236ED1" wp14:editId="535AABCB">
            <wp:extent cx="5399405" cy="3412490"/>
            <wp:effectExtent l="0" t="0" r="0" b="0"/>
            <wp:docPr id="14" name="Picture 13" descr="A screenshot of a graph&#10;&#10;Description automatically generated">
              <a:extLst xmlns:a="http://schemas.openxmlformats.org/drawingml/2006/main">
                <a:ext uri="{FF2B5EF4-FFF2-40B4-BE49-F238E27FC236}">
                  <a16:creationId xmlns:a16="http://schemas.microsoft.com/office/drawing/2014/main" id="{F4747948-4E4A-1A52-F5C2-B487542B6E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screenshot of a graph&#10;&#10;Description automatically generated">
                      <a:extLst>
                        <a:ext uri="{FF2B5EF4-FFF2-40B4-BE49-F238E27FC236}">
                          <a16:creationId xmlns:a16="http://schemas.microsoft.com/office/drawing/2014/main" id="{F4747948-4E4A-1A52-F5C2-B487542B6E44}"/>
                        </a:ext>
                      </a:extLst>
                    </pic:cNvPr>
                    <pic:cNvPicPr>
                      <a:picLocks noChangeAspect="1"/>
                    </pic:cNvPicPr>
                  </pic:nvPicPr>
                  <pic:blipFill>
                    <a:blip r:embed="rId35"/>
                    <a:stretch>
                      <a:fillRect/>
                    </a:stretch>
                  </pic:blipFill>
                  <pic:spPr>
                    <a:xfrm>
                      <a:off x="0" y="0"/>
                      <a:ext cx="5399405" cy="3412490"/>
                    </a:xfrm>
                    <a:prstGeom prst="rect">
                      <a:avLst/>
                    </a:prstGeom>
                  </pic:spPr>
                </pic:pic>
              </a:graphicData>
            </a:graphic>
          </wp:inline>
        </w:drawing>
      </w:r>
    </w:p>
    <w:p w14:paraId="6B0E618B" w14:textId="293BFC44" w:rsidR="0073794F" w:rsidRPr="00B2155C" w:rsidRDefault="00BF0613" w:rsidP="00385E54">
      <w:pPr>
        <w:pStyle w:val="Caption"/>
        <w:jc w:val="both"/>
        <w:rPr>
          <w:i w:val="0"/>
          <w:iCs w:val="0"/>
          <w:color w:val="auto"/>
          <w:sz w:val="24"/>
          <w:szCs w:val="24"/>
        </w:rPr>
      </w:pPr>
      <w:bookmarkStart w:id="31" w:name="_Ref159176889"/>
      <w:r w:rsidRPr="00B2155C">
        <w:rPr>
          <w:i w:val="0"/>
          <w:iCs w:val="0"/>
          <w:color w:val="auto"/>
          <w:sz w:val="24"/>
          <w:szCs w:val="24"/>
          <w:highlight w:val="yellow"/>
        </w:rPr>
        <w:t xml:space="preserve">Figure </w:t>
      </w:r>
      <w:r w:rsidRPr="00B2155C">
        <w:rPr>
          <w:i w:val="0"/>
          <w:iCs w:val="0"/>
          <w:color w:val="auto"/>
          <w:sz w:val="24"/>
          <w:szCs w:val="24"/>
          <w:highlight w:val="yellow"/>
        </w:rPr>
        <w:fldChar w:fldCharType="begin"/>
      </w:r>
      <w:r w:rsidRPr="00B2155C">
        <w:rPr>
          <w:i w:val="0"/>
          <w:iCs w:val="0"/>
          <w:color w:val="auto"/>
          <w:sz w:val="24"/>
          <w:szCs w:val="24"/>
          <w:highlight w:val="yellow"/>
        </w:rPr>
        <w:instrText xml:space="preserve"> SEQ Figure \* ARABIC </w:instrText>
      </w:r>
      <w:r w:rsidRPr="00B2155C">
        <w:rPr>
          <w:i w:val="0"/>
          <w:iCs w:val="0"/>
          <w:color w:val="auto"/>
          <w:sz w:val="24"/>
          <w:szCs w:val="24"/>
          <w:highlight w:val="yellow"/>
        </w:rPr>
        <w:fldChar w:fldCharType="separate"/>
      </w:r>
      <w:r w:rsidR="00C44A1E" w:rsidRPr="00B2155C">
        <w:rPr>
          <w:i w:val="0"/>
          <w:iCs w:val="0"/>
          <w:noProof/>
          <w:color w:val="auto"/>
          <w:sz w:val="24"/>
          <w:szCs w:val="24"/>
          <w:highlight w:val="yellow"/>
        </w:rPr>
        <w:t>12</w:t>
      </w:r>
      <w:r w:rsidRPr="00B2155C">
        <w:rPr>
          <w:i w:val="0"/>
          <w:iCs w:val="0"/>
          <w:color w:val="auto"/>
          <w:sz w:val="24"/>
          <w:szCs w:val="24"/>
          <w:highlight w:val="yellow"/>
        </w:rPr>
        <w:fldChar w:fldCharType="end"/>
      </w:r>
      <w:bookmarkEnd w:id="31"/>
      <w:r w:rsidR="005F76A3" w:rsidRPr="00B2155C">
        <w:rPr>
          <w:i w:val="0"/>
          <w:iCs w:val="0"/>
          <w:color w:val="auto"/>
          <w:sz w:val="24"/>
          <w:szCs w:val="24"/>
          <w:highlight w:val="yellow"/>
        </w:rPr>
        <w:t xml:space="preserve"> The food </w:t>
      </w:r>
      <w:r w:rsidR="00471CAA" w:rsidRPr="00B2155C">
        <w:rPr>
          <w:i w:val="0"/>
          <w:iCs w:val="0"/>
          <w:color w:val="auto"/>
          <w:sz w:val="24"/>
          <w:szCs w:val="24"/>
          <w:highlight w:val="yellow"/>
          <w:lang w:eastAsia="zh-CN"/>
        </w:rPr>
        <w:t>access</w:t>
      </w:r>
      <w:r w:rsidR="00471CAA" w:rsidRPr="00B2155C">
        <w:rPr>
          <w:i w:val="0"/>
          <w:iCs w:val="0"/>
          <w:color w:val="auto"/>
          <w:sz w:val="24"/>
          <w:szCs w:val="24"/>
          <w:highlight w:val="yellow"/>
        </w:rPr>
        <w:t xml:space="preserve"> </w:t>
      </w:r>
      <w:r w:rsidR="005F76A3" w:rsidRPr="00B2155C">
        <w:rPr>
          <w:i w:val="0"/>
          <w:iCs w:val="0"/>
          <w:color w:val="auto"/>
          <w:sz w:val="24"/>
          <w:szCs w:val="24"/>
          <w:highlight w:val="yellow"/>
        </w:rPr>
        <w:t>metrics calculated under different radii</w:t>
      </w:r>
    </w:p>
    <w:p w14:paraId="764B0592" w14:textId="6BF423F0" w:rsidR="00677EB2" w:rsidRPr="00B2155C" w:rsidRDefault="00677EB2" w:rsidP="00385E54">
      <w:pPr>
        <w:pStyle w:val="Newparagraph"/>
        <w:spacing w:line="240" w:lineRule="auto"/>
        <w:jc w:val="both"/>
      </w:pPr>
      <w:r w:rsidRPr="00B2155C">
        <w:t xml:space="preserve">The </w:t>
      </w:r>
      <w:r w:rsidRPr="00B2155C">
        <w:rPr>
          <w:i/>
        </w:rPr>
        <w:t>Number of Visits per Individual</w:t>
      </w:r>
      <w:r w:rsidRPr="00B2155C">
        <w:t xml:space="preserve"> (the first figure) is the most fundamental metric among the four. We can observe steep increases for Small Healthy Outlets and Processed Food Outlets with larger radii, while the rise for </w:t>
      </w:r>
      <w:r w:rsidR="003743AC" w:rsidRPr="00B2155C">
        <w:t>Big Box</w:t>
      </w:r>
      <w:r w:rsidRPr="00B2155C">
        <w:t xml:space="preserve"> Stores is relatively steady. These patterns align with expectations. Given the abundance of Processed Food Outlets and their concentration in densely populated urban areas (</w:t>
      </w:r>
      <w:r w:rsidR="00B52492" w:rsidRPr="00B2155C">
        <w:fldChar w:fldCharType="begin"/>
      </w:r>
      <w:r w:rsidR="00B52492" w:rsidRPr="00B2155C">
        <w:instrText xml:space="preserve"> REF _Ref159171624 \h </w:instrText>
      </w:r>
      <w:r w:rsidR="00D36B40" w:rsidRPr="00B2155C">
        <w:instrText xml:space="preserve"> \* MERGEFORMAT </w:instrText>
      </w:r>
      <w:r w:rsidR="00B52492" w:rsidRPr="00B2155C">
        <w:fldChar w:fldCharType="separate"/>
      </w:r>
      <w:r w:rsidR="00C44A1E" w:rsidRPr="00B2155C">
        <w:rPr>
          <w:i/>
          <w:iCs/>
        </w:rPr>
        <w:t xml:space="preserve">Figure </w:t>
      </w:r>
      <w:r w:rsidR="00C44A1E" w:rsidRPr="00B2155C">
        <w:rPr>
          <w:i/>
          <w:iCs/>
          <w:noProof/>
        </w:rPr>
        <w:t>2</w:t>
      </w:r>
      <w:r w:rsidR="00B52492" w:rsidRPr="00B2155C">
        <w:fldChar w:fldCharType="end"/>
      </w:r>
      <w:r w:rsidR="00B52492" w:rsidRPr="00B2155C">
        <w:t xml:space="preserve"> </w:t>
      </w:r>
      <w:r w:rsidRPr="00B2155C">
        <w:t>and</w:t>
      </w:r>
      <w:r w:rsidR="00B52492" w:rsidRPr="00B2155C">
        <w:t xml:space="preserve"> </w:t>
      </w:r>
      <w:r w:rsidR="00B52492" w:rsidRPr="00B2155C">
        <w:fldChar w:fldCharType="begin"/>
      </w:r>
      <w:r w:rsidR="00B52492" w:rsidRPr="00B2155C">
        <w:instrText xml:space="preserve"> REF _Ref159171644 \h </w:instrText>
      </w:r>
      <w:r w:rsidR="00D36B40" w:rsidRPr="00B2155C">
        <w:instrText xml:space="preserve"> \* MERGEFORMAT </w:instrText>
      </w:r>
      <w:r w:rsidR="00B52492" w:rsidRPr="00B2155C">
        <w:fldChar w:fldCharType="separate"/>
      </w:r>
      <w:r w:rsidR="00C44A1E" w:rsidRPr="00B2155C">
        <w:rPr>
          <w:i/>
          <w:iCs/>
        </w:rPr>
        <w:t xml:space="preserve">Table </w:t>
      </w:r>
      <w:r w:rsidR="00C44A1E" w:rsidRPr="00B2155C">
        <w:rPr>
          <w:i/>
          <w:iCs/>
          <w:noProof/>
        </w:rPr>
        <w:t>1</w:t>
      </w:r>
      <w:r w:rsidR="00B52492" w:rsidRPr="00B2155C">
        <w:fldChar w:fldCharType="end"/>
      </w:r>
      <w:r w:rsidRPr="00B2155C">
        <w:t xml:space="preserve">), they may be more sensitive to radii too large than </w:t>
      </w:r>
      <w:r w:rsidR="003743AC" w:rsidRPr="00B2155C">
        <w:t>big box</w:t>
      </w:r>
      <w:r w:rsidRPr="00B2155C">
        <w:t xml:space="preserve"> stores in suburban or rural areas.</w:t>
      </w:r>
      <w:r w:rsidR="00344D67" w:rsidRPr="00B2155C">
        <w:t xml:space="preserve"> </w:t>
      </w:r>
      <w:r w:rsidRPr="00B2155C">
        <w:t xml:space="preserve">However, as shown in the rest three figures, the other three metrics also change as the radius increases, and their changes are less intuitive. </w:t>
      </w:r>
    </w:p>
    <w:p w14:paraId="5F754C1A" w14:textId="3FDCF4AF" w:rsidR="002B2CA2" w:rsidRPr="00B2155C" w:rsidRDefault="00677EB2" w:rsidP="007751E8">
      <w:pPr>
        <w:pStyle w:val="Newparagraph"/>
        <w:spacing w:line="240" w:lineRule="auto"/>
        <w:jc w:val="both"/>
      </w:pPr>
      <w:r w:rsidRPr="00B2155C">
        <w:t xml:space="preserve">This highlights the sensitivity of the GPS-based approach to trip identification parameters. We recommend different values for different types of stores instead of setting one value. For our case study area, Jacksonville, we suggest adopting 50m for Small Healthy Outlets and Processed Food Outlets, 200m for </w:t>
      </w:r>
      <w:r w:rsidR="003743AC" w:rsidRPr="00B2155C">
        <w:t>Big Box</w:t>
      </w:r>
      <w:r w:rsidRPr="00B2155C">
        <w:t xml:space="preserve"> Stores, and 150m for Large Groceries. The values are based on</w:t>
      </w:r>
      <w:r w:rsidR="00962AAB" w:rsidRPr="00B2155C">
        <w:t xml:space="preserve"> </w:t>
      </w:r>
      <w:r w:rsidR="00962AAB" w:rsidRPr="00B2155C">
        <w:fldChar w:fldCharType="begin"/>
      </w:r>
      <w:r w:rsidR="00962AAB" w:rsidRPr="00B2155C">
        <w:instrText xml:space="preserve"> REF _Ref159176889 \h </w:instrText>
      </w:r>
      <w:r w:rsidR="00D36B40" w:rsidRPr="00B2155C">
        <w:instrText xml:space="preserve"> \* MERGEFORMAT </w:instrText>
      </w:r>
      <w:r w:rsidR="00962AAB" w:rsidRPr="00B2155C">
        <w:fldChar w:fldCharType="separate"/>
      </w:r>
      <w:r w:rsidR="00C44A1E" w:rsidRPr="00B2155C">
        <w:rPr>
          <w:i/>
          <w:iCs/>
        </w:rPr>
        <w:t>Figure 12</w:t>
      </w:r>
      <w:r w:rsidR="00962AAB" w:rsidRPr="00B2155C">
        <w:fldChar w:fldCharType="end"/>
      </w:r>
      <w:r w:rsidRPr="00B2155C">
        <w:t xml:space="preserve">. Setting 50m for the two types of small food retailers is because their </w:t>
      </w:r>
      <w:r w:rsidRPr="00B2155C">
        <w:rPr>
          <w:i/>
        </w:rPr>
        <w:t>Number of Visits per Individual</w:t>
      </w:r>
      <w:r w:rsidRPr="00B2155C">
        <w:t xml:space="preserve"> metrics increase significantly after that; the metric of </w:t>
      </w:r>
      <w:r w:rsidR="003743AC" w:rsidRPr="00B2155C">
        <w:t>big box</w:t>
      </w:r>
      <w:r w:rsidRPr="00B2155C">
        <w:t xml:space="preserve"> stores remains steady increase. Setting 150</w:t>
      </w:r>
      <w:r w:rsidR="00C44A1E" w:rsidRPr="00B2155C">
        <w:t xml:space="preserve">m </w:t>
      </w:r>
      <w:r w:rsidRPr="00B2155C">
        <w:t xml:space="preserve">for groceries is because they are larger than small retailers but smaller than </w:t>
      </w:r>
      <w:r w:rsidR="003743AC" w:rsidRPr="00B2155C">
        <w:t>big box</w:t>
      </w:r>
      <w:r w:rsidRPr="00B2155C">
        <w:t xml:space="preserve"> stores, and their home-to-store distance metric (third figure) switched to increase when set to 200m.</w:t>
      </w:r>
      <w:r w:rsidR="007751E8" w:rsidRPr="00B2155C" w:rsidDel="007751E8">
        <w:t xml:space="preserve"> </w:t>
      </w:r>
    </w:p>
    <w:p w14:paraId="4F08B320" w14:textId="6D8B2172" w:rsidR="00F609E2" w:rsidRDefault="0039277E" w:rsidP="00385E54">
      <w:pPr>
        <w:pStyle w:val="Heading1"/>
        <w:spacing w:line="240" w:lineRule="auto"/>
        <w:jc w:val="both"/>
      </w:pPr>
      <w:commentRangeStart w:id="32"/>
      <w:r w:rsidRPr="00B2155C">
        <w:rPr>
          <w:lang w:eastAsia="zh-CN"/>
        </w:rPr>
        <w:t xml:space="preserve">5 </w:t>
      </w:r>
      <w:r w:rsidR="00F609E2" w:rsidRPr="00B2155C">
        <w:t>Discussion</w:t>
      </w:r>
      <w:commentRangeEnd w:id="32"/>
      <w:r w:rsidR="00D6288C">
        <w:rPr>
          <w:rStyle w:val="CommentReference"/>
          <w:rFonts w:cs="Times New Roman"/>
          <w:b w:val="0"/>
          <w:bCs w:val="0"/>
          <w:kern w:val="0"/>
        </w:rPr>
        <w:commentReference w:id="32"/>
      </w:r>
    </w:p>
    <w:p w14:paraId="3A016655" w14:textId="4D452570" w:rsidR="00792BD0" w:rsidRDefault="00F8379B" w:rsidP="00792BD0">
      <w:pPr>
        <w:pStyle w:val="Heading2"/>
        <w:spacing w:line="240" w:lineRule="auto"/>
        <w:rPr>
          <w:lang w:eastAsia="zh-CN"/>
        </w:rPr>
      </w:pPr>
      <w:r w:rsidRPr="00CA3F49">
        <w:rPr>
          <w:rFonts w:hint="eastAsia"/>
          <w:highlight w:val="yellow"/>
          <w:lang w:eastAsia="zh-CN"/>
        </w:rPr>
        <w:t>5</w:t>
      </w:r>
      <w:r w:rsidR="00792BD0" w:rsidRPr="00CA3F49">
        <w:rPr>
          <w:highlight w:val="yellow"/>
          <w:lang w:eastAsia="zh-CN"/>
        </w:rPr>
        <w:t xml:space="preserve">.1 </w:t>
      </w:r>
      <w:r w:rsidR="00A9678C" w:rsidRPr="00CA3F49">
        <w:rPr>
          <w:highlight w:val="yellow"/>
          <w:lang w:eastAsia="zh-CN"/>
        </w:rPr>
        <w:t>Secondary GPS Data for Food Access Analysis</w:t>
      </w:r>
    </w:p>
    <w:p w14:paraId="143DF49A" w14:textId="77777777" w:rsidR="000F1959" w:rsidRPr="00AE375A" w:rsidRDefault="000F1959" w:rsidP="000F1959">
      <w:pPr>
        <w:pStyle w:val="Paragraph"/>
        <w:spacing w:line="240" w:lineRule="auto"/>
        <w:jc w:val="both"/>
        <w:rPr>
          <w:shd w:val="pct15" w:color="auto" w:fill="FFFFFF"/>
          <w:lang w:eastAsia="zh-CN"/>
        </w:rPr>
      </w:pPr>
      <w:r w:rsidRPr="00B2155C">
        <w:t xml:space="preserve">This study systematically examines the potential and limitations of employing large-scale human mobility GPS data in the context of food access research. Using a Terabyte-level disaggregated GPS database with over 286.4 million GPS signal records, we have inferred food-related trips and stops </w:t>
      </w:r>
      <w:r>
        <w:t>and analyzed th</w:t>
      </w:r>
      <w:r w:rsidRPr="00B2155C">
        <w:t xml:space="preserve">e food </w:t>
      </w:r>
      <w:r w:rsidRPr="00B2155C">
        <w:rPr>
          <w:lang w:eastAsia="zh-CN"/>
        </w:rPr>
        <w:t>access</w:t>
      </w:r>
      <w:r w:rsidRPr="00B2155C">
        <w:t xml:space="preserve"> patterns across different store types in Jacksonville, Florida.</w:t>
      </w:r>
    </w:p>
    <w:p w14:paraId="6FCF6A3C" w14:textId="0E5E63A4" w:rsidR="00030DFC" w:rsidRDefault="00497E2D" w:rsidP="00E65A5C">
      <w:pPr>
        <w:pStyle w:val="Newparagraph"/>
        <w:spacing w:line="240" w:lineRule="auto"/>
        <w:jc w:val="both"/>
      </w:pPr>
      <w:r w:rsidRPr="00B2155C">
        <w:lastRenderedPageBreak/>
        <w:t xml:space="preserve">Overall, we find that </w:t>
      </w:r>
      <w:r w:rsidRPr="00B2155C" w:rsidDel="00C66FAC">
        <w:t xml:space="preserve">the </w:t>
      </w:r>
      <w:r w:rsidRPr="00B2155C">
        <w:t>GPS data are promising to advance food access research and can be used to inform policymaking. Compared to traditional approaches such as surveys, GPS data can lead to significantly higher sampling rate and broader spatial coverage of the study population. Moreover, our investigation reveals that secondary GPS data can generate the widely adopted metrics and replicate the analyses commonly done in traditional food-access studies. Notably, GPS data can facilitate a more nuanced understanding of the spatiotemporal patterns of food accessibility patterns than traditional approaches. A prime example is temporal analyses, which can be rather expensive for traditional approaches but are straightforward and cost-effective with GPS data.</w:t>
      </w:r>
    </w:p>
    <w:p w14:paraId="1E049ED4" w14:textId="5669224D" w:rsidR="00565155" w:rsidRPr="00826BEF" w:rsidRDefault="00C822A3" w:rsidP="00826BEF">
      <w:pPr>
        <w:pStyle w:val="Newparagraph"/>
        <w:spacing w:line="240" w:lineRule="auto"/>
        <w:jc w:val="both"/>
        <w:rPr>
          <w:lang w:eastAsia="zh-CN"/>
        </w:rPr>
      </w:pPr>
      <w:r w:rsidRPr="00C822A3">
        <w:t>However, our analysis also reveals several significant limitations of secondary GPS data in food access research, which affect the accuracy and representativeness of the data</w:t>
      </w:r>
      <w:r w:rsidR="009D5B39">
        <w:rPr>
          <w:rFonts w:hint="eastAsia"/>
          <w:lang w:eastAsia="zh-CN"/>
        </w:rPr>
        <w:t xml:space="preserve">. </w:t>
      </w:r>
      <w:r w:rsidR="00DC2144">
        <w:rPr>
          <w:rFonts w:hint="eastAsia"/>
          <w:lang w:eastAsia="zh-CN"/>
        </w:rPr>
        <w:t xml:space="preserve">(1) </w:t>
      </w:r>
      <w:r w:rsidR="006A73C2" w:rsidRPr="00152ACB">
        <w:rPr>
          <w:rFonts w:hint="eastAsia"/>
          <w:lang w:eastAsia="zh-CN"/>
        </w:rPr>
        <w:t>W</w:t>
      </w:r>
      <w:r w:rsidR="00FF0B67" w:rsidRPr="00152ACB">
        <w:rPr>
          <w:rFonts w:hint="eastAsia"/>
          <w:lang w:eastAsia="zh-CN"/>
        </w:rPr>
        <w:t>e notice</w:t>
      </w:r>
      <w:r w:rsidR="008B3025" w:rsidRPr="00152ACB">
        <w:rPr>
          <w:rFonts w:hint="eastAsia"/>
          <w:lang w:eastAsia="zh-CN"/>
        </w:rPr>
        <w:t>d</w:t>
      </w:r>
      <w:r w:rsidR="00FF0B67" w:rsidRPr="00152ACB">
        <w:rPr>
          <w:rFonts w:hint="eastAsia"/>
          <w:lang w:eastAsia="zh-CN"/>
        </w:rPr>
        <w:t xml:space="preserve"> </w:t>
      </w:r>
      <w:r w:rsidR="00B652DB" w:rsidRPr="00152ACB">
        <w:t xml:space="preserve">GPS data significantly undercount food-related activities </w:t>
      </w:r>
      <w:r w:rsidR="008B3025" w:rsidRPr="00152ACB">
        <w:rPr>
          <w:rFonts w:hint="eastAsia"/>
          <w:lang w:eastAsia="zh-CN"/>
        </w:rPr>
        <w:t xml:space="preserve">in our case study. This </w:t>
      </w:r>
      <w:r w:rsidR="00E24671" w:rsidRPr="00152ACB">
        <w:rPr>
          <w:lang w:eastAsia="zh-CN"/>
        </w:rPr>
        <w:t>could be</w:t>
      </w:r>
      <w:r w:rsidR="008B3025" w:rsidRPr="00152ACB">
        <w:rPr>
          <w:rFonts w:hint="eastAsia"/>
          <w:lang w:eastAsia="zh-CN"/>
        </w:rPr>
        <w:t xml:space="preserve"> </w:t>
      </w:r>
      <w:r w:rsidR="00B652DB" w:rsidRPr="00152ACB">
        <w:t xml:space="preserve">due to </w:t>
      </w:r>
      <w:r w:rsidR="00E24671" w:rsidRPr="00152ACB">
        <w:rPr>
          <w:rFonts w:hint="eastAsia"/>
          <w:lang w:eastAsia="zh-CN"/>
        </w:rPr>
        <w:t>in</w:t>
      </w:r>
      <w:r w:rsidR="00B652DB" w:rsidRPr="00152ACB">
        <w:t>consistent activat</w:t>
      </w:r>
      <w:r w:rsidR="000B3250" w:rsidRPr="00152ACB">
        <w:rPr>
          <w:rFonts w:hint="eastAsia"/>
          <w:lang w:eastAsia="zh-CN"/>
        </w:rPr>
        <w:t>ion of</w:t>
      </w:r>
      <w:r w:rsidR="00B652DB" w:rsidRPr="00152ACB">
        <w:t xml:space="preserve"> </w:t>
      </w:r>
      <w:r w:rsidR="00D36973" w:rsidRPr="00152ACB">
        <w:rPr>
          <w:rFonts w:hint="eastAsia"/>
          <w:lang w:eastAsia="zh-CN"/>
        </w:rPr>
        <w:t xml:space="preserve">device </w:t>
      </w:r>
      <w:r w:rsidR="00B652DB" w:rsidRPr="00152ACB">
        <w:t>location services</w:t>
      </w:r>
      <w:r w:rsidR="007A25D1">
        <w:rPr>
          <w:rFonts w:hint="eastAsia"/>
          <w:lang w:eastAsia="zh-CN"/>
        </w:rPr>
        <w:t>; it</w:t>
      </w:r>
      <w:r w:rsidR="00C1076B" w:rsidRPr="00152ACB">
        <w:rPr>
          <w:rFonts w:hint="eastAsia"/>
          <w:lang w:eastAsia="zh-CN"/>
        </w:rPr>
        <w:t xml:space="preserve"> could also be </w:t>
      </w:r>
      <w:r w:rsidR="008D2031" w:rsidRPr="00152ACB">
        <w:rPr>
          <w:rFonts w:hint="eastAsia"/>
          <w:lang w:eastAsia="zh-CN"/>
        </w:rPr>
        <w:t xml:space="preserve">due to </w:t>
      </w:r>
      <w:r w:rsidR="00826ADE" w:rsidRPr="00152ACB">
        <w:rPr>
          <w:lang w:eastAsia="zh-CN"/>
        </w:rPr>
        <w:t>SDMB</w:t>
      </w:r>
      <w:r w:rsidR="00826ADE" w:rsidRPr="00152ACB">
        <w:rPr>
          <w:rFonts w:hint="eastAsia"/>
          <w:lang w:eastAsia="zh-CN"/>
        </w:rPr>
        <w:t xml:space="preserve">, that people </w:t>
      </w:r>
      <w:r w:rsidR="00B35F85" w:rsidRPr="00152ACB">
        <w:rPr>
          <w:rFonts w:hint="eastAsia"/>
          <w:lang w:eastAsia="zh-CN"/>
        </w:rPr>
        <w:t>intentionally n</w:t>
      </w:r>
      <w:r w:rsidR="00A658CB" w:rsidRPr="00152ACB">
        <w:rPr>
          <w:rFonts w:hint="eastAsia"/>
          <w:lang w:eastAsia="zh-CN"/>
        </w:rPr>
        <w:t xml:space="preserve">ot use </w:t>
      </w:r>
      <w:r w:rsidR="00A658CB" w:rsidRPr="00152ACB">
        <w:rPr>
          <w:lang w:eastAsia="zh-CN"/>
        </w:rPr>
        <w:t>navigation</w:t>
      </w:r>
      <w:r w:rsidR="00A658CB" w:rsidRPr="00152ACB">
        <w:rPr>
          <w:rFonts w:hint="eastAsia"/>
          <w:lang w:eastAsia="zh-CN"/>
        </w:rPr>
        <w:t xml:space="preserve"> apps </w:t>
      </w:r>
      <w:r w:rsidR="009E5C26" w:rsidRPr="00152ACB">
        <w:rPr>
          <w:rFonts w:hint="eastAsia"/>
          <w:lang w:eastAsia="zh-CN"/>
        </w:rPr>
        <w:t xml:space="preserve">for trips to stores they frequent. </w:t>
      </w:r>
      <w:r w:rsidR="005667BC">
        <w:rPr>
          <w:rFonts w:hint="eastAsia"/>
          <w:lang w:eastAsia="zh-CN"/>
        </w:rPr>
        <w:t xml:space="preserve">(2) </w:t>
      </w:r>
      <w:r w:rsidR="00D3229E" w:rsidRPr="00152ACB">
        <w:rPr>
          <w:rFonts w:hint="eastAsia"/>
          <w:lang w:eastAsia="zh-CN"/>
        </w:rPr>
        <w:t>We notice that</w:t>
      </w:r>
      <w:r w:rsidR="00D3229E" w:rsidRPr="00152ACB">
        <w:t xml:space="preserve"> different assumptions and parameter settings in the inference process can have major implications on the outcomes of the analysis. Our sensitivity analysis shows that the classification of food stores and the selection of identification radii does make a significant impact on the four food-access metrics, which means that the robustness of study findings can be highly subjective to algorithmic design and parameter choices </w:t>
      </w:r>
      <w:r w:rsidR="00D3229E" w:rsidRPr="00152ACB">
        <w:fldChar w:fldCharType="begin"/>
      </w:r>
      <w:r w:rsidR="00D3229E" w:rsidRPr="00152ACB">
        <w:instrText xml:space="preserve"> ADDIN ZOTERO_ITEM CSL_CITATION {"citationID":"fqWrInER","properties":{"formattedCitation":"(Kwan 2016)","plainCitation":"(Kwan 2016)","noteIndex":0},"citationItems":[{"id":259,"uris":["http://zotero.org/users/14292551/items/BK2BQ7FY"],"itemData":{"id":259,"type":"article-journal","container-title":"Annals of the American Association of Geographers","DOI":"10.1080/00045608.2015.1117937","issue":"2","note":"publisher: Taylor &amp; Francis\n_eprint: https://www.tandfonline.com/doi/pdf/10.1080/00045608.2015.1117937","page":"274–282","title":"Algorithmic Geographies: Big Data, Algorithmic Uncertainty, and the Production of Geographic Knowledge","volume":"106","author":[{"family":"Kwan","given":"Mei-Po"}],"issued":{"date-parts":[["2016"]]}}}],"schema":"https://github.com/citation-style-language/schema/raw/master/csl-citation.json"} </w:instrText>
      </w:r>
      <w:r w:rsidR="00D3229E" w:rsidRPr="00152ACB">
        <w:fldChar w:fldCharType="separate"/>
      </w:r>
      <w:r w:rsidR="00D3229E" w:rsidRPr="00152ACB">
        <w:t>(Kwan 2016)</w:t>
      </w:r>
      <w:r w:rsidR="00D3229E" w:rsidRPr="00152ACB">
        <w:fldChar w:fldCharType="end"/>
      </w:r>
      <w:r w:rsidR="00D3229E" w:rsidRPr="00152ACB">
        <w:t xml:space="preserve">. </w:t>
      </w:r>
      <w:r w:rsidR="000E4323">
        <w:rPr>
          <w:rFonts w:hint="eastAsia"/>
          <w:lang w:eastAsia="zh-CN"/>
        </w:rPr>
        <w:t xml:space="preserve">(3) </w:t>
      </w:r>
      <w:r w:rsidR="00202410" w:rsidRPr="00152ACB">
        <w:rPr>
          <w:rFonts w:hint="eastAsia"/>
          <w:lang w:eastAsia="zh-CN"/>
        </w:rPr>
        <w:t>D</w:t>
      </w:r>
      <w:r w:rsidR="00A76FD0" w:rsidRPr="00152ACB">
        <w:t xml:space="preserve">espite capturing larger sample sizes, </w:t>
      </w:r>
      <w:r w:rsidR="002E041D" w:rsidRPr="00152ACB">
        <w:rPr>
          <w:rFonts w:hint="eastAsia"/>
          <w:lang w:eastAsia="zh-CN"/>
        </w:rPr>
        <w:t xml:space="preserve">we noticed </w:t>
      </w:r>
      <w:r w:rsidR="00A76FD0" w:rsidRPr="00152ACB">
        <w:t>the GPS data still contain biases</w:t>
      </w:r>
      <w:r w:rsidR="00D6065E" w:rsidRPr="00152ACB">
        <w:rPr>
          <w:rFonts w:hint="eastAsia"/>
          <w:lang w:eastAsia="zh-CN"/>
        </w:rPr>
        <w:t>.</w:t>
      </w:r>
      <w:r w:rsidR="00504E66" w:rsidRPr="00152ACB">
        <w:rPr>
          <w:rFonts w:hint="eastAsia"/>
          <w:lang w:eastAsia="zh-CN"/>
        </w:rPr>
        <w:t xml:space="preserve"> As discussed in </w:t>
      </w:r>
      <w:r w:rsidR="003E7B86" w:rsidRPr="00152ACB">
        <w:rPr>
          <w:rFonts w:hint="eastAsia"/>
          <w:i/>
          <w:iCs/>
          <w:lang w:eastAsia="zh-CN"/>
        </w:rPr>
        <w:t xml:space="preserve">3.4.1 </w:t>
      </w:r>
      <w:r w:rsidR="00504E66" w:rsidRPr="00152ACB">
        <w:rPr>
          <w:rFonts w:hint="eastAsia"/>
          <w:i/>
          <w:iCs/>
          <w:lang w:eastAsia="zh-CN"/>
        </w:rPr>
        <w:t>Sampling Rate</w:t>
      </w:r>
      <w:r w:rsidR="00504E66" w:rsidRPr="00152ACB">
        <w:rPr>
          <w:rFonts w:hint="eastAsia"/>
          <w:lang w:eastAsia="zh-CN"/>
        </w:rPr>
        <w:t xml:space="preserve">, </w:t>
      </w:r>
      <w:r w:rsidR="00117843" w:rsidRPr="00152ACB">
        <w:rPr>
          <w:rFonts w:hint="eastAsia"/>
          <w:lang w:eastAsia="zh-CN"/>
        </w:rPr>
        <w:t>the sampling rate varies across the area.</w:t>
      </w:r>
    </w:p>
    <w:p w14:paraId="4EBE4087" w14:textId="14A728F2" w:rsidR="00826BEF" w:rsidRDefault="00C451B9" w:rsidP="00565155">
      <w:pPr>
        <w:pStyle w:val="Newparagraph"/>
        <w:spacing w:line="240" w:lineRule="auto"/>
        <w:jc w:val="both"/>
        <w:rPr>
          <w:lang w:eastAsia="zh-CN"/>
        </w:rPr>
      </w:pPr>
      <w:r>
        <w:rPr>
          <w:lang w:eastAsia="zh-CN"/>
        </w:rPr>
        <w:t>In</w:t>
      </w:r>
      <w:r>
        <w:rPr>
          <w:rFonts w:hint="eastAsia"/>
          <w:lang w:eastAsia="zh-CN"/>
        </w:rPr>
        <w:t xml:space="preserve"> c</w:t>
      </w:r>
      <w:r>
        <w:rPr>
          <w:lang w:eastAsia="zh-CN"/>
        </w:rPr>
        <w:t>onclusion</w:t>
      </w:r>
      <w:r>
        <w:rPr>
          <w:rFonts w:hint="eastAsia"/>
          <w:lang w:eastAsia="zh-CN"/>
        </w:rPr>
        <w:t xml:space="preserve">, </w:t>
      </w:r>
      <w:r w:rsidR="001A1AEA">
        <w:rPr>
          <w:rFonts w:hint="eastAsia"/>
          <w:lang w:eastAsia="zh-CN"/>
        </w:rPr>
        <w:t>o</w:t>
      </w:r>
      <w:r w:rsidR="00826BEF" w:rsidRPr="00826BEF">
        <w:rPr>
          <w:lang w:eastAsia="zh-CN"/>
        </w:rPr>
        <w:t>ur findings emphasize several considerations for future research using GPS data for food access analysis:</w:t>
      </w:r>
      <w:r w:rsidR="00826BEF" w:rsidRPr="00826BEF">
        <w:rPr>
          <w:rFonts w:hint="eastAsia"/>
          <w:lang w:eastAsia="zh-CN"/>
        </w:rPr>
        <w:t xml:space="preserve"> </w:t>
      </w:r>
    </w:p>
    <w:p w14:paraId="6D5938E9" w14:textId="5BE1B6AD" w:rsidR="008759CF" w:rsidRDefault="001A15BE" w:rsidP="00565155">
      <w:pPr>
        <w:pStyle w:val="Newparagraph"/>
        <w:spacing w:line="240" w:lineRule="auto"/>
        <w:jc w:val="both"/>
        <w:rPr>
          <w:lang w:eastAsia="zh-CN"/>
        </w:rPr>
      </w:pPr>
      <w:r>
        <w:rPr>
          <w:rFonts w:hint="eastAsia"/>
          <w:lang w:eastAsia="zh-CN"/>
        </w:rPr>
        <w:t xml:space="preserve">(1) </w:t>
      </w:r>
      <w:r w:rsidR="003B2AF5" w:rsidRPr="000353B2">
        <w:rPr>
          <w:i/>
          <w:iCs/>
          <w:lang w:eastAsia="zh-CN"/>
        </w:rPr>
        <w:t>Selective Daily Mobility Bias (SDMB):</w:t>
      </w:r>
      <w:r w:rsidR="003B2AF5">
        <w:rPr>
          <w:lang w:eastAsia="zh-CN"/>
        </w:rPr>
        <w:t xml:space="preserve"> </w:t>
      </w:r>
      <w:r w:rsidR="008759CF">
        <w:rPr>
          <w:rFonts w:hint="eastAsia"/>
          <w:lang w:eastAsia="zh-CN"/>
        </w:rPr>
        <w:t xml:space="preserve">As discussed in </w:t>
      </w:r>
      <w:r w:rsidR="00FE648A" w:rsidRPr="00FE648A">
        <w:rPr>
          <w:rFonts w:hint="eastAsia"/>
          <w:i/>
          <w:iCs/>
          <w:lang w:eastAsia="zh-CN"/>
        </w:rPr>
        <w:t>L</w:t>
      </w:r>
      <w:r w:rsidR="008759CF" w:rsidRPr="00FE648A">
        <w:rPr>
          <w:rFonts w:hint="eastAsia"/>
          <w:i/>
          <w:iCs/>
          <w:lang w:eastAsia="zh-CN"/>
        </w:rPr>
        <w:t xml:space="preserve">iterature </w:t>
      </w:r>
      <w:r w:rsidR="00FE648A" w:rsidRPr="00FE648A">
        <w:rPr>
          <w:rFonts w:hint="eastAsia"/>
          <w:i/>
          <w:iCs/>
          <w:lang w:eastAsia="zh-CN"/>
        </w:rPr>
        <w:t>R</w:t>
      </w:r>
      <w:r w:rsidR="008759CF" w:rsidRPr="00FE648A">
        <w:rPr>
          <w:rFonts w:hint="eastAsia"/>
          <w:i/>
          <w:iCs/>
          <w:lang w:eastAsia="zh-CN"/>
        </w:rPr>
        <w:t>eview</w:t>
      </w:r>
      <w:r w:rsidR="008759CF">
        <w:rPr>
          <w:rFonts w:hint="eastAsia"/>
          <w:lang w:eastAsia="zh-CN"/>
        </w:rPr>
        <w:t xml:space="preserve">, </w:t>
      </w:r>
      <w:r w:rsidR="00E61E60" w:rsidRPr="00E61E60">
        <w:rPr>
          <w:lang w:eastAsia="zh-CN"/>
        </w:rPr>
        <w:t xml:space="preserve">SDMB </w:t>
      </w:r>
      <w:r w:rsidR="00E61E60">
        <w:rPr>
          <w:rFonts w:hint="eastAsia"/>
          <w:lang w:eastAsia="zh-CN"/>
        </w:rPr>
        <w:t>brings</w:t>
      </w:r>
      <w:r w:rsidR="00E61E60" w:rsidRPr="00E61E60">
        <w:rPr>
          <w:lang w:eastAsia="zh-CN"/>
        </w:rPr>
        <w:t xml:space="preserve"> uncertainty in food access research, as it is unclear whether food access is shaped more by exposure to food environments or by intentional choices of which food outlets to visit</w:t>
      </w:r>
      <w:r w:rsidR="00E61E60">
        <w:rPr>
          <w:rFonts w:hint="eastAsia"/>
          <w:lang w:eastAsia="zh-CN"/>
        </w:rPr>
        <w:t xml:space="preserve"> </w:t>
      </w:r>
      <w:r w:rsidR="008759CF" w:rsidRPr="00864E8B">
        <w:rPr>
          <w:lang w:eastAsia="zh-CN"/>
        </w:rPr>
        <w:fldChar w:fldCharType="begin"/>
      </w:r>
      <w:r w:rsidR="008759CF">
        <w:rPr>
          <w:lang w:eastAsia="zh-CN"/>
        </w:rPr>
        <w:instrText xml:space="preserve"> ADDIN ZOTERO_ITEM CSL_CITATION {"citationID":"m5mmffyj","properties":{"formattedCitation":"(Jin {\\i{}et al.} 2023)","plainCitation":"(Jin et al. 2023)","noteIndex":0},"citationItems":[{"id":119,"uris":["http://zotero.org/users/local/e9xDvWQ3/items/753BK4EP","http://zotero.org/users/14292551/items/753BK4EP"],"itemData":{"id":119,"type":"article-journal","container-title":"Nutrients","DOI":"10.3390/nu15020404","ISSN":"2072-6643","issue":"2","title":"Selective Daily Mobility Bias in the Community Food Environment: Case Study of Greater Hartford, Connecticut","URL":"https://www.mdpi.com/2072-6643/15/2/404","volume":"15","author":[{"family":"Jin","given":"Ailing"},{"family":"Chen","given":"Xiang"},{"family":"Huang","given":"Xiao"},{"family":"Li","given":"Zhenlong"},{"family":"Caspi","given":"Caitlin E."},{"family":"Xu","given":"Ran"}],"issued":{"date-parts":[["2023"]]}}}],"schema":"https://github.com/citation-style-language/schema/raw/master/csl-citation.json"} </w:instrText>
      </w:r>
      <w:r w:rsidR="008759CF" w:rsidRPr="00864E8B">
        <w:rPr>
          <w:lang w:eastAsia="zh-CN"/>
        </w:rPr>
        <w:fldChar w:fldCharType="separate"/>
      </w:r>
      <w:r w:rsidR="008759CF" w:rsidRPr="00B364E9">
        <w:t xml:space="preserve">(Jin </w:t>
      </w:r>
      <w:r w:rsidR="008759CF" w:rsidRPr="00B364E9">
        <w:rPr>
          <w:i/>
          <w:iCs/>
        </w:rPr>
        <w:t>et al.</w:t>
      </w:r>
      <w:r w:rsidR="008759CF" w:rsidRPr="00B364E9">
        <w:t xml:space="preserve"> 2023)</w:t>
      </w:r>
      <w:r w:rsidR="008759CF" w:rsidRPr="00864E8B">
        <w:rPr>
          <w:lang w:eastAsia="zh-CN"/>
        </w:rPr>
        <w:fldChar w:fldCharType="end"/>
      </w:r>
      <w:r w:rsidR="008759CF">
        <w:t>.</w:t>
      </w:r>
      <w:r w:rsidR="008759CF">
        <w:rPr>
          <w:lang w:eastAsia="zh-CN"/>
        </w:rPr>
        <w:t xml:space="preserve"> </w:t>
      </w:r>
      <w:r w:rsidR="008759CF" w:rsidRPr="00217FF3">
        <w:rPr>
          <w:rFonts w:hint="eastAsia"/>
          <w:highlight w:val="yellow"/>
          <w:lang w:eastAsia="zh-CN"/>
        </w:rPr>
        <w:t>D</w:t>
      </w:r>
      <w:r w:rsidR="008759CF" w:rsidRPr="00217FF3">
        <w:rPr>
          <w:highlight w:val="yellow"/>
          <w:lang w:eastAsia="zh-CN"/>
        </w:rPr>
        <w:t xml:space="preserve">emographic </w:t>
      </w:r>
      <w:r w:rsidR="008759CF" w:rsidRPr="005B3660">
        <w:rPr>
          <w:highlight w:val="yellow"/>
          <w:lang w:eastAsia="zh-CN"/>
        </w:rPr>
        <w:t xml:space="preserve">groups may exhibit varying perceptions and behaviors—such as </w:t>
      </w:r>
      <w:r w:rsidR="008759CF">
        <w:rPr>
          <w:rFonts w:hint="eastAsia"/>
          <w:highlight w:val="yellow"/>
          <w:lang w:eastAsia="zh-CN"/>
        </w:rPr>
        <w:t>preference of certain locations</w:t>
      </w:r>
      <w:r w:rsidR="008759CF" w:rsidRPr="005B3660">
        <w:rPr>
          <w:highlight w:val="yellow"/>
          <w:lang w:eastAsia="zh-CN"/>
        </w:rPr>
        <w:t>—</w:t>
      </w:r>
      <w:r w:rsidR="008759CF">
        <w:rPr>
          <w:rFonts w:hint="eastAsia"/>
          <w:highlight w:val="yellow"/>
          <w:lang w:eastAsia="zh-CN"/>
        </w:rPr>
        <w:t>and</w:t>
      </w:r>
      <w:r w:rsidR="008759CF" w:rsidRPr="005B3660">
        <w:rPr>
          <w:highlight w:val="yellow"/>
          <w:lang w:eastAsia="zh-CN"/>
        </w:rPr>
        <w:t>, environment</w:t>
      </w:r>
      <w:r w:rsidR="008759CF">
        <w:rPr>
          <w:rFonts w:hint="eastAsia"/>
          <w:highlight w:val="yellow"/>
          <w:lang w:eastAsia="zh-CN"/>
        </w:rPr>
        <w:t xml:space="preserve"> contexts</w:t>
      </w:r>
      <w:r w:rsidR="008759CF" w:rsidRPr="005B3660">
        <w:rPr>
          <w:highlight w:val="yellow"/>
          <w:lang w:eastAsia="zh-CN"/>
        </w:rPr>
        <w:t xml:space="preserve">, like the greater food options in urban areas, also </w:t>
      </w:r>
      <w:r w:rsidR="008759CF">
        <w:rPr>
          <w:rFonts w:hint="eastAsia"/>
          <w:highlight w:val="yellow"/>
          <w:lang w:eastAsia="zh-CN"/>
        </w:rPr>
        <w:t>shapes</w:t>
      </w:r>
      <w:r w:rsidR="008759CF" w:rsidRPr="005B3660">
        <w:rPr>
          <w:highlight w:val="yellow"/>
          <w:lang w:eastAsia="zh-CN"/>
        </w:rPr>
        <w:t xml:space="preserve"> the</w:t>
      </w:r>
      <w:r w:rsidR="008759CF">
        <w:rPr>
          <w:rFonts w:hint="eastAsia"/>
          <w:highlight w:val="yellow"/>
          <w:lang w:eastAsia="zh-CN"/>
        </w:rPr>
        <w:t xml:space="preserve"> behavior</w:t>
      </w:r>
      <w:r w:rsidR="008759CF" w:rsidRPr="005B3660">
        <w:rPr>
          <w:highlight w:val="yellow"/>
          <w:lang w:eastAsia="zh-CN"/>
        </w:rPr>
        <w:t xml:space="preserve">. The anonymity of secondary data </w:t>
      </w:r>
      <w:r w:rsidR="008759CF">
        <w:rPr>
          <w:rFonts w:hint="eastAsia"/>
          <w:highlight w:val="yellow"/>
          <w:lang w:eastAsia="zh-CN"/>
        </w:rPr>
        <w:t xml:space="preserve">even more </w:t>
      </w:r>
      <w:r w:rsidR="008759CF" w:rsidRPr="005B3660">
        <w:rPr>
          <w:highlight w:val="yellow"/>
          <w:lang w:eastAsia="zh-CN"/>
        </w:rPr>
        <w:t>complicate</w:t>
      </w:r>
      <w:r w:rsidR="008759CF">
        <w:rPr>
          <w:rFonts w:hint="eastAsia"/>
          <w:highlight w:val="yellow"/>
          <w:lang w:eastAsia="zh-CN"/>
        </w:rPr>
        <w:t xml:space="preserve"> the</w:t>
      </w:r>
      <w:r w:rsidR="008759CF" w:rsidRPr="005B3660">
        <w:rPr>
          <w:highlight w:val="yellow"/>
          <w:lang w:eastAsia="zh-CN"/>
        </w:rPr>
        <w:t xml:space="preserve"> addressing </w:t>
      </w:r>
      <w:r w:rsidR="008759CF">
        <w:rPr>
          <w:rFonts w:hint="eastAsia"/>
          <w:highlight w:val="yellow"/>
          <w:lang w:eastAsia="zh-CN"/>
        </w:rPr>
        <w:t xml:space="preserve">of </w:t>
      </w:r>
      <w:r w:rsidR="008759CF" w:rsidRPr="005B3660">
        <w:rPr>
          <w:highlight w:val="yellow"/>
          <w:lang w:eastAsia="zh-CN"/>
        </w:rPr>
        <w:t xml:space="preserve">these biases, potentially leading to biased conclusions and limiting the generalizability of </w:t>
      </w:r>
      <w:r w:rsidR="008759CF" w:rsidRPr="0003782E">
        <w:rPr>
          <w:highlight w:val="yellow"/>
          <w:lang w:eastAsia="zh-CN"/>
        </w:rPr>
        <w:t>findings</w:t>
      </w:r>
      <w:r w:rsidR="008759CF" w:rsidRPr="0003782E">
        <w:rPr>
          <w:rFonts w:hint="eastAsia"/>
          <w:highlight w:val="yellow"/>
          <w:lang w:eastAsia="zh-CN"/>
        </w:rPr>
        <w:t xml:space="preserve"> </w:t>
      </w:r>
      <w:r w:rsidR="00885BFB" w:rsidRPr="0003782E">
        <w:rPr>
          <w:highlight w:val="yellow"/>
          <w:lang w:eastAsia="zh-CN"/>
        </w:rPr>
        <w:fldChar w:fldCharType="begin"/>
      </w:r>
      <w:r w:rsidR="00AE27D5">
        <w:rPr>
          <w:highlight w:val="yellow"/>
          <w:lang w:eastAsia="zh-CN"/>
        </w:rPr>
        <w:instrText xml:space="preserve"> ADDIN ZOTERO_ITEM CSL_CITATION {"citationID":"rw4ZDRYC","properties":{"formattedCitation":"(Jin {\\i{}et al.} 2023)","plainCitation":"(Jin et al. 2023)","noteIndex":0},"citationItems":[{"id":119,"uris":["http://zotero.org/users/local/e9xDvWQ3/items/753BK4EP","http://zotero.org/users/14292551/items/753BK4EP"],"itemData":{"id":119,"type":"article-journal","container-title":"Nutrients","DOI":"10.3390/nu15020404","ISSN":"2072-6643","issue":"2","title":"Selective Daily Mobility Bias in the Community Food Environment: Case Study of Greater Hartford, Connecticut","URL":"https://www.mdpi.com/2072-6643/15/2/404","volume":"15","author":[{"family":"Jin","given":"Ailing"},{"family":"Chen","given":"Xiang"},{"family":"Huang","given":"Xiao"},{"family":"Li","given":"Zhenlong"},{"family":"Caspi","given":"Caitlin E."},{"family":"Xu","given":"Ran"}],"issued":{"date-parts":[["2023"]]}}}],"schema":"https://github.com/citation-style-language/schema/raw/master/csl-citation.json"} </w:instrText>
      </w:r>
      <w:r w:rsidR="00885BFB" w:rsidRPr="0003782E">
        <w:rPr>
          <w:highlight w:val="yellow"/>
          <w:lang w:eastAsia="zh-CN"/>
        </w:rPr>
        <w:fldChar w:fldCharType="separate"/>
      </w:r>
      <w:r w:rsidR="00885BFB" w:rsidRPr="0003782E">
        <w:rPr>
          <w:highlight w:val="yellow"/>
        </w:rPr>
        <w:t xml:space="preserve">(Jin </w:t>
      </w:r>
      <w:r w:rsidR="00885BFB" w:rsidRPr="0003782E">
        <w:rPr>
          <w:i/>
          <w:iCs/>
          <w:highlight w:val="yellow"/>
        </w:rPr>
        <w:t>et al.</w:t>
      </w:r>
      <w:r w:rsidR="00885BFB" w:rsidRPr="0003782E">
        <w:rPr>
          <w:highlight w:val="yellow"/>
        </w:rPr>
        <w:t xml:space="preserve"> 2023)</w:t>
      </w:r>
      <w:r w:rsidR="00885BFB" w:rsidRPr="0003782E">
        <w:rPr>
          <w:highlight w:val="yellow"/>
          <w:lang w:eastAsia="zh-CN"/>
        </w:rPr>
        <w:fldChar w:fldCharType="end"/>
      </w:r>
      <w:r w:rsidR="008759CF" w:rsidRPr="0003782E">
        <w:rPr>
          <w:rFonts w:hint="eastAsia"/>
          <w:highlight w:val="yellow"/>
          <w:lang w:eastAsia="zh-CN"/>
        </w:rPr>
        <w:t>.</w:t>
      </w:r>
    </w:p>
    <w:p w14:paraId="550BE18C" w14:textId="4035D6C6" w:rsidR="00D07A27" w:rsidRPr="00116057" w:rsidRDefault="008759CF" w:rsidP="00116057">
      <w:pPr>
        <w:pStyle w:val="Newparagraph"/>
        <w:spacing w:line="240" w:lineRule="auto"/>
        <w:jc w:val="both"/>
      </w:pPr>
      <w:r>
        <w:rPr>
          <w:rFonts w:hint="eastAsia"/>
          <w:lang w:eastAsia="zh-CN"/>
        </w:rPr>
        <w:t xml:space="preserve">(2) </w:t>
      </w:r>
      <w:r w:rsidR="00C809C9" w:rsidRPr="000353B2">
        <w:rPr>
          <w:i/>
          <w:iCs/>
          <w:lang w:eastAsia="zh-CN"/>
        </w:rPr>
        <w:t>Bias in Representativeness:</w:t>
      </w:r>
      <w:r w:rsidR="00C809C9" w:rsidRPr="00C809C9">
        <w:rPr>
          <w:lang w:eastAsia="zh-CN"/>
        </w:rPr>
        <w:t xml:space="preserve"> </w:t>
      </w:r>
      <w:r w:rsidR="008D7710">
        <w:rPr>
          <w:rFonts w:hint="eastAsia"/>
          <w:highlight w:val="yellow"/>
          <w:lang w:eastAsia="zh-CN"/>
        </w:rPr>
        <w:t>T</w:t>
      </w:r>
      <w:commentRangeStart w:id="33"/>
      <w:r w:rsidR="008D7710">
        <w:rPr>
          <w:rFonts w:hint="eastAsia"/>
          <w:highlight w:val="yellow"/>
          <w:lang w:eastAsia="zh-CN"/>
        </w:rPr>
        <w:t>he bias in representativeness lead</w:t>
      </w:r>
      <w:r w:rsidR="007326AC">
        <w:rPr>
          <w:rFonts w:hint="eastAsia"/>
          <w:highlight w:val="yellow"/>
          <w:lang w:eastAsia="zh-CN"/>
        </w:rPr>
        <w:t>s</w:t>
      </w:r>
      <w:r w:rsidR="008D7710">
        <w:rPr>
          <w:rFonts w:hint="eastAsia"/>
          <w:highlight w:val="yellow"/>
          <w:lang w:eastAsia="zh-CN"/>
        </w:rPr>
        <w:t xml:space="preserve"> to </w:t>
      </w:r>
      <w:r w:rsidR="008D7710" w:rsidRPr="009E1633">
        <w:rPr>
          <w:highlight w:val="yellow"/>
          <w:lang w:eastAsia="zh-CN"/>
        </w:rPr>
        <w:t xml:space="preserve">a </w:t>
      </w:r>
      <w:r w:rsidR="008D7710">
        <w:rPr>
          <w:rFonts w:hint="eastAsia"/>
          <w:highlight w:val="yellow"/>
          <w:lang w:eastAsia="zh-CN"/>
        </w:rPr>
        <w:t>major</w:t>
      </w:r>
      <w:r w:rsidR="008D7710" w:rsidRPr="009E1633">
        <w:rPr>
          <w:highlight w:val="yellow"/>
          <w:lang w:eastAsia="zh-CN"/>
        </w:rPr>
        <w:t xml:space="preserve"> limitation: mobile location data are inadequate for comparing mobility patterns across population groups due to potential representativeness issues</w:t>
      </w:r>
      <w:r w:rsidR="008D7710" w:rsidRPr="004B3BC0">
        <w:rPr>
          <w:highlight w:val="yellow"/>
          <w:lang w:eastAsia="zh-CN"/>
        </w:rPr>
        <w:t xml:space="preserve">; moreover, </w:t>
      </w:r>
      <w:r w:rsidR="008D7710">
        <w:rPr>
          <w:rFonts w:hint="eastAsia"/>
          <w:highlight w:val="yellow"/>
          <w:lang w:eastAsia="zh-CN"/>
        </w:rPr>
        <w:t xml:space="preserve">the absence of </w:t>
      </w:r>
      <w:r w:rsidR="008D7710" w:rsidRPr="004B3BC0">
        <w:rPr>
          <w:highlight w:val="yellow"/>
          <w:lang w:eastAsia="zh-CN"/>
        </w:rPr>
        <w:t xml:space="preserve">individual-level sociodemographic information </w:t>
      </w:r>
      <w:r w:rsidR="008D7710" w:rsidRPr="00194FF2">
        <w:rPr>
          <w:highlight w:val="yellow"/>
          <w:lang w:eastAsia="zh-CN"/>
        </w:rPr>
        <w:t>complicates efforts to address this</w:t>
      </w:r>
      <w:r w:rsidR="008D7710" w:rsidRPr="004B3BC0">
        <w:rPr>
          <w:highlight w:val="yellow"/>
          <w:lang w:eastAsia="zh-CN"/>
        </w:rPr>
        <w:t xml:space="preserve">. </w:t>
      </w:r>
      <w:r w:rsidR="008D7710" w:rsidRPr="00B562C7">
        <w:rPr>
          <w:highlight w:val="yellow"/>
          <w:lang w:eastAsia="zh-CN"/>
        </w:rPr>
        <w:t>Existing studies have shown that while the GPS data are well-sampled across demographic categories</w:t>
      </w:r>
      <w:r w:rsidR="008D7710">
        <w:rPr>
          <w:highlight w:val="yellow"/>
          <w:lang w:eastAsia="zh-CN"/>
        </w:rPr>
        <w:t xml:space="preserve"> </w:t>
      </w:r>
      <w:r w:rsidR="008D7710">
        <w:rPr>
          <w:highlight w:val="yellow"/>
          <w:lang w:eastAsia="zh-CN"/>
        </w:rPr>
        <w:fldChar w:fldCharType="begin"/>
      </w:r>
      <w:r w:rsidR="008D7710">
        <w:rPr>
          <w:highlight w:val="yellow"/>
          <w:lang w:eastAsia="zh-CN"/>
        </w:rPr>
        <w:instrText xml:space="preserve"> ADDIN ZOTERO_ITEM CSL_CITATION {"citationID":"3y2nsZFj","properties":{"formattedCitation":"(Squire 2019)","plainCitation":"(Squire 2019)","noteIndex":0},"citationItems":[{"id":327,"uris":["http://zotero.org/users/14292551/items/KPLBYHG8"],"itemData":{"id":327,"type":"document","title":"An Interactive Guide to Analyze Demographic Profiles from SafeGraph Patterns Data","URL":"https://colab.research.google.com/drive/1qqLRxehVZr1OBpnbHRRyXPWo1Q98dnxA?authuser=1#scrollTo=fEFiU4ny9LYx","author":[{"family":"Squire","given":"R. F."}],"issued":{"date-parts":[["2019"]]}}}],"schema":"https://github.com/citation-style-language/schema/raw/master/csl-citation.json"} </w:instrText>
      </w:r>
      <w:r w:rsidR="008D7710">
        <w:rPr>
          <w:highlight w:val="yellow"/>
          <w:lang w:eastAsia="zh-CN"/>
        </w:rPr>
        <w:fldChar w:fldCharType="separate"/>
      </w:r>
      <w:r w:rsidR="008D7710" w:rsidRPr="004F6A8A">
        <w:rPr>
          <w:highlight w:val="yellow"/>
        </w:rPr>
        <w:t>(Squire 2019)</w:t>
      </w:r>
      <w:r w:rsidR="008D7710">
        <w:rPr>
          <w:highlight w:val="yellow"/>
          <w:lang w:eastAsia="zh-CN"/>
        </w:rPr>
        <w:fldChar w:fldCharType="end"/>
      </w:r>
      <w:r w:rsidR="008D7710" w:rsidRPr="00B562C7">
        <w:rPr>
          <w:highlight w:val="yellow"/>
          <w:lang w:eastAsia="zh-CN"/>
        </w:rPr>
        <w:t xml:space="preserve">, some population groups are underrepresented in the data. For example, by using mobile device location data collected by </w:t>
      </w:r>
      <w:r w:rsidR="008D7710" w:rsidRPr="002B15E2">
        <w:rPr>
          <w:highlight w:val="yellow"/>
          <w:lang w:eastAsia="zh-CN"/>
        </w:rPr>
        <w:t xml:space="preserve">SafeGraph </w:t>
      </w:r>
      <w:r w:rsidR="008D7710" w:rsidRPr="002B15E2">
        <w:rPr>
          <w:highlight w:val="yellow"/>
          <w:lang w:eastAsia="zh-CN"/>
        </w:rPr>
        <w:fldChar w:fldCharType="begin"/>
      </w:r>
      <w:r w:rsidR="008D7710" w:rsidRPr="002B15E2">
        <w:rPr>
          <w:highlight w:val="yellow"/>
          <w:lang w:eastAsia="zh-CN"/>
        </w:rPr>
        <w:instrText xml:space="preserve"> ADDIN ZOTERO_ITEM CSL_CITATION {"citationID":"M2EravAj","properties":{"formattedCitation":"(Coston {\\i{}et al.} 2021)","plainCitation":"(Coston et al. 2021)","noteIndex":0},"citationItems":[{"id":329,"uris":["http://zotero.org/users/14292551/items/5J48MRJL"],"itemData":{"id":329,"type":"paper-conference","container-title":"Proceedings of the 2021 ACM Conference on Fairness, Accountability, and Transparency","DOI":"10.1145/3442188.3445881","event-place":"Virtual Event Canada","event-title":"FAccT '21: 2021 ACM Conference on Fairness, Accountability, and Transparency","ISBN":"978-1-4503-8309-7","language":"en","page":"173-184","publisher":"ACM","publisher-place":"Virtual Event Canada","source":"DOI.org (Crossref)","title":"Leveraging Administrative Data for Bias Audits: Assessing Disparate Coverage with Mobility Data for COVID-19 Policy","title-short":"Leveraging Administrative Data for Bias Audits","URL":"https://dl.acm.org/doi/10.1145/3442188.3445881","author":[{"family":"Coston","given":"Amanda"},{"family":"Guha","given":"Neel"},{"family":"Ouyang","given":"Derek"},{"family":"Lu","given":"Lisa"},{"family":"Chouldechova","given":"Alexandra"},{"family":"Ho","given":"Daniel E."}],"accessed":{"date-parts":[["2024",9,30]]},"issued":{"date-parts":[["2021",3,3]]}}}],"schema":"https://github.com/citation-style-language/schema/raw/master/csl-citation.json"} </w:instrText>
      </w:r>
      <w:r w:rsidR="008D7710" w:rsidRPr="002B15E2">
        <w:rPr>
          <w:highlight w:val="yellow"/>
          <w:lang w:eastAsia="zh-CN"/>
        </w:rPr>
        <w:fldChar w:fldCharType="separate"/>
      </w:r>
      <w:r w:rsidR="008D7710" w:rsidRPr="002B15E2">
        <w:rPr>
          <w:highlight w:val="yellow"/>
        </w:rPr>
        <w:t xml:space="preserve">(Coston </w:t>
      </w:r>
      <w:r w:rsidR="008D7710" w:rsidRPr="002B15E2">
        <w:rPr>
          <w:i/>
          <w:iCs/>
          <w:highlight w:val="yellow"/>
        </w:rPr>
        <w:t>et al.</w:t>
      </w:r>
      <w:r w:rsidR="008D7710" w:rsidRPr="002B15E2">
        <w:rPr>
          <w:highlight w:val="yellow"/>
        </w:rPr>
        <w:t xml:space="preserve"> 2021)</w:t>
      </w:r>
      <w:r w:rsidR="008D7710" w:rsidRPr="002B15E2">
        <w:rPr>
          <w:highlight w:val="yellow"/>
          <w:lang w:eastAsia="zh-CN"/>
        </w:rPr>
        <w:fldChar w:fldCharType="end"/>
      </w:r>
      <w:r w:rsidR="008D7710" w:rsidRPr="002B15E2">
        <w:rPr>
          <w:highlight w:val="yellow"/>
          <w:lang w:eastAsia="zh-CN"/>
        </w:rPr>
        <w:t xml:space="preserve"> showed </w:t>
      </w:r>
      <w:r w:rsidR="008D7710" w:rsidRPr="00B562C7">
        <w:rPr>
          <w:highlight w:val="yellow"/>
          <w:lang w:eastAsia="zh-CN"/>
        </w:rPr>
        <w:t>that older and non-white individuals are under-sampled</w:t>
      </w:r>
      <w:r w:rsidR="008D7710" w:rsidRPr="002B15E2">
        <w:rPr>
          <w:highlight w:val="yellow"/>
          <w:lang w:eastAsia="zh-CN"/>
        </w:rPr>
        <w:t xml:space="preserve">.  </w:t>
      </w:r>
      <w:r w:rsidR="008D7710" w:rsidRPr="002B15E2">
        <w:rPr>
          <w:highlight w:val="yellow"/>
          <w:lang w:eastAsia="zh-CN"/>
        </w:rPr>
        <w:fldChar w:fldCharType="begin"/>
      </w:r>
      <w:r w:rsidR="008D7710" w:rsidRPr="002B15E2">
        <w:rPr>
          <w:highlight w:val="yellow"/>
          <w:lang w:eastAsia="zh-CN"/>
        </w:rPr>
        <w:instrText xml:space="preserve"> ADDIN ZOTERO_ITEM CSL_CITATION {"citationID":"QpAzMtGz","properties":{"formattedCitation":"(Li {\\i{}et al.} 2023)","plainCitation":"(Li et al. 2023)","noteIndex":0},"citationItems":[{"id":"1J5VC5wN/00r6mpko","uris":["http://zotero.org/users/local/4eITpJL4/items/XZU84BQ9"],"itemData":{"id":"1J5VC5wN/00r6mpko","type":"article-journal","container-title":"Available at SSRN 4383333","title":"Understanding the bias of mobile location data across spatial scales and over time: a comprehensive analysis of SafeGraph data in the United States","author":[{"family":"Li","given":"Zhenlong"},{"family":"Ning","given":"Huan"},{"family":"Jing","given":"Fengrui"},{"family":"Lessani","given":"M Naser"}],"issued":{"date-parts":[["2023"]]}}}],"schema":"https://github.com/citation-style-language/schema/raw/master/csl-citation.json"} </w:instrText>
      </w:r>
      <w:r w:rsidR="008D7710" w:rsidRPr="002B15E2">
        <w:rPr>
          <w:highlight w:val="yellow"/>
          <w:lang w:eastAsia="zh-CN"/>
        </w:rPr>
        <w:fldChar w:fldCharType="separate"/>
      </w:r>
      <w:r w:rsidR="008D7710" w:rsidRPr="002B15E2">
        <w:rPr>
          <w:highlight w:val="yellow"/>
        </w:rPr>
        <w:t xml:space="preserve">(Li </w:t>
      </w:r>
      <w:r w:rsidR="008D7710" w:rsidRPr="002B15E2">
        <w:rPr>
          <w:i/>
          <w:iCs/>
          <w:highlight w:val="yellow"/>
        </w:rPr>
        <w:t>et al.</w:t>
      </w:r>
      <w:r w:rsidR="008D7710" w:rsidRPr="002B15E2">
        <w:rPr>
          <w:highlight w:val="yellow"/>
        </w:rPr>
        <w:t xml:space="preserve"> 2023)</w:t>
      </w:r>
      <w:r w:rsidR="008D7710" w:rsidRPr="002B15E2">
        <w:rPr>
          <w:highlight w:val="yellow"/>
          <w:lang w:eastAsia="zh-CN"/>
        </w:rPr>
        <w:fldChar w:fldCharType="end"/>
      </w:r>
      <w:r w:rsidR="008D7710" w:rsidRPr="002B15E2">
        <w:rPr>
          <w:highlight w:val="yellow"/>
          <w:lang w:eastAsia="zh-CN"/>
        </w:rPr>
        <w:t xml:space="preserve"> found that the Hispanic </w:t>
      </w:r>
      <w:r w:rsidR="008D7710" w:rsidRPr="00B562C7">
        <w:rPr>
          <w:highlight w:val="yellow"/>
          <w:lang w:eastAsia="zh-CN"/>
        </w:rPr>
        <w:t>and low-income populations were underrepresented across the states in the U.S., while the advantaged groups, e.g., the high-income and highly educated people were overrepresented</w:t>
      </w:r>
      <w:r w:rsidR="008D7710" w:rsidRPr="004401A2">
        <w:rPr>
          <w:highlight w:val="yellow"/>
          <w:lang w:eastAsia="zh-CN"/>
        </w:rPr>
        <w:t>.</w:t>
      </w:r>
      <w:commentRangeEnd w:id="33"/>
      <w:r w:rsidR="008D7710">
        <w:rPr>
          <w:rStyle w:val="CommentReference"/>
        </w:rPr>
        <w:commentReference w:id="33"/>
      </w:r>
      <w:r w:rsidR="008D7710">
        <w:rPr>
          <w:lang w:eastAsia="zh-CN"/>
        </w:rPr>
        <w:t xml:space="preserve"> </w:t>
      </w:r>
      <w:commentRangeStart w:id="34"/>
      <w:r w:rsidR="00D07A27" w:rsidRPr="00F718CB">
        <w:rPr>
          <w:highlight w:val="yellow"/>
        </w:rPr>
        <w:t>Additionally, GPS data collection can exhibit temporal biases, as the frequency and regularity of data collection may vary depending on the time of day, week, or season</w:t>
      </w:r>
      <w:r w:rsidR="00D07A27" w:rsidRPr="00F718CB">
        <w:rPr>
          <w:rFonts w:hint="eastAsia"/>
          <w:highlight w:val="yellow"/>
          <w:lang w:eastAsia="zh-CN"/>
        </w:rPr>
        <w:t xml:space="preserve"> </w:t>
      </w:r>
      <w:r w:rsidR="00D07A27" w:rsidRPr="00F718CB">
        <w:rPr>
          <w:highlight w:val="yellow"/>
          <w:lang w:eastAsia="zh-CN"/>
        </w:rPr>
        <w:fldChar w:fldCharType="begin"/>
      </w:r>
      <w:r w:rsidR="00D07A27" w:rsidRPr="00F718CB">
        <w:rPr>
          <w:highlight w:val="yellow"/>
          <w:lang w:eastAsia="zh-CN"/>
        </w:rPr>
        <w:instrText xml:space="preserve"> ADDIN ZOTERO_ITEM CSL_CITATION {"citationID":"0m5FvCc5","properties":{"formattedCitation":"(Li {\\i{}et al.} 2023)","plainCitation":"(Li et al. 2023)","noteIndex":0},"citationItems":[{"id":"1J5VC5wN/00r6mpko","uris":["http://zotero.org/users/local/4eITpJL4/items/XZU84BQ9"],"itemData":{"id":"1J5VC5wN/00r6mpko","type":"article-journal","container-title":"Available at SSRN 4383333","title":"Understanding the bias of mobile location data across spatial scales and over time: a comprehensive analysis of SafeGraph data in the United States","author":[{"family":"Li","given":"Zhenlong"},{"family":"Ning","given":"Huan"},{"family":"Jing","given":"Fengrui"},{"family":"Lessani","given":"M Naser"}],"issued":{"date-parts":[["2023"]]}}}],"schema":"https://github.com/citation-style-language/schema/raw/master/csl-citation.json"} </w:instrText>
      </w:r>
      <w:r w:rsidR="00D07A27" w:rsidRPr="00F718CB">
        <w:rPr>
          <w:highlight w:val="yellow"/>
          <w:lang w:eastAsia="zh-CN"/>
        </w:rPr>
        <w:fldChar w:fldCharType="separate"/>
      </w:r>
      <w:r w:rsidR="00D07A27" w:rsidRPr="00F718CB">
        <w:rPr>
          <w:highlight w:val="yellow"/>
        </w:rPr>
        <w:t xml:space="preserve">(Li </w:t>
      </w:r>
      <w:r w:rsidR="00D07A27" w:rsidRPr="00F718CB">
        <w:rPr>
          <w:i/>
          <w:iCs/>
          <w:highlight w:val="yellow"/>
        </w:rPr>
        <w:t>et al.</w:t>
      </w:r>
      <w:r w:rsidR="00D07A27" w:rsidRPr="00F718CB">
        <w:rPr>
          <w:highlight w:val="yellow"/>
        </w:rPr>
        <w:t xml:space="preserve"> 2023)</w:t>
      </w:r>
      <w:r w:rsidR="00D07A27" w:rsidRPr="00F718CB">
        <w:rPr>
          <w:highlight w:val="yellow"/>
          <w:lang w:eastAsia="zh-CN"/>
        </w:rPr>
        <w:fldChar w:fldCharType="end"/>
      </w:r>
      <w:r w:rsidR="00C87EE3">
        <w:rPr>
          <w:rFonts w:hint="eastAsia"/>
          <w:highlight w:val="yellow"/>
          <w:lang w:eastAsia="zh-CN"/>
        </w:rPr>
        <w:t xml:space="preserve">. </w:t>
      </w:r>
      <w:r w:rsidR="00592751" w:rsidRPr="00592751">
        <w:rPr>
          <w:lang w:eastAsia="zh-CN"/>
        </w:rPr>
        <w:t>In our study, we use two months of data, which may not be generalizable for other time periods</w:t>
      </w:r>
      <w:r w:rsidR="00F46A73" w:rsidRPr="00F46A73">
        <w:rPr>
          <w:highlight w:val="yellow"/>
          <w:lang w:eastAsia="zh-CN"/>
        </w:rPr>
        <w:t>.</w:t>
      </w:r>
      <w:r w:rsidR="00D07A27" w:rsidRPr="00F718CB">
        <w:rPr>
          <w:highlight w:val="yellow"/>
        </w:rPr>
        <w:t xml:space="preserve"> </w:t>
      </w:r>
      <w:commentRangeEnd w:id="34"/>
      <w:r w:rsidR="00775E42">
        <w:rPr>
          <w:rStyle w:val="CommentReference"/>
        </w:rPr>
        <w:commentReference w:id="34"/>
      </w:r>
    </w:p>
    <w:p w14:paraId="0C54B6DE" w14:textId="379EF3D4" w:rsidR="00CF0968" w:rsidRDefault="00C451B9" w:rsidP="003E16C8">
      <w:pPr>
        <w:pStyle w:val="Newparagraph"/>
        <w:spacing w:line="240" w:lineRule="auto"/>
        <w:jc w:val="both"/>
      </w:pPr>
      <w:r>
        <w:rPr>
          <w:rFonts w:hint="eastAsia"/>
          <w:lang w:eastAsia="zh-CN"/>
        </w:rPr>
        <w:t>(3)</w:t>
      </w:r>
      <w:r w:rsidR="000D19EC">
        <w:rPr>
          <w:rFonts w:hint="eastAsia"/>
          <w:lang w:eastAsia="zh-CN"/>
        </w:rPr>
        <w:t xml:space="preserve"> </w:t>
      </w:r>
      <w:r w:rsidR="00857300" w:rsidRPr="000353B2">
        <w:rPr>
          <w:i/>
          <w:iCs/>
          <w:lang w:eastAsia="zh-CN"/>
        </w:rPr>
        <w:t>Value of Mixed-Methods Research:</w:t>
      </w:r>
      <w:r w:rsidR="00857300">
        <w:rPr>
          <w:rFonts w:hint="eastAsia"/>
          <w:lang w:eastAsia="zh-CN"/>
        </w:rPr>
        <w:t xml:space="preserve"> </w:t>
      </w:r>
      <w:r>
        <w:rPr>
          <w:rFonts w:hint="eastAsia"/>
          <w:lang w:eastAsia="zh-CN"/>
        </w:rPr>
        <w:t>O</w:t>
      </w:r>
      <w:r w:rsidR="00CF0968" w:rsidRPr="00CF4EBA">
        <w:t xml:space="preserve">ur results underscore the </w:t>
      </w:r>
      <w:r w:rsidR="00F77129" w:rsidRPr="00F77129">
        <w:t>importance</w:t>
      </w:r>
      <w:r w:rsidR="00F77129">
        <w:rPr>
          <w:rFonts w:hint="eastAsia"/>
          <w:lang w:eastAsia="zh-CN"/>
        </w:rPr>
        <w:t xml:space="preserve"> </w:t>
      </w:r>
      <w:r w:rsidR="00CF0968" w:rsidRPr="00CF4EBA">
        <w:t>of</w:t>
      </w:r>
      <w:r w:rsidR="009974EE" w:rsidRPr="00B2155C">
        <w:t xml:space="preserve"> </w:t>
      </w:r>
      <w:r w:rsidR="00CF0968" w:rsidRPr="000D19EC">
        <w:t>mixed-method research</w:t>
      </w:r>
      <w:r w:rsidR="00CF0968" w:rsidRPr="00CF4EBA">
        <w:t>. While both big and small data—and their associated methods—have limitations, they can complement and enhance each othe</w:t>
      </w:r>
      <w:r w:rsidR="00CF0968">
        <w:rPr>
          <w:rFonts w:hint="eastAsia"/>
          <w:lang w:eastAsia="zh-CN"/>
        </w:rPr>
        <w:t xml:space="preserve">r </w:t>
      </w:r>
      <w:r w:rsidR="00CF0968" w:rsidRPr="00B2155C">
        <w:fldChar w:fldCharType="begin"/>
      </w:r>
      <w:r w:rsidR="00CF0968" w:rsidRPr="00B2155C">
        <w:instrText xml:space="preserve"> ADDIN ZOTERO_ITEM CSL_CITATION {"citationID":"lE1cbXP2","properties":{"formattedCitation":"(Kwan 2016)","plainCitation":"(Kwan 2016)","noteIndex":0},"citationItems":[{"id":259,"uris":["http://zotero.org/users/14292551/items/BK2BQ7FY"],"itemData":{"id":259,"type":"article-journal","container-title":"Annals of the American Association of Geographers","DOI":"10.1080/00045608.2015.1117937","issue":"2","note":"publisher: Taylor &amp; Francis\n_eprint: https://www.tandfonline.com/doi/pdf/10.1080/00045608.2015.1117937","page":"274–282","title":"Algorithmic Geographies: Big Data, Algorithmic Uncertainty, and the Production of Geographic Knowledge","volume":"106","author":[{"family":"Kwan","given":"Mei-Po"}],"issued":{"date-parts":[["2016"]]}}}],"schema":"https://github.com/citation-style-language/schema/raw/master/csl-citation.json"} </w:instrText>
      </w:r>
      <w:r w:rsidR="00CF0968" w:rsidRPr="00B2155C">
        <w:fldChar w:fldCharType="separate"/>
      </w:r>
      <w:r w:rsidR="00CF0968" w:rsidRPr="00B2155C">
        <w:t>(Kwan 2016)</w:t>
      </w:r>
      <w:r w:rsidR="00CF0968" w:rsidRPr="00B2155C">
        <w:fldChar w:fldCharType="end"/>
      </w:r>
      <w:r w:rsidR="00CF0968">
        <w:rPr>
          <w:rFonts w:hint="eastAsia"/>
          <w:lang w:eastAsia="zh-CN"/>
        </w:rPr>
        <w:t xml:space="preserve">. </w:t>
      </w:r>
      <w:commentRangeStart w:id="35"/>
      <w:r w:rsidR="00CF0968" w:rsidRPr="00AF3DD2">
        <w:rPr>
          <w:highlight w:val="yellow"/>
          <w:lang w:eastAsia="zh-CN"/>
        </w:rPr>
        <w:t xml:space="preserve">As noted in the literature review, studies using primary GPS data combined with surveys have </w:t>
      </w:r>
      <w:r w:rsidR="00CF0968" w:rsidRPr="00AF3DD2">
        <w:rPr>
          <w:highlight w:val="yellow"/>
          <w:lang w:eastAsia="zh-CN"/>
        </w:rPr>
        <w:lastRenderedPageBreak/>
        <w:t xml:space="preserve">challenged previously held behavioral assumptions by uncovering </w:t>
      </w:r>
      <w:r w:rsidR="00CF0968" w:rsidRPr="000C1EC8">
        <w:rPr>
          <w:highlight w:val="yellow"/>
          <w:lang w:eastAsia="zh-CN"/>
        </w:rPr>
        <w:t>new insights. Applying a mixed-method approach to secondary GPS studies could similarly provide a more holistic understanding of food access behaviors and improve the interpretation of key metrics</w:t>
      </w:r>
      <w:r w:rsidR="00CF0968" w:rsidRPr="000C1EC8">
        <w:rPr>
          <w:rFonts w:hint="eastAsia"/>
          <w:highlight w:val="yellow"/>
          <w:lang w:eastAsia="zh-CN"/>
        </w:rPr>
        <w:t xml:space="preserve"> and </w:t>
      </w:r>
      <w:r w:rsidR="00CF0968" w:rsidRPr="000C1EC8">
        <w:rPr>
          <w:highlight w:val="yellow"/>
        </w:rPr>
        <w:t>is beneficial for future planning and policy making</w:t>
      </w:r>
      <w:commentRangeEnd w:id="35"/>
      <w:r w:rsidR="00CF0968">
        <w:rPr>
          <w:rFonts w:hint="eastAsia"/>
          <w:highlight w:val="yellow"/>
          <w:lang w:eastAsia="zh-CN"/>
        </w:rPr>
        <w:t>.</w:t>
      </w:r>
      <w:r w:rsidR="00CF0968" w:rsidRPr="000C1EC8">
        <w:rPr>
          <w:rStyle w:val="CommentReference"/>
          <w:highlight w:val="yellow"/>
        </w:rPr>
        <w:commentReference w:id="35"/>
      </w:r>
      <w:r w:rsidR="00CF0968" w:rsidRPr="00B2155C">
        <w:t xml:space="preserve"> </w:t>
      </w:r>
      <w:r w:rsidR="00CF0968" w:rsidRPr="00C56AF9">
        <w:t>For instance, conducting surveys alongside GPS data collection for the same population would allow for integrating the granular, sensor-generated insights from GPS with the nuanced, human-generated insights from surveys.</w:t>
      </w:r>
      <w:commentRangeStart w:id="36"/>
      <w:r w:rsidR="00CF0968" w:rsidRPr="004401A2">
        <w:rPr>
          <w:highlight w:val="yellow"/>
        </w:rPr>
        <w:t xml:space="preserve"> </w:t>
      </w:r>
      <w:r w:rsidR="00CF0968">
        <w:rPr>
          <w:rFonts w:hint="eastAsia"/>
          <w:highlight w:val="yellow"/>
          <w:lang w:eastAsia="zh-CN"/>
        </w:rPr>
        <w:t>Such</w:t>
      </w:r>
      <w:r w:rsidR="00CF0968" w:rsidRPr="00F53E25">
        <w:rPr>
          <w:highlight w:val="yellow"/>
          <w:lang w:eastAsia="zh-CN"/>
        </w:rPr>
        <w:t xml:space="preserve"> integration</w:t>
      </w:r>
      <w:r w:rsidR="00CF0968">
        <w:rPr>
          <w:rFonts w:hint="eastAsia"/>
          <w:highlight w:val="yellow"/>
          <w:lang w:eastAsia="zh-CN"/>
        </w:rPr>
        <w:t xml:space="preserve"> </w:t>
      </w:r>
      <w:r w:rsidR="00CF0968" w:rsidRPr="00015127">
        <w:rPr>
          <w:highlight w:val="yellow"/>
          <w:lang w:eastAsia="zh-CN"/>
        </w:rPr>
        <w:t>would facilitate statistical validation of the metrics extracted from both sources, addressing potential intrinsic or inference-induced inaccuracies in secondary GPS data and enhancing the generalizability of the findings</w:t>
      </w:r>
      <w:r w:rsidR="00CF0968" w:rsidRPr="004401A2">
        <w:rPr>
          <w:highlight w:val="yellow"/>
        </w:rPr>
        <w:t>.</w:t>
      </w:r>
      <w:commentRangeEnd w:id="36"/>
      <w:r w:rsidR="00CF0968">
        <w:rPr>
          <w:rStyle w:val="CommentReference"/>
        </w:rPr>
        <w:commentReference w:id="36"/>
      </w:r>
      <w:r w:rsidR="00CF0968">
        <w:rPr>
          <w:rFonts w:hint="eastAsia"/>
          <w:lang w:eastAsia="zh-CN"/>
        </w:rPr>
        <w:t xml:space="preserve"> </w:t>
      </w:r>
    </w:p>
    <w:p w14:paraId="1F45DEA9" w14:textId="4617A51B" w:rsidR="00792BD0" w:rsidRDefault="00F8379B" w:rsidP="00792BD0">
      <w:pPr>
        <w:pStyle w:val="Heading2"/>
        <w:spacing w:line="240" w:lineRule="auto"/>
      </w:pPr>
      <w:r w:rsidRPr="00CA3F49">
        <w:rPr>
          <w:rFonts w:hint="eastAsia"/>
          <w:highlight w:val="yellow"/>
          <w:lang w:eastAsia="zh-CN"/>
        </w:rPr>
        <w:t>5.2</w:t>
      </w:r>
      <w:r w:rsidR="00792BD0" w:rsidRPr="00CA3F49">
        <w:rPr>
          <w:highlight w:val="yellow"/>
          <w:lang w:eastAsia="zh-CN"/>
        </w:rPr>
        <w:t xml:space="preserve"> </w:t>
      </w:r>
      <w:r w:rsidRPr="00CA3F49">
        <w:rPr>
          <w:highlight w:val="yellow"/>
        </w:rPr>
        <w:t xml:space="preserve">Policy </w:t>
      </w:r>
      <w:r w:rsidR="00CC690F" w:rsidRPr="00CA3F49">
        <w:rPr>
          <w:rFonts w:hint="eastAsia"/>
          <w:highlight w:val="yellow"/>
          <w:lang w:eastAsia="zh-CN"/>
        </w:rPr>
        <w:t>I</w:t>
      </w:r>
      <w:r w:rsidRPr="00CA3F49">
        <w:rPr>
          <w:highlight w:val="yellow"/>
        </w:rPr>
        <w:t>mplications</w:t>
      </w:r>
    </w:p>
    <w:p w14:paraId="19429C91" w14:textId="55055EEB" w:rsidR="004D3E57" w:rsidRDefault="004D3E57" w:rsidP="004D3E57">
      <w:pPr>
        <w:pStyle w:val="Newparagraph"/>
        <w:spacing w:line="240" w:lineRule="auto"/>
        <w:ind w:firstLine="0"/>
        <w:jc w:val="both"/>
      </w:pPr>
      <w:r w:rsidRPr="004D3E57">
        <w:t>Our case study reaffirms many findings from traditional approaches while also generating new insights that can inform future planning strategies to improve food access. For instance, in Section 4.1, when focusing on primary food-selling locations, we observed increased visit frequency to healthy grocery stores and decreased visits to processed food outlets. This suggests that individuals frequenting healthy grocery stores are likely to have higher food security compared to those relying on processed food outlets (e.g., gas stations). Based on this, we conclude that adding healthy food options to processed outlets could be a more effective strategy for increasing food access and exposure to healthy foods than simply building more dedicated healthy food stores.</w:t>
      </w:r>
    </w:p>
    <w:p w14:paraId="480DEBC9" w14:textId="77777777" w:rsidR="001F3B76" w:rsidRDefault="00AE2EB3" w:rsidP="00AE2EB3">
      <w:pPr>
        <w:pStyle w:val="Newparagraph"/>
        <w:spacing w:line="240" w:lineRule="auto"/>
        <w:jc w:val="both"/>
        <w:rPr>
          <w:lang w:eastAsia="zh-CN"/>
        </w:rPr>
      </w:pPr>
      <w:r w:rsidRPr="00F82E1B">
        <w:rPr>
          <w:highlight w:val="yellow"/>
          <w:lang w:eastAsia="zh-CN"/>
        </w:rPr>
        <w:t>However, the limitations of GPS data (discussed in Section 5.1) highlight the need for caution when using these results to inform policy.</w:t>
      </w:r>
    </w:p>
    <w:p w14:paraId="47308966" w14:textId="6CD2A43A" w:rsidR="007379D9" w:rsidRDefault="004A617B" w:rsidP="00D43EDE">
      <w:pPr>
        <w:pStyle w:val="Newparagraph"/>
        <w:spacing w:line="240" w:lineRule="auto"/>
        <w:jc w:val="both"/>
        <w:rPr>
          <w:lang w:eastAsia="zh-CN"/>
        </w:rPr>
      </w:pPr>
      <w:r>
        <w:rPr>
          <w:rFonts w:hint="eastAsia"/>
          <w:lang w:eastAsia="zh-CN"/>
        </w:rPr>
        <w:t>First, t</w:t>
      </w:r>
      <w:r w:rsidR="00AE2EB3" w:rsidRPr="00AE2EB3">
        <w:rPr>
          <w:lang w:eastAsia="zh-CN"/>
        </w:rPr>
        <w:t xml:space="preserve">he potential for over- or under-estimation of food-related visits, due to GPS data limitations, could mislead policy and planning efforts. For example, overestimating visits may create an inflated sense of accessibility, potentially diverting attention from necessary improvements in food access. </w:t>
      </w:r>
    </w:p>
    <w:p w14:paraId="6397C560" w14:textId="270A9450" w:rsidR="00792BD0" w:rsidRDefault="00486C3B" w:rsidP="00D43EDE">
      <w:pPr>
        <w:pStyle w:val="Newparagraph"/>
        <w:spacing w:line="240" w:lineRule="auto"/>
        <w:jc w:val="both"/>
        <w:rPr>
          <w:lang w:eastAsia="zh-CN"/>
        </w:rPr>
      </w:pPr>
      <w:r>
        <w:rPr>
          <w:rFonts w:hint="eastAsia"/>
          <w:lang w:eastAsia="zh-CN"/>
        </w:rPr>
        <w:t xml:space="preserve">Sconed, </w:t>
      </w:r>
      <w:r w:rsidR="00AE27D5">
        <w:rPr>
          <w:rFonts w:hint="eastAsia"/>
          <w:lang w:eastAsia="zh-CN"/>
        </w:rPr>
        <w:t>i</w:t>
      </w:r>
      <w:r w:rsidR="00AE27D5" w:rsidRPr="00AE27D5">
        <w:rPr>
          <w:lang w:eastAsia="zh-CN"/>
        </w:rPr>
        <w:t>t is also important to note that GPS data only captures food acquisition behavior, reflecting just one aspect of the larger issue of food security</w:t>
      </w:r>
      <w:r w:rsidR="00995435">
        <w:rPr>
          <w:rFonts w:hint="eastAsia"/>
          <w:lang w:eastAsia="zh-CN"/>
        </w:rPr>
        <w:t>.</w:t>
      </w:r>
      <w:r w:rsidR="00D43EDE">
        <w:rPr>
          <w:rFonts w:eastAsia="DengXian" w:hint="eastAsia"/>
          <w:lang w:eastAsia="zh-CN"/>
        </w:rPr>
        <w:t xml:space="preserve"> </w:t>
      </w:r>
      <w:r w:rsidR="00AE27D5">
        <w:rPr>
          <w:rFonts w:hint="eastAsia"/>
          <w:lang w:eastAsia="zh-CN"/>
        </w:rPr>
        <w:t>F</w:t>
      </w:r>
      <w:r w:rsidR="004F1E39">
        <w:rPr>
          <w:rFonts w:hint="eastAsia"/>
          <w:lang w:eastAsia="zh-CN"/>
        </w:rPr>
        <w:t>ood</w:t>
      </w:r>
      <w:r w:rsidR="006A7D2E" w:rsidRPr="00B2155C">
        <w:rPr>
          <w:lang w:eastAsia="zh-CN"/>
        </w:rPr>
        <w:t xml:space="preserve"> access to food outlets does not translate to food purchasing behavior, food security (or insecurity) or health outcomes.</w:t>
      </w:r>
      <w:r w:rsidR="00AE5B3E">
        <w:rPr>
          <w:rFonts w:hint="eastAsia"/>
          <w:lang w:eastAsia="zh-CN"/>
        </w:rPr>
        <w:t xml:space="preserve"> </w:t>
      </w:r>
      <w:r w:rsidR="00F20327">
        <w:rPr>
          <w:rFonts w:hint="eastAsia"/>
          <w:lang w:eastAsia="zh-CN"/>
        </w:rPr>
        <w:t>I</w:t>
      </w:r>
      <w:r w:rsidR="006A7D2E" w:rsidRPr="00B2155C">
        <w:rPr>
          <w:lang w:eastAsia="zh-CN"/>
        </w:rPr>
        <w:t xml:space="preserve">t is essential to recognize that food purchasing, food consumption, or dietary outcomes are distinct and require separate considerations </w:t>
      </w:r>
      <w:r w:rsidR="006A7D2E" w:rsidRPr="00B2155C">
        <w:rPr>
          <w:lang w:eastAsia="zh-CN"/>
        </w:rPr>
        <w:fldChar w:fldCharType="begin"/>
      </w:r>
      <w:r w:rsidR="006A7D2E">
        <w:rPr>
          <w:lang w:eastAsia="zh-CN"/>
        </w:rPr>
        <w:instrText xml:space="preserve"> ADDIN ZOTERO_ITEM CSL_CITATION {"citationID":"PoRzL9qL","properties":{"formattedCitation":"(Simelane and Worth 2020)","plainCitation":"(Simelane and Worth 2020)","noteIndex":0},"citationItems":[{"id":"1J5VC5wN/CDCSLtf1","uris":["http://zotero.org/users/local/4eITpJL4/items/GZ9LRMCC"],"itemData":{"id":"3co8NlSV/XMXw7WX9","type":"article-journal","container-title":"Food and Nutrition Bulletin","DOI":"10.1177/0379572120925341","issue":"3","note":"_eprint: https://doi.org/10.1177/0379572120925341\nPMID: 33200627","page":"367-379","title":"Food and Nutrition Security Theory","volume":"41","author":[{"family":"Simelane","given":"Kwanele Siyabonga"},{"family":"Worth","given":"Steve"}],"issued":{"date-parts":[["2020"]]}}}],"schema":"https://github.com/citation-style-language/schema/raw/master/csl-citation.json"} </w:instrText>
      </w:r>
      <w:r w:rsidR="006A7D2E" w:rsidRPr="00B2155C">
        <w:rPr>
          <w:lang w:eastAsia="zh-CN"/>
        </w:rPr>
        <w:fldChar w:fldCharType="separate"/>
      </w:r>
      <w:r w:rsidR="006A7D2E" w:rsidRPr="00B2155C">
        <w:t>(Simelane and Worth 2020)</w:t>
      </w:r>
      <w:r w:rsidR="006A7D2E" w:rsidRPr="00B2155C">
        <w:rPr>
          <w:lang w:eastAsia="zh-CN"/>
        </w:rPr>
        <w:fldChar w:fldCharType="end"/>
      </w:r>
      <w:r w:rsidR="006A7D2E" w:rsidRPr="00B2155C">
        <w:rPr>
          <w:lang w:eastAsia="zh-CN"/>
        </w:rPr>
        <w:t xml:space="preserve">. The central problem and the pressing concerns of food insecurity/access is its association with negative nutrition- and diet-related health outcomes and its relationship with health disparities </w:t>
      </w:r>
      <w:r w:rsidR="00AE27D5">
        <w:rPr>
          <w:lang w:eastAsia="zh-CN"/>
        </w:rPr>
        <w:fldChar w:fldCharType="begin"/>
      </w:r>
      <w:r w:rsidR="00AE27D5">
        <w:rPr>
          <w:lang w:eastAsia="zh-CN"/>
        </w:rPr>
        <w:instrText xml:space="preserve"> ADDIN ZOTERO_ITEM CSL_CITATION {"citationID":"nCNmJIGB","properties":{"formattedCitation":"(Singleton {\\i{}et al.} 2023)","plainCitation":"(Singleton et al. 2023)","noteIndex":0},"citationItems":[{"id":268,"uris":["http://zotero.org/users/14292551/items/F8XMH65D"],"itemData":{"id":268,"type":"article-journal","container-title":"Health &amp; Place","DOI":"10.1016/j.healthplace.2023.103089","ISSN":"13538292","journalAbbreviation":"Health &amp; Place","language":"en","page":"103089","source":"DOI.org (Crossref)","title":"Structural racism and geographic access to food retailers in the United States: A scoping review","title-short":"Structural racism and geographic access to food retailers in the United States","volume":"83","author":[{"family":"Singleton","given":"Chelsea R."},{"family":"Wright","given":"Laura A."},{"family":"McDonald","given":"Meredith"},{"family":"Archer","given":"Isabel G."},{"family":"Bell","given":"Caryn N."},{"family":"McLoughlin","given":"Gabriella M."},{"family":"Houghtaling","given":"Bailey"},{"family":"Cooksey Stowers","given":"Kristen"},{"family":"Anderson Steeves","given":"Elizabeth"}],"issued":{"date-parts":[["2023",9]]}}}],"schema":"https://github.com/citation-style-language/schema/raw/master/csl-citation.json"} </w:instrText>
      </w:r>
      <w:r w:rsidR="00AE27D5">
        <w:rPr>
          <w:lang w:eastAsia="zh-CN"/>
        </w:rPr>
        <w:fldChar w:fldCharType="separate"/>
      </w:r>
      <w:r w:rsidR="00AE27D5" w:rsidRPr="00AE27D5">
        <w:t xml:space="preserve">(Singleton </w:t>
      </w:r>
      <w:r w:rsidR="00AE27D5" w:rsidRPr="00AE27D5">
        <w:rPr>
          <w:i/>
          <w:iCs/>
        </w:rPr>
        <w:t>et al.</w:t>
      </w:r>
      <w:r w:rsidR="00AE27D5" w:rsidRPr="00AE27D5">
        <w:t xml:space="preserve"> 2023)</w:t>
      </w:r>
      <w:r w:rsidR="00AE27D5">
        <w:rPr>
          <w:lang w:eastAsia="zh-CN"/>
        </w:rPr>
        <w:fldChar w:fldCharType="end"/>
      </w:r>
      <w:r w:rsidR="00DA2F3F">
        <w:rPr>
          <w:rFonts w:hint="eastAsia"/>
          <w:lang w:eastAsia="zh-CN"/>
        </w:rPr>
        <w:t>.</w:t>
      </w:r>
      <w:r w:rsidR="006A7D2E" w:rsidRPr="00B2155C">
        <w:rPr>
          <w:lang w:eastAsia="zh-CN"/>
        </w:rPr>
        <w:t xml:space="preserve"> </w:t>
      </w:r>
    </w:p>
    <w:p w14:paraId="003C74C1" w14:textId="47E6FC19" w:rsidR="00CF0968" w:rsidRDefault="00C165E8" w:rsidP="00E00935">
      <w:pPr>
        <w:pStyle w:val="Newparagraph"/>
        <w:spacing w:line="240" w:lineRule="auto"/>
        <w:jc w:val="both"/>
        <w:rPr>
          <w:lang w:eastAsia="zh-CN"/>
        </w:rPr>
      </w:pPr>
      <w:commentRangeStart w:id="37"/>
      <w:r w:rsidRPr="00C165E8">
        <w:rPr>
          <w:rFonts w:eastAsiaTheme="minorEastAsia"/>
          <w:highlight w:val="yellow"/>
          <w:lang w:eastAsia="zh-CN"/>
        </w:rPr>
        <w:t xml:space="preserve">Furthermore, improving food access has broader implications beyond </w:t>
      </w:r>
      <w:r w:rsidRPr="00C165E8">
        <w:rPr>
          <w:rFonts w:eastAsiaTheme="minorEastAsia" w:hint="eastAsia"/>
          <w:highlight w:val="yellow"/>
          <w:lang w:eastAsia="zh-CN"/>
        </w:rPr>
        <w:t>food security</w:t>
      </w:r>
      <w:r w:rsidRPr="00C165E8">
        <w:rPr>
          <w:rFonts w:eastAsiaTheme="minorEastAsia"/>
          <w:highlight w:val="yellow"/>
          <w:lang w:eastAsia="zh-CN"/>
        </w:rPr>
        <w:t xml:space="preserve">. It addresses social equity, as marginalized communities face disproportionate barriers to accessing healthy food. </w:t>
      </w:r>
      <w:r w:rsidRPr="00C165E8">
        <w:rPr>
          <w:rFonts w:eastAsiaTheme="minorEastAsia" w:hint="eastAsia"/>
          <w:highlight w:val="yellow"/>
          <w:lang w:eastAsia="zh-CN"/>
        </w:rPr>
        <w:t>It</w:t>
      </w:r>
      <w:r w:rsidRPr="00C165E8">
        <w:rPr>
          <w:rFonts w:eastAsiaTheme="minorEastAsia"/>
          <w:highlight w:val="yellow"/>
          <w:lang w:eastAsia="zh-CN"/>
        </w:rPr>
        <w:t xml:space="preserve"> can also strengthen local economies by supporting community-based food businesses, promoting local sourcing, and reducing food transport—ultimately enhancing environmental sustainability. Policymakers should consider these wider social equity, economic, and environmental impacts when developing interventions for more equitable, sustainable, and economically beneficial outcomes</w:t>
      </w:r>
      <w:r w:rsidR="00ED7F95" w:rsidRPr="00C165E8">
        <w:rPr>
          <w:rFonts w:eastAsia="DengXian"/>
          <w:highlight w:val="yellow"/>
        </w:rPr>
        <w:t>.</w:t>
      </w:r>
      <w:r w:rsidR="00ED7F95" w:rsidRPr="00C165E8">
        <w:rPr>
          <w:rFonts w:eastAsia="DengXian" w:hint="eastAsia"/>
          <w:highlight w:val="yellow"/>
          <w:lang w:eastAsia="zh-CN"/>
        </w:rPr>
        <w:t xml:space="preserve"> </w:t>
      </w:r>
      <w:commentRangeEnd w:id="37"/>
      <w:r w:rsidR="00F7238F" w:rsidRPr="00C165E8">
        <w:rPr>
          <w:rStyle w:val="CommentReference"/>
          <w:highlight w:val="yellow"/>
        </w:rPr>
        <w:commentReference w:id="37"/>
      </w:r>
    </w:p>
    <w:p w14:paraId="46894B33" w14:textId="3CD60DB6" w:rsidR="008728FF" w:rsidRDefault="008728FF" w:rsidP="008728FF">
      <w:pPr>
        <w:pStyle w:val="Heading2"/>
        <w:spacing w:line="240" w:lineRule="auto"/>
      </w:pPr>
      <w:r w:rsidRPr="00D13CEE">
        <w:rPr>
          <w:rFonts w:hint="eastAsia"/>
          <w:highlight w:val="yellow"/>
          <w:lang w:eastAsia="zh-CN"/>
        </w:rPr>
        <w:t>5.3</w:t>
      </w:r>
      <w:r w:rsidRPr="00D13CEE">
        <w:rPr>
          <w:highlight w:val="yellow"/>
          <w:lang w:eastAsia="zh-CN"/>
        </w:rPr>
        <w:t xml:space="preserve"> </w:t>
      </w:r>
      <w:r w:rsidRPr="00D13CEE">
        <w:rPr>
          <w:rFonts w:hint="eastAsia"/>
          <w:highlight w:val="yellow"/>
          <w:lang w:eastAsia="zh-CN"/>
        </w:rPr>
        <w:t>Limitations</w:t>
      </w:r>
      <w:r w:rsidR="00D13CEE" w:rsidRPr="00D13CEE">
        <w:rPr>
          <w:rFonts w:hint="eastAsia"/>
          <w:highlight w:val="yellow"/>
          <w:lang w:eastAsia="zh-CN"/>
        </w:rPr>
        <w:t xml:space="preserve"> and Future Research</w:t>
      </w:r>
    </w:p>
    <w:p w14:paraId="60C59B84" w14:textId="54859512" w:rsidR="00117AB4" w:rsidRDefault="006E6150" w:rsidP="00117AB4">
      <w:pPr>
        <w:pStyle w:val="Newparagraph"/>
        <w:spacing w:line="240" w:lineRule="auto"/>
        <w:jc w:val="both"/>
        <w:rPr>
          <w:highlight w:val="yellow"/>
          <w:lang w:eastAsia="zh-CN"/>
        </w:rPr>
      </w:pPr>
      <w:r w:rsidRPr="006E6150">
        <w:rPr>
          <w:lang w:eastAsia="zh-CN"/>
        </w:rPr>
        <w:t>This study has several limitations</w:t>
      </w:r>
      <w:commentRangeStart w:id="38"/>
      <w:r w:rsidRPr="006E6150">
        <w:rPr>
          <w:highlight w:val="yellow"/>
          <w:lang w:eastAsia="zh-CN"/>
        </w:rPr>
        <w:t>, particularly concerning the temporal and spatial generalizability of the findings. Temporally, research on food sales has shown seasonality in food demand</w:t>
      </w:r>
      <w:r w:rsidR="00117AB4" w:rsidRPr="006E6150">
        <w:rPr>
          <w:rFonts w:hint="eastAsia"/>
          <w:highlight w:val="yellow"/>
          <w:lang w:eastAsia="zh-CN"/>
        </w:rPr>
        <w:t xml:space="preserve"> </w:t>
      </w:r>
      <w:r w:rsidR="00117AB4" w:rsidRPr="00F718CB">
        <w:rPr>
          <w:highlight w:val="yellow"/>
          <w:lang w:eastAsia="zh-CN"/>
        </w:rPr>
        <w:fldChar w:fldCharType="begin"/>
      </w:r>
      <w:r w:rsidR="00117AB4" w:rsidRPr="00F718CB">
        <w:rPr>
          <w:highlight w:val="yellow"/>
          <w:lang w:eastAsia="zh-CN"/>
        </w:rPr>
        <w:instrText xml:space="preserve"> ADDIN ZOTERO_ITEM CSL_CITATION {"citationID":"OR91eHRS","properties":{"formattedCitation":"(Hu {\\i{}et al.} 2021, Balagtas {\\i{}et al.} 2023)","plainCitation":"(Hu et al. 2021, Balagtas et al. 2023)","noteIndex":0},"citationItems":[{"id":149,"uris":["http://zotero.org/users/14292551/items/Q7JRKJZY"],"itemData":{"id":149,"type":"article-journal","abstract":"As many U.S. states implemented stay-at-home orders beginning in March 2020, anecdotes reported a surge in alcohol sales, raising concerns about increased alcohol use and associated ills. The surveillance report from the National Institute on Alcohol Abuse and Alcoholism provides monthly U.S. alcohol sales data from a subset of states, allowing an investigation of this potential increase in alcohol use. Meanwhile, anonymized human mobility data released by companies such as SafeGraph enables an examination of the visiting behavior of people to various alcohol outlets such as bars and liquor stores. This study examines changes to alcohol sales and alcohol outlet visits during COVID-19 and their geographic differences across states. We find major increases in the sales of spirits and wine since March 2020, while the sales of beer decreased. We also find moderate increases in people’s visits to liquor stores, while their visits to bars and pubs substantially decreased. Noticing a significant correlation between alcohol sales and outlet visits, we use machine learning models to examine their relationship and find evidence in some states for likely panic buying of spirits and wine. Large geographic differences exist across states, with both major increases and decreases in alcohol sales and alcohol outlet visits.","container-title":"PLOS ONE","DOI":"10.1371/journal.pone.0255757","ISSN":"1932-6203","issue":"12","journalAbbreviation":"PLoS ONE","language":"en","page":"e0255757","source":"DOI.org (Crossref)","title":"Human mobility data and machine learning reveal geographic differences in alcohol sales and alcohol outlet visits across U.S. states during COVID-19","volume":"16","author":[{"family":"Hu","given":"Yingjie"},{"family":"Quigley","given":"Brian M."},{"family":"Taylor","given":"Dane"}],"editor":[{"family":"Cheung","given":"Johnson Chun-Sing"}],"issued":{"date-parts":[["2021",12,17]]}}},{"id":155,"uris":["http://zotero.org/users/local/e9xDvWQ3/items/M26EYC6G","http://zotero.org/users/14292551/items/M26EYC6G"],"itemData":{"id":155,"type":"article-journal","abstract":"Abstract\n            Household food expenditure has shifted away from Food at Home </w:instrText>
      </w:r>
      <w:r w:rsidR="00117AB4" w:rsidRPr="00F718CB">
        <w:rPr>
          <w:rFonts w:hint="eastAsia"/>
          <w:highlight w:val="yellow"/>
          <w:lang w:eastAsia="zh-CN"/>
        </w:rPr>
        <w:instrText>(FAH) and towards Food Away from Home (FAFH). Prior to the COVID</w:instrText>
      </w:r>
      <w:r w:rsidR="00117AB4" w:rsidRPr="00F718CB">
        <w:rPr>
          <w:rFonts w:hint="eastAsia"/>
          <w:highlight w:val="yellow"/>
          <w:lang w:eastAsia="zh-CN"/>
        </w:rPr>
        <w:instrText>‐</w:instrText>
      </w:r>
      <w:r w:rsidR="00117AB4" w:rsidRPr="00F718CB">
        <w:rPr>
          <w:rFonts w:hint="eastAsia"/>
          <w:highlight w:val="yellow"/>
          <w:lang w:eastAsia="zh-CN"/>
        </w:rPr>
        <w:instrText>19 pandemic, FAFH's share of food expenditure surpassed that of FAH, reaching 55% in 2019. Yet economic research on FAFH and the interaction of FAFH and FAH has been limited. Combining scanner data for meat sales in grocery stores with data for FAFH expenditure, we estimate a model of demand for at</w:instrText>
      </w:r>
      <w:r w:rsidR="00117AB4" w:rsidRPr="00F718CB">
        <w:rPr>
          <w:rFonts w:hint="eastAsia"/>
          <w:highlight w:val="yellow"/>
          <w:lang w:eastAsia="zh-CN"/>
        </w:rPr>
        <w:instrText>‐</w:instrText>
      </w:r>
      <w:r w:rsidR="00117AB4" w:rsidRPr="00F718CB">
        <w:rPr>
          <w:rFonts w:hint="eastAsia"/>
          <w:highlight w:val="yellow"/>
          <w:lang w:eastAsia="zh-CN"/>
        </w:rPr>
        <w:instrText>home meat, incorporating FAFH expenditure as a demand shifter. We quantify substitution between FAFH expenditure and FAH meat and quantify the impact of the COVID</w:instrText>
      </w:r>
      <w:r w:rsidR="00117AB4" w:rsidRPr="00F718CB">
        <w:rPr>
          <w:rFonts w:hint="eastAsia"/>
          <w:highlight w:val="yellow"/>
          <w:lang w:eastAsia="zh-CN"/>
        </w:rPr>
        <w:instrText>‐</w:instrText>
      </w:r>
      <w:r w:rsidR="00117AB4" w:rsidRPr="00F718CB">
        <w:rPr>
          <w:rFonts w:hint="eastAsia"/>
          <w:highlight w:val="yellow"/>
          <w:lang w:eastAsia="zh-CN"/>
        </w:rPr>
        <w:instrText>19 disruptions to the food service sector on retail prices of FAH meat.","container-title":"Applied Economic Perspectives and Policy","DOI":"10.1002/aepp.13361","ISSN":"2040-5790, 2040-5804","issue":"3","journalAbbreviation":"Applied Eco</w:instrText>
      </w:r>
      <w:r w:rsidR="00117AB4" w:rsidRPr="00F718CB">
        <w:rPr>
          <w:highlight w:val="yellow"/>
          <w:lang w:eastAsia="zh-CN"/>
        </w:rPr>
        <w:instrText xml:space="preserve"> Perspectives Pol","language":"en","page":"1604-1617","source":"DOI.org (Crossref)","title":"Consumer demand for food at home and food away from home: Understanding economic linkages during the pandemic","title-short":"Consumer demand for food at home and food away from home","volume":"45","author":[{"family":"Balagtas","given":"Joseph V."},{"family":"Cooper","given":"Joseph"},{"family":"McLaughlin","given":"Patrick"},{"family":"Qin","given":"Fei"}],"issued":{"date-parts":[["2023",9]]}}}],"schema":"https://github.com/citation-style-language/schema/raw/master/csl-citation.json"} </w:instrText>
      </w:r>
      <w:r w:rsidR="00117AB4" w:rsidRPr="00F718CB">
        <w:rPr>
          <w:highlight w:val="yellow"/>
          <w:lang w:eastAsia="zh-CN"/>
        </w:rPr>
        <w:fldChar w:fldCharType="separate"/>
      </w:r>
      <w:r w:rsidR="00117AB4" w:rsidRPr="00F718CB">
        <w:rPr>
          <w:highlight w:val="yellow"/>
        </w:rPr>
        <w:t xml:space="preserve">(Hu </w:t>
      </w:r>
      <w:r w:rsidR="00117AB4" w:rsidRPr="00F718CB">
        <w:rPr>
          <w:i/>
          <w:iCs/>
          <w:highlight w:val="yellow"/>
        </w:rPr>
        <w:t>et al.</w:t>
      </w:r>
      <w:r w:rsidR="00117AB4" w:rsidRPr="00F718CB">
        <w:rPr>
          <w:highlight w:val="yellow"/>
        </w:rPr>
        <w:t xml:space="preserve"> 2021, Balagtas </w:t>
      </w:r>
      <w:r w:rsidR="00117AB4" w:rsidRPr="00F718CB">
        <w:rPr>
          <w:i/>
          <w:iCs/>
          <w:highlight w:val="yellow"/>
        </w:rPr>
        <w:t>et al.</w:t>
      </w:r>
      <w:r w:rsidR="00117AB4" w:rsidRPr="00F718CB">
        <w:rPr>
          <w:highlight w:val="yellow"/>
        </w:rPr>
        <w:t xml:space="preserve"> 2023)</w:t>
      </w:r>
      <w:r w:rsidR="00117AB4" w:rsidRPr="00F718CB">
        <w:rPr>
          <w:highlight w:val="yellow"/>
          <w:lang w:eastAsia="zh-CN"/>
        </w:rPr>
        <w:fldChar w:fldCharType="end"/>
      </w:r>
      <w:r w:rsidR="00FD6519" w:rsidRPr="00FD6519">
        <w:rPr>
          <w:highlight w:val="yellow"/>
        </w:rPr>
        <w:t xml:space="preserve">, which may influence mobility patterns. Therefore, generalizing our findings from the 45-day study period could </w:t>
      </w:r>
      <w:r w:rsidR="00FD6519" w:rsidRPr="00FD6519">
        <w:rPr>
          <w:highlight w:val="yellow"/>
        </w:rPr>
        <w:lastRenderedPageBreak/>
        <w:t xml:space="preserve">introduce bias and limit the representativeness of the results. Spatially, </w:t>
      </w:r>
      <w:r w:rsidR="005141D3">
        <w:rPr>
          <w:highlight w:val="yellow"/>
        </w:rPr>
        <w:t xml:space="preserve">the case of </w:t>
      </w:r>
      <w:r w:rsidR="005141D3" w:rsidRPr="00FD6519">
        <w:rPr>
          <w:highlight w:val="yellow"/>
        </w:rPr>
        <w:t xml:space="preserve">Jacksonville </w:t>
      </w:r>
      <w:r w:rsidR="005141D3">
        <w:rPr>
          <w:highlight w:val="yellow"/>
        </w:rPr>
        <w:t>may not be transferable to other contexts</w:t>
      </w:r>
      <w:r w:rsidR="00FD6519" w:rsidRPr="00FD6519">
        <w:rPr>
          <w:highlight w:val="yellow"/>
        </w:rPr>
        <w:t>. A 2012 study noted disparities in food access among Health Zones, with Urban Core residents facing a greater health burden</w:t>
      </w:r>
      <w:r w:rsidR="00117AB4" w:rsidRPr="00FD6222">
        <w:rPr>
          <w:highlight w:val="yellow"/>
          <w:lang w:eastAsia="zh-CN"/>
        </w:rPr>
        <w:fldChar w:fldCharType="begin"/>
      </w:r>
      <w:r w:rsidR="00117AB4" w:rsidRPr="00FD6222">
        <w:rPr>
          <w:highlight w:val="yellow"/>
          <w:lang w:eastAsia="zh-CN"/>
        </w:rPr>
        <w:instrText xml:space="preserve"> ADDIN ZOTERO_ITEM CSL_CITATION {"citationID":"XVxLKBCY","properties":{"formattedCitation":"(Coalition 2012)","plainCitation":"(Coalition 2012)","noteIndex":0},"citationItems":[{"id":331,"uris":["http://zotero.org/users/14292551/items/KIJC3VQ9"],"itemData":{"id":331,"type":"document","title":"Duval County food summit fact sheet","URL":"https://www.bcbsfl.com/DocumentLibrary/AboutOurCompany/HealthyKids_ActionPlanRev.pdf","author":[{"family":"Coalition","given":"Healthy Jacksonville Children Obesity Prevention"}],"issued":{"date-parts":[["2012"]]}}}],"schema":"https://github.com/citation-style-language/schema/raw/master/csl-citation.json"} </w:instrText>
      </w:r>
      <w:r w:rsidR="00117AB4" w:rsidRPr="00FD6222">
        <w:rPr>
          <w:highlight w:val="yellow"/>
          <w:lang w:eastAsia="zh-CN"/>
        </w:rPr>
        <w:fldChar w:fldCharType="separate"/>
      </w:r>
      <w:r w:rsidR="00117AB4" w:rsidRPr="00FD6222">
        <w:rPr>
          <w:highlight w:val="yellow"/>
        </w:rPr>
        <w:t>(Healthy Jacksonville Children Obesity Prevention Coalition 2012)</w:t>
      </w:r>
      <w:r w:rsidR="00117AB4" w:rsidRPr="00FD6222">
        <w:rPr>
          <w:highlight w:val="yellow"/>
          <w:lang w:eastAsia="zh-CN"/>
        </w:rPr>
        <w:fldChar w:fldCharType="end"/>
      </w:r>
      <w:r w:rsidR="00117AB4" w:rsidRPr="00FD6222">
        <w:rPr>
          <w:rFonts w:hint="eastAsia"/>
          <w:highlight w:val="yellow"/>
          <w:lang w:eastAsia="zh-CN"/>
        </w:rPr>
        <w:t xml:space="preserve">. </w:t>
      </w:r>
      <w:r w:rsidR="007C5CEE" w:rsidRPr="007C5CEE">
        <w:rPr>
          <w:highlight w:val="yellow"/>
          <w:lang w:eastAsia="zh-CN"/>
        </w:rPr>
        <w:t xml:space="preserve">Additionally, Jacksonville’s poverty rate (14.8%) exceeds both the national (12.5%) and state averages (12.9%) </w:t>
      </w:r>
      <w:r w:rsidR="007C5CEE">
        <w:rPr>
          <w:rFonts w:hint="eastAsia"/>
          <w:highlight w:val="yellow"/>
          <w:lang w:eastAsia="zh-CN"/>
        </w:rPr>
        <w:t xml:space="preserve"> </w:t>
      </w:r>
      <w:r w:rsidR="00117AB4" w:rsidRPr="00FD6222">
        <w:rPr>
          <w:highlight w:val="yellow"/>
          <w:lang w:eastAsia="zh-CN"/>
        </w:rPr>
        <w:fldChar w:fldCharType="begin"/>
      </w:r>
      <w:r w:rsidR="00117AB4" w:rsidRPr="00FD6222">
        <w:rPr>
          <w:highlight w:val="yellow"/>
          <w:lang w:eastAsia="zh-CN"/>
        </w:rPr>
        <w:instrText xml:space="preserve"> ADDIN ZOTERO_ITEM CSL_CITATION {"citationID":"hXKaaIvs","properties":{"formattedCitation":"(U.S. Census Bureau 2022)","plainCitation":"(U.S. Census Bureau 2022)","noteIndex":0},"citationItems":[{"id":166,"uris":["http://zotero.org/users/14292551/items/5NXQZ84Q"],"itemData":{"id":166,"type":"document","note":"Published: U.S. Department of Commerce","title":"American Community Survey 5-Year Estimates (2017–2021), Jacksonville city, Florida","URL":"https://data.census.gov/table?q=Jacksonville%20city,%20Florida&amp;y=2021&amp;d=ACS%205-Year%20Estimates%20Data%20Profiles","author":[{"literal":"U.S. Census Bureau"}],"issued":{"date-parts":[["2022",12]]}}}],"schema":"https://github.com/citation-style-language/schema/raw/master/csl-citation.json"} </w:instrText>
      </w:r>
      <w:r w:rsidR="00117AB4" w:rsidRPr="00FD6222">
        <w:rPr>
          <w:highlight w:val="yellow"/>
          <w:lang w:eastAsia="zh-CN"/>
        </w:rPr>
        <w:fldChar w:fldCharType="separate"/>
      </w:r>
      <w:r w:rsidR="00117AB4" w:rsidRPr="00FD6222">
        <w:rPr>
          <w:highlight w:val="yellow"/>
        </w:rPr>
        <w:t>(U.S. Census Bureau 2022)</w:t>
      </w:r>
      <w:r w:rsidR="00117AB4" w:rsidRPr="00FD6222">
        <w:rPr>
          <w:highlight w:val="yellow"/>
          <w:lang w:eastAsia="zh-CN"/>
        </w:rPr>
        <w:fldChar w:fldCharType="end"/>
      </w:r>
      <w:r w:rsidR="00117AB4" w:rsidRPr="00FD6222">
        <w:rPr>
          <w:rFonts w:hint="eastAsia"/>
          <w:highlight w:val="yellow"/>
          <w:lang w:eastAsia="zh-CN"/>
        </w:rPr>
        <w:t xml:space="preserve">. </w:t>
      </w:r>
      <w:r w:rsidR="007C5CEE" w:rsidRPr="007C5CEE">
        <w:rPr>
          <w:highlight w:val="yellow"/>
          <w:lang w:eastAsia="zh-CN"/>
        </w:rPr>
        <w:t>These socio-economic factors should be considered when generalizing the results to other contexts or similarly sized cities.</w:t>
      </w:r>
      <w:commentRangeEnd w:id="38"/>
      <w:r w:rsidR="000D463B">
        <w:rPr>
          <w:rStyle w:val="CommentReference"/>
        </w:rPr>
        <w:commentReference w:id="38"/>
      </w:r>
    </w:p>
    <w:p w14:paraId="7B276D32" w14:textId="748ED7F0" w:rsidR="005D0035" w:rsidRPr="00B878A9" w:rsidRDefault="00452FA6" w:rsidP="00B878A9">
      <w:pPr>
        <w:pStyle w:val="Newparagraph"/>
        <w:spacing w:line="240" w:lineRule="auto"/>
        <w:jc w:val="both"/>
        <w:rPr>
          <w:highlight w:val="yellow"/>
        </w:rPr>
      </w:pPr>
      <w:r w:rsidRPr="00452FA6">
        <w:rPr>
          <w:lang w:eastAsia="zh-CN"/>
        </w:rPr>
        <w:t xml:space="preserve">Future research </w:t>
      </w:r>
      <w:r w:rsidR="00AB2E6E">
        <w:rPr>
          <w:rFonts w:hint="eastAsia"/>
          <w:lang w:eastAsia="zh-CN"/>
        </w:rPr>
        <w:t>could</w:t>
      </w:r>
      <w:r w:rsidRPr="00452FA6">
        <w:rPr>
          <w:lang w:eastAsia="zh-CN"/>
        </w:rPr>
        <w:t xml:space="preserve"> explore sociodemographic factors like income, race, and age to better understand the spatial and temporal dynamics of food access </w:t>
      </w:r>
      <w:r>
        <w:rPr>
          <w:rFonts w:hint="eastAsia"/>
          <w:lang w:eastAsia="zh-CN"/>
        </w:rPr>
        <w:t xml:space="preserve">and contribute to </w:t>
      </w:r>
      <w:r w:rsidR="00AB2E6E">
        <w:rPr>
          <w:rFonts w:hint="eastAsia"/>
          <w:lang w:eastAsia="zh-CN"/>
        </w:rPr>
        <w:t xml:space="preserve">more comprehensive interventions </w:t>
      </w:r>
      <w:r w:rsidR="006C6BCF" w:rsidRPr="00B2155C">
        <w:rPr>
          <w:lang w:eastAsia="zh-CN"/>
        </w:rPr>
        <w:fldChar w:fldCharType="begin"/>
      </w:r>
      <w:r w:rsidR="006C6BCF">
        <w:rPr>
          <w:lang w:eastAsia="zh-CN"/>
        </w:rPr>
        <w:instrText xml:space="preserve"> ADDIN ZOTERO_ITEM CSL_CITATION {"citationID":"TBdPszC8","properties":{"formattedCitation":"(Li and Kim 2020, Zhao {\\i{}et al.} 2022)","plainCitation":"(Li and Kim 2020, Zhao et al. 2022)","noteIndex":0},"citationItems":[{"id":168,"uris":["http://zotero.org/users/14292551/items/2MUDQIZV"],"itemData":{"id":168,"type":"article-journal","container-title":"Applied Geography","DOI":"10.1016/j.apgeog.2020.102169","ISSN":"01436228","journalAbbreviation":"Applied Geography","language":"en","page":"102169","source":"DOI.org (Crossref)","title":"Exploring relationships of grocery shopping patterns and healthy food accessibility in residential neighborhoods and activity space","volume":"116","author":[{"family":"Li","given":"Jingjing"},{"family":"Kim","given":"Changjoo"}],"issued":{"date-parts":[["2020",3]]}}},{"id":"1J5VC5wN/l3zcpd6P","uris":["http://zotero.org/users/local/4eITpJL4/items/8DQDPT68"],"itemData":{"id":"3co8NlSV/rEvn3bez","type":"article-journal","container-title":"Transportation research part D: transport and environment","note":"publisher: Elsevier","page":"103277","title":"Estimating wildfire evacuation decision and departure timing using large-scale GPS data","volume":"107","author":[{"family":"Zhao","given":"Xilei"},{"family":"Xu","given":"Yiming"},{"family":"Lovreglio","given":"Ruggiero"},{"family":"Kuligowski","given":"Erica"},{"family":"Nilsson","given":"Daniel"},{"family":"Cova","given":"Thomas J"},{"family":"Wu","given":"Alex"},{"family":"Yan","given":"Xiang"}],"issued":{"date-parts":[["2022"]]}}}],"schema":"https://github.com/citation-style-language/schema/raw/master/csl-citation.json"} </w:instrText>
      </w:r>
      <w:r w:rsidR="006C6BCF" w:rsidRPr="00B2155C">
        <w:rPr>
          <w:lang w:eastAsia="zh-CN"/>
        </w:rPr>
        <w:fldChar w:fldCharType="separate"/>
      </w:r>
      <w:r w:rsidR="006C6BCF" w:rsidRPr="00B2155C">
        <w:t xml:space="preserve">(Li and Kim 2020, Zhao </w:t>
      </w:r>
      <w:r w:rsidR="006C6BCF" w:rsidRPr="00B2155C">
        <w:rPr>
          <w:i/>
          <w:iCs/>
        </w:rPr>
        <w:t>et al.</w:t>
      </w:r>
      <w:r w:rsidR="006C6BCF" w:rsidRPr="00B2155C">
        <w:t xml:space="preserve"> 2022)</w:t>
      </w:r>
      <w:r w:rsidR="006C6BCF" w:rsidRPr="00B2155C">
        <w:rPr>
          <w:lang w:eastAsia="zh-CN"/>
        </w:rPr>
        <w:fldChar w:fldCharType="end"/>
      </w:r>
      <w:r w:rsidR="00977D34" w:rsidRPr="00B2155C">
        <w:t xml:space="preserve">. Also, the study </w:t>
      </w:r>
      <w:r w:rsidR="00D13CEE" w:rsidRPr="00D13CEE">
        <w:t>focused solely on home locations, distinguishing between home-based and non-home-based activities. Expanding the analysis to include work and recreation locations could yield valuable insights</w:t>
      </w:r>
      <w:r w:rsidR="00D13CEE">
        <w:rPr>
          <w:rFonts w:hint="eastAsia"/>
          <w:lang w:eastAsia="zh-CN"/>
        </w:rPr>
        <w:t xml:space="preserve"> </w:t>
      </w:r>
      <w:r w:rsidR="00D13CEE">
        <w:rPr>
          <w:lang w:eastAsia="zh-CN"/>
        </w:rPr>
        <w:fldChar w:fldCharType="begin"/>
      </w:r>
      <w:r w:rsidR="00D13CEE">
        <w:rPr>
          <w:lang w:eastAsia="zh-CN"/>
        </w:rPr>
        <w:instrText xml:space="preserve"> ADDIN ZOTERO_ITEM CSL_CITATION {"citationID":"H9o2YHYZ","properties":{"formattedCitation":"(Ver Ploeg {\\i{}et al.} 2015)","plainCitation":"(Ver Ploeg et al. 2015)","noteIndex":0},"citationItems":[{"id":"1J5VC5wN/PmTF3N8a","uris":["http://zotero.org/users/local/4eITpJL4/items/HXTM2BXB"],"itemData":{"id":"1J5VC5wN/PmTF3N8a","type":"report","title":"Where do Americans usually shop for food and how do they travel to get there? Initial findings from the National Household Food Acquisition and Purchase Survey","author":[{"family":"Ver Ploeg","given":"Michele"},{"family":"Mancino","given":"Lisa"},{"family":"Todd","given":"Jessica E"},{"family":"Clay","given":"Dawn Marie"},{"family":"Scharadin","given":"Benjamin"}],"issued":{"date-parts":[["2015"]]}}}],"schema":"https://github.com/citation-style-language/schema/raw/master/csl-citation.json"} </w:instrText>
      </w:r>
      <w:r w:rsidR="00D13CEE">
        <w:rPr>
          <w:lang w:eastAsia="zh-CN"/>
        </w:rPr>
        <w:fldChar w:fldCharType="separate"/>
      </w:r>
      <w:r w:rsidR="00D13CEE" w:rsidRPr="00D13CEE">
        <w:t xml:space="preserve">(Ver Ploeg </w:t>
      </w:r>
      <w:r w:rsidR="00D13CEE" w:rsidRPr="00D13CEE">
        <w:rPr>
          <w:i/>
          <w:iCs/>
        </w:rPr>
        <w:t>et al.</w:t>
      </w:r>
      <w:r w:rsidR="00D13CEE" w:rsidRPr="00D13CEE">
        <w:t xml:space="preserve"> 2015)</w:t>
      </w:r>
      <w:r w:rsidR="00D13CEE">
        <w:rPr>
          <w:lang w:eastAsia="zh-CN"/>
        </w:rPr>
        <w:fldChar w:fldCharType="end"/>
      </w:r>
      <w:r w:rsidR="00977D34" w:rsidRPr="00B2155C">
        <w:t>.</w:t>
      </w:r>
      <w:r w:rsidR="00977D34" w:rsidRPr="00B2155C">
        <w:rPr>
          <w:lang w:eastAsia="zh-CN"/>
        </w:rPr>
        <w:t xml:space="preserve"> </w:t>
      </w:r>
      <w:r w:rsidR="00712056" w:rsidRPr="00712056">
        <w:rPr>
          <w:lang w:eastAsia="zh-CN"/>
        </w:rPr>
        <w:t>Lastly, mobile</w:t>
      </w:r>
      <w:r w:rsidR="00EC468B">
        <w:rPr>
          <w:rFonts w:hint="eastAsia"/>
          <w:lang w:eastAsia="zh-CN"/>
        </w:rPr>
        <w:t xml:space="preserve"> device</w:t>
      </w:r>
      <w:r w:rsidR="00712056" w:rsidRPr="00712056">
        <w:rPr>
          <w:lang w:eastAsia="zh-CN"/>
        </w:rPr>
        <w:t xml:space="preserve"> </w:t>
      </w:r>
      <w:r w:rsidR="00EC468B">
        <w:rPr>
          <w:rFonts w:hint="eastAsia"/>
          <w:lang w:eastAsia="zh-CN"/>
        </w:rPr>
        <w:t>location</w:t>
      </w:r>
      <w:r w:rsidR="00712056" w:rsidRPr="00712056">
        <w:rPr>
          <w:lang w:eastAsia="zh-CN"/>
        </w:rPr>
        <w:t xml:space="preserve"> data are often pre-processed by data providers </w:t>
      </w:r>
      <w:r w:rsidR="00977D34" w:rsidRPr="00B2155C">
        <w:rPr>
          <w:lang w:eastAsia="zh-CN"/>
        </w:rPr>
        <w:fldChar w:fldCharType="begin"/>
      </w:r>
      <w:r w:rsidR="00977D34" w:rsidRPr="00B2155C">
        <w:rPr>
          <w:lang w:eastAsia="zh-CN"/>
        </w:rPr>
        <w:instrText xml:space="preserve"> ADDIN ZOTERO_ITEM CSL_CITATION {"citationID":"wlpc2HsV","properties":{"formattedCitation":"(Kwan 2016)","plainCitation":"(Kwan 2016)","noteIndex":0},"citationItems":[{"id":259,"uris":["http://zotero.org/users/14292551/items/BK2BQ7FY"],"itemData":{"id":259,"type":"article-journal","container-title":"Annals of the American Association of Geographers","DOI":"10.1080/00045608.2015.1117937","issue":"2","note":"publisher: Taylor &amp; Francis\n_eprint: https://www.tandfonline.com/doi/pdf/10.1080/00045608.2015.1117937","page":"274–282","title":"Algorithmic Geographies: Big Data, Algorithmic Uncertainty, and the Production of Geographic Knowledge","volume":"106","author":[{"family":"Kwan","given":"Mei-Po"}],"issued":{"date-parts":[["2016"]]}}}],"schema":"https://github.com/citation-style-language/schema/raw/master/csl-citation.json"} </w:instrText>
      </w:r>
      <w:r w:rsidR="00977D34" w:rsidRPr="00B2155C">
        <w:rPr>
          <w:lang w:eastAsia="zh-CN"/>
        </w:rPr>
        <w:fldChar w:fldCharType="separate"/>
      </w:r>
      <w:r w:rsidR="00977D34" w:rsidRPr="00B2155C">
        <w:t>(Kwan 2016)</w:t>
      </w:r>
      <w:r w:rsidR="00977D34" w:rsidRPr="00B2155C">
        <w:rPr>
          <w:lang w:eastAsia="zh-CN"/>
        </w:rPr>
        <w:fldChar w:fldCharType="end"/>
      </w:r>
      <w:r w:rsidR="00977D34" w:rsidRPr="00B2155C">
        <w:rPr>
          <w:lang w:eastAsia="zh-CN"/>
        </w:rPr>
        <w:t xml:space="preserve">. </w:t>
      </w:r>
      <w:r w:rsidR="00EC468B" w:rsidRPr="00EC468B">
        <w:rPr>
          <w:lang w:eastAsia="zh-CN"/>
        </w:rPr>
        <w:t>Discussing the implications of this mediation in the data gathering process would also be meaningful for understanding potential biases and limitations.</w:t>
      </w:r>
    </w:p>
    <w:p w14:paraId="391C5BD1" w14:textId="158013D6" w:rsidR="00F609E2" w:rsidRPr="00B2155C" w:rsidRDefault="0039277E" w:rsidP="00385E54">
      <w:pPr>
        <w:pStyle w:val="Heading1"/>
        <w:spacing w:line="240" w:lineRule="auto"/>
        <w:jc w:val="both"/>
      </w:pPr>
      <w:r w:rsidRPr="00B2155C">
        <w:rPr>
          <w:lang w:eastAsia="zh-CN"/>
        </w:rPr>
        <w:t xml:space="preserve">6 </w:t>
      </w:r>
      <w:r w:rsidR="00F609E2" w:rsidRPr="00B2155C">
        <w:t>Conclusion</w:t>
      </w:r>
    </w:p>
    <w:p w14:paraId="0FFB434F" w14:textId="386B2FDD" w:rsidR="00F609E2" w:rsidRPr="00B2155C" w:rsidRDefault="00EB7035" w:rsidP="00385E54">
      <w:pPr>
        <w:pStyle w:val="Paragraph"/>
        <w:spacing w:line="240" w:lineRule="auto"/>
        <w:jc w:val="both"/>
      </w:pPr>
      <w:r w:rsidRPr="00B2155C">
        <w:t xml:space="preserve">Mobile </w:t>
      </w:r>
      <w:r w:rsidR="001F64B2" w:rsidRPr="00B2155C">
        <w:t xml:space="preserve">device </w:t>
      </w:r>
      <w:r w:rsidR="00AB6127" w:rsidRPr="00B2155C">
        <w:t>location</w:t>
      </w:r>
      <w:r w:rsidRPr="00B2155C">
        <w:t xml:space="preserve"> data presents a novel approach to studying food access. In this study, we systematically assess the potentials and limitations of human mobility GPS data compared with traditional approaches. We conducted a case study in Jacksonville, Florida, with a large-scale human mobility GPS dataset of 13 billion GPS records in the whole state and 286 million records in Jacksonville. </w:t>
      </w:r>
    </w:p>
    <w:p w14:paraId="19BC6BAE" w14:textId="3AFE2612" w:rsidR="00EB7035" w:rsidRPr="00B2155C" w:rsidRDefault="00EB7035" w:rsidP="00385E54">
      <w:pPr>
        <w:pStyle w:val="Newparagraph"/>
        <w:spacing w:line="240" w:lineRule="auto"/>
        <w:jc w:val="both"/>
      </w:pPr>
      <w:r w:rsidRPr="00B2155C">
        <w:t xml:space="preserve">With the GPS dataset, we analyzed the distribution of four major metrics commonly employed in </w:t>
      </w:r>
      <w:r w:rsidR="00623841" w:rsidRPr="00B2155C">
        <w:t>traditional food access</w:t>
      </w:r>
      <w:r w:rsidRPr="00B2155C">
        <w:t xml:space="preserve"> studies and explored their spatial and temporal patterns. The results demonstrate the capability of GPS data to extract food </w:t>
      </w:r>
      <w:r w:rsidR="00471CAA" w:rsidRPr="00B2155C">
        <w:rPr>
          <w:lang w:eastAsia="zh-CN"/>
        </w:rPr>
        <w:t>access</w:t>
      </w:r>
      <w:r w:rsidR="00471CAA" w:rsidRPr="00B2155C">
        <w:t xml:space="preserve"> </w:t>
      </w:r>
      <w:r w:rsidRPr="00B2155C">
        <w:t>activities and replicate some established patterns and strategies from prior studies. On the other hand, our analysis also demonstrate</w:t>
      </w:r>
      <w:r w:rsidR="64C046CA" w:rsidRPr="00B2155C">
        <w:t>s</w:t>
      </w:r>
      <w:r w:rsidRPr="00B2155C">
        <w:t xml:space="preserve"> that GPS data will significantly underestimate the food-related activities and frequency. With two sensitivity analyses on the classifications of food-selling stores and identification radii of food-access trips, our findings highlight the inherent challenges of extracting food-related trips from human mobility GPS data and the sensitive nature of trip identification process. </w:t>
      </w:r>
    </w:p>
    <w:p w14:paraId="18F32A46" w14:textId="1E19E439" w:rsidR="007964BA" w:rsidRPr="00B2155C" w:rsidRDefault="00EB7035" w:rsidP="00385E54">
      <w:pPr>
        <w:pStyle w:val="Newparagraph"/>
        <w:spacing w:line="240" w:lineRule="auto"/>
        <w:jc w:val="both"/>
        <w:rPr>
          <w:lang w:eastAsia="zh-CN"/>
        </w:rPr>
      </w:pPr>
      <w:r w:rsidRPr="00B2155C">
        <w:t xml:space="preserve">While affirming the potential of GPS data, the study also emphasizes </w:t>
      </w:r>
      <w:r w:rsidR="00081825">
        <w:rPr>
          <w:rFonts w:hint="eastAsia"/>
          <w:lang w:eastAsia="zh-CN"/>
        </w:rPr>
        <w:t xml:space="preserve">the </w:t>
      </w:r>
      <w:r w:rsidR="002477EB" w:rsidRPr="002477EB">
        <w:rPr>
          <w:lang w:eastAsia="zh-CN"/>
        </w:rPr>
        <w:t>complexities of food security</w:t>
      </w:r>
      <w:r w:rsidR="002477EB">
        <w:rPr>
          <w:rFonts w:hint="eastAsia"/>
          <w:lang w:eastAsia="zh-CN"/>
        </w:rPr>
        <w:t xml:space="preserve"> issue</w:t>
      </w:r>
      <w:r w:rsidR="00081825">
        <w:rPr>
          <w:rFonts w:hint="eastAsia"/>
          <w:lang w:eastAsia="zh-CN"/>
        </w:rPr>
        <w:t xml:space="preserve">, </w:t>
      </w:r>
      <w:r w:rsidRPr="00B2155C">
        <w:t>the need for cautious implementation</w:t>
      </w:r>
      <w:r w:rsidR="002477EB">
        <w:rPr>
          <w:rFonts w:hint="eastAsia"/>
          <w:lang w:eastAsia="zh-CN"/>
        </w:rPr>
        <w:t xml:space="preserve"> of </w:t>
      </w:r>
      <w:r w:rsidR="002477EB">
        <w:rPr>
          <w:lang w:eastAsia="zh-CN"/>
        </w:rPr>
        <w:t>the</w:t>
      </w:r>
      <w:r w:rsidR="002477EB">
        <w:rPr>
          <w:rFonts w:hint="eastAsia"/>
          <w:lang w:eastAsia="zh-CN"/>
        </w:rPr>
        <w:t xml:space="preserve"> data</w:t>
      </w:r>
      <w:r w:rsidRPr="00B2155C">
        <w:t xml:space="preserve"> and a fusion of both approaches. Future research should focus on improving data quality, refining activity inference models, and incorporating diverse data sources and domain knowledge to gain a deeper understanding of </w:t>
      </w:r>
      <w:r w:rsidR="004D39DE" w:rsidRPr="00B2155C">
        <w:t>people</w:t>
      </w:r>
      <w:r w:rsidR="00FF6FA3">
        <w:rPr>
          <w:lang w:eastAsia="zh-CN"/>
        </w:rPr>
        <w:t>’</w:t>
      </w:r>
      <w:r w:rsidR="004D39DE" w:rsidRPr="00B2155C">
        <w:t>s</w:t>
      </w:r>
      <w:r w:rsidRPr="00B2155C">
        <w:t xml:space="preserve"> </w:t>
      </w:r>
      <w:r w:rsidR="004D39DE" w:rsidRPr="00B2155C">
        <w:t>food</w:t>
      </w:r>
      <w:r w:rsidRPr="00B2155C">
        <w:t xml:space="preserve"> </w:t>
      </w:r>
      <w:r w:rsidR="00787647" w:rsidRPr="00B2155C">
        <w:rPr>
          <w:lang w:eastAsia="zh-CN"/>
        </w:rPr>
        <w:t>access</w:t>
      </w:r>
      <w:r w:rsidR="00787647" w:rsidRPr="00B2155C">
        <w:t xml:space="preserve"> </w:t>
      </w:r>
      <w:r w:rsidR="00787647" w:rsidRPr="00B2155C">
        <w:rPr>
          <w:lang w:eastAsia="zh-CN"/>
        </w:rPr>
        <w:t>patterns</w:t>
      </w:r>
      <w:r w:rsidRPr="00B2155C">
        <w:t xml:space="preserve">. </w:t>
      </w:r>
      <w:r w:rsidR="50C4A1AC" w:rsidRPr="00B2155C">
        <w:t xml:space="preserve">Our research </w:t>
      </w:r>
      <w:r w:rsidR="0DD1CDAE" w:rsidRPr="00B2155C">
        <w:rPr>
          <w:lang w:eastAsia="zh-CN"/>
        </w:rPr>
        <w:t>h</w:t>
      </w:r>
      <w:r w:rsidR="00746D2E" w:rsidRPr="00B2155C">
        <w:rPr>
          <w:lang w:eastAsia="zh-CN"/>
        </w:rPr>
        <w:t>ighlight</w:t>
      </w:r>
      <w:r w:rsidR="4F58F84B" w:rsidRPr="00B2155C">
        <w:rPr>
          <w:lang w:eastAsia="zh-CN"/>
        </w:rPr>
        <w:t>s</w:t>
      </w:r>
      <w:r w:rsidR="00746D2E" w:rsidRPr="00B2155C">
        <w:rPr>
          <w:lang w:eastAsia="zh-CN"/>
        </w:rPr>
        <w:t xml:space="preserve"> the need for </w:t>
      </w:r>
      <w:r w:rsidR="00AB7EDA" w:rsidRPr="00B2155C">
        <w:rPr>
          <w:lang w:eastAsia="zh-CN"/>
        </w:rPr>
        <w:t xml:space="preserve">critical reflexivity, the </w:t>
      </w:r>
      <w:r w:rsidR="007C6291" w:rsidRPr="00B2155C">
        <w:rPr>
          <w:lang w:eastAsia="zh-CN"/>
        </w:rPr>
        <w:t>detailed examin</w:t>
      </w:r>
      <w:r w:rsidR="456479C7" w:rsidRPr="00B2155C">
        <w:rPr>
          <w:lang w:eastAsia="zh-CN"/>
        </w:rPr>
        <w:t>ation</w:t>
      </w:r>
      <w:r w:rsidR="007C6291" w:rsidRPr="00B2155C">
        <w:rPr>
          <w:lang w:eastAsia="zh-CN"/>
        </w:rPr>
        <w:t xml:space="preserve"> of the data and algorithms used</w:t>
      </w:r>
      <w:r w:rsidR="00AB7EDA" w:rsidRPr="00B2155C">
        <w:rPr>
          <w:lang w:eastAsia="zh-CN"/>
        </w:rPr>
        <w:t>, and the findings</w:t>
      </w:r>
      <w:r w:rsidR="007C6291" w:rsidRPr="00B2155C">
        <w:rPr>
          <w:lang w:eastAsia="zh-CN"/>
        </w:rPr>
        <w:t xml:space="preserve"> generat</w:t>
      </w:r>
      <w:r w:rsidR="00AB7EDA" w:rsidRPr="00B2155C">
        <w:rPr>
          <w:lang w:eastAsia="zh-CN"/>
        </w:rPr>
        <w:t>ed from them</w:t>
      </w:r>
      <w:r w:rsidR="007C6291" w:rsidRPr="00B2155C">
        <w:rPr>
          <w:lang w:eastAsia="zh-CN"/>
        </w:rPr>
        <w:t>.</w:t>
      </w:r>
    </w:p>
    <w:p w14:paraId="42F3E522" w14:textId="77777777" w:rsidR="00053996" w:rsidRPr="00B2155C" w:rsidRDefault="00053996" w:rsidP="00385E54">
      <w:pPr>
        <w:pStyle w:val="Newparagraph"/>
        <w:spacing w:line="240" w:lineRule="auto"/>
        <w:jc w:val="both"/>
      </w:pPr>
    </w:p>
    <w:p w14:paraId="7A42CB6B" w14:textId="77777777" w:rsidR="00C055BC" w:rsidRPr="00B2155C" w:rsidRDefault="00EB7035" w:rsidP="00385E54">
      <w:pPr>
        <w:pStyle w:val="Heading1"/>
        <w:spacing w:line="240" w:lineRule="auto"/>
        <w:jc w:val="both"/>
      </w:pPr>
      <w:r w:rsidRPr="00B2155C">
        <w:t>Acknowledgements</w:t>
      </w:r>
    </w:p>
    <w:p w14:paraId="38243B75" w14:textId="6211663F" w:rsidR="00C055BC" w:rsidRPr="00B2155C" w:rsidRDefault="000501B7" w:rsidP="00385E54">
      <w:pPr>
        <w:pStyle w:val="Acknowledgements"/>
        <w:spacing w:line="240" w:lineRule="auto"/>
        <w:jc w:val="both"/>
        <w:rPr>
          <w:sz w:val="24"/>
        </w:rPr>
      </w:pPr>
      <w:r w:rsidRPr="00B2155C">
        <w:rPr>
          <w:sz w:val="24"/>
        </w:rPr>
        <w:t>We thank Erik Finlay at the University of Florida GeoPlan Center for sharing the North Florida food retailer location database with us.</w:t>
      </w:r>
    </w:p>
    <w:p w14:paraId="7B5A4D5D" w14:textId="6109C1AE" w:rsidR="00C737FC" w:rsidRPr="00B2155C" w:rsidRDefault="007964BA" w:rsidP="00385E54">
      <w:pPr>
        <w:pStyle w:val="Heading1"/>
        <w:spacing w:line="240" w:lineRule="auto"/>
        <w:jc w:val="both"/>
      </w:pPr>
      <w:r w:rsidRPr="00B2155C">
        <w:t>References</w:t>
      </w:r>
    </w:p>
    <w:p w14:paraId="75E91EC1" w14:textId="77777777" w:rsidR="00D13CEE" w:rsidRDefault="007964BA" w:rsidP="00D13CEE">
      <w:pPr>
        <w:pStyle w:val="Bibliography"/>
      </w:pPr>
      <w:r w:rsidRPr="00B2155C">
        <w:fldChar w:fldCharType="begin"/>
      </w:r>
      <w:r w:rsidR="00910983" w:rsidRPr="00B2155C">
        <w:instrText xml:space="preserve"> ADDIN ZOTERO_BIBL {"uncited":[],"omitted":[],"custom":[]} CSL_BIBLIOGRAPHY </w:instrText>
      </w:r>
      <w:r w:rsidRPr="00B2155C">
        <w:fldChar w:fldCharType="separate"/>
      </w:r>
      <w:r w:rsidR="00D13CEE">
        <w:t>Alachua County, 2022. Alachua County Foodshed Map Sample.</w:t>
      </w:r>
    </w:p>
    <w:p w14:paraId="0B4DD431" w14:textId="77777777" w:rsidR="00D13CEE" w:rsidRDefault="00D13CEE" w:rsidP="00D13CEE">
      <w:pPr>
        <w:pStyle w:val="Bibliography"/>
      </w:pPr>
      <w:r>
        <w:lastRenderedPageBreak/>
        <w:t xml:space="preserve">Anekwe, T.D. and Zeballos, E., 2019. </w:t>
      </w:r>
      <w:r>
        <w:rPr>
          <w:i/>
          <w:iCs/>
        </w:rPr>
        <w:t>Food-related time use: changes and demographic differences</w:t>
      </w:r>
      <w:r>
        <w:t>.</w:t>
      </w:r>
    </w:p>
    <w:p w14:paraId="43D21BDD" w14:textId="77777777" w:rsidR="00D13CEE" w:rsidRDefault="00D13CEE" w:rsidP="00D13CEE">
      <w:pPr>
        <w:pStyle w:val="Bibliography"/>
      </w:pPr>
      <w:r>
        <w:t xml:space="preserve">Balagtas, J.V., Cooper, J., McLaughlin, P., and Qin, F., 2023. Consumer demand for food at home and food away from home: Understanding economic linkages during the pandemic. </w:t>
      </w:r>
      <w:r>
        <w:rPr>
          <w:i/>
          <w:iCs/>
        </w:rPr>
        <w:t>Applied Economic Perspectives and Policy</w:t>
      </w:r>
      <w:r>
        <w:t>, 45 (3), 1604–1617.</w:t>
      </w:r>
    </w:p>
    <w:p w14:paraId="6E83D2BC" w14:textId="77777777" w:rsidR="00D13CEE" w:rsidRDefault="00D13CEE" w:rsidP="00D13CEE">
      <w:pPr>
        <w:pStyle w:val="Bibliography"/>
      </w:pPr>
      <w:r>
        <w:t xml:space="preserve">Berkowitz, S.A., Karter, A.J., Corbie-Smith, G., Seligman, H.K., Ackroyd, S.A., Barnard, L.S., Atlas, S.J., and Wexler, D.J., 2018. Food insecurity, food “deserts,” and glycemic control in patients with diabetes: a longitudinal analysis. </w:t>
      </w:r>
      <w:r>
        <w:rPr>
          <w:i/>
          <w:iCs/>
        </w:rPr>
        <w:t>Diabetes care</w:t>
      </w:r>
      <w:r>
        <w:t>, 41 (6), 1188–1195.</w:t>
      </w:r>
    </w:p>
    <w:p w14:paraId="52387440" w14:textId="77777777" w:rsidR="00D13CEE" w:rsidRDefault="00D13CEE" w:rsidP="00D13CEE">
      <w:pPr>
        <w:pStyle w:val="Bibliography"/>
      </w:pPr>
      <w:r>
        <w:t xml:space="preserve">Bodor, J.N., Rice, J.C., Farley, T.A., Swalm, C.M., and Rose, D., 2010. The association between obesity and urban food environments. </w:t>
      </w:r>
      <w:r>
        <w:rPr>
          <w:i/>
          <w:iCs/>
        </w:rPr>
        <w:t>Journal of Urban Health</w:t>
      </w:r>
      <w:r>
        <w:t>, 87, 771–781.</w:t>
      </w:r>
    </w:p>
    <w:p w14:paraId="5AD0A220" w14:textId="77777777" w:rsidR="00D13CEE" w:rsidRDefault="00D13CEE" w:rsidP="00D13CEE">
      <w:pPr>
        <w:pStyle w:val="Bibliography"/>
      </w:pPr>
      <w:r>
        <w:t xml:space="preserve">Brown, C. and Borisova, T., 2007. Understanding commuting and grocery shopping using the American Time Use Survey. </w:t>
      </w:r>
      <w:r>
        <w:rPr>
          <w:i/>
          <w:iCs/>
        </w:rPr>
        <w:t>In</w:t>
      </w:r>
      <w:r>
        <w:t xml:space="preserve">: </w:t>
      </w:r>
      <w:r>
        <w:rPr>
          <w:i/>
          <w:iCs/>
        </w:rPr>
        <w:t>presentation at the International Association of Time Use Research XXIX Conference, Washington DC</w:t>
      </w:r>
      <w:r>
        <w:t>. Citeseer.</w:t>
      </w:r>
    </w:p>
    <w:p w14:paraId="10E88E87" w14:textId="77777777" w:rsidR="00D13CEE" w:rsidRDefault="00D13CEE" w:rsidP="00D13CEE">
      <w:pPr>
        <w:pStyle w:val="Bibliography"/>
      </w:pPr>
      <w:r>
        <w:t>Cai, J., 2006. Household production or leisure? A study of grocery and other shopping (Preliminary Draft).</w:t>
      </w:r>
    </w:p>
    <w:p w14:paraId="44B08FE8" w14:textId="77777777" w:rsidR="00D13CEE" w:rsidRDefault="00D13CEE" w:rsidP="00D13CEE">
      <w:pPr>
        <w:pStyle w:val="Bibliography"/>
      </w:pPr>
      <w:r>
        <w:t xml:space="preserve">Cetateanu, A. and Jones, A., 2016. How can GPS technology help us better understand exposure to the food environment? A systematic review. </w:t>
      </w:r>
      <w:r>
        <w:rPr>
          <w:i/>
          <w:iCs/>
        </w:rPr>
        <w:t>SSM-population health</w:t>
      </w:r>
      <w:r>
        <w:t>, 2, 196–205.</w:t>
      </w:r>
    </w:p>
    <w:p w14:paraId="448DA055" w14:textId="77777777" w:rsidR="00D13CEE" w:rsidRDefault="00D13CEE" w:rsidP="00D13CEE">
      <w:pPr>
        <w:pStyle w:val="Bibliography"/>
      </w:pPr>
      <w:r>
        <w:t xml:space="preserve">Chang, T., Hu, Y., Taylor, D., and Quigley, B.M., 2022. The role of alcohol outlet visits derived from mobile phone location data in enhancing domestic violence prediction at the neighborhood level. </w:t>
      </w:r>
      <w:r>
        <w:rPr>
          <w:i/>
          <w:iCs/>
        </w:rPr>
        <w:t>Health &amp; Place</w:t>
      </w:r>
      <w:r>
        <w:t>, 73, 102736.</w:t>
      </w:r>
    </w:p>
    <w:p w14:paraId="084CA9AF" w14:textId="77777777" w:rsidR="00D13CEE" w:rsidRDefault="00D13CEE" w:rsidP="00D13CEE">
      <w:pPr>
        <w:pStyle w:val="Bibliography"/>
      </w:pPr>
      <w:r>
        <w:t xml:space="preserve">Chen, C., Ma, J., Susilo, Y., Liu, Y., and Wang, M., 2016. The promises of big data and small data for travel behavior (aka human mobility) analysis. </w:t>
      </w:r>
      <w:r>
        <w:rPr>
          <w:i/>
          <w:iCs/>
        </w:rPr>
        <w:t>Transportation Research Part C: Emerging Technologies</w:t>
      </w:r>
      <w:r>
        <w:t>, 68, 285–299.</w:t>
      </w:r>
    </w:p>
    <w:p w14:paraId="00165906" w14:textId="77777777" w:rsidR="00D13CEE" w:rsidRDefault="00D13CEE" w:rsidP="00D13CEE">
      <w:pPr>
        <w:pStyle w:val="Bibliography"/>
      </w:pPr>
      <w:r>
        <w:t xml:space="preserve">Chenarides, L., Cho, C., Nayga Jr, R.M., and Thomsen, M.R., 2021. Dollar stores and food deserts. </w:t>
      </w:r>
      <w:r>
        <w:rPr>
          <w:i/>
          <w:iCs/>
        </w:rPr>
        <w:t>Applied Geography</w:t>
      </w:r>
      <w:r>
        <w:t>, 134, 102497.</w:t>
      </w:r>
    </w:p>
    <w:p w14:paraId="7461E25D" w14:textId="77777777" w:rsidR="00D13CEE" w:rsidRDefault="00D13CEE" w:rsidP="00D13CEE">
      <w:pPr>
        <w:pStyle w:val="Bibliography"/>
      </w:pPr>
      <w:r>
        <w:t>Coalition, H.J.C.O.P., 2012. Duval County food summit fact sheet.</w:t>
      </w:r>
    </w:p>
    <w:p w14:paraId="6A3609E9" w14:textId="77777777" w:rsidR="00D13CEE" w:rsidRDefault="00D13CEE" w:rsidP="00D13CEE">
      <w:pPr>
        <w:pStyle w:val="Bibliography"/>
      </w:pPr>
      <w:r>
        <w:t xml:space="preserve">Coleman-Jensen, A., Rabbitt, M.P., Gregory, C.A., and Singh, A., 2019. Household food security in the United States in 2018. </w:t>
      </w:r>
      <w:r>
        <w:rPr>
          <w:i/>
          <w:iCs/>
        </w:rPr>
        <w:t>USDA-ERS Economic Research Report</w:t>
      </w:r>
      <w:r>
        <w:t>, (270).</w:t>
      </w:r>
    </w:p>
    <w:p w14:paraId="36272E80" w14:textId="77777777" w:rsidR="00D13CEE" w:rsidRDefault="00D13CEE" w:rsidP="00D13CEE">
      <w:pPr>
        <w:pStyle w:val="Bibliography"/>
      </w:pPr>
      <w:r>
        <w:t xml:space="preserve">Coston, A., Guha, N., Ouyang, D., Lu, L., Chouldechova, A., and Ho, D.E., 2021. Leveraging Administrative Data for Bias Audits: Assessing Disparate Coverage with Mobility Data for COVID-19 Policy. </w:t>
      </w:r>
      <w:r>
        <w:rPr>
          <w:i/>
          <w:iCs/>
        </w:rPr>
        <w:t>In</w:t>
      </w:r>
      <w:r>
        <w:t xml:space="preserve">: </w:t>
      </w:r>
      <w:r>
        <w:rPr>
          <w:i/>
          <w:iCs/>
        </w:rPr>
        <w:t>Proceedings of the 2021 ACM Conference on Fairness, Accountability, and Transparency</w:t>
      </w:r>
      <w:r>
        <w:t>. Presented at the FAccT ’21: 2021 ACM Conference on Fairness, Accountability, and Transparency, Virtual Event Canada: ACM, 173–184.</w:t>
      </w:r>
    </w:p>
    <w:p w14:paraId="182FABD6" w14:textId="77777777" w:rsidR="00D13CEE" w:rsidRDefault="00D13CEE" w:rsidP="00D13CEE">
      <w:pPr>
        <w:pStyle w:val="Bibliography"/>
      </w:pPr>
      <w:r>
        <w:t xml:space="preserve">East, R., Lomax, W., Willson, G., and Harris, P., 1994. Decision making and habit in shopping times. </w:t>
      </w:r>
      <w:r>
        <w:rPr>
          <w:i/>
          <w:iCs/>
        </w:rPr>
        <w:t>European Journal of Marketing</w:t>
      </w:r>
      <w:r>
        <w:t>, 28 (4), 56–71.</w:t>
      </w:r>
    </w:p>
    <w:p w14:paraId="77DFE138" w14:textId="77777777" w:rsidR="00D13CEE" w:rsidRDefault="00D13CEE" w:rsidP="00D13CEE">
      <w:pPr>
        <w:pStyle w:val="Bibliography"/>
      </w:pPr>
      <w:r>
        <w:t xml:space="preserve">Elliston, K.G., Schüz, B., Albion, T., and Ferguson, S.G., 2020. Comparison of Geographic Information System and Subjective Assessments of Momentary Food Environments as Predictors of Food Intake: An Ecological Momentary Assessment Study. </w:t>
      </w:r>
      <w:r>
        <w:rPr>
          <w:i/>
          <w:iCs/>
        </w:rPr>
        <w:t>JMIR mHealth and uHealth</w:t>
      </w:r>
      <w:r>
        <w:t>, 8 (7), e15948.</w:t>
      </w:r>
    </w:p>
    <w:p w14:paraId="62D00F30" w14:textId="77777777" w:rsidR="00D13CEE" w:rsidRDefault="00D13CEE" w:rsidP="00D13CEE">
      <w:pPr>
        <w:pStyle w:val="Bibliography"/>
      </w:pPr>
      <w:r>
        <w:t xml:space="preserve">Emish, M., Kelani, Z., Hassani, M., and Young, S.D., 2023. A Mobile Health Application Using Geolocation for Behavioral Activity Tracking. </w:t>
      </w:r>
      <w:r>
        <w:rPr>
          <w:i/>
          <w:iCs/>
        </w:rPr>
        <w:t>Sensors</w:t>
      </w:r>
      <w:r>
        <w:t>, 23 (18), 7917.</w:t>
      </w:r>
    </w:p>
    <w:p w14:paraId="62E3895D" w14:textId="77777777" w:rsidR="00D13CEE" w:rsidRDefault="00D13CEE" w:rsidP="00D13CEE">
      <w:pPr>
        <w:pStyle w:val="Bibliography"/>
      </w:pPr>
      <w:r>
        <w:lastRenderedPageBreak/>
        <w:t xml:space="preserve">García Bulle Bueno, B., Horn, A.L., Bell, B.M., Bahrami, M., Bozkaya, B., Pentland, A., De La Haye, K., and Moro, E., 2024. Effect of mobile food environments on fast food visits. </w:t>
      </w:r>
      <w:r>
        <w:rPr>
          <w:i/>
          <w:iCs/>
        </w:rPr>
        <w:t>Nature Communications</w:t>
      </w:r>
      <w:r>
        <w:t>, 15 (1), 2291.</w:t>
      </w:r>
    </w:p>
    <w:p w14:paraId="4E19A853" w14:textId="77777777" w:rsidR="00D13CEE" w:rsidRDefault="00D13CEE" w:rsidP="00D13CEE">
      <w:pPr>
        <w:pStyle w:val="Bibliography"/>
      </w:pPr>
      <w:r>
        <w:t xml:space="preserve">Gong, L., Jin, M., Liu, Q., Gong, Y., and Liu, Y., 2020. Identifying Urban Residents’ Activity Space at Multiple Geographic Scales Using Mobile Phone Data. </w:t>
      </w:r>
      <w:r>
        <w:rPr>
          <w:i/>
          <w:iCs/>
        </w:rPr>
        <w:t>ISPRS International Journal of Geo-Information</w:t>
      </w:r>
      <w:r>
        <w:t>, 9, 241.</w:t>
      </w:r>
    </w:p>
    <w:p w14:paraId="495B5570" w14:textId="77777777" w:rsidR="00D13CEE" w:rsidRDefault="00D13CEE" w:rsidP="00D13CEE">
      <w:pPr>
        <w:pStyle w:val="Bibliography"/>
      </w:pPr>
      <w:r>
        <w:t>Gravy Analytics, 2023a. Frequently asked questions.</w:t>
      </w:r>
    </w:p>
    <w:p w14:paraId="4FE988FF" w14:textId="77777777" w:rsidR="00D13CEE" w:rsidRDefault="00D13CEE" w:rsidP="00D13CEE">
      <w:pPr>
        <w:pStyle w:val="Bibliography"/>
      </w:pPr>
      <w:r>
        <w:t>Gravy Analytics, 2023b. Consumer privacy.</w:t>
      </w:r>
    </w:p>
    <w:p w14:paraId="4D397A46" w14:textId="77777777" w:rsidR="00D13CEE" w:rsidRDefault="00D13CEE" w:rsidP="00D13CEE">
      <w:pPr>
        <w:pStyle w:val="Bibliography"/>
      </w:pPr>
      <w:r>
        <w:t>Gravy Analytics, 2023c. How to Use Gravy Forensic Flags for Retail and Transportation Analysis.</w:t>
      </w:r>
    </w:p>
    <w:p w14:paraId="3114AEE4" w14:textId="77777777" w:rsidR="00D13CEE" w:rsidRDefault="00D13CEE" w:rsidP="00D13CEE">
      <w:pPr>
        <w:pStyle w:val="Bibliography"/>
      </w:pPr>
      <w:r>
        <w:t xml:space="preserve">Hillier, A., Smith, T.E., Whiteman, E.D., and Chrisinger, B.W., 2017. Discrete choice model of food store trips using National Household Food Acquisition and Purchase Survey (FoodAPS). </w:t>
      </w:r>
      <w:r>
        <w:rPr>
          <w:i/>
          <w:iCs/>
        </w:rPr>
        <w:t>International Journal of Environmental Research and Public Health</w:t>
      </w:r>
      <w:r>
        <w:t>, 14 (10), 1133.</w:t>
      </w:r>
    </w:p>
    <w:p w14:paraId="0186240B" w14:textId="77777777" w:rsidR="00D13CEE" w:rsidRDefault="00D13CEE" w:rsidP="00D13CEE">
      <w:pPr>
        <w:pStyle w:val="Bibliography"/>
      </w:pPr>
      <w:r>
        <w:t xml:space="preserve">Hodges, A.W. and Stevens, T.J., 2013. Local food systems in Florida: Consumer characteristics and economic impacts. </w:t>
      </w:r>
      <w:r>
        <w:rPr>
          <w:i/>
          <w:iCs/>
        </w:rPr>
        <w:t>In</w:t>
      </w:r>
      <w:r>
        <w:t xml:space="preserve">: </w:t>
      </w:r>
      <w:r>
        <w:rPr>
          <w:i/>
          <w:iCs/>
        </w:rPr>
        <w:t>Proceedings of the Florida State Horticultural Society</w:t>
      </w:r>
      <w:r>
        <w:t>. 338–345.</w:t>
      </w:r>
    </w:p>
    <w:p w14:paraId="12216ADA" w14:textId="77777777" w:rsidR="00D13CEE" w:rsidRDefault="00D13CEE" w:rsidP="00D13CEE">
      <w:pPr>
        <w:pStyle w:val="Bibliography"/>
      </w:pPr>
      <w:r>
        <w:t xml:space="preserve">Horn, A.L., Bell, B.M., Bulle Bueno, B.G., Bahrami, M., Bozkaya, B., Cui, Y., Wilson, J.P., Pentland, A., Moro, E., and De La Haye, K., 2023. Population mobility data provides meaningful indicators of fast food intake and diet-related diseases in diverse populations. </w:t>
      </w:r>
      <w:r>
        <w:rPr>
          <w:i/>
          <w:iCs/>
        </w:rPr>
        <w:t>npj Digital Medicine</w:t>
      </w:r>
      <w:r>
        <w:t>, 6 (1), 208.</w:t>
      </w:r>
    </w:p>
    <w:p w14:paraId="270CF129" w14:textId="77777777" w:rsidR="00D13CEE" w:rsidRDefault="00D13CEE" w:rsidP="00D13CEE">
      <w:pPr>
        <w:pStyle w:val="Bibliography"/>
      </w:pPr>
      <w:r>
        <w:t xml:space="preserve">Hu, Y., Quigley, B.M., and Taylor, D., 2021. Human mobility data and machine learning reveal geographic differences in alcohol sales and alcohol outlet visits across U.S. states during COVID-19. </w:t>
      </w:r>
      <w:r>
        <w:rPr>
          <w:i/>
          <w:iCs/>
        </w:rPr>
        <w:t>PLOS ONE</w:t>
      </w:r>
      <w:r>
        <w:t>, 16 (12), e0255757.</w:t>
      </w:r>
    </w:p>
    <w:p w14:paraId="368C6735" w14:textId="77777777" w:rsidR="00D13CEE" w:rsidRDefault="00D13CEE" w:rsidP="00D13CEE">
      <w:pPr>
        <w:pStyle w:val="Bibliography"/>
      </w:pPr>
      <w:r>
        <w:t xml:space="preserve">Jin, A., Chen, X., Huang, X., Li, Z., Caspi, C.E., and Xu, R., 2023. Selective Daily Mobility Bias in the Community Food Environment: Case Study of Greater Hartford, Connecticut. </w:t>
      </w:r>
      <w:r>
        <w:rPr>
          <w:i/>
          <w:iCs/>
        </w:rPr>
        <w:t>Nutrients</w:t>
      </w:r>
      <w:r>
        <w:t>, 15 (2).</w:t>
      </w:r>
    </w:p>
    <w:p w14:paraId="43602C04" w14:textId="77777777" w:rsidR="00D13CEE" w:rsidRDefault="00D13CEE" w:rsidP="00D13CEE">
      <w:pPr>
        <w:pStyle w:val="Bibliography"/>
      </w:pPr>
      <w:r>
        <w:t>John, S., Sundermeir, S.M., and Gardner, K., 2023. Stretching the dollar: Community-informed opportunities to improve healthy food access through dollar stores.</w:t>
      </w:r>
    </w:p>
    <w:p w14:paraId="5B8569D2" w14:textId="77777777" w:rsidR="00D13CEE" w:rsidRDefault="00D13CEE" w:rsidP="00D13CEE">
      <w:pPr>
        <w:pStyle w:val="Bibliography"/>
      </w:pPr>
      <w:r>
        <w:t xml:space="preserve">Kalter, M.-J.O., Geurs, K.T., and Wismans, L., 2021. Post COVID-19 teleworking and car use intentions. Evidence from large scale GPS-tracking and survey data in the Netherlands. </w:t>
      </w:r>
      <w:r>
        <w:rPr>
          <w:i/>
          <w:iCs/>
        </w:rPr>
        <w:t>Transportation Research Interdisciplinary Perspectives</w:t>
      </w:r>
      <w:r>
        <w:t>, 12, 100498.</w:t>
      </w:r>
    </w:p>
    <w:p w14:paraId="28398B5C" w14:textId="77777777" w:rsidR="00D13CEE" w:rsidRDefault="00D13CEE" w:rsidP="00D13CEE">
      <w:pPr>
        <w:pStyle w:val="Bibliography"/>
      </w:pPr>
      <w:r>
        <w:t xml:space="preserve">Khan, A.A., 1992. An integrated approach to measuring potential spatial access to health care services. </w:t>
      </w:r>
      <w:r>
        <w:rPr>
          <w:i/>
          <w:iCs/>
        </w:rPr>
        <w:t>Socio-Economic Planning Sciences</w:t>
      </w:r>
      <w:r>
        <w:t>, 26 (4), 275–287.</w:t>
      </w:r>
    </w:p>
    <w:p w14:paraId="42A41BBE" w14:textId="77777777" w:rsidR="00D13CEE" w:rsidRDefault="00D13CEE" w:rsidP="00D13CEE">
      <w:pPr>
        <w:pStyle w:val="Bibliography"/>
      </w:pPr>
      <w:r>
        <w:t xml:space="preserve">Kwan, M.-P., 2016. Algorithmic Geographies: Big Data, Algorithmic Uncertainty, and the Production of Geographic Knowledge. </w:t>
      </w:r>
      <w:r>
        <w:rPr>
          <w:i/>
          <w:iCs/>
        </w:rPr>
        <w:t>Annals of the American Association of Geographers</w:t>
      </w:r>
      <w:r>
        <w:t>, 106 (2), 274–282.</w:t>
      </w:r>
    </w:p>
    <w:p w14:paraId="2CC92144" w14:textId="77777777" w:rsidR="00D13CEE" w:rsidRDefault="00D13CEE" w:rsidP="00D13CEE">
      <w:pPr>
        <w:pStyle w:val="Bibliography"/>
      </w:pPr>
      <w:r>
        <w:t xml:space="preserve">Larsen, K. and Gilliland, J., 2008. Mapping the evolution of’food deserts’ in a Canadian city: Supermarket accessibility in London, Ontario, 1961–2005. </w:t>
      </w:r>
      <w:r>
        <w:rPr>
          <w:i/>
          <w:iCs/>
        </w:rPr>
        <w:t>International journal of health geographics</w:t>
      </w:r>
      <w:r>
        <w:t>, 7 (1), 1–16.</w:t>
      </w:r>
    </w:p>
    <w:p w14:paraId="3B0DEDFE" w14:textId="77777777" w:rsidR="00D13CEE" w:rsidRDefault="00D13CEE" w:rsidP="00D13CEE">
      <w:pPr>
        <w:pStyle w:val="Bibliography"/>
      </w:pPr>
      <w:r>
        <w:t xml:space="preserve">Leroy, J.L., Ruel, M., Frongillo, E.A., Harris, J., and Ballard, T.J., 2015. Measuring the food access dimension of food security: a critical review and mapping of indicators. </w:t>
      </w:r>
      <w:r>
        <w:rPr>
          <w:i/>
          <w:iCs/>
        </w:rPr>
        <w:t>Food and nutrition bulletin</w:t>
      </w:r>
      <w:r>
        <w:t>, 36 (2), 167–195.</w:t>
      </w:r>
    </w:p>
    <w:p w14:paraId="206FFD45" w14:textId="77777777" w:rsidR="00D13CEE" w:rsidRDefault="00D13CEE" w:rsidP="00D13CEE">
      <w:pPr>
        <w:pStyle w:val="Bibliography"/>
      </w:pPr>
      <w:r>
        <w:t xml:space="preserve">Lewis, F.W., Mandal, A., Stevens, A., and Jones, C., 2018. Food deserts and food insecurity: a case study in Jacksonville, Florida. </w:t>
      </w:r>
      <w:r>
        <w:rPr>
          <w:i/>
          <w:iCs/>
        </w:rPr>
        <w:t>Journal of Behavioral &amp; Social Sciences</w:t>
      </w:r>
      <w:r>
        <w:t>, 5 (1).</w:t>
      </w:r>
    </w:p>
    <w:p w14:paraId="03540B4C" w14:textId="77777777" w:rsidR="00D13CEE" w:rsidRDefault="00D13CEE" w:rsidP="00D13CEE">
      <w:pPr>
        <w:pStyle w:val="Bibliography"/>
      </w:pPr>
      <w:r>
        <w:t xml:space="preserve">Li, J. and Kim, C., 2020. Exploring relationships of grocery shopping patterns and healthy food accessibility in residential neighborhoods and activity space. </w:t>
      </w:r>
      <w:r>
        <w:rPr>
          <w:i/>
          <w:iCs/>
        </w:rPr>
        <w:t>Applied Geography</w:t>
      </w:r>
      <w:r>
        <w:t>, 116, 102169.</w:t>
      </w:r>
    </w:p>
    <w:p w14:paraId="4A42242C" w14:textId="77777777" w:rsidR="00D13CEE" w:rsidRDefault="00D13CEE" w:rsidP="00D13CEE">
      <w:pPr>
        <w:pStyle w:val="Bibliography"/>
      </w:pPr>
      <w:r>
        <w:lastRenderedPageBreak/>
        <w:t xml:space="preserve">Li, Z., Ning, H., Jing, F., and Lessani, M.N., 2023. Understanding the bias of mobile location data across spatial scales and over time: a comprehensive analysis of SafeGraph data in the United States. </w:t>
      </w:r>
      <w:r>
        <w:rPr>
          <w:i/>
          <w:iCs/>
        </w:rPr>
        <w:t>Available at SSRN 4383333</w:t>
      </w:r>
      <w:r>
        <w:t>.</w:t>
      </w:r>
    </w:p>
    <w:p w14:paraId="6672835A" w14:textId="77777777" w:rsidR="00D13CEE" w:rsidRDefault="00D13CEE" w:rsidP="00D13CEE">
      <w:pPr>
        <w:pStyle w:val="Bibliography"/>
      </w:pPr>
      <w:r>
        <w:t xml:space="preserve">Liu, B., Widener, M., Burgoine, T., and Hammond, D., 2020. Association between time-weighted activity space-based exposures to fast food outlets and fast food consumption among young adults in urban Canada. </w:t>
      </w:r>
      <w:r>
        <w:rPr>
          <w:i/>
          <w:iCs/>
        </w:rPr>
        <w:t>International Journal of Behavioral Nutrition and Physical Activity</w:t>
      </w:r>
      <w:r>
        <w:t>, 17 (1), 62.</w:t>
      </w:r>
    </w:p>
    <w:p w14:paraId="5225FC98" w14:textId="77777777" w:rsidR="00D13CEE" w:rsidRDefault="00D13CEE" w:rsidP="00D13CEE">
      <w:pPr>
        <w:pStyle w:val="Bibliography"/>
      </w:pPr>
      <w:r>
        <w:t xml:space="preserve">Liu, J.L., Han, B., and Cohen, D.A., 2015. Peer reviewed: beyond neighborhood food environments: distance traveled to food establishments in 5 US Cities, 2009–2011. </w:t>
      </w:r>
      <w:r>
        <w:rPr>
          <w:i/>
          <w:iCs/>
        </w:rPr>
        <w:t>Preventing chronic disease</w:t>
      </w:r>
      <w:r>
        <w:t>, 12.</w:t>
      </w:r>
    </w:p>
    <w:p w14:paraId="16583873" w14:textId="77777777" w:rsidR="00D13CEE" w:rsidRDefault="00D13CEE" w:rsidP="00D13CEE">
      <w:pPr>
        <w:pStyle w:val="Bibliography"/>
      </w:pPr>
      <w:r>
        <w:t xml:space="preserve">Lucan, S.C., Maroko, A.R., Seitchik, J.L., Yoon, D.H., Sperry, L.E., and Schechter, C.B., 2018. Unexpected neighborhood sources of food and drink: implications for research and community health. </w:t>
      </w:r>
      <w:r>
        <w:rPr>
          <w:i/>
          <w:iCs/>
        </w:rPr>
        <w:t>American Journal of Preventive Medicine</w:t>
      </w:r>
      <w:r>
        <w:t>, 55 (2), e29–e38.</w:t>
      </w:r>
    </w:p>
    <w:p w14:paraId="517A5676" w14:textId="77777777" w:rsidR="00D13CEE" w:rsidRDefault="00D13CEE" w:rsidP="00D13CEE">
      <w:pPr>
        <w:pStyle w:val="Bibliography"/>
      </w:pPr>
      <w:r>
        <w:t xml:space="preserve">Ma, X., Liese, A.D., Hibbert, J., Bell, B.A., Wilcox, S., and Sharpe, P.A., 2017. The association between food security and store-specific and overall food shopping behaviors. </w:t>
      </w:r>
      <w:r>
        <w:rPr>
          <w:i/>
          <w:iCs/>
        </w:rPr>
        <w:t>Journal of the Academy of Nutrition and Dietetics</w:t>
      </w:r>
      <w:r>
        <w:t>, 117 (12), 1931–1940.</w:t>
      </w:r>
    </w:p>
    <w:p w14:paraId="5D53E008" w14:textId="77777777" w:rsidR="00D13CEE" w:rsidRDefault="00D13CEE" w:rsidP="00D13CEE">
      <w:pPr>
        <w:pStyle w:val="Bibliography"/>
      </w:pPr>
      <w:r>
        <w:t xml:space="preserve">Martin, H., Hong, Y., Wiedemann, N., Bucher, D., and Raubal, M., 2023. Trackintel: An open-source Python library for human mobility analysis. </w:t>
      </w:r>
      <w:r>
        <w:rPr>
          <w:i/>
          <w:iCs/>
        </w:rPr>
        <w:t>Computers, Environment and Urban Systems</w:t>
      </w:r>
      <w:r>
        <w:t>, 101, 101938.</w:t>
      </w:r>
    </w:p>
    <w:p w14:paraId="75C673B6" w14:textId="77777777" w:rsidR="00D13CEE" w:rsidRDefault="00D13CEE" w:rsidP="00D13CEE">
      <w:pPr>
        <w:pStyle w:val="Bibliography"/>
      </w:pPr>
      <w:r>
        <w:t xml:space="preserve">Nguyen, M.H., Armoogum, J., Madre, J.-L., and Garcia, C., 2020. Reviewing trip purpose imputation in GPS-based travel surveys. </w:t>
      </w:r>
      <w:r>
        <w:rPr>
          <w:i/>
          <w:iCs/>
        </w:rPr>
        <w:t>Journal of Traffic and Transportation Engineering (English Edition)</w:t>
      </w:r>
      <w:r>
        <w:t>, 7 (4), 395–412.</w:t>
      </w:r>
    </w:p>
    <w:p w14:paraId="59520108" w14:textId="77777777" w:rsidR="00D13CEE" w:rsidRDefault="00D13CEE" w:rsidP="00D13CEE">
      <w:pPr>
        <w:pStyle w:val="Bibliography"/>
      </w:pPr>
      <w:r>
        <w:t xml:space="preserve">Nguyen, T.T., Hoang, T.D., Pham, M.T., Vu, T.T., Nguyen, T.H., Huynh, Q.-T., and Jo, J., 2020. Monitoring agriculture areas with satellite images and deep learning. </w:t>
      </w:r>
      <w:r>
        <w:rPr>
          <w:i/>
          <w:iCs/>
        </w:rPr>
        <w:t>Applied Soft Computing</w:t>
      </w:r>
      <w:r>
        <w:t>, 95, 106565.</w:t>
      </w:r>
    </w:p>
    <w:p w14:paraId="39FE69BF" w14:textId="77777777" w:rsidR="00D13CEE" w:rsidRDefault="00D13CEE" w:rsidP="00D13CEE">
      <w:pPr>
        <w:pStyle w:val="Bibliography"/>
      </w:pPr>
      <w:r>
        <w:t>Rabbitt, M.P., Hales, L.J., Burke, M.P., and Coleman-Jensen, A., 2023. Household food security in the United States in 2022.</w:t>
      </w:r>
    </w:p>
    <w:p w14:paraId="702B960E" w14:textId="77777777" w:rsidR="00D13CEE" w:rsidRDefault="00D13CEE" w:rsidP="00D13CEE">
      <w:pPr>
        <w:pStyle w:val="Bibliography"/>
      </w:pPr>
      <w:r>
        <w:t xml:space="preserve">Rabianski, J.S., 2003. Primary and secondary data: Concepts, concerns, errors, and issues. </w:t>
      </w:r>
      <w:r>
        <w:rPr>
          <w:i/>
          <w:iCs/>
        </w:rPr>
        <w:t>The Appraisal Journal</w:t>
      </w:r>
      <w:r>
        <w:t>, 71 (1), 43–55.</w:t>
      </w:r>
    </w:p>
    <w:p w14:paraId="532896D6" w14:textId="77777777" w:rsidR="00D13CEE" w:rsidRDefault="00D13CEE" w:rsidP="00D13CEE">
      <w:pPr>
        <w:pStyle w:val="Bibliography"/>
      </w:pPr>
      <w:r>
        <w:t xml:space="preserve">Sadler, R.C. and Gilliland, J.A., 2015. Comparing children’s GPS tracks with geospatial proxies for exposure to junk food. </w:t>
      </w:r>
      <w:r>
        <w:rPr>
          <w:i/>
          <w:iCs/>
        </w:rPr>
        <w:t>Spatial and spatio-temporal epidemiology</w:t>
      </w:r>
      <w:r>
        <w:t>, 14, 55–61.</w:t>
      </w:r>
    </w:p>
    <w:p w14:paraId="572F8468" w14:textId="77777777" w:rsidR="00D13CEE" w:rsidRDefault="00D13CEE" w:rsidP="00D13CEE">
      <w:pPr>
        <w:pStyle w:val="Bibliography"/>
      </w:pPr>
      <w:r>
        <w:t xml:space="preserve">Siddiqui, N.Z., Wei, L., Mackenbach, J.D., Pinho, M.G.M., Helbich, M., Schoonmade, L.J., and Beulens, J.W.J., 2024. Global positioning system-based food environment exposures, diet-related, and cardiometabolic health outcomes: a systematic review and research agenda. </w:t>
      </w:r>
      <w:r>
        <w:rPr>
          <w:i/>
          <w:iCs/>
        </w:rPr>
        <w:t>International Journal of Health Geographics</w:t>
      </w:r>
      <w:r>
        <w:t>, 23 (1), 3.</w:t>
      </w:r>
    </w:p>
    <w:p w14:paraId="54F75C80" w14:textId="77777777" w:rsidR="00D13CEE" w:rsidRDefault="00D13CEE" w:rsidP="00D13CEE">
      <w:pPr>
        <w:pStyle w:val="Bibliography"/>
      </w:pPr>
      <w:r>
        <w:t xml:space="preserve">Simelane, K.S. and Worth, S., 2020. Food and Nutrition Security Theory. </w:t>
      </w:r>
      <w:r>
        <w:rPr>
          <w:i/>
          <w:iCs/>
        </w:rPr>
        <w:t>Food and Nutrition Bulletin</w:t>
      </w:r>
      <w:r>
        <w:t>, 41 (3), 367–379.</w:t>
      </w:r>
    </w:p>
    <w:p w14:paraId="30A488B9" w14:textId="77777777" w:rsidR="00D13CEE" w:rsidRDefault="00D13CEE" w:rsidP="00D13CEE">
      <w:pPr>
        <w:pStyle w:val="Bibliography"/>
      </w:pPr>
      <w:r>
        <w:t xml:space="preserve">Singleton, C.R., Wright, L.A., McDonald, M., Archer, I.G., Bell, C.N., McLoughlin, G.M., Houghtaling, B., Cooksey Stowers, K., and Anderson Steeves, E., 2023. Structural racism and geographic access to food retailers in the United States: A scoping review. </w:t>
      </w:r>
      <w:r>
        <w:rPr>
          <w:i/>
          <w:iCs/>
        </w:rPr>
        <w:t>Health &amp; Place</w:t>
      </w:r>
      <w:r>
        <w:t>, 83, 103089.</w:t>
      </w:r>
    </w:p>
    <w:p w14:paraId="331DDC1A" w14:textId="77777777" w:rsidR="00D13CEE" w:rsidRDefault="00D13CEE" w:rsidP="00D13CEE">
      <w:pPr>
        <w:pStyle w:val="Bibliography"/>
      </w:pPr>
      <w:r>
        <w:t xml:space="preserve">Smith, L.G., Ma, M.Y., Widener, M.J., and Farber, S., 2023. Geographies of grocery shopping in major Canadian cities: Evidence from large-scale mobile app data. </w:t>
      </w:r>
      <w:r>
        <w:rPr>
          <w:i/>
          <w:iCs/>
        </w:rPr>
        <w:t>Environment and Planning B: Urban Analytics and City Science</w:t>
      </w:r>
      <w:r>
        <w:t>, 50 (3), 723–739.</w:t>
      </w:r>
    </w:p>
    <w:p w14:paraId="1B91A272" w14:textId="77777777" w:rsidR="00D13CEE" w:rsidRDefault="00D13CEE" w:rsidP="00D13CEE">
      <w:pPr>
        <w:pStyle w:val="Bibliography"/>
      </w:pPr>
      <w:r>
        <w:lastRenderedPageBreak/>
        <w:t>Squire, R.F., 2019. An Interactive Guide to Analyze Demographic Profiles from SafeGraph Patterns Data.</w:t>
      </w:r>
    </w:p>
    <w:p w14:paraId="3D11B074" w14:textId="77777777" w:rsidR="00D13CEE" w:rsidRDefault="00D13CEE" w:rsidP="00D13CEE">
      <w:pPr>
        <w:pStyle w:val="Bibliography"/>
      </w:pPr>
      <w:r>
        <w:t xml:space="preserve">Supernak, J., 1967. Travel-time budget: a critique. </w:t>
      </w:r>
      <w:r>
        <w:rPr>
          <w:i/>
          <w:iCs/>
        </w:rPr>
        <w:t>Transportation Science</w:t>
      </w:r>
      <w:r>
        <w:t>, 1, 261–265.</w:t>
      </w:r>
    </w:p>
    <w:p w14:paraId="6AAB1F17" w14:textId="77777777" w:rsidR="00D13CEE" w:rsidRDefault="00D13CEE" w:rsidP="00D13CEE">
      <w:pPr>
        <w:pStyle w:val="Bibliography"/>
      </w:pPr>
      <w:r>
        <w:t xml:space="preserve">Tadesse, G., Abate, G.T., and Zewdie, T., 2020. Biases in self-reported food insecurity measurement: A list experiment approach. </w:t>
      </w:r>
      <w:r>
        <w:rPr>
          <w:i/>
          <w:iCs/>
        </w:rPr>
        <w:t>Food Policy</w:t>
      </w:r>
      <w:r>
        <w:t>, 92, 101862.</w:t>
      </w:r>
    </w:p>
    <w:p w14:paraId="41D4A41A" w14:textId="77777777" w:rsidR="00D13CEE" w:rsidRDefault="00D13CEE" w:rsidP="00D13CEE">
      <w:pPr>
        <w:pStyle w:val="Bibliography"/>
      </w:pPr>
      <w:r>
        <w:t xml:space="preserve">The Food Industry Association, 2019. </w:t>
      </w:r>
      <w:r>
        <w:rPr>
          <w:i/>
          <w:iCs/>
        </w:rPr>
        <w:t>U.S. grocery shopper trends</w:t>
      </w:r>
      <w:r>
        <w:t>.</w:t>
      </w:r>
    </w:p>
    <w:p w14:paraId="15A83EC2" w14:textId="77777777" w:rsidR="00D13CEE" w:rsidRDefault="00D13CEE" w:rsidP="00D13CEE">
      <w:pPr>
        <w:pStyle w:val="Bibliography"/>
      </w:pPr>
      <w:r>
        <w:t xml:space="preserve">Todd, J.E. and Scharadin, B., 2016. </w:t>
      </w:r>
      <w:r>
        <w:rPr>
          <w:i/>
          <w:iCs/>
        </w:rPr>
        <w:t>Where households get food in a typical week: Findings from USDA’s FoodAPS</w:t>
      </w:r>
      <w:r>
        <w:t>.</w:t>
      </w:r>
    </w:p>
    <w:p w14:paraId="727C4CA0" w14:textId="77777777" w:rsidR="00D13CEE" w:rsidRDefault="00D13CEE" w:rsidP="00D13CEE">
      <w:pPr>
        <w:pStyle w:val="Bibliography"/>
      </w:pPr>
      <w:r>
        <w:t>U.S. Census Bureau, 2022. American Community Survey 5-Year Estimates (2017–2021), Jacksonville city, Florida.</w:t>
      </w:r>
    </w:p>
    <w:p w14:paraId="25948027" w14:textId="77777777" w:rsidR="00D13CEE" w:rsidRDefault="00D13CEE" w:rsidP="00D13CEE">
      <w:pPr>
        <w:pStyle w:val="Bibliography"/>
      </w:pPr>
      <w:r>
        <w:t xml:space="preserve">Ver Ploeg, M., Breneman, V., Farrigan, T., Hamrick, K., Hopkins, D., Kaufman, P., Lin, B.-H., Nord, M., Smith, T.A., Williams, R., and others, 2009. </w:t>
      </w:r>
      <w:r>
        <w:rPr>
          <w:i/>
          <w:iCs/>
        </w:rPr>
        <w:t>Access to affordable and nutritious food: measuring and understanding food deserts and their consequences: report to congress</w:t>
      </w:r>
      <w:r>
        <w:t>.</w:t>
      </w:r>
    </w:p>
    <w:p w14:paraId="4D050C8B" w14:textId="77777777" w:rsidR="00D13CEE" w:rsidRDefault="00D13CEE" w:rsidP="00D13CEE">
      <w:pPr>
        <w:pStyle w:val="Bibliography"/>
      </w:pPr>
      <w:r>
        <w:t xml:space="preserve">Ver Ploeg, M., Mancino, L., Todd, J.E., Clay, D.M., and Scharadin, B., 2015. </w:t>
      </w:r>
      <w:r>
        <w:rPr>
          <w:i/>
          <w:iCs/>
        </w:rPr>
        <w:t>Where do Americans usually shop for food and how do they travel to get there? Initial findings from the National Household Food Acquisition and Purchase Survey</w:t>
      </w:r>
      <w:r>
        <w:t>.</w:t>
      </w:r>
    </w:p>
    <w:p w14:paraId="55BF090F" w14:textId="77777777" w:rsidR="00D13CEE" w:rsidRDefault="00D13CEE" w:rsidP="00D13CEE">
      <w:pPr>
        <w:pStyle w:val="Bibliography"/>
      </w:pPr>
      <w:r>
        <w:t xml:space="preserve">Wray, A., Martin, G., Doherty, S., and Gilliland, J., 2023. Analyzing differences between spatial exposure estimation methods: A case study of outdoor food and beverage advertising in London, Canada. </w:t>
      </w:r>
      <w:r>
        <w:rPr>
          <w:i/>
          <w:iCs/>
        </w:rPr>
        <w:t>Health &amp; Place</w:t>
      </w:r>
      <w:r>
        <w:t>, 79, 102641.</w:t>
      </w:r>
    </w:p>
    <w:p w14:paraId="1CCB791D" w14:textId="77777777" w:rsidR="00D13CEE" w:rsidRDefault="00D13CEE" w:rsidP="00D13CEE">
      <w:pPr>
        <w:pStyle w:val="Bibliography"/>
      </w:pPr>
      <w:r>
        <w:t xml:space="preserve">Xie, H., Li, D., Wang, Y., and Kawai, Y., 2023. An early warning model of type 2 diabetes risk based on POI visit history and food access management. </w:t>
      </w:r>
      <w:r>
        <w:rPr>
          <w:i/>
          <w:iCs/>
        </w:rPr>
        <w:t>PLOS ONE</w:t>
      </w:r>
      <w:r>
        <w:t>, 18 (7), e0288231.</w:t>
      </w:r>
    </w:p>
    <w:p w14:paraId="44F22042" w14:textId="77777777" w:rsidR="00D13CEE" w:rsidRDefault="00D13CEE" w:rsidP="00D13CEE">
      <w:pPr>
        <w:pStyle w:val="Bibliography"/>
      </w:pPr>
      <w:r>
        <w:t xml:space="preserve">Xu, R., Huang, X., Zhang, K., Lyu, W., Ghosh, D., Li, Z., and Chen, X., 2023. Integrating human activity into food environments can better predict cardiometabolic diseases in the United States. </w:t>
      </w:r>
      <w:r>
        <w:rPr>
          <w:i/>
          <w:iCs/>
        </w:rPr>
        <w:t>Nature Communications</w:t>
      </w:r>
      <w:r>
        <w:t>, 14 (1), 7326.</w:t>
      </w:r>
    </w:p>
    <w:p w14:paraId="17CC4BD6" w14:textId="77777777" w:rsidR="00D13CEE" w:rsidRDefault="00D13CEE" w:rsidP="00D13CEE">
      <w:pPr>
        <w:pStyle w:val="Bibliography"/>
      </w:pPr>
      <w:r>
        <w:t xml:space="preserve">Xu, Y., Zhao, X., Lovreglio, R., Kuligowski, E., Nilsson, D., Cova, T.J., and Yan, X., 2022. A highway vehicle routing dataset during the 2019 Kincade Fire evacuation. </w:t>
      </w:r>
      <w:r>
        <w:rPr>
          <w:i/>
          <w:iCs/>
        </w:rPr>
        <w:t>Scientific data</w:t>
      </w:r>
      <w:r>
        <w:t>, 9 (1), 608.</w:t>
      </w:r>
    </w:p>
    <w:p w14:paraId="13860BA4" w14:textId="77777777" w:rsidR="00D13CEE" w:rsidRDefault="00D13CEE" w:rsidP="00D13CEE">
      <w:pPr>
        <w:pStyle w:val="Bibliography"/>
      </w:pPr>
      <w:r>
        <w:t xml:space="preserve">Zenk, S.N., Matthews, S.A., Kraft, A.N., and Jones, K.K., 2018. How many days of global positioning system (GPS) monitoring do you need to measure activity space environments in health research? </w:t>
      </w:r>
      <w:r>
        <w:rPr>
          <w:i/>
          <w:iCs/>
        </w:rPr>
        <w:t>Health &amp; place</w:t>
      </w:r>
      <w:r>
        <w:t>, 51, 52–60.</w:t>
      </w:r>
    </w:p>
    <w:p w14:paraId="18793D37" w14:textId="77777777" w:rsidR="00D13CEE" w:rsidRDefault="00D13CEE" w:rsidP="00D13CEE">
      <w:pPr>
        <w:pStyle w:val="Bibliography"/>
      </w:pPr>
      <w:r>
        <w:t xml:space="preserve">Zenk, S.N., Schulz, A.J., Matthews, S.A., Odoms-Young, A., Wilbur, J., Wegrzyn, L., Gibbs, K., Braunschweig, C., and Stokes, C., 2011. Activity space environment and dietary and physical activity behaviors: a pilot study. </w:t>
      </w:r>
      <w:r>
        <w:rPr>
          <w:i/>
          <w:iCs/>
        </w:rPr>
        <w:t>Health &amp; place</w:t>
      </w:r>
      <w:r>
        <w:t>, 17 (5), 1150–1161.</w:t>
      </w:r>
    </w:p>
    <w:p w14:paraId="7E2E2804" w14:textId="77777777" w:rsidR="00D13CEE" w:rsidRDefault="00D13CEE" w:rsidP="00D13CEE">
      <w:pPr>
        <w:pStyle w:val="Bibliography"/>
      </w:pPr>
      <w:r>
        <w:t xml:space="preserve">Zhang, L., Misir, A., Boshuizen, H., and Ocké, M., 2021. A Systematic Review and Meta-Analysis of Validation Studies Performed on Dietary Record Apps. </w:t>
      </w:r>
      <w:r>
        <w:rPr>
          <w:i/>
          <w:iCs/>
        </w:rPr>
        <w:t>Advances in Nutrition</w:t>
      </w:r>
      <w:r>
        <w:t>, 12 (6), 2321–2332.</w:t>
      </w:r>
    </w:p>
    <w:p w14:paraId="4BC214C4" w14:textId="77777777" w:rsidR="00D13CEE" w:rsidRDefault="00D13CEE" w:rsidP="00D13CEE">
      <w:pPr>
        <w:pStyle w:val="Bibliography"/>
      </w:pPr>
      <w:r>
        <w:t xml:space="preserve">Zhao, K., Tarkoma, S., Liu, S., and Vo, H., 2016. Urban human mobility data mining: An overview. </w:t>
      </w:r>
      <w:r>
        <w:rPr>
          <w:i/>
          <w:iCs/>
        </w:rPr>
        <w:t>In</w:t>
      </w:r>
      <w:r>
        <w:t xml:space="preserve">: </w:t>
      </w:r>
      <w:r>
        <w:rPr>
          <w:i/>
          <w:iCs/>
        </w:rPr>
        <w:t>2016 IEEE International Conference on Big Data (Big Data)</w:t>
      </w:r>
      <w:r>
        <w:t>. 1911–1920.</w:t>
      </w:r>
    </w:p>
    <w:p w14:paraId="6FA39205" w14:textId="77777777" w:rsidR="00D13CEE" w:rsidRDefault="00D13CEE" w:rsidP="00D13CEE">
      <w:pPr>
        <w:pStyle w:val="Bibliography"/>
      </w:pPr>
      <w:r>
        <w:t xml:space="preserve">Zhao, X., Xu, Y., Lovreglio, R., Kuligowski, E., Nilsson, D., Cova, T.J., Wu, A., and Yan, X., 2022. Estimating wildfire evacuation decision and departure timing using large-scale GPS data. </w:t>
      </w:r>
      <w:r>
        <w:rPr>
          <w:i/>
          <w:iCs/>
        </w:rPr>
        <w:t>Transportation research part D: transport and environment</w:t>
      </w:r>
      <w:r>
        <w:t>, 107, 103277.</w:t>
      </w:r>
    </w:p>
    <w:p w14:paraId="29000750" w14:textId="6D9DBD67" w:rsidR="00E91F27" w:rsidRPr="00B2155C" w:rsidRDefault="007964BA" w:rsidP="00385E54">
      <w:pPr>
        <w:pStyle w:val="Newparagraph"/>
        <w:spacing w:line="240" w:lineRule="auto"/>
        <w:sectPr w:rsidR="00E91F27" w:rsidRPr="00B2155C" w:rsidSect="00E91F27">
          <w:pgSz w:w="11901" w:h="16840" w:code="9"/>
          <w:pgMar w:top="1411" w:right="1699" w:bottom="1411" w:left="1699" w:header="706" w:footer="706" w:gutter="0"/>
          <w:lnNumType w:countBy="1" w:restart="continuous"/>
          <w:cols w:space="708"/>
          <w:docGrid w:linePitch="360"/>
        </w:sectPr>
      </w:pPr>
      <w:r w:rsidRPr="00B2155C">
        <w:fldChar w:fldCharType="end"/>
      </w:r>
    </w:p>
    <w:p w14:paraId="45388461" w14:textId="77777777" w:rsidR="00E91F27" w:rsidRPr="00B2155C" w:rsidRDefault="00E91F27" w:rsidP="00E91F27">
      <w:pPr>
        <w:pStyle w:val="Heading1"/>
        <w:spacing w:line="240" w:lineRule="auto"/>
        <w:jc w:val="both"/>
      </w:pPr>
      <w:r w:rsidRPr="00B2155C">
        <w:lastRenderedPageBreak/>
        <w:t xml:space="preserve">Declaration of interests </w:t>
      </w:r>
    </w:p>
    <w:p w14:paraId="4977968E" w14:textId="45A0CF2B" w:rsidR="00FE4713" w:rsidRPr="00B2155C" w:rsidRDefault="00E91F27" w:rsidP="00E91F27">
      <w:pPr>
        <w:pStyle w:val="Newparagraph"/>
        <w:spacing w:line="240" w:lineRule="auto"/>
        <w:ind w:firstLine="0"/>
      </w:pPr>
      <w:r w:rsidRPr="00B2155C">
        <w:t>The authors declare that they have no known competing financial interests or personal relationships that could have appeared to influence the work reported in this paper.</w:t>
      </w:r>
    </w:p>
    <w:sectPr w:rsidR="00FE4713" w:rsidRPr="00B2155C" w:rsidSect="009C4F04">
      <w:pgSz w:w="11901" w:h="16840" w:code="9"/>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Lyu, Duanya" w:date="2024-09-30T17:31:00Z" w:initials="DL">
    <w:p w14:paraId="30BF5DCA" w14:textId="77777777" w:rsidR="00A911B5" w:rsidRDefault="00A911B5" w:rsidP="00A911B5">
      <w:pPr>
        <w:pStyle w:val="CommentText"/>
      </w:pPr>
      <w:r>
        <w:rPr>
          <w:rStyle w:val="CommentReference"/>
        </w:rPr>
        <w:annotationRef/>
      </w:r>
      <w:r>
        <w:t>Reviewer 1, comment5</w:t>
      </w:r>
    </w:p>
  </w:comment>
  <w:comment w:id="1" w:author="Lyu, Duanya" w:date="2024-09-30T16:10:00Z" w:initials="DL">
    <w:p w14:paraId="4D492D31" w14:textId="0661CFCE" w:rsidR="00DC60CA" w:rsidRDefault="00DC60CA" w:rsidP="00DC60CA">
      <w:pPr>
        <w:pStyle w:val="CommentText"/>
      </w:pPr>
      <w:r>
        <w:rPr>
          <w:rStyle w:val="CommentReference"/>
        </w:rPr>
        <w:annotationRef/>
      </w:r>
      <w:r>
        <w:t>Reviewer 1, comment1</w:t>
      </w:r>
    </w:p>
  </w:comment>
  <w:comment w:id="3" w:author="Lyu, Duanya" w:date="2024-09-30T16:10:00Z" w:initials="DL">
    <w:p w14:paraId="3DBBEE62" w14:textId="77777777" w:rsidR="00380E45" w:rsidRDefault="00380E45" w:rsidP="00380E45">
      <w:pPr>
        <w:pStyle w:val="CommentText"/>
      </w:pPr>
      <w:r>
        <w:rPr>
          <w:rStyle w:val="CommentReference"/>
        </w:rPr>
        <w:annotationRef/>
      </w:r>
      <w:r>
        <w:t>Reviewer 1, comment2</w:t>
      </w:r>
    </w:p>
  </w:comment>
  <w:comment w:id="4" w:author="Lyu, Duanya" w:date="2024-10-01T15:49:00Z" w:initials="DL">
    <w:p w14:paraId="4FD4E915" w14:textId="77777777" w:rsidR="00692706" w:rsidRDefault="00692706" w:rsidP="00692706">
      <w:pPr>
        <w:pStyle w:val="CommentText"/>
      </w:pPr>
      <w:r>
        <w:rPr>
          <w:rStyle w:val="CommentReference"/>
        </w:rPr>
        <w:annotationRef/>
      </w:r>
      <w:r>
        <w:t>Reviewer 2, comment1</w:t>
      </w:r>
    </w:p>
  </w:comment>
  <w:comment w:id="6" w:author="Lyu, Duanya" w:date="2024-10-03T16:28:00Z" w:initials="DL">
    <w:p w14:paraId="445F0AC1" w14:textId="77777777" w:rsidR="00FB4185" w:rsidRDefault="00FB4185" w:rsidP="00FB4185">
      <w:pPr>
        <w:pStyle w:val="CommentText"/>
      </w:pPr>
      <w:r>
        <w:rPr>
          <w:rStyle w:val="CommentReference"/>
        </w:rPr>
        <w:annotationRef/>
      </w:r>
      <w:r>
        <w:t>Reviewer1 comment2</w:t>
      </w:r>
    </w:p>
  </w:comment>
  <w:comment w:id="5" w:author="Lyu, Duanya" w:date="2024-09-30T17:31:00Z" w:initials="DL">
    <w:p w14:paraId="09A321D0" w14:textId="7EE34005" w:rsidR="00170875" w:rsidRDefault="00170875" w:rsidP="00170875">
      <w:pPr>
        <w:pStyle w:val="CommentText"/>
      </w:pPr>
      <w:r>
        <w:rPr>
          <w:rStyle w:val="CommentReference"/>
        </w:rPr>
        <w:annotationRef/>
      </w:r>
      <w:r>
        <w:t>Reviewer 1, comment5</w:t>
      </w:r>
    </w:p>
  </w:comment>
  <w:comment w:id="7" w:author="Lyu, Duanya" w:date="2024-10-03T14:36:00Z" w:initials="DL">
    <w:p w14:paraId="3EE9F9C4" w14:textId="77777777" w:rsidR="00FB4185" w:rsidRDefault="007F67AB" w:rsidP="00FB4185">
      <w:pPr>
        <w:pStyle w:val="CommentText"/>
      </w:pPr>
      <w:r>
        <w:rPr>
          <w:rStyle w:val="CommentReference"/>
        </w:rPr>
        <w:annotationRef/>
      </w:r>
      <w:r w:rsidR="00FB4185">
        <w:t>Reviewer1 comment2</w:t>
      </w:r>
      <w:r w:rsidR="00FB4185">
        <w:br/>
        <w:t>Reviewer2 comment1</w:t>
      </w:r>
    </w:p>
  </w:comment>
  <w:comment w:id="8" w:author="Lyu, Duanya" w:date="2024-10-03T14:36:00Z" w:initials="DL">
    <w:p w14:paraId="2BA3E047" w14:textId="792D2DB1" w:rsidR="007F67AB" w:rsidRDefault="007F67AB" w:rsidP="007F67AB">
      <w:pPr>
        <w:pStyle w:val="CommentText"/>
      </w:pPr>
      <w:r>
        <w:rPr>
          <w:rStyle w:val="CommentReference"/>
        </w:rPr>
        <w:annotationRef/>
      </w:r>
      <w:r>
        <w:t>Reviewer2 comment1</w:t>
      </w:r>
    </w:p>
  </w:comment>
  <w:comment w:id="9" w:author="Lyu, Duanya" w:date="2024-09-30T17:09:00Z" w:initials="DL">
    <w:p w14:paraId="10E9DB63" w14:textId="4E7667FD" w:rsidR="001505E6" w:rsidRDefault="001505E6" w:rsidP="001505E6">
      <w:pPr>
        <w:pStyle w:val="CommentText"/>
      </w:pPr>
      <w:r>
        <w:rPr>
          <w:rStyle w:val="CommentReference"/>
        </w:rPr>
        <w:annotationRef/>
      </w:r>
      <w:r>
        <w:t>Reviewer1 comment3</w:t>
      </w:r>
    </w:p>
  </w:comment>
  <w:comment w:id="10" w:author="Lyu, Duanya" w:date="2024-10-03T14:36:00Z" w:initials="DL">
    <w:p w14:paraId="3C957A40" w14:textId="77777777" w:rsidR="007F67AB" w:rsidRDefault="007F67AB" w:rsidP="007F67AB">
      <w:pPr>
        <w:pStyle w:val="CommentText"/>
      </w:pPr>
      <w:r>
        <w:rPr>
          <w:rStyle w:val="CommentReference"/>
        </w:rPr>
        <w:annotationRef/>
      </w:r>
      <w:r>
        <w:t>Reviewer2 comment1</w:t>
      </w:r>
    </w:p>
  </w:comment>
  <w:comment w:id="11" w:author="Lyu, Duanya" w:date="2024-09-30T17:10:00Z" w:initials="DL">
    <w:p w14:paraId="293581CA" w14:textId="5DB21DA4" w:rsidR="001505E6" w:rsidRDefault="001505E6" w:rsidP="001505E6">
      <w:pPr>
        <w:pStyle w:val="CommentText"/>
      </w:pPr>
      <w:r>
        <w:rPr>
          <w:rStyle w:val="CommentReference"/>
        </w:rPr>
        <w:annotationRef/>
      </w:r>
      <w:r>
        <w:t>Reviewer1 comment3</w:t>
      </w:r>
    </w:p>
  </w:comment>
  <w:comment w:id="13" w:author="Lyu, Duanya" w:date="2024-10-01T17:45:00Z" w:initials="DL">
    <w:p w14:paraId="761B8B26" w14:textId="77777777" w:rsidR="008D0608" w:rsidRDefault="008D0608" w:rsidP="008D0608">
      <w:pPr>
        <w:pStyle w:val="CommentText"/>
      </w:pPr>
      <w:r>
        <w:rPr>
          <w:rStyle w:val="CommentReference"/>
        </w:rPr>
        <w:annotationRef/>
      </w:r>
      <w:r>
        <w:t>Review 2 comment2</w:t>
      </w:r>
    </w:p>
  </w:comment>
  <w:comment w:id="14" w:author="Lyu, Duanya" w:date="2024-10-02T14:18:00Z" w:initials="DL">
    <w:p w14:paraId="59E0A130" w14:textId="77777777" w:rsidR="00C45038" w:rsidRDefault="00C45038" w:rsidP="00C45038">
      <w:pPr>
        <w:pStyle w:val="CommentText"/>
      </w:pPr>
      <w:r>
        <w:rPr>
          <w:rStyle w:val="CommentReference"/>
        </w:rPr>
        <w:annotationRef/>
      </w:r>
      <w:r>
        <w:t>Reviwer 2 comment3</w:t>
      </w:r>
    </w:p>
  </w:comment>
  <w:comment w:id="18" w:author="Lyu, Duanya" w:date="2024-10-02T15:50:00Z" w:initials="DL">
    <w:p w14:paraId="47779E6F" w14:textId="77777777" w:rsidR="005706FF" w:rsidRDefault="005706FF" w:rsidP="005706FF">
      <w:pPr>
        <w:pStyle w:val="CommentText"/>
      </w:pPr>
      <w:r>
        <w:rPr>
          <w:rStyle w:val="CommentReference"/>
        </w:rPr>
        <w:annotationRef/>
      </w:r>
      <w:r>
        <w:t>Reviewer2 comment4</w:t>
      </w:r>
    </w:p>
  </w:comment>
  <w:comment w:id="20" w:author="Lyu, Duanya" w:date="2024-10-01T17:46:00Z" w:initials="DL">
    <w:p w14:paraId="5FECF4F6" w14:textId="482A8BBE" w:rsidR="00056C9F" w:rsidRDefault="008D0608" w:rsidP="00056C9F">
      <w:pPr>
        <w:pStyle w:val="CommentText"/>
      </w:pPr>
      <w:r>
        <w:rPr>
          <w:rStyle w:val="CommentReference"/>
        </w:rPr>
        <w:annotationRef/>
      </w:r>
      <w:r w:rsidR="00056C9F">
        <w:t>Review 1 comment6</w:t>
      </w:r>
    </w:p>
    <w:p w14:paraId="3B9369CA" w14:textId="77777777" w:rsidR="00056C9F" w:rsidRDefault="00056C9F" w:rsidP="00056C9F">
      <w:pPr>
        <w:pStyle w:val="CommentText"/>
      </w:pPr>
      <w:r>
        <w:t>Review 2 comment2</w:t>
      </w:r>
    </w:p>
  </w:comment>
  <w:comment w:id="32" w:author="Lyu, Duanya" w:date="2024-10-01T16:47:00Z" w:initials="DL">
    <w:p w14:paraId="7D7F4F00" w14:textId="77777777" w:rsidR="004A58AD" w:rsidRDefault="00D6288C" w:rsidP="004A58AD">
      <w:pPr>
        <w:pStyle w:val="CommentText"/>
      </w:pPr>
      <w:r>
        <w:rPr>
          <w:rStyle w:val="CommentReference"/>
        </w:rPr>
        <w:annotationRef/>
      </w:r>
      <w:r w:rsidR="004A58AD">
        <w:t>I expanded the old paragraphs based on comments.  Then, reorganized them to the new sections. Added transition</w:t>
      </w:r>
    </w:p>
  </w:comment>
  <w:comment w:id="33" w:author="Lyu, Duanya" w:date="2024-10-01T13:03:00Z" w:initials="DL">
    <w:p w14:paraId="58452993" w14:textId="42B657E2" w:rsidR="008D7710" w:rsidRDefault="008D7710" w:rsidP="008D7710">
      <w:pPr>
        <w:pStyle w:val="CommentText"/>
      </w:pPr>
      <w:r>
        <w:rPr>
          <w:rStyle w:val="CommentReference"/>
        </w:rPr>
        <w:annotationRef/>
      </w:r>
      <w:r>
        <w:t>Review 1 comment6</w:t>
      </w:r>
    </w:p>
    <w:p w14:paraId="7058CD22" w14:textId="77777777" w:rsidR="008D7710" w:rsidRDefault="008D7710" w:rsidP="008D7710">
      <w:pPr>
        <w:pStyle w:val="CommentText"/>
      </w:pPr>
      <w:r>
        <w:t>Review 2 comment2</w:t>
      </w:r>
    </w:p>
  </w:comment>
  <w:comment w:id="34" w:author="Lyu, Duanya" w:date="2024-10-03T16:46:00Z" w:initials="DL">
    <w:p w14:paraId="549F0607" w14:textId="77777777" w:rsidR="00775E42" w:rsidRDefault="00775E42" w:rsidP="00775E42">
      <w:pPr>
        <w:pStyle w:val="CommentText"/>
      </w:pPr>
      <w:r>
        <w:rPr>
          <w:rStyle w:val="CommentReference"/>
        </w:rPr>
        <w:annotationRef/>
      </w:r>
      <w:r>
        <w:t>Review 1 comment8</w:t>
      </w:r>
    </w:p>
  </w:comment>
  <w:comment w:id="35" w:author="Lyu, Duanya" w:date="2024-10-02T17:35:00Z" w:initials="DL">
    <w:p w14:paraId="28F80ABD" w14:textId="2678273D" w:rsidR="00CF0968" w:rsidRDefault="00CF0968" w:rsidP="00CF0968">
      <w:pPr>
        <w:pStyle w:val="CommentText"/>
      </w:pPr>
      <w:r>
        <w:rPr>
          <w:rStyle w:val="CommentReference"/>
        </w:rPr>
        <w:annotationRef/>
      </w:r>
      <w:r>
        <w:rPr>
          <w:lang w:eastAsia="zh-CN"/>
        </w:rPr>
        <w:t>Reviewer2 comment 5</w:t>
      </w:r>
    </w:p>
  </w:comment>
  <w:comment w:id="36" w:author="Lyu, Duanya" w:date="2024-10-01T13:03:00Z" w:initials="DL">
    <w:p w14:paraId="4EC0AEF4" w14:textId="77777777" w:rsidR="00CF0968" w:rsidRDefault="00CF0968" w:rsidP="00CF0968">
      <w:pPr>
        <w:pStyle w:val="CommentText"/>
      </w:pPr>
      <w:r>
        <w:rPr>
          <w:rStyle w:val="CommentReference"/>
        </w:rPr>
        <w:annotationRef/>
      </w:r>
      <w:r>
        <w:t>Reviwer1 comment7</w:t>
      </w:r>
    </w:p>
  </w:comment>
  <w:comment w:id="37" w:author="Lyu, Duanya" w:date="2024-10-02T18:21:00Z" w:initials="DL">
    <w:p w14:paraId="6969E7F2" w14:textId="77777777" w:rsidR="00F7238F" w:rsidRDefault="00F7238F" w:rsidP="00F7238F">
      <w:pPr>
        <w:pStyle w:val="CommentText"/>
      </w:pPr>
      <w:r>
        <w:rPr>
          <w:rStyle w:val="CommentReference"/>
        </w:rPr>
        <w:annotationRef/>
      </w:r>
      <w:r>
        <w:t>Reviewer1 comment10</w:t>
      </w:r>
    </w:p>
  </w:comment>
  <w:comment w:id="38" w:author="Lyu, Duanya" w:date="2024-10-03T16:04:00Z" w:initials="DL">
    <w:p w14:paraId="27C133A9" w14:textId="77777777" w:rsidR="000D463B" w:rsidRDefault="000D463B" w:rsidP="000D463B">
      <w:pPr>
        <w:pStyle w:val="CommentText"/>
      </w:pPr>
      <w:r>
        <w:rPr>
          <w:rStyle w:val="CommentReference"/>
        </w:rPr>
        <w:annotationRef/>
      </w:r>
      <w:r>
        <w:t>Reviwer1 comment9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0BF5DCA" w15:done="0"/>
  <w15:commentEx w15:paraId="4D492D31" w15:done="0"/>
  <w15:commentEx w15:paraId="3DBBEE62" w15:done="0"/>
  <w15:commentEx w15:paraId="4FD4E915" w15:done="0"/>
  <w15:commentEx w15:paraId="445F0AC1" w15:done="0"/>
  <w15:commentEx w15:paraId="09A321D0" w15:done="0"/>
  <w15:commentEx w15:paraId="3EE9F9C4" w15:done="0"/>
  <w15:commentEx w15:paraId="2BA3E047" w15:done="0"/>
  <w15:commentEx w15:paraId="10E9DB63" w15:done="0"/>
  <w15:commentEx w15:paraId="3C957A40" w15:done="0"/>
  <w15:commentEx w15:paraId="293581CA" w15:done="0"/>
  <w15:commentEx w15:paraId="761B8B26" w15:done="0"/>
  <w15:commentEx w15:paraId="59E0A130" w15:done="0"/>
  <w15:commentEx w15:paraId="47779E6F" w15:done="0"/>
  <w15:commentEx w15:paraId="3B9369CA" w15:done="0"/>
  <w15:commentEx w15:paraId="7D7F4F00" w15:done="0"/>
  <w15:commentEx w15:paraId="7058CD22" w15:done="0"/>
  <w15:commentEx w15:paraId="549F0607" w15:done="0"/>
  <w15:commentEx w15:paraId="28F80ABD" w15:done="0"/>
  <w15:commentEx w15:paraId="4EC0AEF4" w15:done="0"/>
  <w15:commentEx w15:paraId="6969E7F2" w15:done="0"/>
  <w15:commentEx w15:paraId="27C133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3BD783D" w16cex:dateUtc="2024-09-30T21:31:00Z"/>
  <w16cex:commentExtensible w16cex:durableId="079CBC53" w16cex:dateUtc="2024-09-30T20:10:00Z"/>
  <w16cex:commentExtensible w16cex:durableId="413A2785" w16cex:dateUtc="2024-09-30T20:10:00Z"/>
  <w16cex:commentExtensible w16cex:durableId="390EA4BA" w16cex:dateUtc="2024-10-01T19:49:00Z"/>
  <w16cex:commentExtensible w16cex:durableId="5DAD0D48" w16cex:dateUtc="2024-10-03T20:28:00Z"/>
  <w16cex:commentExtensible w16cex:durableId="4A76FD65" w16cex:dateUtc="2024-09-30T21:31:00Z"/>
  <w16cex:commentExtensible w16cex:durableId="2655F6DA" w16cex:dateUtc="2024-10-03T18:36:00Z"/>
  <w16cex:commentExtensible w16cex:durableId="03E56B73" w16cex:dateUtc="2024-10-03T18:36:00Z"/>
  <w16cex:commentExtensible w16cex:durableId="19EA337B" w16cex:dateUtc="2024-09-30T21:09:00Z"/>
  <w16cex:commentExtensible w16cex:durableId="5A0A7FA4" w16cex:dateUtc="2024-10-03T18:36:00Z"/>
  <w16cex:commentExtensible w16cex:durableId="2A276762" w16cex:dateUtc="2024-09-30T21:10:00Z"/>
  <w16cex:commentExtensible w16cex:durableId="4BE3D294" w16cex:dateUtc="2024-10-01T21:45:00Z"/>
  <w16cex:commentExtensible w16cex:durableId="0445DD87" w16cex:dateUtc="2024-10-02T18:18:00Z"/>
  <w16cex:commentExtensible w16cex:durableId="4AC773F9" w16cex:dateUtc="2024-10-02T19:50:00Z"/>
  <w16cex:commentExtensible w16cex:durableId="1BF45F31" w16cex:dateUtc="2024-10-01T21:46:00Z"/>
  <w16cex:commentExtensible w16cex:durableId="6FEAEB05" w16cex:dateUtc="2024-10-01T20:47:00Z"/>
  <w16cex:commentExtensible w16cex:durableId="0D6B6973" w16cex:dateUtc="2024-10-01T17:03:00Z"/>
  <w16cex:commentExtensible w16cex:durableId="3D15741F" w16cex:dateUtc="2024-10-03T20:46:00Z"/>
  <w16cex:commentExtensible w16cex:durableId="1D0DCBEB" w16cex:dateUtc="2024-10-02T21:35:00Z"/>
  <w16cex:commentExtensible w16cex:durableId="665358C0" w16cex:dateUtc="2024-10-01T17:03:00Z"/>
  <w16cex:commentExtensible w16cex:durableId="75EC09F9" w16cex:dateUtc="2024-10-02T22:21:00Z"/>
  <w16cex:commentExtensible w16cex:durableId="14D7F9B0" w16cex:dateUtc="2024-10-03T20: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0BF5DCA" w16cid:durableId="33BD783D"/>
  <w16cid:commentId w16cid:paraId="4D492D31" w16cid:durableId="079CBC53"/>
  <w16cid:commentId w16cid:paraId="3DBBEE62" w16cid:durableId="413A2785"/>
  <w16cid:commentId w16cid:paraId="4FD4E915" w16cid:durableId="390EA4BA"/>
  <w16cid:commentId w16cid:paraId="445F0AC1" w16cid:durableId="5DAD0D48"/>
  <w16cid:commentId w16cid:paraId="09A321D0" w16cid:durableId="4A76FD65"/>
  <w16cid:commentId w16cid:paraId="3EE9F9C4" w16cid:durableId="2655F6DA"/>
  <w16cid:commentId w16cid:paraId="2BA3E047" w16cid:durableId="03E56B73"/>
  <w16cid:commentId w16cid:paraId="10E9DB63" w16cid:durableId="19EA337B"/>
  <w16cid:commentId w16cid:paraId="3C957A40" w16cid:durableId="5A0A7FA4"/>
  <w16cid:commentId w16cid:paraId="293581CA" w16cid:durableId="2A276762"/>
  <w16cid:commentId w16cid:paraId="761B8B26" w16cid:durableId="4BE3D294"/>
  <w16cid:commentId w16cid:paraId="59E0A130" w16cid:durableId="0445DD87"/>
  <w16cid:commentId w16cid:paraId="47779E6F" w16cid:durableId="4AC773F9"/>
  <w16cid:commentId w16cid:paraId="3B9369CA" w16cid:durableId="1BF45F31"/>
  <w16cid:commentId w16cid:paraId="7D7F4F00" w16cid:durableId="6FEAEB05"/>
  <w16cid:commentId w16cid:paraId="7058CD22" w16cid:durableId="0D6B6973"/>
  <w16cid:commentId w16cid:paraId="549F0607" w16cid:durableId="3D15741F"/>
  <w16cid:commentId w16cid:paraId="28F80ABD" w16cid:durableId="1D0DCBEB"/>
  <w16cid:commentId w16cid:paraId="4EC0AEF4" w16cid:durableId="665358C0"/>
  <w16cid:commentId w16cid:paraId="6969E7F2" w16cid:durableId="75EC09F9"/>
  <w16cid:commentId w16cid:paraId="27C133A9" w16cid:durableId="14D7F9B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AD49C8" w14:textId="77777777" w:rsidR="00705861" w:rsidRDefault="00705861" w:rsidP="00AF2C92">
      <w:r>
        <w:separator/>
      </w:r>
    </w:p>
  </w:endnote>
  <w:endnote w:type="continuationSeparator" w:id="0">
    <w:p w14:paraId="5E97854E" w14:textId="77777777" w:rsidR="00705861" w:rsidRDefault="00705861" w:rsidP="00AF2C92">
      <w:r>
        <w:continuationSeparator/>
      </w:r>
    </w:p>
  </w:endnote>
  <w:endnote w:type="continuationNotice" w:id="1">
    <w:p w14:paraId="7631AD0A" w14:textId="77777777" w:rsidR="00705861" w:rsidRDefault="0070586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D2D753" w14:textId="77777777" w:rsidR="002211DD" w:rsidRDefault="002211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E09F97" w14:textId="77777777" w:rsidR="002211DD" w:rsidRDefault="002211D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C9405" w14:textId="77777777" w:rsidR="002211DD" w:rsidRDefault="002211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CF75F4" w14:textId="77777777" w:rsidR="00705861" w:rsidRDefault="00705861" w:rsidP="00AF2C92">
      <w:r>
        <w:separator/>
      </w:r>
    </w:p>
  </w:footnote>
  <w:footnote w:type="continuationSeparator" w:id="0">
    <w:p w14:paraId="71049705" w14:textId="77777777" w:rsidR="00705861" w:rsidRDefault="00705861" w:rsidP="00AF2C92">
      <w:r>
        <w:continuationSeparator/>
      </w:r>
    </w:p>
  </w:footnote>
  <w:footnote w:type="continuationNotice" w:id="1">
    <w:p w14:paraId="4099980C" w14:textId="77777777" w:rsidR="00705861" w:rsidRDefault="00705861">
      <w:pPr>
        <w:spacing w:line="240" w:lineRule="auto"/>
      </w:pPr>
    </w:p>
  </w:footnote>
  <w:footnote w:id="2">
    <w:p w14:paraId="3616AB5B" w14:textId="04543BFA" w:rsidR="006867A1" w:rsidRDefault="006867A1" w:rsidP="00A4366F">
      <w:pPr>
        <w:pStyle w:val="FootnoteText"/>
        <w:rPr>
          <w:lang w:eastAsia="zh-CN"/>
        </w:rPr>
      </w:pPr>
      <w:r w:rsidRPr="00A4366F">
        <w:rPr>
          <w:rStyle w:val="FootnoteReference"/>
          <w:highlight w:val="yellow"/>
        </w:rPr>
        <w:footnoteRef/>
      </w:r>
      <w:r w:rsidRPr="00A4366F">
        <w:rPr>
          <w:highlight w:val="yellow"/>
        </w:rPr>
        <w:t xml:space="preserve"> </w:t>
      </w:r>
      <w:r w:rsidR="00531D19" w:rsidRPr="00A4366F">
        <w:rPr>
          <w:highlight w:val="yellow"/>
          <w:lang w:eastAsia="zh-CN"/>
        </w:rPr>
        <w:t xml:space="preserve">The </w:t>
      </w:r>
      <w:r w:rsidR="00B87382" w:rsidRPr="00A4366F">
        <w:rPr>
          <w:highlight w:val="yellow"/>
          <w:lang w:eastAsia="zh-CN"/>
        </w:rPr>
        <w:t xml:space="preserve">drug stores, corner stores, and gas station stores </w:t>
      </w:r>
      <w:r w:rsidR="00B87382" w:rsidRPr="00A4366F">
        <w:rPr>
          <w:rFonts w:hint="eastAsia"/>
          <w:highlight w:val="yellow"/>
          <w:lang w:eastAsia="zh-CN"/>
        </w:rPr>
        <w:t xml:space="preserve">in the </w:t>
      </w:r>
      <w:r w:rsidR="00531D19" w:rsidRPr="00A4366F">
        <w:rPr>
          <w:highlight w:val="yellow"/>
          <w:lang w:eastAsia="zh-CN"/>
        </w:rPr>
        <w:t>dataset have been verified to sell food, as indicated on the data webpage:</w:t>
      </w:r>
      <w:r w:rsidR="00412476" w:rsidRPr="00A4366F">
        <w:rPr>
          <w:highlight w:val="yellow"/>
          <w:lang w:eastAsia="zh-CN"/>
        </w:rPr>
        <w:t xml:space="preserve"> </w:t>
      </w:r>
      <w:r w:rsidR="009F0860" w:rsidRPr="00A4366F">
        <w:rPr>
          <w:highlight w:val="yellow"/>
          <w:lang w:eastAsia="zh-CN"/>
        </w:rPr>
        <w:t>https://www.geoplan.ufl.edu/portfolio/foodshed/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D6367" w14:textId="77777777" w:rsidR="002211DD" w:rsidRDefault="002211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8FEC3A" w14:textId="77777777" w:rsidR="002211DD" w:rsidRDefault="002211D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79C345" w14:textId="77777777" w:rsidR="002211DD" w:rsidRDefault="002211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B0D42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1FECA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7C74E2D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8F228E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274B1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79147BC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94C1B5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4C6DA0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C472E2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DC819A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CC0843"/>
    <w:multiLevelType w:val="multilevel"/>
    <w:tmpl w:val="9426EBB6"/>
    <w:lvl w:ilvl="0">
      <w:start w:val="1"/>
      <w:numFmt w:val="decimal"/>
      <w:lvlText w:val="(%1)"/>
      <w:lvlJc w:val="right"/>
      <w:pPr>
        <w:ind w:left="720" w:hanging="18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76144B3"/>
    <w:multiLevelType w:val="hybridMultilevel"/>
    <w:tmpl w:val="24C897FA"/>
    <w:lvl w:ilvl="0" w:tplc="5D3AEB72">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0E76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F413159"/>
    <w:multiLevelType w:val="multilevel"/>
    <w:tmpl w:val="30C08770"/>
    <w:lvl w:ilvl="0">
      <w:start w:val="1"/>
      <w:numFmt w:val="decimal"/>
      <w:lvlText w:val="(%1)"/>
      <w:lvlJc w:val="right"/>
      <w:pPr>
        <w:ind w:left="720" w:hanging="15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FBD58E1"/>
    <w:multiLevelType w:val="multilevel"/>
    <w:tmpl w:val="1B88B8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7E8289F"/>
    <w:multiLevelType w:val="hybridMultilevel"/>
    <w:tmpl w:val="E976D66C"/>
    <w:lvl w:ilvl="0" w:tplc="0CDA7214">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15:restartNumberingAfterBreak="0">
    <w:nsid w:val="389B5003"/>
    <w:multiLevelType w:val="multilevel"/>
    <w:tmpl w:val="DD5255FA"/>
    <w:lvl w:ilvl="0">
      <w:start w:val="1"/>
      <w:numFmt w:val="decimal"/>
      <w:lvlText w:val="(%1)"/>
      <w:lvlJc w:val="left"/>
      <w:pPr>
        <w:ind w:left="720" w:hanging="45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D4A71FF"/>
    <w:multiLevelType w:val="hybridMultilevel"/>
    <w:tmpl w:val="CADCD1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4FBF0F4B"/>
    <w:multiLevelType w:val="hybridMultilevel"/>
    <w:tmpl w:val="E7BA8D8A"/>
    <w:lvl w:ilvl="0" w:tplc="F2287C4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B96E09"/>
    <w:multiLevelType w:val="hybridMultilevel"/>
    <w:tmpl w:val="3D08EC8A"/>
    <w:lvl w:ilvl="0" w:tplc="7222FDFE">
      <w:start w:val="1"/>
      <w:numFmt w:val="decimal"/>
      <w:lvlText w:val="Figure %1."/>
      <w:lvlJc w:val="center"/>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838135E"/>
    <w:multiLevelType w:val="hybridMultilevel"/>
    <w:tmpl w:val="68EEE13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Arial"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Arial"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965510C"/>
    <w:multiLevelType w:val="hybridMultilevel"/>
    <w:tmpl w:val="F61C3690"/>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4" w15:restartNumberingAfterBreak="0">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3FA38AF"/>
    <w:multiLevelType w:val="hybridMultilevel"/>
    <w:tmpl w:val="C96A9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BD64F25"/>
    <w:multiLevelType w:val="hybridMultilevel"/>
    <w:tmpl w:val="EA06A546"/>
    <w:lvl w:ilvl="0" w:tplc="D5EAFB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D9373AB"/>
    <w:multiLevelType w:val="multilevel"/>
    <w:tmpl w:val="B89CB32C"/>
    <w:lvl w:ilvl="0">
      <w:start w:val="1"/>
      <w:numFmt w:val="decimal"/>
      <w:lvlText w:val="(%1)"/>
      <w:lvlJc w:val="right"/>
      <w:pPr>
        <w:ind w:left="720" w:hanging="15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5E3446E"/>
    <w:multiLevelType w:val="hybridMultilevel"/>
    <w:tmpl w:val="BF04A048"/>
    <w:lvl w:ilvl="0" w:tplc="A7B439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95279033">
    <w:abstractNumId w:val="16"/>
  </w:num>
  <w:num w:numId="2" w16cid:durableId="2130934001">
    <w:abstractNumId w:val="22"/>
  </w:num>
  <w:num w:numId="3" w16cid:durableId="1506286392">
    <w:abstractNumId w:val="1"/>
  </w:num>
  <w:num w:numId="4" w16cid:durableId="882714340">
    <w:abstractNumId w:val="2"/>
  </w:num>
  <w:num w:numId="5" w16cid:durableId="1101493732">
    <w:abstractNumId w:val="3"/>
  </w:num>
  <w:num w:numId="6" w16cid:durableId="1519083439">
    <w:abstractNumId w:val="4"/>
  </w:num>
  <w:num w:numId="7" w16cid:durableId="1270505732">
    <w:abstractNumId w:val="9"/>
  </w:num>
  <w:num w:numId="8" w16cid:durableId="665598223">
    <w:abstractNumId w:val="5"/>
  </w:num>
  <w:num w:numId="9" w16cid:durableId="1259290790">
    <w:abstractNumId w:val="7"/>
  </w:num>
  <w:num w:numId="10" w16cid:durableId="636834716">
    <w:abstractNumId w:val="6"/>
  </w:num>
  <w:num w:numId="11" w16cid:durableId="498543709">
    <w:abstractNumId w:val="10"/>
  </w:num>
  <w:num w:numId="12" w16cid:durableId="277029992">
    <w:abstractNumId w:val="8"/>
  </w:num>
  <w:num w:numId="13" w16cid:durableId="1240865069">
    <w:abstractNumId w:val="18"/>
  </w:num>
  <w:num w:numId="14" w16cid:durableId="1054156359">
    <w:abstractNumId w:val="24"/>
  </w:num>
  <w:num w:numId="15" w16cid:durableId="1416317456">
    <w:abstractNumId w:val="15"/>
  </w:num>
  <w:num w:numId="16" w16cid:durableId="1824925629">
    <w:abstractNumId w:val="17"/>
  </w:num>
  <w:num w:numId="17" w16cid:durableId="1487866830">
    <w:abstractNumId w:val="11"/>
  </w:num>
  <w:num w:numId="18" w16cid:durableId="441994076">
    <w:abstractNumId w:val="0"/>
  </w:num>
  <w:num w:numId="19" w16cid:durableId="1485122807">
    <w:abstractNumId w:val="13"/>
  </w:num>
  <w:num w:numId="20" w16cid:durableId="1713456303">
    <w:abstractNumId w:val="24"/>
  </w:num>
  <w:num w:numId="21" w16cid:durableId="1786390134">
    <w:abstractNumId w:val="24"/>
  </w:num>
  <w:num w:numId="22" w16cid:durableId="2075003566">
    <w:abstractNumId w:val="24"/>
  </w:num>
  <w:num w:numId="23" w16cid:durableId="957760498">
    <w:abstractNumId w:val="24"/>
  </w:num>
  <w:num w:numId="24" w16cid:durableId="1573156913">
    <w:abstractNumId w:val="18"/>
  </w:num>
  <w:num w:numId="25" w16cid:durableId="2129079093">
    <w:abstractNumId w:val="19"/>
  </w:num>
  <w:num w:numId="26" w16cid:durableId="1121263634">
    <w:abstractNumId w:val="25"/>
  </w:num>
  <w:num w:numId="27" w16cid:durableId="1918590957">
    <w:abstractNumId w:val="26"/>
  </w:num>
  <w:num w:numId="28" w16cid:durableId="1707102928">
    <w:abstractNumId w:val="24"/>
  </w:num>
  <w:num w:numId="29" w16cid:durableId="2130123265">
    <w:abstractNumId w:val="14"/>
  </w:num>
  <w:num w:numId="30" w16cid:durableId="2008946120">
    <w:abstractNumId w:val="28"/>
  </w:num>
  <w:num w:numId="31" w16cid:durableId="2000497533">
    <w:abstractNumId w:val="24"/>
  </w:num>
  <w:num w:numId="32" w16cid:durableId="175661490">
    <w:abstractNumId w:val="18"/>
  </w:num>
  <w:num w:numId="33" w16cid:durableId="1569539235">
    <w:abstractNumId w:val="18"/>
  </w:num>
  <w:num w:numId="34" w16cid:durableId="1542747533">
    <w:abstractNumId w:val="24"/>
  </w:num>
  <w:num w:numId="35" w16cid:durableId="1297417067">
    <w:abstractNumId w:val="24"/>
  </w:num>
  <w:num w:numId="36" w16cid:durableId="1512064604">
    <w:abstractNumId w:val="18"/>
  </w:num>
  <w:num w:numId="37" w16cid:durableId="464808976">
    <w:abstractNumId w:val="18"/>
  </w:num>
  <w:num w:numId="38" w16cid:durableId="2102606387">
    <w:abstractNumId w:val="18"/>
    <w:lvlOverride w:ilvl="0">
      <w:startOverride w:val="1"/>
    </w:lvlOverride>
  </w:num>
  <w:num w:numId="39" w16cid:durableId="1509174557">
    <w:abstractNumId w:val="18"/>
  </w:num>
  <w:num w:numId="40" w16cid:durableId="1784180867">
    <w:abstractNumId w:val="18"/>
    <w:lvlOverride w:ilvl="0">
      <w:startOverride w:val="1"/>
    </w:lvlOverride>
  </w:num>
  <w:num w:numId="41" w16cid:durableId="520164057">
    <w:abstractNumId w:val="24"/>
  </w:num>
  <w:num w:numId="42" w16cid:durableId="1369180092">
    <w:abstractNumId w:val="21"/>
  </w:num>
  <w:num w:numId="43" w16cid:durableId="1416366328">
    <w:abstractNumId w:val="29"/>
  </w:num>
  <w:num w:numId="44" w16cid:durableId="1899975052">
    <w:abstractNumId w:val="12"/>
  </w:num>
  <w:num w:numId="45" w16cid:durableId="379792031">
    <w:abstractNumId w:val="20"/>
  </w:num>
  <w:num w:numId="46" w16cid:durableId="1906180744">
    <w:abstractNumId w:val="23"/>
  </w:num>
  <w:num w:numId="47" w16cid:durableId="1515270176">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yu, Duanya">
    <w15:presenceInfo w15:providerId="AD" w15:userId="S::lyu.duanya@ufl.edu::089eb212-7aba-491e-a725-d2b93c3b582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grammar="clean"/>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250"/>
    <w:rsid w:val="00001114"/>
    <w:rsid w:val="000015BC"/>
    <w:rsid w:val="00001899"/>
    <w:rsid w:val="00002331"/>
    <w:rsid w:val="0000235D"/>
    <w:rsid w:val="000023D8"/>
    <w:rsid w:val="00002B5D"/>
    <w:rsid w:val="00002DE7"/>
    <w:rsid w:val="000035B6"/>
    <w:rsid w:val="00004905"/>
    <w:rsid w:val="000049AD"/>
    <w:rsid w:val="00004A97"/>
    <w:rsid w:val="000058E7"/>
    <w:rsid w:val="00005923"/>
    <w:rsid w:val="000061ED"/>
    <w:rsid w:val="0000681B"/>
    <w:rsid w:val="00007669"/>
    <w:rsid w:val="00007868"/>
    <w:rsid w:val="0001099B"/>
    <w:rsid w:val="00010AD5"/>
    <w:rsid w:val="00011144"/>
    <w:rsid w:val="000125F8"/>
    <w:rsid w:val="00012966"/>
    <w:rsid w:val="000133C0"/>
    <w:rsid w:val="0001387A"/>
    <w:rsid w:val="000139A3"/>
    <w:rsid w:val="00013AC0"/>
    <w:rsid w:val="00013E5F"/>
    <w:rsid w:val="000146CB"/>
    <w:rsid w:val="00014C4E"/>
    <w:rsid w:val="00015127"/>
    <w:rsid w:val="00015156"/>
    <w:rsid w:val="000156A7"/>
    <w:rsid w:val="00015C30"/>
    <w:rsid w:val="000160FA"/>
    <w:rsid w:val="000169E1"/>
    <w:rsid w:val="000169FB"/>
    <w:rsid w:val="00017107"/>
    <w:rsid w:val="00017AA4"/>
    <w:rsid w:val="00017FD2"/>
    <w:rsid w:val="0002017D"/>
    <w:rsid w:val="000202E2"/>
    <w:rsid w:val="00020A38"/>
    <w:rsid w:val="00020AE9"/>
    <w:rsid w:val="00021453"/>
    <w:rsid w:val="00021791"/>
    <w:rsid w:val="000219F9"/>
    <w:rsid w:val="00021DB4"/>
    <w:rsid w:val="0002235D"/>
    <w:rsid w:val="00022441"/>
    <w:rsid w:val="0002261E"/>
    <w:rsid w:val="00022918"/>
    <w:rsid w:val="00022C52"/>
    <w:rsid w:val="00022F2F"/>
    <w:rsid w:val="00023147"/>
    <w:rsid w:val="00024839"/>
    <w:rsid w:val="000249A6"/>
    <w:rsid w:val="00024BAB"/>
    <w:rsid w:val="00024F94"/>
    <w:rsid w:val="00025D58"/>
    <w:rsid w:val="000266CB"/>
    <w:rsid w:val="00026871"/>
    <w:rsid w:val="00027209"/>
    <w:rsid w:val="00027675"/>
    <w:rsid w:val="00027900"/>
    <w:rsid w:val="0003075F"/>
    <w:rsid w:val="00030D34"/>
    <w:rsid w:val="00030DFC"/>
    <w:rsid w:val="0003165B"/>
    <w:rsid w:val="00031A0A"/>
    <w:rsid w:val="00033C59"/>
    <w:rsid w:val="000348D9"/>
    <w:rsid w:val="0003515B"/>
    <w:rsid w:val="000351EB"/>
    <w:rsid w:val="000353B2"/>
    <w:rsid w:val="00035892"/>
    <w:rsid w:val="00036630"/>
    <w:rsid w:val="00036F8B"/>
    <w:rsid w:val="0003782E"/>
    <w:rsid w:val="00037A98"/>
    <w:rsid w:val="00037F8E"/>
    <w:rsid w:val="00037FA1"/>
    <w:rsid w:val="000414AC"/>
    <w:rsid w:val="0004194C"/>
    <w:rsid w:val="000427FB"/>
    <w:rsid w:val="000430B3"/>
    <w:rsid w:val="000430B8"/>
    <w:rsid w:val="0004336F"/>
    <w:rsid w:val="0004344F"/>
    <w:rsid w:val="00043707"/>
    <w:rsid w:val="0004373D"/>
    <w:rsid w:val="00043BBD"/>
    <w:rsid w:val="0004455E"/>
    <w:rsid w:val="000446B5"/>
    <w:rsid w:val="0004470A"/>
    <w:rsid w:val="0004481A"/>
    <w:rsid w:val="000449CE"/>
    <w:rsid w:val="000471C7"/>
    <w:rsid w:val="00047682"/>
    <w:rsid w:val="0004784D"/>
    <w:rsid w:val="000478E6"/>
    <w:rsid w:val="00047B38"/>
    <w:rsid w:val="00047CB5"/>
    <w:rsid w:val="000501B7"/>
    <w:rsid w:val="0005181B"/>
    <w:rsid w:val="00051D0B"/>
    <w:rsid w:val="00051D24"/>
    <w:rsid w:val="00051D2D"/>
    <w:rsid w:val="00051FAA"/>
    <w:rsid w:val="0005228B"/>
    <w:rsid w:val="00052FF7"/>
    <w:rsid w:val="000535DA"/>
    <w:rsid w:val="00053996"/>
    <w:rsid w:val="00053ADF"/>
    <w:rsid w:val="00053AE6"/>
    <w:rsid w:val="00054582"/>
    <w:rsid w:val="0005560B"/>
    <w:rsid w:val="0005571B"/>
    <w:rsid w:val="00055BA0"/>
    <w:rsid w:val="00055FB6"/>
    <w:rsid w:val="000560B5"/>
    <w:rsid w:val="00056C9F"/>
    <w:rsid w:val="00056D9C"/>
    <w:rsid w:val="000571D4"/>
    <w:rsid w:val="000572A9"/>
    <w:rsid w:val="00060C9F"/>
    <w:rsid w:val="00061153"/>
    <w:rsid w:val="00061325"/>
    <w:rsid w:val="000614F1"/>
    <w:rsid w:val="00061A03"/>
    <w:rsid w:val="00061AE7"/>
    <w:rsid w:val="000620AB"/>
    <w:rsid w:val="000623C8"/>
    <w:rsid w:val="000623F3"/>
    <w:rsid w:val="000628FC"/>
    <w:rsid w:val="00062E0C"/>
    <w:rsid w:val="000630FA"/>
    <w:rsid w:val="00063356"/>
    <w:rsid w:val="0006336C"/>
    <w:rsid w:val="00063B10"/>
    <w:rsid w:val="00063D78"/>
    <w:rsid w:val="0006404D"/>
    <w:rsid w:val="000647F4"/>
    <w:rsid w:val="00064917"/>
    <w:rsid w:val="00064C3F"/>
    <w:rsid w:val="00065179"/>
    <w:rsid w:val="000654F2"/>
    <w:rsid w:val="00065F49"/>
    <w:rsid w:val="000667CE"/>
    <w:rsid w:val="00070078"/>
    <w:rsid w:val="00070403"/>
    <w:rsid w:val="00070B77"/>
    <w:rsid w:val="00070D2D"/>
    <w:rsid w:val="00070DA7"/>
    <w:rsid w:val="00070E2A"/>
    <w:rsid w:val="00070FA8"/>
    <w:rsid w:val="0007164F"/>
    <w:rsid w:val="000719E7"/>
    <w:rsid w:val="0007227C"/>
    <w:rsid w:val="000727C2"/>
    <w:rsid w:val="000733AC"/>
    <w:rsid w:val="0007351F"/>
    <w:rsid w:val="00074B81"/>
    <w:rsid w:val="00074D22"/>
    <w:rsid w:val="00075081"/>
    <w:rsid w:val="0007528A"/>
    <w:rsid w:val="00075788"/>
    <w:rsid w:val="00075D48"/>
    <w:rsid w:val="00076139"/>
    <w:rsid w:val="00076965"/>
    <w:rsid w:val="000773F2"/>
    <w:rsid w:val="00077DA5"/>
    <w:rsid w:val="00077DDA"/>
    <w:rsid w:val="00080115"/>
    <w:rsid w:val="00080F16"/>
    <w:rsid w:val="000811AB"/>
    <w:rsid w:val="0008138F"/>
    <w:rsid w:val="000814C9"/>
    <w:rsid w:val="00081559"/>
    <w:rsid w:val="00081825"/>
    <w:rsid w:val="0008228F"/>
    <w:rsid w:val="000827BA"/>
    <w:rsid w:val="000835B3"/>
    <w:rsid w:val="000839C2"/>
    <w:rsid w:val="00083AC6"/>
    <w:rsid w:val="00083C5F"/>
    <w:rsid w:val="00084223"/>
    <w:rsid w:val="000851EE"/>
    <w:rsid w:val="0008569B"/>
    <w:rsid w:val="00085DEC"/>
    <w:rsid w:val="00086119"/>
    <w:rsid w:val="000874DA"/>
    <w:rsid w:val="00087A06"/>
    <w:rsid w:val="00090204"/>
    <w:rsid w:val="00090A88"/>
    <w:rsid w:val="00090BD8"/>
    <w:rsid w:val="00090FCA"/>
    <w:rsid w:val="000912B5"/>
    <w:rsid w:val="0009172C"/>
    <w:rsid w:val="000919DE"/>
    <w:rsid w:val="00092733"/>
    <w:rsid w:val="00092FBC"/>
    <w:rsid w:val="000930EC"/>
    <w:rsid w:val="0009421E"/>
    <w:rsid w:val="0009457D"/>
    <w:rsid w:val="00094B83"/>
    <w:rsid w:val="00094EA7"/>
    <w:rsid w:val="00095021"/>
    <w:rsid w:val="00095A4F"/>
    <w:rsid w:val="00095E61"/>
    <w:rsid w:val="00095F55"/>
    <w:rsid w:val="000966C1"/>
    <w:rsid w:val="00096905"/>
    <w:rsid w:val="000969F7"/>
    <w:rsid w:val="00096B92"/>
    <w:rsid w:val="000970AC"/>
    <w:rsid w:val="00097FE0"/>
    <w:rsid w:val="000A0565"/>
    <w:rsid w:val="000A0AE3"/>
    <w:rsid w:val="000A0F58"/>
    <w:rsid w:val="000A1167"/>
    <w:rsid w:val="000A1303"/>
    <w:rsid w:val="000A27EE"/>
    <w:rsid w:val="000A34BA"/>
    <w:rsid w:val="000A3509"/>
    <w:rsid w:val="000A3C67"/>
    <w:rsid w:val="000A4428"/>
    <w:rsid w:val="000A4B91"/>
    <w:rsid w:val="000A5DF9"/>
    <w:rsid w:val="000A60F8"/>
    <w:rsid w:val="000A6126"/>
    <w:rsid w:val="000A680B"/>
    <w:rsid w:val="000A6A1C"/>
    <w:rsid w:val="000A6D40"/>
    <w:rsid w:val="000A7143"/>
    <w:rsid w:val="000A7BC3"/>
    <w:rsid w:val="000B0078"/>
    <w:rsid w:val="000B0EC4"/>
    <w:rsid w:val="000B12BF"/>
    <w:rsid w:val="000B1661"/>
    <w:rsid w:val="000B1CD6"/>
    <w:rsid w:val="000B1E04"/>
    <w:rsid w:val="000B1E80"/>
    <w:rsid w:val="000B1F0B"/>
    <w:rsid w:val="000B23AD"/>
    <w:rsid w:val="000B2E88"/>
    <w:rsid w:val="000B2FF5"/>
    <w:rsid w:val="000B3250"/>
    <w:rsid w:val="000B339E"/>
    <w:rsid w:val="000B4603"/>
    <w:rsid w:val="000B4F8F"/>
    <w:rsid w:val="000B547F"/>
    <w:rsid w:val="000B6069"/>
    <w:rsid w:val="000B610F"/>
    <w:rsid w:val="000B6540"/>
    <w:rsid w:val="000B6FC5"/>
    <w:rsid w:val="000B6FD7"/>
    <w:rsid w:val="000B71D7"/>
    <w:rsid w:val="000B7236"/>
    <w:rsid w:val="000B741B"/>
    <w:rsid w:val="000C04DB"/>
    <w:rsid w:val="000C05FD"/>
    <w:rsid w:val="000C0698"/>
    <w:rsid w:val="000C07A8"/>
    <w:rsid w:val="000C09BE"/>
    <w:rsid w:val="000C1380"/>
    <w:rsid w:val="000C181F"/>
    <w:rsid w:val="000C1EC8"/>
    <w:rsid w:val="000C2888"/>
    <w:rsid w:val="000C29DF"/>
    <w:rsid w:val="000C2BFD"/>
    <w:rsid w:val="000C30F9"/>
    <w:rsid w:val="000C3246"/>
    <w:rsid w:val="000C3260"/>
    <w:rsid w:val="000C3C06"/>
    <w:rsid w:val="000C3C9F"/>
    <w:rsid w:val="000C3DD1"/>
    <w:rsid w:val="000C4115"/>
    <w:rsid w:val="000C473D"/>
    <w:rsid w:val="000C4870"/>
    <w:rsid w:val="000C4CC0"/>
    <w:rsid w:val="000C4FFD"/>
    <w:rsid w:val="000C554F"/>
    <w:rsid w:val="000C5698"/>
    <w:rsid w:val="000C58ED"/>
    <w:rsid w:val="000C59B8"/>
    <w:rsid w:val="000C690F"/>
    <w:rsid w:val="000C70B8"/>
    <w:rsid w:val="000D01E8"/>
    <w:rsid w:val="000D0DC5"/>
    <w:rsid w:val="000D0E58"/>
    <w:rsid w:val="000D15FF"/>
    <w:rsid w:val="000D19B2"/>
    <w:rsid w:val="000D19EC"/>
    <w:rsid w:val="000D20B2"/>
    <w:rsid w:val="000D21E2"/>
    <w:rsid w:val="000D28DF"/>
    <w:rsid w:val="000D2CB6"/>
    <w:rsid w:val="000D2D14"/>
    <w:rsid w:val="000D33EC"/>
    <w:rsid w:val="000D463B"/>
    <w:rsid w:val="000D488B"/>
    <w:rsid w:val="000D68DF"/>
    <w:rsid w:val="000D7B15"/>
    <w:rsid w:val="000D7F80"/>
    <w:rsid w:val="000E0CDD"/>
    <w:rsid w:val="000E138D"/>
    <w:rsid w:val="000E187A"/>
    <w:rsid w:val="000E2606"/>
    <w:rsid w:val="000E295F"/>
    <w:rsid w:val="000E2D61"/>
    <w:rsid w:val="000E2D8E"/>
    <w:rsid w:val="000E3DEE"/>
    <w:rsid w:val="000E3E21"/>
    <w:rsid w:val="000E4323"/>
    <w:rsid w:val="000E450E"/>
    <w:rsid w:val="000E487E"/>
    <w:rsid w:val="000E4994"/>
    <w:rsid w:val="000E4B53"/>
    <w:rsid w:val="000E4E29"/>
    <w:rsid w:val="000E53F0"/>
    <w:rsid w:val="000E60D3"/>
    <w:rsid w:val="000E6259"/>
    <w:rsid w:val="000E6463"/>
    <w:rsid w:val="000E7089"/>
    <w:rsid w:val="000E7378"/>
    <w:rsid w:val="000E7A40"/>
    <w:rsid w:val="000E7A6F"/>
    <w:rsid w:val="000F0709"/>
    <w:rsid w:val="000F082D"/>
    <w:rsid w:val="000F0911"/>
    <w:rsid w:val="000F1370"/>
    <w:rsid w:val="000F1959"/>
    <w:rsid w:val="000F2014"/>
    <w:rsid w:val="000F20F0"/>
    <w:rsid w:val="000F268E"/>
    <w:rsid w:val="000F2CEC"/>
    <w:rsid w:val="000F3393"/>
    <w:rsid w:val="000F3421"/>
    <w:rsid w:val="000F3FDC"/>
    <w:rsid w:val="000F45CE"/>
    <w:rsid w:val="000F4677"/>
    <w:rsid w:val="000F46C3"/>
    <w:rsid w:val="000F5164"/>
    <w:rsid w:val="000F544B"/>
    <w:rsid w:val="000F584D"/>
    <w:rsid w:val="000F5BE0"/>
    <w:rsid w:val="000F5C72"/>
    <w:rsid w:val="000F5D12"/>
    <w:rsid w:val="000F5FC5"/>
    <w:rsid w:val="000F6EC8"/>
    <w:rsid w:val="000F753C"/>
    <w:rsid w:val="000F7596"/>
    <w:rsid w:val="000F7996"/>
    <w:rsid w:val="000F7C2C"/>
    <w:rsid w:val="000F7D19"/>
    <w:rsid w:val="000F7F5C"/>
    <w:rsid w:val="00100587"/>
    <w:rsid w:val="001008AC"/>
    <w:rsid w:val="00100BA2"/>
    <w:rsid w:val="0010139E"/>
    <w:rsid w:val="001019DD"/>
    <w:rsid w:val="0010284E"/>
    <w:rsid w:val="00102E22"/>
    <w:rsid w:val="001030D3"/>
    <w:rsid w:val="00103122"/>
    <w:rsid w:val="0010336A"/>
    <w:rsid w:val="001033FC"/>
    <w:rsid w:val="001038E0"/>
    <w:rsid w:val="00103949"/>
    <w:rsid w:val="00103C57"/>
    <w:rsid w:val="00104C26"/>
    <w:rsid w:val="001050F1"/>
    <w:rsid w:val="00105AEA"/>
    <w:rsid w:val="001066EE"/>
    <w:rsid w:val="00106982"/>
    <w:rsid w:val="00106AC0"/>
    <w:rsid w:val="00106DAF"/>
    <w:rsid w:val="00107857"/>
    <w:rsid w:val="00110073"/>
    <w:rsid w:val="0011041C"/>
    <w:rsid w:val="00110640"/>
    <w:rsid w:val="0011096C"/>
    <w:rsid w:val="00110B16"/>
    <w:rsid w:val="00110B42"/>
    <w:rsid w:val="0011124C"/>
    <w:rsid w:val="0011206E"/>
    <w:rsid w:val="001122A8"/>
    <w:rsid w:val="00112906"/>
    <w:rsid w:val="0011394C"/>
    <w:rsid w:val="00113AB7"/>
    <w:rsid w:val="00113D15"/>
    <w:rsid w:val="00114ABE"/>
    <w:rsid w:val="001153E2"/>
    <w:rsid w:val="00115457"/>
    <w:rsid w:val="0011556B"/>
    <w:rsid w:val="00115B3E"/>
    <w:rsid w:val="00116023"/>
    <w:rsid w:val="00116057"/>
    <w:rsid w:val="00116062"/>
    <w:rsid w:val="001161F8"/>
    <w:rsid w:val="00117843"/>
    <w:rsid w:val="00117AB4"/>
    <w:rsid w:val="00120243"/>
    <w:rsid w:val="00120299"/>
    <w:rsid w:val="001206D3"/>
    <w:rsid w:val="00120922"/>
    <w:rsid w:val="00120EA2"/>
    <w:rsid w:val="00120F5E"/>
    <w:rsid w:val="00121B5E"/>
    <w:rsid w:val="00121C24"/>
    <w:rsid w:val="001228AC"/>
    <w:rsid w:val="001229AA"/>
    <w:rsid w:val="00123153"/>
    <w:rsid w:val="0012348E"/>
    <w:rsid w:val="00123F2A"/>
    <w:rsid w:val="00123F6B"/>
    <w:rsid w:val="00124774"/>
    <w:rsid w:val="00124815"/>
    <w:rsid w:val="00124C5F"/>
    <w:rsid w:val="0012583C"/>
    <w:rsid w:val="00125AD5"/>
    <w:rsid w:val="00125D65"/>
    <w:rsid w:val="001260B4"/>
    <w:rsid w:val="0012619D"/>
    <w:rsid w:val="0012676D"/>
    <w:rsid w:val="00126BE4"/>
    <w:rsid w:val="00126CB0"/>
    <w:rsid w:val="00127682"/>
    <w:rsid w:val="00127A4E"/>
    <w:rsid w:val="00127F2C"/>
    <w:rsid w:val="00130C87"/>
    <w:rsid w:val="00130ED7"/>
    <w:rsid w:val="00131016"/>
    <w:rsid w:val="00131BA4"/>
    <w:rsid w:val="0013337A"/>
    <w:rsid w:val="00133B74"/>
    <w:rsid w:val="001348FF"/>
    <w:rsid w:val="00134A51"/>
    <w:rsid w:val="00134AC9"/>
    <w:rsid w:val="00134F9D"/>
    <w:rsid w:val="00136323"/>
    <w:rsid w:val="001368E5"/>
    <w:rsid w:val="001374E1"/>
    <w:rsid w:val="00140727"/>
    <w:rsid w:val="001409F5"/>
    <w:rsid w:val="00140DE9"/>
    <w:rsid w:val="00140FA8"/>
    <w:rsid w:val="0014132A"/>
    <w:rsid w:val="00141577"/>
    <w:rsid w:val="00141E82"/>
    <w:rsid w:val="00142176"/>
    <w:rsid w:val="0014260A"/>
    <w:rsid w:val="001432E4"/>
    <w:rsid w:val="00143F70"/>
    <w:rsid w:val="0014426E"/>
    <w:rsid w:val="00144A7D"/>
    <w:rsid w:val="001453E6"/>
    <w:rsid w:val="00145AF2"/>
    <w:rsid w:val="00145F62"/>
    <w:rsid w:val="00146BAD"/>
    <w:rsid w:val="00147AC3"/>
    <w:rsid w:val="00147B3D"/>
    <w:rsid w:val="00147B71"/>
    <w:rsid w:val="001505E6"/>
    <w:rsid w:val="001507AE"/>
    <w:rsid w:val="001514C2"/>
    <w:rsid w:val="0015159E"/>
    <w:rsid w:val="00151743"/>
    <w:rsid w:val="001519A1"/>
    <w:rsid w:val="00151C12"/>
    <w:rsid w:val="00151DED"/>
    <w:rsid w:val="00151E9D"/>
    <w:rsid w:val="00152ACB"/>
    <w:rsid w:val="00152BA6"/>
    <w:rsid w:val="00153183"/>
    <w:rsid w:val="001531FB"/>
    <w:rsid w:val="00153635"/>
    <w:rsid w:val="001538BE"/>
    <w:rsid w:val="00154BBC"/>
    <w:rsid w:val="00154CDC"/>
    <w:rsid w:val="00154D15"/>
    <w:rsid w:val="00154D8F"/>
    <w:rsid w:val="00155062"/>
    <w:rsid w:val="00155539"/>
    <w:rsid w:val="0015576A"/>
    <w:rsid w:val="0015667B"/>
    <w:rsid w:val="00156ACB"/>
    <w:rsid w:val="00157829"/>
    <w:rsid w:val="00157B4F"/>
    <w:rsid w:val="001605FD"/>
    <w:rsid w:val="00160628"/>
    <w:rsid w:val="00160D37"/>
    <w:rsid w:val="00161344"/>
    <w:rsid w:val="00161923"/>
    <w:rsid w:val="00162195"/>
    <w:rsid w:val="0016322A"/>
    <w:rsid w:val="00163263"/>
    <w:rsid w:val="00163932"/>
    <w:rsid w:val="00163E90"/>
    <w:rsid w:val="001650D9"/>
    <w:rsid w:val="001656A3"/>
    <w:rsid w:val="00165A21"/>
    <w:rsid w:val="00165A33"/>
    <w:rsid w:val="00165C4A"/>
    <w:rsid w:val="00165DA1"/>
    <w:rsid w:val="0016621B"/>
    <w:rsid w:val="001701C3"/>
    <w:rsid w:val="001705CE"/>
    <w:rsid w:val="00170875"/>
    <w:rsid w:val="00170C2B"/>
    <w:rsid w:val="001712B4"/>
    <w:rsid w:val="00171441"/>
    <w:rsid w:val="00171F21"/>
    <w:rsid w:val="00172C42"/>
    <w:rsid w:val="00173631"/>
    <w:rsid w:val="001745DF"/>
    <w:rsid w:val="001746DF"/>
    <w:rsid w:val="001748A8"/>
    <w:rsid w:val="00175982"/>
    <w:rsid w:val="00176E83"/>
    <w:rsid w:val="0017714B"/>
    <w:rsid w:val="0017796A"/>
    <w:rsid w:val="00177FDC"/>
    <w:rsid w:val="0018001F"/>
    <w:rsid w:val="0018044D"/>
    <w:rsid w:val="001804BB"/>
    <w:rsid w:val="001804DF"/>
    <w:rsid w:val="00180AD1"/>
    <w:rsid w:val="00180D2B"/>
    <w:rsid w:val="001811EC"/>
    <w:rsid w:val="0018132A"/>
    <w:rsid w:val="001815CB"/>
    <w:rsid w:val="00181BDC"/>
    <w:rsid w:val="00181DB0"/>
    <w:rsid w:val="00181E9D"/>
    <w:rsid w:val="00182602"/>
    <w:rsid w:val="001829E3"/>
    <w:rsid w:val="00183559"/>
    <w:rsid w:val="001835AC"/>
    <w:rsid w:val="00183E6B"/>
    <w:rsid w:val="00184A22"/>
    <w:rsid w:val="00184A5F"/>
    <w:rsid w:val="00185D7E"/>
    <w:rsid w:val="00186F1B"/>
    <w:rsid w:val="00190D7B"/>
    <w:rsid w:val="0019167B"/>
    <w:rsid w:val="0019234A"/>
    <w:rsid w:val="001924C0"/>
    <w:rsid w:val="0019252C"/>
    <w:rsid w:val="00192A60"/>
    <w:rsid w:val="00192ED6"/>
    <w:rsid w:val="0019324B"/>
    <w:rsid w:val="00193E89"/>
    <w:rsid w:val="00194600"/>
    <w:rsid w:val="00194FF2"/>
    <w:rsid w:val="00195539"/>
    <w:rsid w:val="0019731E"/>
    <w:rsid w:val="0019733B"/>
    <w:rsid w:val="001A09FE"/>
    <w:rsid w:val="001A0ED9"/>
    <w:rsid w:val="001A1069"/>
    <w:rsid w:val="001A15BE"/>
    <w:rsid w:val="001A1609"/>
    <w:rsid w:val="001A1AEA"/>
    <w:rsid w:val="001A1BCB"/>
    <w:rsid w:val="001A2AFF"/>
    <w:rsid w:val="001A4076"/>
    <w:rsid w:val="001A42B3"/>
    <w:rsid w:val="001A493D"/>
    <w:rsid w:val="001A4ED2"/>
    <w:rsid w:val="001A524F"/>
    <w:rsid w:val="001A60D2"/>
    <w:rsid w:val="001A63B9"/>
    <w:rsid w:val="001A6442"/>
    <w:rsid w:val="001A67C9"/>
    <w:rsid w:val="001A69DE"/>
    <w:rsid w:val="001A713C"/>
    <w:rsid w:val="001A7382"/>
    <w:rsid w:val="001A7C2F"/>
    <w:rsid w:val="001B038E"/>
    <w:rsid w:val="001B0AF9"/>
    <w:rsid w:val="001B0FD0"/>
    <w:rsid w:val="001B1C32"/>
    <w:rsid w:val="001B1C7C"/>
    <w:rsid w:val="001B1D9E"/>
    <w:rsid w:val="001B1E4A"/>
    <w:rsid w:val="001B2ADC"/>
    <w:rsid w:val="001B2E46"/>
    <w:rsid w:val="001B3145"/>
    <w:rsid w:val="001B3184"/>
    <w:rsid w:val="001B398F"/>
    <w:rsid w:val="001B4084"/>
    <w:rsid w:val="001B412F"/>
    <w:rsid w:val="001B4434"/>
    <w:rsid w:val="001B46A3"/>
    <w:rsid w:val="001B46C6"/>
    <w:rsid w:val="001B4B13"/>
    <w:rsid w:val="001B4B48"/>
    <w:rsid w:val="001B4B80"/>
    <w:rsid w:val="001B4D1F"/>
    <w:rsid w:val="001B4F7F"/>
    <w:rsid w:val="001B5576"/>
    <w:rsid w:val="001B56E9"/>
    <w:rsid w:val="001B65FB"/>
    <w:rsid w:val="001B65FE"/>
    <w:rsid w:val="001B7681"/>
    <w:rsid w:val="001B7CAE"/>
    <w:rsid w:val="001B7F5E"/>
    <w:rsid w:val="001C0772"/>
    <w:rsid w:val="001C0B4D"/>
    <w:rsid w:val="001C0D4F"/>
    <w:rsid w:val="001C1BA3"/>
    <w:rsid w:val="001C1DEC"/>
    <w:rsid w:val="001C229E"/>
    <w:rsid w:val="001C3D1C"/>
    <w:rsid w:val="001C47DB"/>
    <w:rsid w:val="001C5736"/>
    <w:rsid w:val="001C59D5"/>
    <w:rsid w:val="001C6A14"/>
    <w:rsid w:val="001C6E0E"/>
    <w:rsid w:val="001C6EE6"/>
    <w:rsid w:val="001C6FA4"/>
    <w:rsid w:val="001D0289"/>
    <w:rsid w:val="001D1557"/>
    <w:rsid w:val="001D164E"/>
    <w:rsid w:val="001D174F"/>
    <w:rsid w:val="001D17AE"/>
    <w:rsid w:val="001D1ABD"/>
    <w:rsid w:val="001D1D6B"/>
    <w:rsid w:val="001D1E2E"/>
    <w:rsid w:val="001D1E74"/>
    <w:rsid w:val="001D2907"/>
    <w:rsid w:val="001D2B94"/>
    <w:rsid w:val="001D2DD0"/>
    <w:rsid w:val="001D2DE1"/>
    <w:rsid w:val="001D2FC9"/>
    <w:rsid w:val="001D304A"/>
    <w:rsid w:val="001D395F"/>
    <w:rsid w:val="001D3C7A"/>
    <w:rsid w:val="001D3F07"/>
    <w:rsid w:val="001D406E"/>
    <w:rsid w:val="001D418C"/>
    <w:rsid w:val="001D4977"/>
    <w:rsid w:val="001D4B2E"/>
    <w:rsid w:val="001D5236"/>
    <w:rsid w:val="001D567F"/>
    <w:rsid w:val="001D58B8"/>
    <w:rsid w:val="001D5ACE"/>
    <w:rsid w:val="001D5DDF"/>
    <w:rsid w:val="001D6027"/>
    <w:rsid w:val="001D6250"/>
    <w:rsid w:val="001D647F"/>
    <w:rsid w:val="001D6857"/>
    <w:rsid w:val="001D7254"/>
    <w:rsid w:val="001D7907"/>
    <w:rsid w:val="001D7EF8"/>
    <w:rsid w:val="001E03EA"/>
    <w:rsid w:val="001E0572"/>
    <w:rsid w:val="001E0A67"/>
    <w:rsid w:val="001E0CEC"/>
    <w:rsid w:val="001E1028"/>
    <w:rsid w:val="001E14E2"/>
    <w:rsid w:val="001E17F2"/>
    <w:rsid w:val="001E188C"/>
    <w:rsid w:val="001E194E"/>
    <w:rsid w:val="001E1BED"/>
    <w:rsid w:val="001E2520"/>
    <w:rsid w:val="001E2E52"/>
    <w:rsid w:val="001E2FB9"/>
    <w:rsid w:val="001E41DA"/>
    <w:rsid w:val="001E582B"/>
    <w:rsid w:val="001E5AFB"/>
    <w:rsid w:val="001E6302"/>
    <w:rsid w:val="001E632B"/>
    <w:rsid w:val="001E64BA"/>
    <w:rsid w:val="001E672A"/>
    <w:rsid w:val="001E7D73"/>
    <w:rsid w:val="001E7DCB"/>
    <w:rsid w:val="001F002B"/>
    <w:rsid w:val="001F0FD6"/>
    <w:rsid w:val="001F114F"/>
    <w:rsid w:val="001F1D1D"/>
    <w:rsid w:val="001F1D97"/>
    <w:rsid w:val="001F232B"/>
    <w:rsid w:val="001F234B"/>
    <w:rsid w:val="001F26B5"/>
    <w:rsid w:val="001F2CA8"/>
    <w:rsid w:val="001F3119"/>
    <w:rsid w:val="001F3411"/>
    <w:rsid w:val="001F3773"/>
    <w:rsid w:val="001F3B76"/>
    <w:rsid w:val="001F3BFB"/>
    <w:rsid w:val="001F3EE2"/>
    <w:rsid w:val="001F4287"/>
    <w:rsid w:val="001F4CBB"/>
    <w:rsid w:val="001F4DBA"/>
    <w:rsid w:val="001F542D"/>
    <w:rsid w:val="001F547F"/>
    <w:rsid w:val="001F5EEE"/>
    <w:rsid w:val="001F64B2"/>
    <w:rsid w:val="001F73C6"/>
    <w:rsid w:val="001F7B05"/>
    <w:rsid w:val="0020068E"/>
    <w:rsid w:val="00200ABD"/>
    <w:rsid w:val="00201078"/>
    <w:rsid w:val="00201895"/>
    <w:rsid w:val="00201D52"/>
    <w:rsid w:val="00202410"/>
    <w:rsid w:val="002027DB"/>
    <w:rsid w:val="00203167"/>
    <w:rsid w:val="00203DBC"/>
    <w:rsid w:val="0020415E"/>
    <w:rsid w:val="002044DC"/>
    <w:rsid w:val="00204FF4"/>
    <w:rsid w:val="00205350"/>
    <w:rsid w:val="0020622C"/>
    <w:rsid w:val="0021013F"/>
    <w:rsid w:val="002102B7"/>
    <w:rsid w:val="00210307"/>
    <w:rsid w:val="0021056E"/>
    <w:rsid w:val="0021075D"/>
    <w:rsid w:val="00210A42"/>
    <w:rsid w:val="002110E4"/>
    <w:rsid w:val="002112DA"/>
    <w:rsid w:val="0021165A"/>
    <w:rsid w:val="00211899"/>
    <w:rsid w:val="00211BC9"/>
    <w:rsid w:val="002124E8"/>
    <w:rsid w:val="002132C7"/>
    <w:rsid w:val="002140AC"/>
    <w:rsid w:val="002142C6"/>
    <w:rsid w:val="00214750"/>
    <w:rsid w:val="00214E59"/>
    <w:rsid w:val="0021510D"/>
    <w:rsid w:val="00215F4D"/>
    <w:rsid w:val="002160A1"/>
    <w:rsid w:val="0021620C"/>
    <w:rsid w:val="00216604"/>
    <w:rsid w:val="00216A97"/>
    <w:rsid w:val="00216D89"/>
    <w:rsid w:val="00216E78"/>
    <w:rsid w:val="00217275"/>
    <w:rsid w:val="00217855"/>
    <w:rsid w:val="00217FF3"/>
    <w:rsid w:val="0022075F"/>
    <w:rsid w:val="00220BDA"/>
    <w:rsid w:val="00220F6D"/>
    <w:rsid w:val="002211DD"/>
    <w:rsid w:val="002213EA"/>
    <w:rsid w:val="00222134"/>
    <w:rsid w:val="002237D1"/>
    <w:rsid w:val="00223C8A"/>
    <w:rsid w:val="002249B1"/>
    <w:rsid w:val="00224B6F"/>
    <w:rsid w:val="00224BCD"/>
    <w:rsid w:val="00224E3E"/>
    <w:rsid w:val="002251F1"/>
    <w:rsid w:val="00225463"/>
    <w:rsid w:val="00225C3D"/>
    <w:rsid w:val="00226C66"/>
    <w:rsid w:val="002273AE"/>
    <w:rsid w:val="00227AD8"/>
    <w:rsid w:val="00227CD3"/>
    <w:rsid w:val="00230543"/>
    <w:rsid w:val="00230B7D"/>
    <w:rsid w:val="00230BB5"/>
    <w:rsid w:val="002318C2"/>
    <w:rsid w:val="002319F5"/>
    <w:rsid w:val="002320CF"/>
    <w:rsid w:val="002324B0"/>
    <w:rsid w:val="002328CE"/>
    <w:rsid w:val="00232BAF"/>
    <w:rsid w:val="00232BDF"/>
    <w:rsid w:val="00233F04"/>
    <w:rsid w:val="00234945"/>
    <w:rsid w:val="00234A98"/>
    <w:rsid w:val="00234B5E"/>
    <w:rsid w:val="0023553C"/>
    <w:rsid w:val="0023613F"/>
    <w:rsid w:val="002367F6"/>
    <w:rsid w:val="00236AED"/>
    <w:rsid w:val="00236F4B"/>
    <w:rsid w:val="0023700A"/>
    <w:rsid w:val="002374BB"/>
    <w:rsid w:val="00240163"/>
    <w:rsid w:val="00241E3A"/>
    <w:rsid w:val="0024209C"/>
    <w:rsid w:val="002421EC"/>
    <w:rsid w:val="00242787"/>
    <w:rsid w:val="00242B0D"/>
    <w:rsid w:val="0024342C"/>
    <w:rsid w:val="00243626"/>
    <w:rsid w:val="00243E37"/>
    <w:rsid w:val="00244209"/>
    <w:rsid w:val="0024478D"/>
    <w:rsid w:val="00244A6E"/>
    <w:rsid w:val="002450A0"/>
    <w:rsid w:val="002450E6"/>
    <w:rsid w:val="00245875"/>
    <w:rsid w:val="00245D70"/>
    <w:rsid w:val="002467C6"/>
    <w:rsid w:val="0024692A"/>
    <w:rsid w:val="00246AF1"/>
    <w:rsid w:val="00246E53"/>
    <w:rsid w:val="0024714C"/>
    <w:rsid w:val="0024747F"/>
    <w:rsid w:val="002477EB"/>
    <w:rsid w:val="00247BB3"/>
    <w:rsid w:val="00250684"/>
    <w:rsid w:val="0025097B"/>
    <w:rsid w:val="00250C3B"/>
    <w:rsid w:val="00251CB5"/>
    <w:rsid w:val="00252BBA"/>
    <w:rsid w:val="00252C62"/>
    <w:rsid w:val="00253123"/>
    <w:rsid w:val="00253CC9"/>
    <w:rsid w:val="00254734"/>
    <w:rsid w:val="002550B8"/>
    <w:rsid w:val="002553B7"/>
    <w:rsid w:val="00256F5C"/>
    <w:rsid w:val="002572A3"/>
    <w:rsid w:val="002578E8"/>
    <w:rsid w:val="00257EE1"/>
    <w:rsid w:val="002604A8"/>
    <w:rsid w:val="00260C2A"/>
    <w:rsid w:val="00261409"/>
    <w:rsid w:val="00261B16"/>
    <w:rsid w:val="00262098"/>
    <w:rsid w:val="002629B8"/>
    <w:rsid w:val="00262C3D"/>
    <w:rsid w:val="00262E96"/>
    <w:rsid w:val="002639FE"/>
    <w:rsid w:val="00263A66"/>
    <w:rsid w:val="00263CAC"/>
    <w:rsid w:val="00263D6C"/>
    <w:rsid w:val="00264001"/>
    <w:rsid w:val="0026447C"/>
    <w:rsid w:val="00264563"/>
    <w:rsid w:val="00265C8E"/>
    <w:rsid w:val="00266317"/>
    <w:rsid w:val="00266354"/>
    <w:rsid w:val="0026656C"/>
    <w:rsid w:val="00266856"/>
    <w:rsid w:val="002674F0"/>
    <w:rsid w:val="0026769F"/>
    <w:rsid w:val="0026785B"/>
    <w:rsid w:val="00267A18"/>
    <w:rsid w:val="00267FE1"/>
    <w:rsid w:val="002704B2"/>
    <w:rsid w:val="002715F7"/>
    <w:rsid w:val="00271CAD"/>
    <w:rsid w:val="0027219D"/>
    <w:rsid w:val="002723D5"/>
    <w:rsid w:val="002728B9"/>
    <w:rsid w:val="00272A1F"/>
    <w:rsid w:val="00273462"/>
    <w:rsid w:val="00273750"/>
    <w:rsid w:val="0027395B"/>
    <w:rsid w:val="002739B0"/>
    <w:rsid w:val="00273C2C"/>
    <w:rsid w:val="00274E91"/>
    <w:rsid w:val="002756B8"/>
    <w:rsid w:val="00275854"/>
    <w:rsid w:val="00275BC2"/>
    <w:rsid w:val="00276330"/>
    <w:rsid w:val="0027675C"/>
    <w:rsid w:val="00277929"/>
    <w:rsid w:val="00277B72"/>
    <w:rsid w:val="00277C1F"/>
    <w:rsid w:val="00277C29"/>
    <w:rsid w:val="00277F18"/>
    <w:rsid w:val="00277FC6"/>
    <w:rsid w:val="00277FCA"/>
    <w:rsid w:val="00280067"/>
    <w:rsid w:val="002800E0"/>
    <w:rsid w:val="0028084C"/>
    <w:rsid w:val="00281016"/>
    <w:rsid w:val="002818AA"/>
    <w:rsid w:val="00283647"/>
    <w:rsid w:val="002838C9"/>
    <w:rsid w:val="00283B41"/>
    <w:rsid w:val="00283E65"/>
    <w:rsid w:val="00284896"/>
    <w:rsid w:val="002851BD"/>
    <w:rsid w:val="00285564"/>
    <w:rsid w:val="002856E2"/>
    <w:rsid w:val="00285965"/>
    <w:rsid w:val="00285F28"/>
    <w:rsid w:val="00285FD2"/>
    <w:rsid w:val="00286398"/>
    <w:rsid w:val="00286B91"/>
    <w:rsid w:val="00286D5B"/>
    <w:rsid w:val="00286F02"/>
    <w:rsid w:val="0028746A"/>
    <w:rsid w:val="00287693"/>
    <w:rsid w:val="00287F2E"/>
    <w:rsid w:val="002903BC"/>
    <w:rsid w:val="002905AC"/>
    <w:rsid w:val="00290E96"/>
    <w:rsid w:val="002916F1"/>
    <w:rsid w:val="00291B30"/>
    <w:rsid w:val="00292822"/>
    <w:rsid w:val="00292A09"/>
    <w:rsid w:val="002936B6"/>
    <w:rsid w:val="002937AE"/>
    <w:rsid w:val="00293A93"/>
    <w:rsid w:val="00293DEF"/>
    <w:rsid w:val="00294D88"/>
    <w:rsid w:val="00294EAB"/>
    <w:rsid w:val="00296A2B"/>
    <w:rsid w:val="00296FC2"/>
    <w:rsid w:val="00297180"/>
    <w:rsid w:val="002A00B4"/>
    <w:rsid w:val="002A026F"/>
    <w:rsid w:val="002A1917"/>
    <w:rsid w:val="002A1C01"/>
    <w:rsid w:val="002A2489"/>
    <w:rsid w:val="002A28D8"/>
    <w:rsid w:val="002A3123"/>
    <w:rsid w:val="002A37F0"/>
    <w:rsid w:val="002A388D"/>
    <w:rsid w:val="002A3C42"/>
    <w:rsid w:val="002A4762"/>
    <w:rsid w:val="002A4A47"/>
    <w:rsid w:val="002A4D8F"/>
    <w:rsid w:val="002A4E0C"/>
    <w:rsid w:val="002A51DB"/>
    <w:rsid w:val="002A597D"/>
    <w:rsid w:val="002A59FB"/>
    <w:rsid w:val="002A5B3C"/>
    <w:rsid w:val="002A5D75"/>
    <w:rsid w:val="002A5DA0"/>
    <w:rsid w:val="002A6696"/>
    <w:rsid w:val="002A6AC8"/>
    <w:rsid w:val="002A7510"/>
    <w:rsid w:val="002A79F0"/>
    <w:rsid w:val="002B0651"/>
    <w:rsid w:val="002B09A8"/>
    <w:rsid w:val="002B15E2"/>
    <w:rsid w:val="002B160D"/>
    <w:rsid w:val="002B1B1A"/>
    <w:rsid w:val="002B1F43"/>
    <w:rsid w:val="002B26BF"/>
    <w:rsid w:val="002B2AC3"/>
    <w:rsid w:val="002B2CA2"/>
    <w:rsid w:val="002B33DD"/>
    <w:rsid w:val="002B35FB"/>
    <w:rsid w:val="002B369A"/>
    <w:rsid w:val="002B4445"/>
    <w:rsid w:val="002B453E"/>
    <w:rsid w:val="002B4A49"/>
    <w:rsid w:val="002B5078"/>
    <w:rsid w:val="002B5B6A"/>
    <w:rsid w:val="002B5CC6"/>
    <w:rsid w:val="002B652B"/>
    <w:rsid w:val="002B6558"/>
    <w:rsid w:val="002B7228"/>
    <w:rsid w:val="002B728B"/>
    <w:rsid w:val="002B7513"/>
    <w:rsid w:val="002C07AE"/>
    <w:rsid w:val="002C0893"/>
    <w:rsid w:val="002C1DC2"/>
    <w:rsid w:val="002C2536"/>
    <w:rsid w:val="002C2FB7"/>
    <w:rsid w:val="002C3084"/>
    <w:rsid w:val="002C4819"/>
    <w:rsid w:val="002C4BD6"/>
    <w:rsid w:val="002C4F49"/>
    <w:rsid w:val="002C53EE"/>
    <w:rsid w:val="002C5F19"/>
    <w:rsid w:val="002C72AA"/>
    <w:rsid w:val="002C7D89"/>
    <w:rsid w:val="002D044D"/>
    <w:rsid w:val="002D1949"/>
    <w:rsid w:val="002D1A41"/>
    <w:rsid w:val="002D1A63"/>
    <w:rsid w:val="002D1E47"/>
    <w:rsid w:val="002D24F7"/>
    <w:rsid w:val="002D2799"/>
    <w:rsid w:val="002D2CD7"/>
    <w:rsid w:val="002D3DD6"/>
    <w:rsid w:val="002D4807"/>
    <w:rsid w:val="002D4DDC"/>
    <w:rsid w:val="002D4F75"/>
    <w:rsid w:val="002D518C"/>
    <w:rsid w:val="002D5459"/>
    <w:rsid w:val="002D5797"/>
    <w:rsid w:val="002D60DC"/>
    <w:rsid w:val="002D6493"/>
    <w:rsid w:val="002D68E7"/>
    <w:rsid w:val="002D6F36"/>
    <w:rsid w:val="002D77FA"/>
    <w:rsid w:val="002D7965"/>
    <w:rsid w:val="002D7AB6"/>
    <w:rsid w:val="002E041D"/>
    <w:rsid w:val="002E06D0"/>
    <w:rsid w:val="002E0B2E"/>
    <w:rsid w:val="002E15B8"/>
    <w:rsid w:val="002E1CC6"/>
    <w:rsid w:val="002E2DD4"/>
    <w:rsid w:val="002E2F29"/>
    <w:rsid w:val="002E3C27"/>
    <w:rsid w:val="002E3F40"/>
    <w:rsid w:val="002E403A"/>
    <w:rsid w:val="002E55D9"/>
    <w:rsid w:val="002E6FF1"/>
    <w:rsid w:val="002E73EE"/>
    <w:rsid w:val="002E7F3A"/>
    <w:rsid w:val="002F0FE5"/>
    <w:rsid w:val="002F13AF"/>
    <w:rsid w:val="002F1E0E"/>
    <w:rsid w:val="002F254A"/>
    <w:rsid w:val="002F2A2B"/>
    <w:rsid w:val="002F2C52"/>
    <w:rsid w:val="002F2EDD"/>
    <w:rsid w:val="002F3023"/>
    <w:rsid w:val="002F30AC"/>
    <w:rsid w:val="002F31C1"/>
    <w:rsid w:val="002F4604"/>
    <w:rsid w:val="002F4EDB"/>
    <w:rsid w:val="002F4EE9"/>
    <w:rsid w:val="002F5F8D"/>
    <w:rsid w:val="002F6054"/>
    <w:rsid w:val="002F6335"/>
    <w:rsid w:val="002F6DA3"/>
    <w:rsid w:val="002F6FB6"/>
    <w:rsid w:val="002F786B"/>
    <w:rsid w:val="00300E84"/>
    <w:rsid w:val="00301A6F"/>
    <w:rsid w:val="0030246E"/>
    <w:rsid w:val="00302CE3"/>
    <w:rsid w:val="00302CF4"/>
    <w:rsid w:val="0030300C"/>
    <w:rsid w:val="003039B5"/>
    <w:rsid w:val="00303B5A"/>
    <w:rsid w:val="00303DCC"/>
    <w:rsid w:val="003040BA"/>
    <w:rsid w:val="0030487E"/>
    <w:rsid w:val="00304AB9"/>
    <w:rsid w:val="003052F3"/>
    <w:rsid w:val="003054B6"/>
    <w:rsid w:val="003057EF"/>
    <w:rsid w:val="00305C24"/>
    <w:rsid w:val="00305D4D"/>
    <w:rsid w:val="003062A1"/>
    <w:rsid w:val="00306981"/>
    <w:rsid w:val="00306C9A"/>
    <w:rsid w:val="003072D6"/>
    <w:rsid w:val="003074E2"/>
    <w:rsid w:val="0030793F"/>
    <w:rsid w:val="00307B04"/>
    <w:rsid w:val="003104F0"/>
    <w:rsid w:val="00310E13"/>
    <w:rsid w:val="00310EBA"/>
    <w:rsid w:val="00310EF0"/>
    <w:rsid w:val="00311388"/>
    <w:rsid w:val="003129CF"/>
    <w:rsid w:val="003129D0"/>
    <w:rsid w:val="00312BEB"/>
    <w:rsid w:val="00312C7F"/>
    <w:rsid w:val="00313572"/>
    <w:rsid w:val="00313B49"/>
    <w:rsid w:val="00313E82"/>
    <w:rsid w:val="00314871"/>
    <w:rsid w:val="003148A0"/>
    <w:rsid w:val="00314950"/>
    <w:rsid w:val="00314E2D"/>
    <w:rsid w:val="00314FFB"/>
    <w:rsid w:val="00315208"/>
    <w:rsid w:val="00315713"/>
    <w:rsid w:val="00315D6C"/>
    <w:rsid w:val="003160C1"/>
    <w:rsid w:val="00316320"/>
    <w:rsid w:val="0031686C"/>
    <w:rsid w:val="003168E4"/>
    <w:rsid w:val="00316F71"/>
    <w:rsid w:val="00316FE0"/>
    <w:rsid w:val="00317516"/>
    <w:rsid w:val="00317598"/>
    <w:rsid w:val="003204D2"/>
    <w:rsid w:val="003205A7"/>
    <w:rsid w:val="00320E56"/>
    <w:rsid w:val="00321B76"/>
    <w:rsid w:val="003229F2"/>
    <w:rsid w:val="00322AF6"/>
    <w:rsid w:val="00323284"/>
    <w:rsid w:val="00323504"/>
    <w:rsid w:val="003237AE"/>
    <w:rsid w:val="00323AF2"/>
    <w:rsid w:val="00323DDC"/>
    <w:rsid w:val="003240C8"/>
    <w:rsid w:val="003248D6"/>
    <w:rsid w:val="0032495A"/>
    <w:rsid w:val="00324EA3"/>
    <w:rsid w:val="003251CC"/>
    <w:rsid w:val="0032520C"/>
    <w:rsid w:val="0032573F"/>
    <w:rsid w:val="00326005"/>
    <w:rsid w:val="0032605E"/>
    <w:rsid w:val="00326BFE"/>
    <w:rsid w:val="00326FD2"/>
    <w:rsid w:val="003275D1"/>
    <w:rsid w:val="00327D1C"/>
    <w:rsid w:val="003308EB"/>
    <w:rsid w:val="00330B2A"/>
    <w:rsid w:val="00330CC4"/>
    <w:rsid w:val="003311D7"/>
    <w:rsid w:val="00331AB5"/>
    <w:rsid w:val="00331E17"/>
    <w:rsid w:val="00331FD0"/>
    <w:rsid w:val="003321BF"/>
    <w:rsid w:val="00332250"/>
    <w:rsid w:val="0033261D"/>
    <w:rsid w:val="00332993"/>
    <w:rsid w:val="00332D24"/>
    <w:rsid w:val="00332F2A"/>
    <w:rsid w:val="00332F2D"/>
    <w:rsid w:val="00333063"/>
    <w:rsid w:val="00333720"/>
    <w:rsid w:val="003338E7"/>
    <w:rsid w:val="00333A47"/>
    <w:rsid w:val="00334BAE"/>
    <w:rsid w:val="003356A3"/>
    <w:rsid w:val="00335A1B"/>
    <w:rsid w:val="003361BC"/>
    <w:rsid w:val="003362B8"/>
    <w:rsid w:val="003362E5"/>
    <w:rsid w:val="003364E2"/>
    <w:rsid w:val="00336731"/>
    <w:rsid w:val="0033758B"/>
    <w:rsid w:val="0033759B"/>
    <w:rsid w:val="003375D6"/>
    <w:rsid w:val="003379BF"/>
    <w:rsid w:val="00337F82"/>
    <w:rsid w:val="003406FB"/>
    <w:rsid w:val="003408E3"/>
    <w:rsid w:val="00340C5F"/>
    <w:rsid w:val="0034105A"/>
    <w:rsid w:val="003417A5"/>
    <w:rsid w:val="00341B16"/>
    <w:rsid w:val="00342029"/>
    <w:rsid w:val="00343480"/>
    <w:rsid w:val="00343E42"/>
    <w:rsid w:val="003446CD"/>
    <w:rsid w:val="00344A8D"/>
    <w:rsid w:val="00344D67"/>
    <w:rsid w:val="00344E7D"/>
    <w:rsid w:val="003452E9"/>
    <w:rsid w:val="003456BC"/>
    <w:rsid w:val="00345E89"/>
    <w:rsid w:val="00345F81"/>
    <w:rsid w:val="00345FAC"/>
    <w:rsid w:val="0034636C"/>
    <w:rsid w:val="00346458"/>
    <w:rsid w:val="0034654F"/>
    <w:rsid w:val="003469AA"/>
    <w:rsid w:val="00346ABF"/>
    <w:rsid w:val="003479F4"/>
    <w:rsid w:val="00347E75"/>
    <w:rsid w:val="00347F86"/>
    <w:rsid w:val="00350568"/>
    <w:rsid w:val="00350B70"/>
    <w:rsid w:val="00351C36"/>
    <w:rsid w:val="00351CCD"/>
    <w:rsid w:val="00351EBD"/>
    <w:rsid w:val="00352127"/>
    <w:rsid w:val="003522A1"/>
    <w:rsid w:val="0035254B"/>
    <w:rsid w:val="00352672"/>
    <w:rsid w:val="00352A01"/>
    <w:rsid w:val="00352F0A"/>
    <w:rsid w:val="00353555"/>
    <w:rsid w:val="003538B4"/>
    <w:rsid w:val="00353F60"/>
    <w:rsid w:val="00354020"/>
    <w:rsid w:val="00354FB7"/>
    <w:rsid w:val="0035529D"/>
    <w:rsid w:val="003565D4"/>
    <w:rsid w:val="0035679C"/>
    <w:rsid w:val="00356B7C"/>
    <w:rsid w:val="003607FB"/>
    <w:rsid w:val="00360DF8"/>
    <w:rsid w:val="00360E0A"/>
    <w:rsid w:val="00360FD5"/>
    <w:rsid w:val="003610E8"/>
    <w:rsid w:val="003616FF"/>
    <w:rsid w:val="00362B49"/>
    <w:rsid w:val="0036340D"/>
    <w:rsid w:val="003634A5"/>
    <w:rsid w:val="003634AC"/>
    <w:rsid w:val="00364343"/>
    <w:rsid w:val="00365E71"/>
    <w:rsid w:val="00365F7E"/>
    <w:rsid w:val="00365F92"/>
    <w:rsid w:val="00366868"/>
    <w:rsid w:val="00366E80"/>
    <w:rsid w:val="003671FD"/>
    <w:rsid w:val="00367506"/>
    <w:rsid w:val="00370085"/>
    <w:rsid w:val="003700F6"/>
    <w:rsid w:val="00370631"/>
    <w:rsid w:val="00371555"/>
    <w:rsid w:val="00371B28"/>
    <w:rsid w:val="00372224"/>
    <w:rsid w:val="00372388"/>
    <w:rsid w:val="00374348"/>
    <w:rsid w:val="003743AC"/>
    <w:rsid w:val="003744A7"/>
    <w:rsid w:val="0037498B"/>
    <w:rsid w:val="00374CE6"/>
    <w:rsid w:val="0037540E"/>
    <w:rsid w:val="003754F0"/>
    <w:rsid w:val="00375690"/>
    <w:rsid w:val="00376235"/>
    <w:rsid w:val="00376A7F"/>
    <w:rsid w:val="003776FA"/>
    <w:rsid w:val="00377752"/>
    <w:rsid w:val="00380798"/>
    <w:rsid w:val="00380E45"/>
    <w:rsid w:val="00381113"/>
    <w:rsid w:val="003811F5"/>
    <w:rsid w:val="00381917"/>
    <w:rsid w:val="00381FB6"/>
    <w:rsid w:val="003821CB"/>
    <w:rsid w:val="0038302F"/>
    <w:rsid w:val="003836D3"/>
    <w:rsid w:val="00383983"/>
    <w:rsid w:val="00383A52"/>
    <w:rsid w:val="00383D57"/>
    <w:rsid w:val="00383E15"/>
    <w:rsid w:val="00383F71"/>
    <w:rsid w:val="003845D7"/>
    <w:rsid w:val="00384A65"/>
    <w:rsid w:val="00385057"/>
    <w:rsid w:val="003855B3"/>
    <w:rsid w:val="003858FA"/>
    <w:rsid w:val="00385E54"/>
    <w:rsid w:val="00386905"/>
    <w:rsid w:val="0038696B"/>
    <w:rsid w:val="00387E46"/>
    <w:rsid w:val="00390F61"/>
    <w:rsid w:val="00391066"/>
    <w:rsid w:val="00391313"/>
    <w:rsid w:val="00391652"/>
    <w:rsid w:val="003925FA"/>
    <w:rsid w:val="0039277E"/>
    <w:rsid w:val="003929AF"/>
    <w:rsid w:val="00392B08"/>
    <w:rsid w:val="00392C37"/>
    <w:rsid w:val="00394841"/>
    <w:rsid w:val="00394FD7"/>
    <w:rsid w:val="0039507F"/>
    <w:rsid w:val="003955A9"/>
    <w:rsid w:val="00395738"/>
    <w:rsid w:val="003959AF"/>
    <w:rsid w:val="00395A0C"/>
    <w:rsid w:val="00395C01"/>
    <w:rsid w:val="003969F0"/>
    <w:rsid w:val="003969F1"/>
    <w:rsid w:val="00396AE7"/>
    <w:rsid w:val="00396F6C"/>
    <w:rsid w:val="003970D2"/>
    <w:rsid w:val="00397AB9"/>
    <w:rsid w:val="00397ADB"/>
    <w:rsid w:val="003A03B2"/>
    <w:rsid w:val="003A111C"/>
    <w:rsid w:val="003A1202"/>
    <w:rsid w:val="003A1260"/>
    <w:rsid w:val="003A149D"/>
    <w:rsid w:val="003A2415"/>
    <w:rsid w:val="003A27A4"/>
    <w:rsid w:val="003A295F"/>
    <w:rsid w:val="003A39E1"/>
    <w:rsid w:val="003A3FB7"/>
    <w:rsid w:val="003A41DD"/>
    <w:rsid w:val="003A48BC"/>
    <w:rsid w:val="003A48CA"/>
    <w:rsid w:val="003A5124"/>
    <w:rsid w:val="003A64EF"/>
    <w:rsid w:val="003A66DE"/>
    <w:rsid w:val="003A6D2E"/>
    <w:rsid w:val="003A6FE5"/>
    <w:rsid w:val="003A7033"/>
    <w:rsid w:val="003A721D"/>
    <w:rsid w:val="003A74DA"/>
    <w:rsid w:val="003B02D7"/>
    <w:rsid w:val="003B08D9"/>
    <w:rsid w:val="003B1ABE"/>
    <w:rsid w:val="003B1BBB"/>
    <w:rsid w:val="003B1F5E"/>
    <w:rsid w:val="003B2674"/>
    <w:rsid w:val="003B2744"/>
    <w:rsid w:val="003B2AF5"/>
    <w:rsid w:val="003B47FE"/>
    <w:rsid w:val="003B4C61"/>
    <w:rsid w:val="003B4E88"/>
    <w:rsid w:val="003B53CD"/>
    <w:rsid w:val="003B5673"/>
    <w:rsid w:val="003B6287"/>
    <w:rsid w:val="003B62C9"/>
    <w:rsid w:val="003B64DE"/>
    <w:rsid w:val="003B743F"/>
    <w:rsid w:val="003C12AC"/>
    <w:rsid w:val="003C12F3"/>
    <w:rsid w:val="003C1BAF"/>
    <w:rsid w:val="003C2608"/>
    <w:rsid w:val="003C2BF8"/>
    <w:rsid w:val="003C2FD2"/>
    <w:rsid w:val="003C3128"/>
    <w:rsid w:val="003C332B"/>
    <w:rsid w:val="003C3B0B"/>
    <w:rsid w:val="003C4841"/>
    <w:rsid w:val="003C4DBD"/>
    <w:rsid w:val="003C5708"/>
    <w:rsid w:val="003C5B96"/>
    <w:rsid w:val="003C6E8F"/>
    <w:rsid w:val="003C7176"/>
    <w:rsid w:val="003C7298"/>
    <w:rsid w:val="003D0486"/>
    <w:rsid w:val="003D0728"/>
    <w:rsid w:val="003D0929"/>
    <w:rsid w:val="003D0A23"/>
    <w:rsid w:val="003D16A1"/>
    <w:rsid w:val="003D29A4"/>
    <w:rsid w:val="003D398C"/>
    <w:rsid w:val="003D420B"/>
    <w:rsid w:val="003D44B2"/>
    <w:rsid w:val="003D46F2"/>
    <w:rsid w:val="003D4729"/>
    <w:rsid w:val="003D7037"/>
    <w:rsid w:val="003D73BF"/>
    <w:rsid w:val="003D7A3C"/>
    <w:rsid w:val="003D7DCB"/>
    <w:rsid w:val="003D7DD6"/>
    <w:rsid w:val="003E101D"/>
    <w:rsid w:val="003E10F3"/>
    <w:rsid w:val="003E1345"/>
    <w:rsid w:val="003E16C8"/>
    <w:rsid w:val="003E1A0A"/>
    <w:rsid w:val="003E2208"/>
    <w:rsid w:val="003E26AD"/>
    <w:rsid w:val="003E3466"/>
    <w:rsid w:val="003E3675"/>
    <w:rsid w:val="003E3873"/>
    <w:rsid w:val="003E3B13"/>
    <w:rsid w:val="003E3FEA"/>
    <w:rsid w:val="003E4177"/>
    <w:rsid w:val="003E4949"/>
    <w:rsid w:val="003E529F"/>
    <w:rsid w:val="003E55E7"/>
    <w:rsid w:val="003E5993"/>
    <w:rsid w:val="003E5AAF"/>
    <w:rsid w:val="003E600D"/>
    <w:rsid w:val="003E6082"/>
    <w:rsid w:val="003E64DF"/>
    <w:rsid w:val="003E6A5D"/>
    <w:rsid w:val="003E700B"/>
    <w:rsid w:val="003E706C"/>
    <w:rsid w:val="003E720D"/>
    <w:rsid w:val="003E7A9C"/>
    <w:rsid w:val="003E7B86"/>
    <w:rsid w:val="003E7DA8"/>
    <w:rsid w:val="003F0629"/>
    <w:rsid w:val="003F0E80"/>
    <w:rsid w:val="003F1294"/>
    <w:rsid w:val="003F1445"/>
    <w:rsid w:val="003F193A"/>
    <w:rsid w:val="003F326F"/>
    <w:rsid w:val="003F3368"/>
    <w:rsid w:val="003F3775"/>
    <w:rsid w:val="003F37F9"/>
    <w:rsid w:val="003F3B9F"/>
    <w:rsid w:val="003F3F8F"/>
    <w:rsid w:val="003F4207"/>
    <w:rsid w:val="003F48FF"/>
    <w:rsid w:val="003F4B91"/>
    <w:rsid w:val="003F4CDF"/>
    <w:rsid w:val="003F5335"/>
    <w:rsid w:val="003F5C46"/>
    <w:rsid w:val="003F6E4C"/>
    <w:rsid w:val="003F76D6"/>
    <w:rsid w:val="003F7CBB"/>
    <w:rsid w:val="003F7D34"/>
    <w:rsid w:val="00400318"/>
    <w:rsid w:val="004003BB"/>
    <w:rsid w:val="0040068B"/>
    <w:rsid w:val="00401CE4"/>
    <w:rsid w:val="00402E20"/>
    <w:rsid w:val="0040333C"/>
    <w:rsid w:val="00403A4B"/>
    <w:rsid w:val="00404FFA"/>
    <w:rsid w:val="00405DAB"/>
    <w:rsid w:val="00406053"/>
    <w:rsid w:val="00406263"/>
    <w:rsid w:val="00406A13"/>
    <w:rsid w:val="00406B1B"/>
    <w:rsid w:val="0040763F"/>
    <w:rsid w:val="00407FDF"/>
    <w:rsid w:val="00407FED"/>
    <w:rsid w:val="00407FF8"/>
    <w:rsid w:val="00411419"/>
    <w:rsid w:val="00412476"/>
    <w:rsid w:val="004124C6"/>
    <w:rsid w:val="004124DC"/>
    <w:rsid w:val="00412C1F"/>
    <w:rsid w:val="00412C8E"/>
    <w:rsid w:val="00413E65"/>
    <w:rsid w:val="00414628"/>
    <w:rsid w:val="0041463E"/>
    <w:rsid w:val="00414832"/>
    <w:rsid w:val="0041518D"/>
    <w:rsid w:val="00415880"/>
    <w:rsid w:val="00415B7C"/>
    <w:rsid w:val="00415EF4"/>
    <w:rsid w:val="004161B0"/>
    <w:rsid w:val="00416501"/>
    <w:rsid w:val="00417564"/>
    <w:rsid w:val="00417D31"/>
    <w:rsid w:val="0042020C"/>
    <w:rsid w:val="004208E6"/>
    <w:rsid w:val="00421008"/>
    <w:rsid w:val="0042201B"/>
    <w:rsid w:val="0042221D"/>
    <w:rsid w:val="0042269A"/>
    <w:rsid w:val="00422952"/>
    <w:rsid w:val="00422D37"/>
    <w:rsid w:val="00422FBB"/>
    <w:rsid w:val="00423111"/>
    <w:rsid w:val="00423AB1"/>
    <w:rsid w:val="00423B88"/>
    <w:rsid w:val="00423F15"/>
    <w:rsid w:val="00424818"/>
    <w:rsid w:val="00424B81"/>
    <w:rsid w:val="00424DD3"/>
    <w:rsid w:val="0042547E"/>
    <w:rsid w:val="00425D50"/>
    <w:rsid w:val="00425E19"/>
    <w:rsid w:val="00426807"/>
    <w:rsid w:val="004269C5"/>
    <w:rsid w:val="00426E5E"/>
    <w:rsid w:val="00427DCC"/>
    <w:rsid w:val="00427EC3"/>
    <w:rsid w:val="00427F00"/>
    <w:rsid w:val="00427F96"/>
    <w:rsid w:val="0043025A"/>
    <w:rsid w:val="00430AF5"/>
    <w:rsid w:val="004327C4"/>
    <w:rsid w:val="0043280E"/>
    <w:rsid w:val="00432F3E"/>
    <w:rsid w:val="0043396D"/>
    <w:rsid w:val="00433A61"/>
    <w:rsid w:val="00433E31"/>
    <w:rsid w:val="00433E8A"/>
    <w:rsid w:val="00434047"/>
    <w:rsid w:val="0043543D"/>
    <w:rsid w:val="004354ED"/>
    <w:rsid w:val="00435768"/>
    <w:rsid w:val="00435939"/>
    <w:rsid w:val="004363CB"/>
    <w:rsid w:val="00436653"/>
    <w:rsid w:val="00436752"/>
    <w:rsid w:val="00436759"/>
    <w:rsid w:val="0043725B"/>
    <w:rsid w:val="00437A1D"/>
    <w:rsid w:val="00437CC7"/>
    <w:rsid w:val="004401A2"/>
    <w:rsid w:val="00440491"/>
    <w:rsid w:val="00442687"/>
    <w:rsid w:val="0044290D"/>
    <w:rsid w:val="00442B4C"/>
    <w:rsid w:val="00442B9C"/>
    <w:rsid w:val="00443E1B"/>
    <w:rsid w:val="0044461C"/>
    <w:rsid w:val="00444994"/>
    <w:rsid w:val="004451F7"/>
    <w:rsid w:val="00445491"/>
    <w:rsid w:val="004457EF"/>
    <w:rsid w:val="00445EFA"/>
    <w:rsid w:val="0044600C"/>
    <w:rsid w:val="004461F2"/>
    <w:rsid w:val="00446BFF"/>
    <w:rsid w:val="00446EF2"/>
    <w:rsid w:val="0044712D"/>
    <w:rsid w:val="0044738A"/>
    <w:rsid w:val="004473D3"/>
    <w:rsid w:val="004502C9"/>
    <w:rsid w:val="00451927"/>
    <w:rsid w:val="00451AF8"/>
    <w:rsid w:val="00451FBF"/>
    <w:rsid w:val="00452231"/>
    <w:rsid w:val="00452679"/>
    <w:rsid w:val="00452FA6"/>
    <w:rsid w:val="00453F35"/>
    <w:rsid w:val="004550FE"/>
    <w:rsid w:val="00456F50"/>
    <w:rsid w:val="00460704"/>
    <w:rsid w:val="00460C13"/>
    <w:rsid w:val="00461A07"/>
    <w:rsid w:val="00462C67"/>
    <w:rsid w:val="0046314F"/>
    <w:rsid w:val="00463228"/>
    <w:rsid w:val="0046377A"/>
    <w:rsid w:val="00463782"/>
    <w:rsid w:val="00463CC5"/>
    <w:rsid w:val="00464351"/>
    <w:rsid w:val="00464903"/>
    <w:rsid w:val="00464AD6"/>
    <w:rsid w:val="0046588C"/>
    <w:rsid w:val="00465A46"/>
    <w:rsid w:val="004667E0"/>
    <w:rsid w:val="00466B28"/>
    <w:rsid w:val="0046760E"/>
    <w:rsid w:val="00467889"/>
    <w:rsid w:val="00467BD0"/>
    <w:rsid w:val="00470E10"/>
    <w:rsid w:val="004715C2"/>
    <w:rsid w:val="00471CAA"/>
    <w:rsid w:val="00472A61"/>
    <w:rsid w:val="00473424"/>
    <w:rsid w:val="004753CB"/>
    <w:rsid w:val="004753FC"/>
    <w:rsid w:val="0047557A"/>
    <w:rsid w:val="00475F36"/>
    <w:rsid w:val="00476468"/>
    <w:rsid w:val="00476998"/>
    <w:rsid w:val="00476D2E"/>
    <w:rsid w:val="004770DF"/>
    <w:rsid w:val="00477A8A"/>
    <w:rsid w:val="00477A97"/>
    <w:rsid w:val="00477D31"/>
    <w:rsid w:val="00480CAB"/>
    <w:rsid w:val="004811FD"/>
    <w:rsid w:val="00481343"/>
    <w:rsid w:val="004814E3"/>
    <w:rsid w:val="00481ADB"/>
    <w:rsid w:val="00482147"/>
    <w:rsid w:val="00482A1A"/>
    <w:rsid w:val="00482A96"/>
    <w:rsid w:val="00483A50"/>
    <w:rsid w:val="00483AA0"/>
    <w:rsid w:val="0048474B"/>
    <w:rsid w:val="00484933"/>
    <w:rsid w:val="00484A7D"/>
    <w:rsid w:val="00484CDD"/>
    <w:rsid w:val="00484D8F"/>
    <w:rsid w:val="0048549E"/>
    <w:rsid w:val="00485E68"/>
    <w:rsid w:val="00485FB2"/>
    <w:rsid w:val="00486B53"/>
    <w:rsid w:val="00486C3B"/>
    <w:rsid w:val="00487195"/>
    <w:rsid w:val="00487E55"/>
    <w:rsid w:val="004900B7"/>
    <w:rsid w:val="0049026A"/>
    <w:rsid w:val="004913C9"/>
    <w:rsid w:val="0049151B"/>
    <w:rsid w:val="00492380"/>
    <w:rsid w:val="00492B8A"/>
    <w:rsid w:val="0049300F"/>
    <w:rsid w:val="004930C6"/>
    <w:rsid w:val="00493347"/>
    <w:rsid w:val="00493E56"/>
    <w:rsid w:val="00493F6F"/>
    <w:rsid w:val="0049433D"/>
    <w:rsid w:val="00494409"/>
    <w:rsid w:val="00494CC2"/>
    <w:rsid w:val="004951C3"/>
    <w:rsid w:val="00495A9E"/>
    <w:rsid w:val="00495CB9"/>
    <w:rsid w:val="00495CFF"/>
    <w:rsid w:val="00495FE6"/>
    <w:rsid w:val="00496092"/>
    <w:rsid w:val="00496116"/>
    <w:rsid w:val="004967D9"/>
    <w:rsid w:val="00496D48"/>
    <w:rsid w:val="00496ED1"/>
    <w:rsid w:val="00497E2D"/>
    <w:rsid w:val="004A0406"/>
    <w:rsid w:val="004A08DB"/>
    <w:rsid w:val="004A0C76"/>
    <w:rsid w:val="004A0CFD"/>
    <w:rsid w:val="004A1661"/>
    <w:rsid w:val="004A1CCE"/>
    <w:rsid w:val="004A204A"/>
    <w:rsid w:val="004A25D0"/>
    <w:rsid w:val="004A2913"/>
    <w:rsid w:val="004A36FF"/>
    <w:rsid w:val="004A37E8"/>
    <w:rsid w:val="004A4096"/>
    <w:rsid w:val="004A4BE3"/>
    <w:rsid w:val="004A58AD"/>
    <w:rsid w:val="004A5B9F"/>
    <w:rsid w:val="004A617B"/>
    <w:rsid w:val="004A6443"/>
    <w:rsid w:val="004A64BC"/>
    <w:rsid w:val="004A673A"/>
    <w:rsid w:val="004A69F5"/>
    <w:rsid w:val="004A6BD1"/>
    <w:rsid w:val="004A74AC"/>
    <w:rsid w:val="004A7549"/>
    <w:rsid w:val="004A79BA"/>
    <w:rsid w:val="004A7B7E"/>
    <w:rsid w:val="004A7BCE"/>
    <w:rsid w:val="004A7ED9"/>
    <w:rsid w:val="004B02BD"/>
    <w:rsid w:val="004B051B"/>
    <w:rsid w:val="004B06E7"/>
    <w:rsid w:val="004B09D4"/>
    <w:rsid w:val="004B1AA4"/>
    <w:rsid w:val="004B309D"/>
    <w:rsid w:val="004B330A"/>
    <w:rsid w:val="004B34D3"/>
    <w:rsid w:val="004B3BC0"/>
    <w:rsid w:val="004B4D07"/>
    <w:rsid w:val="004B58CC"/>
    <w:rsid w:val="004B5B3D"/>
    <w:rsid w:val="004B61F9"/>
    <w:rsid w:val="004B6F77"/>
    <w:rsid w:val="004B7675"/>
    <w:rsid w:val="004B7C8E"/>
    <w:rsid w:val="004C0351"/>
    <w:rsid w:val="004C03E4"/>
    <w:rsid w:val="004C188A"/>
    <w:rsid w:val="004C1B53"/>
    <w:rsid w:val="004C1F74"/>
    <w:rsid w:val="004C2BD3"/>
    <w:rsid w:val="004C3D3C"/>
    <w:rsid w:val="004C3ED5"/>
    <w:rsid w:val="004C3EF1"/>
    <w:rsid w:val="004C50C3"/>
    <w:rsid w:val="004C5261"/>
    <w:rsid w:val="004C54A5"/>
    <w:rsid w:val="004C57A5"/>
    <w:rsid w:val="004C5AD2"/>
    <w:rsid w:val="004C6148"/>
    <w:rsid w:val="004C6380"/>
    <w:rsid w:val="004C6456"/>
    <w:rsid w:val="004C794C"/>
    <w:rsid w:val="004C7B04"/>
    <w:rsid w:val="004C7FC2"/>
    <w:rsid w:val="004D0EDC"/>
    <w:rsid w:val="004D1220"/>
    <w:rsid w:val="004D14B3"/>
    <w:rsid w:val="004D1529"/>
    <w:rsid w:val="004D20DB"/>
    <w:rsid w:val="004D2253"/>
    <w:rsid w:val="004D268D"/>
    <w:rsid w:val="004D270E"/>
    <w:rsid w:val="004D2B34"/>
    <w:rsid w:val="004D378F"/>
    <w:rsid w:val="004D39DE"/>
    <w:rsid w:val="004D3D47"/>
    <w:rsid w:val="004D3E57"/>
    <w:rsid w:val="004D3FAC"/>
    <w:rsid w:val="004D49C0"/>
    <w:rsid w:val="004D49FA"/>
    <w:rsid w:val="004D4EE1"/>
    <w:rsid w:val="004D5514"/>
    <w:rsid w:val="004D56C3"/>
    <w:rsid w:val="004D6DF4"/>
    <w:rsid w:val="004D7BEE"/>
    <w:rsid w:val="004D7CFB"/>
    <w:rsid w:val="004D7DE0"/>
    <w:rsid w:val="004D7DEA"/>
    <w:rsid w:val="004E0033"/>
    <w:rsid w:val="004E02DA"/>
    <w:rsid w:val="004E0338"/>
    <w:rsid w:val="004E04DF"/>
    <w:rsid w:val="004E0A7F"/>
    <w:rsid w:val="004E1174"/>
    <w:rsid w:val="004E2ECA"/>
    <w:rsid w:val="004E3F1E"/>
    <w:rsid w:val="004E49EA"/>
    <w:rsid w:val="004E4A6D"/>
    <w:rsid w:val="004E4B70"/>
    <w:rsid w:val="004E4DC7"/>
    <w:rsid w:val="004E4FF3"/>
    <w:rsid w:val="004E5047"/>
    <w:rsid w:val="004E56A8"/>
    <w:rsid w:val="004E7F06"/>
    <w:rsid w:val="004F06B5"/>
    <w:rsid w:val="004F08EA"/>
    <w:rsid w:val="004F0E2E"/>
    <w:rsid w:val="004F0ED4"/>
    <w:rsid w:val="004F15D7"/>
    <w:rsid w:val="004F1E39"/>
    <w:rsid w:val="004F291A"/>
    <w:rsid w:val="004F2A47"/>
    <w:rsid w:val="004F3B55"/>
    <w:rsid w:val="004F428E"/>
    <w:rsid w:val="004F4E46"/>
    <w:rsid w:val="004F5766"/>
    <w:rsid w:val="004F579C"/>
    <w:rsid w:val="004F5984"/>
    <w:rsid w:val="004F6433"/>
    <w:rsid w:val="004F6A8A"/>
    <w:rsid w:val="004F6ABB"/>
    <w:rsid w:val="004F6B7D"/>
    <w:rsid w:val="004F6E7F"/>
    <w:rsid w:val="004F711D"/>
    <w:rsid w:val="004F7208"/>
    <w:rsid w:val="004F7461"/>
    <w:rsid w:val="004F76CE"/>
    <w:rsid w:val="004F7720"/>
    <w:rsid w:val="00500456"/>
    <w:rsid w:val="005007D1"/>
    <w:rsid w:val="00500CD6"/>
    <w:rsid w:val="00500E42"/>
    <w:rsid w:val="005015F6"/>
    <w:rsid w:val="005015FC"/>
    <w:rsid w:val="005016E4"/>
    <w:rsid w:val="005030C4"/>
    <w:rsid w:val="005031C5"/>
    <w:rsid w:val="005033F7"/>
    <w:rsid w:val="005044C3"/>
    <w:rsid w:val="0050466C"/>
    <w:rsid w:val="0050467A"/>
    <w:rsid w:val="00504744"/>
    <w:rsid w:val="00504E66"/>
    <w:rsid w:val="00504FDC"/>
    <w:rsid w:val="00505380"/>
    <w:rsid w:val="00505873"/>
    <w:rsid w:val="00506820"/>
    <w:rsid w:val="00506CCA"/>
    <w:rsid w:val="00506F22"/>
    <w:rsid w:val="005070C9"/>
    <w:rsid w:val="0050733F"/>
    <w:rsid w:val="00510560"/>
    <w:rsid w:val="00510841"/>
    <w:rsid w:val="00510AFF"/>
    <w:rsid w:val="00511386"/>
    <w:rsid w:val="005113EE"/>
    <w:rsid w:val="00511FA5"/>
    <w:rsid w:val="005120CC"/>
    <w:rsid w:val="00512AF8"/>
    <w:rsid w:val="00512B7B"/>
    <w:rsid w:val="00512D99"/>
    <w:rsid w:val="00512E77"/>
    <w:rsid w:val="00513103"/>
    <w:rsid w:val="005141D3"/>
    <w:rsid w:val="00514EA1"/>
    <w:rsid w:val="005156EF"/>
    <w:rsid w:val="0051595B"/>
    <w:rsid w:val="00515A13"/>
    <w:rsid w:val="005163DC"/>
    <w:rsid w:val="00516541"/>
    <w:rsid w:val="005169A0"/>
    <w:rsid w:val="00516C37"/>
    <w:rsid w:val="00517058"/>
    <w:rsid w:val="005173A1"/>
    <w:rsid w:val="00517681"/>
    <w:rsid w:val="0051798B"/>
    <w:rsid w:val="00520193"/>
    <w:rsid w:val="005203CC"/>
    <w:rsid w:val="005207E4"/>
    <w:rsid w:val="00521614"/>
    <w:rsid w:val="00521689"/>
    <w:rsid w:val="0052179D"/>
    <w:rsid w:val="00521E15"/>
    <w:rsid w:val="00521F5A"/>
    <w:rsid w:val="0052256D"/>
    <w:rsid w:val="00522643"/>
    <w:rsid w:val="00522EAB"/>
    <w:rsid w:val="005233E2"/>
    <w:rsid w:val="00524A0D"/>
    <w:rsid w:val="005250DA"/>
    <w:rsid w:val="005253FC"/>
    <w:rsid w:val="0052566F"/>
    <w:rsid w:val="005256CF"/>
    <w:rsid w:val="00525E06"/>
    <w:rsid w:val="00526454"/>
    <w:rsid w:val="005264E5"/>
    <w:rsid w:val="0052656E"/>
    <w:rsid w:val="00526665"/>
    <w:rsid w:val="0052674A"/>
    <w:rsid w:val="0052680D"/>
    <w:rsid w:val="005272C4"/>
    <w:rsid w:val="005272F9"/>
    <w:rsid w:val="00527C02"/>
    <w:rsid w:val="00527F55"/>
    <w:rsid w:val="00530732"/>
    <w:rsid w:val="00530D4D"/>
    <w:rsid w:val="00531759"/>
    <w:rsid w:val="00531823"/>
    <w:rsid w:val="00531950"/>
    <w:rsid w:val="00531D19"/>
    <w:rsid w:val="0053276A"/>
    <w:rsid w:val="005329DE"/>
    <w:rsid w:val="00533AFC"/>
    <w:rsid w:val="00534099"/>
    <w:rsid w:val="00534ECC"/>
    <w:rsid w:val="00535B52"/>
    <w:rsid w:val="00535F9D"/>
    <w:rsid w:val="005368E3"/>
    <w:rsid w:val="005368FB"/>
    <w:rsid w:val="0053720D"/>
    <w:rsid w:val="00537295"/>
    <w:rsid w:val="00537DCD"/>
    <w:rsid w:val="0054044D"/>
    <w:rsid w:val="00540EF5"/>
    <w:rsid w:val="00541BF3"/>
    <w:rsid w:val="00541CD3"/>
    <w:rsid w:val="00541EC9"/>
    <w:rsid w:val="0054273D"/>
    <w:rsid w:val="00542AD5"/>
    <w:rsid w:val="0054314A"/>
    <w:rsid w:val="00543570"/>
    <w:rsid w:val="005443DE"/>
    <w:rsid w:val="0054539A"/>
    <w:rsid w:val="00545547"/>
    <w:rsid w:val="005462E3"/>
    <w:rsid w:val="005464B0"/>
    <w:rsid w:val="00546ACF"/>
    <w:rsid w:val="005476FA"/>
    <w:rsid w:val="005477B8"/>
    <w:rsid w:val="00547CC6"/>
    <w:rsid w:val="00550C01"/>
    <w:rsid w:val="00551593"/>
    <w:rsid w:val="0055175A"/>
    <w:rsid w:val="005519AF"/>
    <w:rsid w:val="00552206"/>
    <w:rsid w:val="005525A2"/>
    <w:rsid w:val="005527E4"/>
    <w:rsid w:val="00553A1B"/>
    <w:rsid w:val="00553B5D"/>
    <w:rsid w:val="0055481E"/>
    <w:rsid w:val="00554C7D"/>
    <w:rsid w:val="00555567"/>
    <w:rsid w:val="0055595E"/>
    <w:rsid w:val="00556326"/>
    <w:rsid w:val="00556F2D"/>
    <w:rsid w:val="00557459"/>
    <w:rsid w:val="00557988"/>
    <w:rsid w:val="00560BBC"/>
    <w:rsid w:val="00560D86"/>
    <w:rsid w:val="0056109B"/>
    <w:rsid w:val="005613ED"/>
    <w:rsid w:val="005622E6"/>
    <w:rsid w:val="005627D1"/>
    <w:rsid w:val="00562B36"/>
    <w:rsid w:val="00562C49"/>
    <w:rsid w:val="00562DEF"/>
    <w:rsid w:val="00562F86"/>
    <w:rsid w:val="0056321A"/>
    <w:rsid w:val="00563428"/>
    <w:rsid w:val="00563A35"/>
    <w:rsid w:val="00563D3C"/>
    <w:rsid w:val="00564DBC"/>
    <w:rsid w:val="00565005"/>
    <w:rsid w:val="00565155"/>
    <w:rsid w:val="0056518B"/>
    <w:rsid w:val="005653AB"/>
    <w:rsid w:val="005653CD"/>
    <w:rsid w:val="005656DD"/>
    <w:rsid w:val="0056583F"/>
    <w:rsid w:val="005658D3"/>
    <w:rsid w:val="00566174"/>
    <w:rsid w:val="00566596"/>
    <w:rsid w:val="005667BC"/>
    <w:rsid w:val="00566807"/>
    <w:rsid w:val="00566A5F"/>
    <w:rsid w:val="00566BD1"/>
    <w:rsid w:val="00567F4E"/>
    <w:rsid w:val="005706FF"/>
    <w:rsid w:val="00571212"/>
    <w:rsid w:val="005715CA"/>
    <w:rsid w:val="0057278C"/>
    <w:rsid w:val="00573E96"/>
    <w:rsid w:val="00573ED2"/>
    <w:rsid w:val="0057408A"/>
    <w:rsid w:val="005741E9"/>
    <w:rsid w:val="00574277"/>
    <w:rsid w:val="005745AA"/>
    <w:rsid w:val="0057460D"/>
    <w:rsid w:val="0057462E"/>
    <w:rsid w:val="005748CF"/>
    <w:rsid w:val="00575214"/>
    <w:rsid w:val="00575240"/>
    <w:rsid w:val="0057574A"/>
    <w:rsid w:val="005760E7"/>
    <w:rsid w:val="005761CD"/>
    <w:rsid w:val="00576724"/>
    <w:rsid w:val="00576E0C"/>
    <w:rsid w:val="0057721C"/>
    <w:rsid w:val="005821B8"/>
    <w:rsid w:val="00582233"/>
    <w:rsid w:val="005822AD"/>
    <w:rsid w:val="00583173"/>
    <w:rsid w:val="0058397D"/>
    <w:rsid w:val="00583B88"/>
    <w:rsid w:val="00583CDE"/>
    <w:rsid w:val="00584270"/>
    <w:rsid w:val="005843E4"/>
    <w:rsid w:val="00584738"/>
    <w:rsid w:val="00584B15"/>
    <w:rsid w:val="00585162"/>
    <w:rsid w:val="00586444"/>
    <w:rsid w:val="005867E2"/>
    <w:rsid w:val="00586B4D"/>
    <w:rsid w:val="00586BBD"/>
    <w:rsid w:val="00586C0C"/>
    <w:rsid w:val="00587580"/>
    <w:rsid w:val="005875AB"/>
    <w:rsid w:val="00590D91"/>
    <w:rsid w:val="00591393"/>
    <w:rsid w:val="00591997"/>
    <w:rsid w:val="005920B0"/>
    <w:rsid w:val="005920CC"/>
    <w:rsid w:val="00592751"/>
    <w:rsid w:val="00593154"/>
    <w:rsid w:val="0059380D"/>
    <w:rsid w:val="0059456E"/>
    <w:rsid w:val="00594A8E"/>
    <w:rsid w:val="00594BB3"/>
    <w:rsid w:val="00595A8F"/>
    <w:rsid w:val="005963EF"/>
    <w:rsid w:val="005977C2"/>
    <w:rsid w:val="00597A3A"/>
    <w:rsid w:val="00597BF2"/>
    <w:rsid w:val="00597E90"/>
    <w:rsid w:val="005A0688"/>
    <w:rsid w:val="005A08CC"/>
    <w:rsid w:val="005A14CA"/>
    <w:rsid w:val="005A1613"/>
    <w:rsid w:val="005A1F54"/>
    <w:rsid w:val="005A1FE6"/>
    <w:rsid w:val="005A3020"/>
    <w:rsid w:val="005A3836"/>
    <w:rsid w:val="005A4798"/>
    <w:rsid w:val="005A48DD"/>
    <w:rsid w:val="005A5308"/>
    <w:rsid w:val="005A547D"/>
    <w:rsid w:val="005A593C"/>
    <w:rsid w:val="005A61B5"/>
    <w:rsid w:val="005A6FBA"/>
    <w:rsid w:val="005A6FC0"/>
    <w:rsid w:val="005A78FC"/>
    <w:rsid w:val="005A7D0B"/>
    <w:rsid w:val="005B0356"/>
    <w:rsid w:val="005B0AB4"/>
    <w:rsid w:val="005B134E"/>
    <w:rsid w:val="005B198A"/>
    <w:rsid w:val="005B1BB8"/>
    <w:rsid w:val="005B1C5B"/>
    <w:rsid w:val="005B2039"/>
    <w:rsid w:val="005B3237"/>
    <w:rsid w:val="005B344F"/>
    <w:rsid w:val="005B34A0"/>
    <w:rsid w:val="005B3660"/>
    <w:rsid w:val="005B3FA1"/>
    <w:rsid w:val="005B3FBA"/>
    <w:rsid w:val="005B4537"/>
    <w:rsid w:val="005B4A05"/>
    <w:rsid w:val="005B4A1D"/>
    <w:rsid w:val="005B5E5A"/>
    <w:rsid w:val="005B674D"/>
    <w:rsid w:val="005B7325"/>
    <w:rsid w:val="005B7AFD"/>
    <w:rsid w:val="005C026F"/>
    <w:rsid w:val="005C056D"/>
    <w:rsid w:val="005C0CBE"/>
    <w:rsid w:val="005C0D4D"/>
    <w:rsid w:val="005C15F6"/>
    <w:rsid w:val="005C1D58"/>
    <w:rsid w:val="005C1FCF"/>
    <w:rsid w:val="005C269D"/>
    <w:rsid w:val="005C2BD8"/>
    <w:rsid w:val="005C3F41"/>
    <w:rsid w:val="005C4649"/>
    <w:rsid w:val="005C4A73"/>
    <w:rsid w:val="005C4DDC"/>
    <w:rsid w:val="005C526B"/>
    <w:rsid w:val="005C52B6"/>
    <w:rsid w:val="005C5553"/>
    <w:rsid w:val="005C5986"/>
    <w:rsid w:val="005C5CA5"/>
    <w:rsid w:val="005C5CE5"/>
    <w:rsid w:val="005C6257"/>
    <w:rsid w:val="005C6C81"/>
    <w:rsid w:val="005C70F8"/>
    <w:rsid w:val="005C7625"/>
    <w:rsid w:val="005C7F57"/>
    <w:rsid w:val="005D0035"/>
    <w:rsid w:val="005D0320"/>
    <w:rsid w:val="005D138C"/>
    <w:rsid w:val="005D13C4"/>
    <w:rsid w:val="005D15BE"/>
    <w:rsid w:val="005D1885"/>
    <w:rsid w:val="005D1EBB"/>
    <w:rsid w:val="005D2556"/>
    <w:rsid w:val="005D2CCE"/>
    <w:rsid w:val="005D3187"/>
    <w:rsid w:val="005D3B26"/>
    <w:rsid w:val="005D4A38"/>
    <w:rsid w:val="005D4CD4"/>
    <w:rsid w:val="005D5562"/>
    <w:rsid w:val="005D605E"/>
    <w:rsid w:val="005D7F64"/>
    <w:rsid w:val="005E009E"/>
    <w:rsid w:val="005E01EC"/>
    <w:rsid w:val="005E056B"/>
    <w:rsid w:val="005E0BD3"/>
    <w:rsid w:val="005E0EB3"/>
    <w:rsid w:val="005E11C7"/>
    <w:rsid w:val="005E15D3"/>
    <w:rsid w:val="005E176A"/>
    <w:rsid w:val="005E21B0"/>
    <w:rsid w:val="005E2293"/>
    <w:rsid w:val="005E2EEA"/>
    <w:rsid w:val="005E30E3"/>
    <w:rsid w:val="005E3708"/>
    <w:rsid w:val="005E3839"/>
    <w:rsid w:val="005E3915"/>
    <w:rsid w:val="005E3CCD"/>
    <w:rsid w:val="005E3D6B"/>
    <w:rsid w:val="005E3EAD"/>
    <w:rsid w:val="005E49DA"/>
    <w:rsid w:val="005E4E87"/>
    <w:rsid w:val="005E5378"/>
    <w:rsid w:val="005E542C"/>
    <w:rsid w:val="005E548B"/>
    <w:rsid w:val="005E55B2"/>
    <w:rsid w:val="005E5634"/>
    <w:rsid w:val="005E5B55"/>
    <w:rsid w:val="005E5E4A"/>
    <w:rsid w:val="005E693D"/>
    <w:rsid w:val="005E7137"/>
    <w:rsid w:val="005E75BF"/>
    <w:rsid w:val="005E78AA"/>
    <w:rsid w:val="005F0A12"/>
    <w:rsid w:val="005F0B59"/>
    <w:rsid w:val="005F0D92"/>
    <w:rsid w:val="005F0FDE"/>
    <w:rsid w:val="005F10B1"/>
    <w:rsid w:val="005F1585"/>
    <w:rsid w:val="005F171B"/>
    <w:rsid w:val="005F1EDE"/>
    <w:rsid w:val="005F1FEE"/>
    <w:rsid w:val="005F27FF"/>
    <w:rsid w:val="005F4121"/>
    <w:rsid w:val="005F4D7A"/>
    <w:rsid w:val="005F523C"/>
    <w:rsid w:val="005F537A"/>
    <w:rsid w:val="005F5429"/>
    <w:rsid w:val="005F546E"/>
    <w:rsid w:val="005F5515"/>
    <w:rsid w:val="005F5599"/>
    <w:rsid w:val="005F57BA"/>
    <w:rsid w:val="005F5A01"/>
    <w:rsid w:val="005F61E6"/>
    <w:rsid w:val="005F6C45"/>
    <w:rsid w:val="005F76A3"/>
    <w:rsid w:val="005F7F99"/>
    <w:rsid w:val="00600EB3"/>
    <w:rsid w:val="00600FD4"/>
    <w:rsid w:val="00602221"/>
    <w:rsid w:val="00602672"/>
    <w:rsid w:val="006026C7"/>
    <w:rsid w:val="00602AC6"/>
    <w:rsid w:val="006030BD"/>
    <w:rsid w:val="00604A80"/>
    <w:rsid w:val="00605051"/>
    <w:rsid w:val="006050DC"/>
    <w:rsid w:val="00605A69"/>
    <w:rsid w:val="00605D11"/>
    <w:rsid w:val="00605E21"/>
    <w:rsid w:val="00606289"/>
    <w:rsid w:val="00606C3B"/>
    <w:rsid w:val="00606C54"/>
    <w:rsid w:val="00606D98"/>
    <w:rsid w:val="006101D5"/>
    <w:rsid w:val="00610338"/>
    <w:rsid w:val="006109E2"/>
    <w:rsid w:val="00611D80"/>
    <w:rsid w:val="0061253D"/>
    <w:rsid w:val="00612D88"/>
    <w:rsid w:val="00614375"/>
    <w:rsid w:val="00614B36"/>
    <w:rsid w:val="00614EFC"/>
    <w:rsid w:val="00615B0A"/>
    <w:rsid w:val="006168CF"/>
    <w:rsid w:val="006200A6"/>
    <w:rsid w:val="0062011B"/>
    <w:rsid w:val="00620E59"/>
    <w:rsid w:val="00621934"/>
    <w:rsid w:val="006221B5"/>
    <w:rsid w:val="00622E20"/>
    <w:rsid w:val="00623841"/>
    <w:rsid w:val="006241D9"/>
    <w:rsid w:val="0062485B"/>
    <w:rsid w:val="00624AFB"/>
    <w:rsid w:val="00624BA2"/>
    <w:rsid w:val="0062526E"/>
    <w:rsid w:val="00626712"/>
    <w:rsid w:val="006269A8"/>
    <w:rsid w:val="00626DE0"/>
    <w:rsid w:val="006271D7"/>
    <w:rsid w:val="0062766D"/>
    <w:rsid w:val="006303AB"/>
    <w:rsid w:val="0063072B"/>
    <w:rsid w:val="00630735"/>
    <w:rsid w:val="00630883"/>
    <w:rsid w:val="00630901"/>
    <w:rsid w:val="00631BAF"/>
    <w:rsid w:val="00631F8E"/>
    <w:rsid w:val="00632DC0"/>
    <w:rsid w:val="006345E0"/>
    <w:rsid w:val="00635C6A"/>
    <w:rsid w:val="00636CB4"/>
    <w:rsid w:val="00636E76"/>
    <w:rsid w:val="00636EE9"/>
    <w:rsid w:val="0063716C"/>
    <w:rsid w:val="006371D3"/>
    <w:rsid w:val="00637270"/>
    <w:rsid w:val="00637506"/>
    <w:rsid w:val="00637AB8"/>
    <w:rsid w:val="00637D0A"/>
    <w:rsid w:val="00637D2A"/>
    <w:rsid w:val="00640195"/>
    <w:rsid w:val="006401B0"/>
    <w:rsid w:val="00640950"/>
    <w:rsid w:val="00641933"/>
    <w:rsid w:val="00641AE7"/>
    <w:rsid w:val="00641AFC"/>
    <w:rsid w:val="00641CBD"/>
    <w:rsid w:val="00642629"/>
    <w:rsid w:val="00642744"/>
    <w:rsid w:val="0064427F"/>
    <w:rsid w:val="00644FD0"/>
    <w:rsid w:val="00645C8A"/>
    <w:rsid w:val="00645E59"/>
    <w:rsid w:val="00646D80"/>
    <w:rsid w:val="0064782B"/>
    <w:rsid w:val="006515D1"/>
    <w:rsid w:val="00651708"/>
    <w:rsid w:val="006517D5"/>
    <w:rsid w:val="00652011"/>
    <w:rsid w:val="00652552"/>
    <w:rsid w:val="0065293D"/>
    <w:rsid w:val="0065345E"/>
    <w:rsid w:val="006535BB"/>
    <w:rsid w:val="00653808"/>
    <w:rsid w:val="00653840"/>
    <w:rsid w:val="00653EDD"/>
    <w:rsid w:val="00653EFC"/>
    <w:rsid w:val="00653FA4"/>
    <w:rsid w:val="00654021"/>
    <w:rsid w:val="00654055"/>
    <w:rsid w:val="006542A2"/>
    <w:rsid w:val="00654301"/>
    <w:rsid w:val="00654576"/>
    <w:rsid w:val="006549A9"/>
    <w:rsid w:val="006558CA"/>
    <w:rsid w:val="00656438"/>
    <w:rsid w:val="006570F6"/>
    <w:rsid w:val="00657419"/>
    <w:rsid w:val="00657A6C"/>
    <w:rsid w:val="00660DF3"/>
    <w:rsid w:val="00661045"/>
    <w:rsid w:val="006614BC"/>
    <w:rsid w:val="00661D84"/>
    <w:rsid w:val="006629F6"/>
    <w:rsid w:val="00662F0C"/>
    <w:rsid w:val="00663BA4"/>
    <w:rsid w:val="00664632"/>
    <w:rsid w:val="00665880"/>
    <w:rsid w:val="00666369"/>
    <w:rsid w:val="00666DA8"/>
    <w:rsid w:val="0066769F"/>
    <w:rsid w:val="00667C98"/>
    <w:rsid w:val="00667E20"/>
    <w:rsid w:val="00667FE5"/>
    <w:rsid w:val="00670141"/>
    <w:rsid w:val="006703F4"/>
    <w:rsid w:val="006708DC"/>
    <w:rsid w:val="00670B91"/>
    <w:rsid w:val="00671057"/>
    <w:rsid w:val="00672D2F"/>
    <w:rsid w:val="00673C19"/>
    <w:rsid w:val="006740FB"/>
    <w:rsid w:val="0067510C"/>
    <w:rsid w:val="00675AAF"/>
    <w:rsid w:val="00675C10"/>
    <w:rsid w:val="006760B0"/>
    <w:rsid w:val="006771FF"/>
    <w:rsid w:val="006774E8"/>
    <w:rsid w:val="00677EB2"/>
    <w:rsid w:val="00677F57"/>
    <w:rsid w:val="0068031A"/>
    <w:rsid w:val="006805DB"/>
    <w:rsid w:val="006814D2"/>
    <w:rsid w:val="00681B2F"/>
    <w:rsid w:val="00681D03"/>
    <w:rsid w:val="00681EBB"/>
    <w:rsid w:val="0068308D"/>
    <w:rsid w:val="00683340"/>
    <w:rsid w:val="0068335F"/>
    <w:rsid w:val="00684469"/>
    <w:rsid w:val="00684801"/>
    <w:rsid w:val="006850A7"/>
    <w:rsid w:val="00685329"/>
    <w:rsid w:val="006855FC"/>
    <w:rsid w:val="006860DC"/>
    <w:rsid w:val="006866E9"/>
    <w:rsid w:val="006867A1"/>
    <w:rsid w:val="006870EB"/>
    <w:rsid w:val="00687217"/>
    <w:rsid w:val="00687932"/>
    <w:rsid w:val="00687EDB"/>
    <w:rsid w:val="0069027D"/>
    <w:rsid w:val="0069060F"/>
    <w:rsid w:val="00691964"/>
    <w:rsid w:val="00691D43"/>
    <w:rsid w:val="006923A4"/>
    <w:rsid w:val="00692661"/>
    <w:rsid w:val="00692706"/>
    <w:rsid w:val="0069277A"/>
    <w:rsid w:val="00693302"/>
    <w:rsid w:val="00694652"/>
    <w:rsid w:val="006947D7"/>
    <w:rsid w:val="00694EA5"/>
    <w:rsid w:val="00695E29"/>
    <w:rsid w:val="00695E2A"/>
    <w:rsid w:val="006963DC"/>
    <w:rsid w:val="0069640B"/>
    <w:rsid w:val="00696FC5"/>
    <w:rsid w:val="00697650"/>
    <w:rsid w:val="0069784F"/>
    <w:rsid w:val="00697A68"/>
    <w:rsid w:val="006A06E6"/>
    <w:rsid w:val="006A0CF1"/>
    <w:rsid w:val="006A0E4C"/>
    <w:rsid w:val="006A0FD5"/>
    <w:rsid w:val="006A1208"/>
    <w:rsid w:val="006A12B3"/>
    <w:rsid w:val="006A1B83"/>
    <w:rsid w:val="006A1D63"/>
    <w:rsid w:val="006A21CD"/>
    <w:rsid w:val="006A44B6"/>
    <w:rsid w:val="006A49AF"/>
    <w:rsid w:val="006A56C9"/>
    <w:rsid w:val="006A5918"/>
    <w:rsid w:val="006A5F2F"/>
    <w:rsid w:val="006A669D"/>
    <w:rsid w:val="006A73C2"/>
    <w:rsid w:val="006A764B"/>
    <w:rsid w:val="006A78FF"/>
    <w:rsid w:val="006A7D2E"/>
    <w:rsid w:val="006B0055"/>
    <w:rsid w:val="006B0319"/>
    <w:rsid w:val="006B0515"/>
    <w:rsid w:val="006B0A99"/>
    <w:rsid w:val="006B12F1"/>
    <w:rsid w:val="006B21B2"/>
    <w:rsid w:val="006B2B24"/>
    <w:rsid w:val="006B2FA1"/>
    <w:rsid w:val="006B323A"/>
    <w:rsid w:val="006B326E"/>
    <w:rsid w:val="006B3A57"/>
    <w:rsid w:val="006B40CE"/>
    <w:rsid w:val="006B4A4A"/>
    <w:rsid w:val="006B4CAD"/>
    <w:rsid w:val="006B4E6E"/>
    <w:rsid w:val="006B5A22"/>
    <w:rsid w:val="006B6FCA"/>
    <w:rsid w:val="006C005B"/>
    <w:rsid w:val="006C0275"/>
    <w:rsid w:val="006C04FA"/>
    <w:rsid w:val="006C1482"/>
    <w:rsid w:val="006C19B2"/>
    <w:rsid w:val="006C1DB0"/>
    <w:rsid w:val="006C258A"/>
    <w:rsid w:val="006C263F"/>
    <w:rsid w:val="006C2C4D"/>
    <w:rsid w:val="006C343B"/>
    <w:rsid w:val="006C4409"/>
    <w:rsid w:val="006C509F"/>
    <w:rsid w:val="006C5915"/>
    <w:rsid w:val="006C59D5"/>
    <w:rsid w:val="006C5BB8"/>
    <w:rsid w:val="006C6936"/>
    <w:rsid w:val="006C6BCF"/>
    <w:rsid w:val="006C7068"/>
    <w:rsid w:val="006C75D4"/>
    <w:rsid w:val="006C7B01"/>
    <w:rsid w:val="006D06FA"/>
    <w:rsid w:val="006D0AC5"/>
    <w:rsid w:val="006D0DEA"/>
    <w:rsid w:val="006D0FE8"/>
    <w:rsid w:val="006D1176"/>
    <w:rsid w:val="006D1623"/>
    <w:rsid w:val="006D209E"/>
    <w:rsid w:val="006D23D0"/>
    <w:rsid w:val="006D23DF"/>
    <w:rsid w:val="006D262F"/>
    <w:rsid w:val="006D3279"/>
    <w:rsid w:val="006D36B6"/>
    <w:rsid w:val="006D3C27"/>
    <w:rsid w:val="006D40BF"/>
    <w:rsid w:val="006D4894"/>
    <w:rsid w:val="006D4B2B"/>
    <w:rsid w:val="006D4E32"/>
    <w:rsid w:val="006D4F3C"/>
    <w:rsid w:val="006D52B6"/>
    <w:rsid w:val="006D5C66"/>
    <w:rsid w:val="006D626A"/>
    <w:rsid w:val="006D649B"/>
    <w:rsid w:val="006D6A3E"/>
    <w:rsid w:val="006D7002"/>
    <w:rsid w:val="006D7CDD"/>
    <w:rsid w:val="006E0447"/>
    <w:rsid w:val="006E0A3E"/>
    <w:rsid w:val="006E0ECB"/>
    <w:rsid w:val="006E1B3C"/>
    <w:rsid w:val="006E1BC0"/>
    <w:rsid w:val="006E1D87"/>
    <w:rsid w:val="006E23FB"/>
    <w:rsid w:val="006E2949"/>
    <w:rsid w:val="006E2A12"/>
    <w:rsid w:val="006E2AE4"/>
    <w:rsid w:val="006E325A"/>
    <w:rsid w:val="006E33EC"/>
    <w:rsid w:val="006E344F"/>
    <w:rsid w:val="006E3802"/>
    <w:rsid w:val="006E3D74"/>
    <w:rsid w:val="006E562E"/>
    <w:rsid w:val="006E6150"/>
    <w:rsid w:val="006E6202"/>
    <w:rsid w:val="006E6C02"/>
    <w:rsid w:val="006E72E6"/>
    <w:rsid w:val="006E766A"/>
    <w:rsid w:val="006E771F"/>
    <w:rsid w:val="006E7C10"/>
    <w:rsid w:val="006F01C1"/>
    <w:rsid w:val="006F0555"/>
    <w:rsid w:val="006F087B"/>
    <w:rsid w:val="006F0AD9"/>
    <w:rsid w:val="006F0E20"/>
    <w:rsid w:val="006F100C"/>
    <w:rsid w:val="006F16CF"/>
    <w:rsid w:val="006F17FD"/>
    <w:rsid w:val="006F19C0"/>
    <w:rsid w:val="006F1E05"/>
    <w:rsid w:val="006F2305"/>
    <w:rsid w:val="006F231A"/>
    <w:rsid w:val="006F2CB8"/>
    <w:rsid w:val="006F2D1F"/>
    <w:rsid w:val="006F3608"/>
    <w:rsid w:val="006F365C"/>
    <w:rsid w:val="006F37ED"/>
    <w:rsid w:val="006F4429"/>
    <w:rsid w:val="006F490D"/>
    <w:rsid w:val="006F52DB"/>
    <w:rsid w:val="006F5AB1"/>
    <w:rsid w:val="006F5B97"/>
    <w:rsid w:val="006F5F12"/>
    <w:rsid w:val="006F6105"/>
    <w:rsid w:val="006F695C"/>
    <w:rsid w:val="006F6ACA"/>
    <w:rsid w:val="006F6B55"/>
    <w:rsid w:val="006F6B8E"/>
    <w:rsid w:val="006F7787"/>
    <w:rsid w:val="006F788D"/>
    <w:rsid w:val="006F78E1"/>
    <w:rsid w:val="006F79D4"/>
    <w:rsid w:val="006F7CDC"/>
    <w:rsid w:val="00700454"/>
    <w:rsid w:val="00701072"/>
    <w:rsid w:val="007012C0"/>
    <w:rsid w:val="00701F99"/>
    <w:rsid w:val="00702054"/>
    <w:rsid w:val="00702C85"/>
    <w:rsid w:val="007033B5"/>
    <w:rsid w:val="007035A4"/>
    <w:rsid w:val="00703753"/>
    <w:rsid w:val="00703903"/>
    <w:rsid w:val="00703FCD"/>
    <w:rsid w:val="00704D74"/>
    <w:rsid w:val="00704D7D"/>
    <w:rsid w:val="007051D8"/>
    <w:rsid w:val="00705841"/>
    <w:rsid w:val="00705861"/>
    <w:rsid w:val="00705C42"/>
    <w:rsid w:val="00705EC1"/>
    <w:rsid w:val="007078CB"/>
    <w:rsid w:val="0071021C"/>
    <w:rsid w:val="00711461"/>
    <w:rsid w:val="00711690"/>
    <w:rsid w:val="00711799"/>
    <w:rsid w:val="00711F3A"/>
    <w:rsid w:val="00712056"/>
    <w:rsid w:val="00712957"/>
    <w:rsid w:val="00712B78"/>
    <w:rsid w:val="00712F7D"/>
    <w:rsid w:val="007135EE"/>
    <w:rsid w:val="00713783"/>
    <w:rsid w:val="0071393B"/>
    <w:rsid w:val="00713D30"/>
    <w:rsid w:val="00713EE2"/>
    <w:rsid w:val="00715097"/>
    <w:rsid w:val="007153A9"/>
    <w:rsid w:val="00715529"/>
    <w:rsid w:val="007164EF"/>
    <w:rsid w:val="00716540"/>
    <w:rsid w:val="00716932"/>
    <w:rsid w:val="007169E0"/>
    <w:rsid w:val="007177FC"/>
    <w:rsid w:val="00717A80"/>
    <w:rsid w:val="00720556"/>
    <w:rsid w:val="00720782"/>
    <w:rsid w:val="00720C5E"/>
    <w:rsid w:val="0072106D"/>
    <w:rsid w:val="00721701"/>
    <w:rsid w:val="00721F22"/>
    <w:rsid w:val="007221C5"/>
    <w:rsid w:val="00722267"/>
    <w:rsid w:val="0072281D"/>
    <w:rsid w:val="007258BD"/>
    <w:rsid w:val="0072592A"/>
    <w:rsid w:val="00725E4C"/>
    <w:rsid w:val="00725F8B"/>
    <w:rsid w:val="00726629"/>
    <w:rsid w:val="00726B37"/>
    <w:rsid w:val="00726C7A"/>
    <w:rsid w:val="007276AB"/>
    <w:rsid w:val="007304C7"/>
    <w:rsid w:val="00730676"/>
    <w:rsid w:val="00730D4A"/>
    <w:rsid w:val="007312CA"/>
    <w:rsid w:val="00731835"/>
    <w:rsid w:val="00731BF0"/>
    <w:rsid w:val="00731FB9"/>
    <w:rsid w:val="007326AC"/>
    <w:rsid w:val="00732B80"/>
    <w:rsid w:val="00733578"/>
    <w:rsid w:val="007341F8"/>
    <w:rsid w:val="00734372"/>
    <w:rsid w:val="00734505"/>
    <w:rsid w:val="00734DC2"/>
    <w:rsid w:val="00734EB8"/>
    <w:rsid w:val="007350FE"/>
    <w:rsid w:val="0073599A"/>
    <w:rsid w:val="00735F02"/>
    <w:rsid w:val="00735F8B"/>
    <w:rsid w:val="007365B7"/>
    <w:rsid w:val="007365F8"/>
    <w:rsid w:val="007373A0"/>
    <w:rsid w:val="0073794F"/>
    <w:rsid w:val="007379D9"/>
    <w:rsid w:val="00740028"/>
    <w:rsid w:val="00740032"/>
    <w:rsid w:val="0074078D"/>
    <w:rsid w:val="0074090B"/>
    <w:rsid w:val="00740ACF"/>
    <w:rsid w:val="00740E4F"/>
    <w:rsid w:val="007417AF"/>
    <w:rsid w:val="00741801"/>
    <w:rsid w:val="00741A32"/>
    <w:rsid w:val="00742450"/>
    <w:rsid w:val="00742CA2"/>
    <w:rsid w:val="00742D1F"/>
    <w:rsid w:val="007434E1"/>
    <w:rsid w:val="00743EBA"/>
    <w:rsid w:val="00744125"/>
    <w:rsid w:val="00744C8E"/>
    <w:rsid w:val="00744F08"/>
    <w:rsid w:val="007454FF"/>
    <w:rsid w:val="00745BE9"/>
    <w:rsid w:val="0074635B"/>
    <w:rsid w:val="00746668"/>
    <w:rsid w:val="00746952"/>
    <w:rsid w:val="00746D2E"/>
    <w:rsid w:val="0074707E"/>
    <w:rsid w:val="007477E2"/>
    <w:rsid w:val="00747DE2"/>
    <w:rsid w:val="007501A7"/>
    <w:rsid w:val="007510CC"/>
    <w:rsid w:val="007516DC"/>
    <w:rsid w:val="0075221E"/>
    <w:rsid w:val="00752747"/>
    <w:rsid w:val="00752E58"/>
    <w:rsid w:val="00752FDB"/>
    <w:rsid w:val="007545C5"/>
    <w:rsid w:val="00754B80"/>
    <w:rsid w:val="007552E4"/>
    <w:rsid w:val="00756B9B"/>
    <w:rsid w:val="0075703B"/>
    <w:rsid w:val="007571D3"/>
    <w:rsid w:val="0075733D"/>
    <w:rsid w:val="00757406"/>
    <w:rsid w:val="00757A40"/>
    <w:rsid w:val="00760834"/>
    <w:rsid w:val="00760B9E"/>
    <w:rsid w:val="00761918"/>
    <w:rsid w:val="0076271E"/>
    <w:rsid w:val="00762923"/>
    <w:rsid w:val="00762F03"/>
    <w:rsid w:val="007633CE"/>
    <w:rsid w:val="00763AD1"/>
    <w:rsid w:val="00763FB4"/>
    <w:rsid w:val="0076413B"/>
    <w:rsid w:val="007643DF"/>
    <w:rsid w:val="00764601"/>
    <w:rsid w:val="007647B0"/>
    <w:rsid w:val="007648AB"/>
    <w:rsid w:val="007648AE"/>
    <w:rsid w:val="00764ADB"/>
    <w:rsid w:val="00764BF8"/>
    <w:rsid w:val="00764F08"/>
    <w:rsid w:val="0076514D"/>
    <w:rsid w:val="00766408"/>
    <w:rsid w:val="0077040E"/>
    <w:rsid w:val="0077050C"/>
    <w:rsid w:val="007711A9"/>
    <w:rsid w:val="00771DE4"/>
    <w:rsid w:val="00771FF3"/>
    <w:rsid w:val="00772344"/>
    <w:rsid w:val="0077384B"/>
    <w:rsid w:val="00773B04"/>
    <w:rsid w:val="00773BD6"/>
    <w:rsid w:val="00773D59"/>
    <w:rsid w:val="00773DE9"/>
    <w:rsid w:val="00774C46"/>
    <w:rsid w:val="007751E8"/>
    <w:rsid w:val="00775631"/>
    <w:rsid w:val="007759E7"/>
    <w:rsid w:val="00775B22"/>
    <w:rsid w:val="00775BE9"/>
    <w:rsid w:val="00775E42"/>
    <w:rsid w:val="0077610F"/>
    <w:rsid w:val="00776DC3"/>
    <w:rsid w:val="00776E04"/>
    <w:rsid w:val="00776E06"/>
    <w:rsid w:val="007773E0"/>
    <w:rsid w:val="0078010D"/>
    <w:rsid w:val="0078037F"/>
    <w:rsid w:val="007808E9"/>
    <w:rsid w:val="00780900"/>
    <w:rsid w:val="00781003"/>
    <w:rsid w:val="00781278"/>
    <w:rsid w:val="00781552"/>
    <w:rsid w:val="00781937"/>
    <w:rsid w:val="007824AE"/>
    <w:rsid w:val="00783CEC"/>
    <w:rsid w:val="007844BA"/>
    <w:rsid w:val="00784AD6"/>
    <w:rsid w:val="00784D42"/>
    <w:rsid w:val="00785890"/>
    <w:rsid w:val="00785D25"/>
    <w:rsid w:val="007862C3"/>
    <w:rsid w:val="00786593"/>
    <w:rsid w:val="00786969"/>
    <w:rsid w:val="00786A18"/>
    <w:rsid w:val="00786BFF"/>
    <w:rsid w:val="00786C52"/>
    <w:rsid w:val="00787647"/>
    <w:rsid w:val="00790352"/>
    <w:rsid w:val="007905FD"/>
    <w:rsid w:val="007911FD"/>
    <w:rsid w:val="00792600"/>
    <w:rsid w:val="00792620"/>
    <w:rsid w:val="00792986"/>
    <w:rsid w:val="00792BD0"/>
    <w:rsid w:val="00792C19"/>
    <w:rsid w:val="00792EFE"/>
    <w:rsid w:val="007934DD"/>
    <w:rsid w:val="007938C3"/>
    <w:rsid w:val="00793930"/>
    <w:rsid w:val="00793DD1"/>
    <w:rsid w:val="00794F51"/>
    <w:rsid w:val="00794FEC"/>
    <w:rsid w:val="00795266"/>
    <w:rsid w:val="007959BC"/>
    <w:rsid w:val="00795BB0"/>
    <w:rsid w:val="007964BA"/>
    <w:rsid w:val="00796E7E"/>
    <w:rsid w:val="00796EAD"/>
    <w:rsid w:val="00796FE3"/>
    <w:rsid w:val="0079773B"/>
    <w:rsid w:val="007977F2"/>
    <w:rsid w:val="007A003E"/>
    <w:rsid w:val="007A0131"/>
    <w:rsid w:val="007A04B1"/>
    <w:rsid w:val="007A0809"/>
    <w:rsid w:val="007A1965"/>
    <w:rsid w:val="007A1CD4"/>
    <w:rsid w:val="007A2575"/>
    <w:rsid w:val="007A25D1"/>
    <w:rsid w:val="007A292B"/>
    <w:rsid w:val="007A2ED1"/>
    <w:rsid w:val="007A3955"/>
    <w:rsid w:val="007A3E4C"/>
    <w:rsid w:val="007A409B"/>
    <w:rsid w:val="007A4BE6"/>
    <w:rsid w:val="007A4C45"/>
    <w:rsid w:val="007A5385"/>
    <w:rsid w:val="007A5614"/>
    <w:rsid w:val="007A594E"/>
    <w:rsid w:val="007A5B4F"/>
    <w:rsid w:val="007A74D0"/>
    <w:rsid w:val="007A759C"/>
    <w:rsid w:val="007A77BF"/>
    <w:rsid w:val="007A7980"/>
    <w:rsid w:val="007A7B1B"/>
    <w:rsid w:val="007A7F55"/>
    <w:rsid w:val="007B0167"/>
    <w:rsid w:val="007B0DC6"/>
    <w:rsid w:val="007B0DF9"/>
    <w:rsid w:val="007B0EEA"/>
    <w:rsid w:val="007B1094"/>
    <w:rsid w:val="007B1762"/>
    <w:rsid w:val="007B1B40"/>
    <w:rsid w:val="007B1C07"/>
    <w:rsid w:val="007B1CF3"/>
    <w:rsid w:val="007B3320"/>
    <w:rsid w:val="007B3AE4"/>
    <w:rsid w:val="007B3CA4"/>
    <w:rsid w:val="007B4ADC"/>
    <w:rsid w:val="007B527B"/>
    <w:rsid w:val="007B59E9"/>
    <w:rsid w:val="007B6214"/>
    <w:rsid w:val="007B7A49"/>
    <w:rsid w:val="007B7B4C"/>
    <w:rsid w:val="007B7D62"/>
    <w:rsid w:val="007C02C3"/>
    <w:rsid w:val="007C1B1D"/>
    <w:rsid w:val="007C301F"/>
    <w:rsid w:val="007C428D"/>
    <w:rsid w:val="007C4540"/>
    <w:rsid w:val="007C4617"/>
    <w:rsid w:val="007C46AA"/>
    <w:rsid w:val="007C487A"/>
    <w:rsid w:val="007C4E3D"/>
    <w:rsid w:val="007C51C5"/>
    <w:rsid w:val="007C5CEE"/>
    <w:rsid w:val="007C5F2D"/>
    <w:rsid w:val="007C627C"/>
    <w:rsid w:val="007C6291"/>
    <w:rsid w:val="007C6536"/>
    <w:rsid w:val="007C65AF"/>
    <w:rsid w:val="007C6BA2"/>
    <w:rsid w:val="007C7D7A"/>
    <w:rsid w:val="007D095B"/>
    <w:rsid w:val="007D11A3"/>
    <w:rsid w:val="007D135D"/>
    <w:rsid w:val="007D175B"/>
    <w:rsid w:val="007D1FDF"/>
    <w:rsid w:val="007D26CE"/>
    <w:rsid w:val="007D2801"/>
    <w:rsid w:val="007D3B58"/>
    <w:rsid w:val="007D40DD"/>
    <w:rsid w:val="007D451E"/>
    <w:rsid w:val="007D4952"/>
    <w:rsid w:val="007D5AD9"/>
    <w:rsid w:val="007D62DE"/>
    <w:rsid w:val="007D691C"/>
    <w:rsid w:val="007D6A83"/>
    <w:rsid w:val="007D705B"/>
    <w:rsid w:val="007D7250"/>
    <w:rsid w:val="007D730F"/>
    <w:rsid w:val="007D7CD8"/>
    <w:rsid w:val="007E05F6"/>
    <w:rsid w:val="007E0820"/>
    <w:rsid w:val="007E0ED0"/>
    <w:rsid w:val="007E16C0"/>
    <w:rsid w:val="007E294D"/>
    <w:rsid w:val="007E348C"/>
    <w:rsid w:val="007E3AA7"/>
    <w:rsid w:val="007E3F02"/>
    <w:rsid w:val="007E463D"/>
    <w:rsid w:val="007E55BB"/>
    <w:rsid w:val="007E56E1"/>
    <w:rsid w:val="007E5831"/>
    <w:rsid w:val="007E5C40"/>
    <w:rsid w:val="007E5D80"/>
    <w:rsid w:val="007E711F"/>
    <w:rsid w:val="007E73C5"/>
    <w:rsid w:val="007E73EF"/>
    <w:rsid w:val="007E7D3C"/>
    <w:rsid w:val="007F0595"/>
    <w:rsid w:val="007F1F51"/>
    <w:rsid w:val="007F231F"/>
    <w:rsid w:val="007F2432"/>
    <w:rsid w:val="007F296B"/>
    <w:rsid w:val="007F2A11"/>
    <w:rsid w:val="007F32C9"/>
    <w:rsid w:val="007F32D0"/>
    <w:rsid w:val="007F3430"/>
    <w:rsid w:val="007F3CF0"/>
    <w:rsid w:val="007F3FBA"/>
    <w:rsid w:val="007F4ED2"/>
    <w:rsid w:val="007F4FCF"/>
    <w:rsid w:val="007F5771"/>
    <w:rsid w:val="007F5E35"/>
    <w:rsid w:val="007F65CF"/>
    <w:rsid w:val="007F67AB"/>
    <w:rsid w:val="007F6B80"/>
    <w:rsid w:val="007F6D00"/>
    <w:rsid w:val="007F737D"/>
    <w:rsid w:val="007F774A"/>
    <w:rsid w:val="007F7F8A"/>
    <w:rsid w:val="008007A1"/>
    <w:rsid w:val="00800D4F"/>
    <w:rsid w:val="00800D6D"/>
    <w:rsid w:val="00801957"/>
    <w:rsid w:val="00801AAC"/>
    <w:rsid w:val="00801F09"/>
    <w:rsid w:val="008023AC"/>
    <w:rsid w:val="00803079"/>
    <w:rsid w:val="0080308E"/>
    <w:rsid w:val="008042B2"/>
    <w:rsid w:val="00804E91"/>
    <w:rsid w:val="00804F5D"/>
    <w:rsid w:val="00805303"/>
    <w:rsid w:val="008057D2"/>
    <w:rsid w:val="0080581B"/>
    <w:rsid w:val="00805CC1"/>
    <w:rsid w:val="00806705"/>
    <w:rsid w:val="00806738"/>
    <w:rsid w:val="00807822"/>
    <w:rsid w:val="00807DCA"/>
    <w:rsid w:val="00807DCC"/>
    <w:rsid w:val="00810128"/>
    <w:rsid w:val="008107DC"/>
    <w:rsid w:val="00810A9A"/>
    <w:rsid w:val="00810D4E"/>
    <w:rsid w:val="008133B7"/>
    <w:rsid w:val="00813BF6"/>
    <w:rsid w:val="00813E2D"/>
    <w:rsid w:val="008141E0"/>
    <w:rsid w:val="00814575"/>
    <w:rsid w:val="00814AA7"/>
    <w:rsid w:val="00815FC3"/>
    <w:rsid w:val="008161CB"/>
    <w:rsid w:val="00817602"/>
    <w:rsid w:val="00820D4C"/>
    <w:rsid w:val="0082126A"/>
    <w:rsid w:val="008216D5"/>
    <w:rsid w:val="0082180B"/>
    <w:rsid w:val="00821E2F"/>
    <w:rsid w:val="00821F07"/>
    <w:rsid w:val="008221FC"/>
    <w:rsid w:val="0082223A"/>
    <w:rsid w:val="00822F7D"/>
    <w:rsid w:val="008233DF"/>
    <w:rsid w:val="0082403F"/>
    <w:rsid w:val="00824734"/>
    <w:rsid w:val="008249CE"/>
    <w:rsid w:val="008250A5"/>
    <w:rsid w:val="00825E61"/>
    <w:rsid w:val="00826079"/>
    <w:rsid w:val="00826ADE"/>
    <w:rsid w:val="00826BEF"/>
    <w:rsid w:val="008272F4"/>
    <w:rsid w:val="00827E40"/>
    <w:rsid w:val="008317FD"/>
    <w:rsid w:val="008319DA"/>
    <w:rsid w:val="00831A50"/>
    <w:rsid w:val="00831B3C"/>
    <w:rsid w:val="00831C89"/>
    <w:rsid w:val="00831E9E"/>
    <w:rsid w:val="00831EDF"/>
    <w:rsid w:val="00831F4D"/>
    <w:rsid w:val="00832114"/>
    <w:rsid w:val="00832339"/>
    <w:rsid w:val="00832CCF"/>
    <w:rsid w:val="00833306"/>
    <w:rsid w:val="00833E75"/>
    <w:rsid w:val="00834B60"/>
    <w:rsid w:val="00834C46"/>
    <w:rsid w:val="00835337"/>
    <w:rsid w:val="008355E9"/>
    <w:rsid w:val="00835C06"/>
    <w:rsid w:val="008360B1"/>
    <w:rsid w:val="008367FC"/>
    <w:rsid w:val="008378C8"/>
    <w:rsid w:val="00837AFF"/>
    <w:rsid w:val="0084025E"/>
    <w:rsid w:val="00840745"/>
    <w:rsid w:val="00840936"/>
    <w:rsid w:val="0084093E"/>
    <w:rsid w:val="00840BD4"/>
    <w:rsid w:val="00840E46"/>
    <w:rsid w:val="00841043"/>
    <w:rsid w:val="00841CE1"/>
    <w:rsid w:val="00841D62"/>
    <w:rsid w:val="00842117"/>
    <w:rsid w:val="00842735"/>
    <w:rsid w:val="00842DB8"/>
    <w:rsid w:val="00843125"/>
    <w:rsid w:val="008431AE"/>
    <w:rsid w:val="00843978"/>
    <w:rsid w:val="00844130"/>
    <w:rsid w:val="0084445F"/>
    <w:rsid w:val="00844A09"/>
    <w:rsid w:val="00844CC5"/>
    <w:rsid w:val="008454C8"/>
    <w:rsid w:val="008458FD"/>
    <w:rsid w:val="00846138"/>
    <w:rsid w:val="0084640F"/>
    <w:rsid w:val="0084696B"/>
    <w:rsid w:val="00846C46"/>
    <w:rsid w:val="0084732F"/>
    <w:rsid w:val="008473D8"/>
    <w:rsid w:val="008474ED"/>
    <w:rsid w:val="008476F9"/>
    <w:rsid w:val="00850318"/>
    <w:rsid w:val="0085052C"/>
    <w:rsid w:val="008508C3"/>
    <w:rsid w:val="00850C79"/>
    <w:rsid w:val="00851091"/>
    <w:rsid w:val="008513B1"/>
    <w:rsid w:val="008513E3"/>
    <w:rsid w:val="00851585"/>
    <w:rsid w:val="00851B04"/>
    <w:rsid w:val="00851D3D"/>
    <w:rsid w:val="00851FDA"/>
    <w:rsid w:val="0085267D"/>
    <w:rsid w:val="008528DC"/>
    <w:rsid w:val="008529ED"/>
    <w:rsid w:val="00852B8C"/>
    <w:rsid w:val="00854495"/>
    <w:rsid w:val="00854981"/>
    <w:rsid w:val="00854ADE"/>
    <w:rsid w:val="00854D3F"/>
    <w:rsid w:val="00854E2D"/>
    <w:rsid w:val="008556A2"/>
    <w:rsid w:val="008556BA"/>
    <w:rsid w:val="008559F3"/>
    <w:rsid w:val="0085690B"/>
    <w:rsid w:val="00856B4A"/>
    <w:rsid w:val="008572E8"/>
    <w:rsid w:val="00857300"/>
    <w:rsid w:val="008575AC"/>
    <w:rsid w:val="00857E9E"/>
    <w:rsid w:val="008605F0"/>
    <w:rsid w:val="0086090B"/>
    <w:rsid w:val="00861485"/>
    <w:rsid w:val="00862627"/>
    <w:rsid w:val="008626F6"/>
    <w:rsid w:val="00862867"/>
    <w:rsid w:val="00862AE6"/>
    <w:rsid w:val="00862C28"/>
    <w:rsid w:val="00862EAC"/>
    <w:rsid w:val="0086429D"/>
    <w:rsid w:val="00864B2E"/>
    <w:rsid w:val="00864E8B"/>
    <w:rsid w:val="00864F69"/>
    <w:rsid w:val="008653C8"/>
    <w:rsid w:val="00865963"/>
    <w:rsid w:val="008664EF"/>
    <w:rsid w:val="008665A5"/>
    <w:rsid w:val="00866C81"/>
    <w:rsid w:val="008701F1"/>
    <w:rsid w:val="00870435"/>
    <w:rsid w:val="00870BCA"/>
    <w:rsid w:val="00871C1D"/>
    <w:rsid w:val="008723AD"/>
    <w:rsid w:val="008728FF"/>
    <w:rsid w:val="0087346A"/>
    <w:rsid w:val="008739E8"/>
    <w:rsid w:val="00873A61"/>
    <w:rsid w:val="00873B30"/>
    <w:rsid w:val="0087450E"/>
    <w:rsid w:val="008759CF"/>
    <w:rsid w:val="00875A82"/>
    <w:rsid w:val="00875B23"/>
    <w:rsid w:val="008766A0"/>
    <w:rsid w:val="00876BE9"/>
    <w:rsid w:val="00876CA3"/>
    <w:rsid w:val="00876D79"/>
    <w:rsid w:val="00876F4C"/>
    <w:rsid w:val="00877217"/>
    <w:rsid w:val="008772FE"/>
    <w:rsid w:val="008775F1"/>
    <w:rsid w:val="008807E5"/>
    <w:rsid w:val="008808B6"/>
    <w:rsid w:val="00880A34"/>
    <w:rsid w:val="00880A77"/>
    <w:rsid w:val="008814A0"/>
    <w:rsid w:val="00881F88"/>
    <w:rsid w:val="00881FBA"/>
    <w:rsid w:val="008820E4"/>
    <w:rsid w:val="008821AE"/>
    <w:rsid w:val="008832F0"/>
    <w:rsid w:val="00883D3A"/>
    <w:rsid w:val="00884200"/>
    <w:rsid w:val="00884425"/>
    <w:rsid w:val="00884B66"/>
    <w:rsid w:val="00884C7A"/>
    <w:rsid w:val="008854F7"/>
    <w:rsid w:val="00885A9D"/>
    <w:rsid w:val="00885BFB"/>
    <w:rsid w:val="00885C33"/>
    <w:rsid w:val="00885C70"/>
    <w:rsid w:val="00885D8D"/>
    <w:rsid w:val="008865BC"/>
    <w:rsid w:val="0088699D"/>
    <w:rsid w:val="00886FB2"/>
    <w:rsid w:val="008877F9"/>
    <w:rsid w:val="008909B7"/>
    <w:rsid w:val="00891261"/>
    <w:rsid w:val="00891305"/>
    <w:rsid w:val="00891C26"/>
    <w:rsid w:val="00892834"/>
    <w:rsid w:val="008929D2"/>
    <w:rsid w:val="00892FC3"/>
    <w:rsid w:val="00893636"/>
    <w:rsid w:val="0089389B"/>
    <w:rsid w:val="00893B94"/>
    <w:rsid w:val="00895A38"/>
    <w:rsid w:val="008962EE"/>
    <w:rsid w:val="008964A7"/>
    <w:rsid w:val="00896E9D"/>
    <w:rsid w:val="00896F11"/>
    <w:rsid w:val="008972F1"/>
    <w:rsid w:val="008975CE"/>
    <w:rsid w:val="00897928"/>
    <w:rsid w:val="00897CE2"/>
    <w:rsid w:val="008A00FD"/>
    <w:rsid w:val="008A01A7"/>
    <w:rsid w:val="008A0335"/>
    <w:rsid w:val="008A0417"/>
    <w:rsid w:val="008A0501"/>
    <w:rsid w:val="008A0E16"/>
    <w:rsid w:val="008A1049"/>
    <w:rsid w:val="008A1975"/>
    <w:rsid w:val="008A1A86"/>
    <w:rsid w:val="008A1C98"/>
    <w:rsid w:val="008A2BBA"/>
    <w:rsid w:val="008A322D"/>
    <w:rsid w:val="008A3471"/>
    <w:rsid w:val="008A4227"/>
    <w:rsid w:val="008A4317"/>
    <w:rsid w:val="008A442F"/>
    <w:rsid w:val="008A4A48"/>
    <w:rsid w:val="008A4D72"/>
    <w:rsid w:val="008A5241"/>
    <w:rsid w:val="008A607D"/>
    <w:rsid w:val="008A6285"/>
    <w:rsid w:val="008A63B2"/>
    <w:rsid w:val="008A64A4"/>
    <w:rsid w:val="008A6C5C"/>
    <w:rsid w:val="008A6D1B"/>
    <w:rsid w:val="008A7778"/>
    <w:rsid w:val="008B00AD"/>
    <w:rsid w:val="008B0BA9"/>
    <w:rsid w:val="008B0FB4"/>
    <w:rsid w:val="008B1374"/>
    <w:rsid w:val="008B1F94"/>
    <w:rsid w:val="008B3025"/>
    <w:rsid w:val="008B3173"/>
    <w:rsid w:val="008B3375"/>
    <w:rsid w:val="008B345D"/>
    <w:rsid w:val="008B3A67"/>
    <w:rsid w:val="008B3E9C"/>
    <w:rsid w:val="008B46C0"/>
    <w:rsid w:val="008B4F32"/>
    <w:rsid w:val="008B7365"/>
    <w:rsid w:val="008B7BC2"/>
    <w:rsid w:val="008B7D99"/>
    <w:rsid w:val="008C07A8"/>
    <w:rsid w:val="008C0BA4"/>
    <w:rsid w:val="008C1532"/>
    <w:rsid w:val="008C1FC2"/>
    <w:rsid w:val="008C2980"/>
    <w:rsid w:val="008C3204"/>
    <w:rsid w:val="008C35AD"/>
    <w:rsid w:val="008C39B3"/>
    <w:rsid w:val="008C3A5B"/>
    <w:rsid w:val="008C3E89"/>
    <w:rsid w:val="008C46E0"/>
    <w:rsid w:val="008C4A7D"/>
    <w:rsid w:val="008C4D03"/>
    <w:rsid w:val="008C4DD6"/>
    <w:rsid w:val="008C52CB"/>
    <w:rsid w:val="008C5512"/>
    <w:rsid w:val="008C55A2"/>
    <w:rsid w:val="008C5AFB"/>
    <w:rsid w:val="008C5E69"/>
    <w:rsid w:val="008C5FA4"/>
    <w:rsid w:val="008C660E"/>
    <w:rsid w:val="008C742D"/>
    <w:rsid w:val="008C782A"/>
    <w:rsid w:val="008C7AF0"/>
    <w:rsid w:val="008C7CC1"/>
    <w:rsid w:val="008D0608"/>
    <w:rsid w:val="008D07FB"/>
    <w:rsid w:val="008D0C02"/>
    <w:rsid w:val="008D0D0C"/>
    <w:rsid w:val="008D19FC"/>
    <w:rsid w:val="008D1C45"/>
    <w:rsid w:val="008D1CF0"/>
    <w:rsid w:val="008D2031"/>
    <w:rsid w:val="008D26BA"/>
    <w:rsid w:val="008D2DEF"/>
    <w:rsid w:val="008D30FD"/>
    <w:rsid w:val="008D357D"/>
    <w:rsid w:val="008D3FE0"/>
    <w:rsid w:val="008D435A"/>
    <w:rsid w:val="008D44FC"/>
    <w:rsid w:val="008D4728"/>
    <w:rsid w:val="008D538A"/>
    <w:rsid w:val="008D55C6"/>
    <w:rsid w:val="008D5D15"/>
    <w:rsid w:val="008D5F4B"/>
    <w:rsid w:val="008D6430"/>
    <w:rsid w:val="008D76DE"/>
    <w:rsid w:val="008D7710"/>
    <w:rsid w:val="008D7C03"/>
    <w:rsid w:val="008E0EA3"/>
    <w:rsid w:val="008E16F8"/>
    <w:rsid w:val="008E1A0D"/>
    <w:rsid w:val="008E1F05"/>
    <w:rsid w:val="008E2826"/>
    <w:rsid w:val="008E2D49"/>
    <w:rsid w:val="008E3279"/>
    <w:rsid w:val="008E387B"/>
    <w:rsid w:val="008E38D1"/>
    <w:rsid w:val="008E4E55"/>
    <w:rsid w:val="008E6087"/>
    <w:rsid w:val="008E65F5"/>
    <w:rsid w:val="008E6C6B"/>
    <w:rsid w:val="008E7437"/>
    <w:rsid w:val="008E758D"/>
    <w:rsid w:val="008E7707"/>
    <w:rsid w:val="008F0E9D"/>
    <w:rsid w:val="008F10A7"/>
    <w:rsid w:val="008F172B"/>
    <w:rsid w:val="008F2DE5"/>
    <w:rsid w:val="008F2E65"/>
    <w:rsid w:val="008F3509"/>
    <w:rsid w:val="008F3BA9"/>
    <w:rsid w:val="008F3F02"/>
    <w:rsid w:val="008F48EA"/>
    <w:rsid w:val="008F4ABF"/>
    <w:rsid w:val="008F58BD"/>
    <w:rsid w:val="008F5EAA"/>
    <w:rsid w:val="008F60BE"/>
    <w:rsid w:val="008F62AA"/>
    <w:rsid w:val="008F737C"/>
    <w:rsid w:val="008F755D"/>
    <w:rsid w:val="008F760C"/>
    <w:rsid w:val="008F7A39"/>
    <w:rsid w:val="008F7C25"/>
    <w:rsid w:val="009003BC"/>
    <w:rsid w:val="00900EFB"/>
    <w:rsid w:val="0090164E"/>
    <w:rsid w:val="00901881"/>
    <w:rsid w:val="009019ED"/>
    <w:rsid w:val="00901A8F"/>
    <w:rsid w:val="00901C21"/>
    <w:rsid w:val="009021E8"/>
    <w:rsid w:val="00903232"/>
    <w:rsid w:val="009032D1"/>
    <w:rsid w:val="00903790"/>
    <w:rsid w:val="00903DF9"/>
    <w:rsid w:val="009042E8"/>
    <w:rsid w:val="00904518"/>
    <w:rsid w:val="00904677"/>
    <w:rsid w:val="00904EAD"/>
    <w:rsid w:val="00905023"/>
    <w:rsid w:val="00905381"/>
    <w:rsid w:val="00905684"/>
    <w:rsid w:val="009057BF"/>
    <w:rsid w:val="00905A31"/>
    <w:rsid w:val="00905EE2"/>
    <w:rsid w:val="00907A4A"/>
    <w:rsid w:val="00910385"/>
    <w:rsid w:val="009108EF"/>
    <w:rsid w:val="00910983"/>
    <w:rsid w:val="009109F7"/>
    <w:rsid w:val="00910A9A"/>
    <w:rsid w:val="00910AAE"/>
    <w:rsid w:val="00910C6D"/>
    <w:rsid w:val="00911440"/>
    <w:rsid w:val="00911712"/>
    <w:rsid w:val="00911B27"/>
    <w:rsid w:val="00914F35"/>
    <w:rsid w:val="0091556C"/>
    <w:rsid w:val="00915C0C"/>
    <w:rsid w:val="00915DE4"/>
    <w:rsid w:val="00916C4F"/>
    <w:rsid w:val="00916FC2"/>
    <w:rsid w:val="009170BE"/>
    <w:rsid w:val="00917BC6"/>
    <w:rsid w:val="0092062B"/>
    <w:rsid w:val="0092094D"/>
    <w:rsid w:val="00920B55"/>
    <w:rsid w:val="0092135A"/>
    <w:rsid w:val="00921923"/>
    <w:rsid w:val="00923570"/>
    <w:rsid w:val="009237FD"/>
    <w:rsid w:val="00923EED"/>
    <w:rsid w:val="0092413F"/>
    <w:rsid w:val="00924A0A"/>
    <w:rsid w:val="00924B63"/>
    <w:rsid w:val="00924B80"/>
    <w:rsid w:val="009252C4"/>
    <w:rsid w:val="009254F7"/>
    <w:rsid w:val="00925636"/>
    <w:rsid w:val="00925696"/>
    <w:rsid w:val="0092571C"/>
    <w:rsid w:val="00925939"/>
    <w:rsid w:val="00925A12"/>
    <w:rsid w:val="00925A86"/>
    <w:rsid w:val="009262C9"/>
    <w:rsid w:val="00926B3A"/>
    <w:rsid w:val="00926C32"/>
    <w:rsid w:val="00926DD6"/>
    <w:rsid w:val="009279B0"/>
    <w:rsid w:val="00930EB9"/>
    <w:rsid w:val="00930FAA"/>
    <w:rsid w:val="00931115"/>
    <w:rsid w:val="00931F16"/>
    <w:rsid w:val="009324B5"/>
    <w:rsid w:val="009325D1"/>
    <w:rsid w:val="00932B88"/>
    <w:rsid w:val="00933C10"/>
    <w:rsid w:val="00933DC7"/>
    <w:rsid w:val="00933EA7"/>
    <w:rsid w:val="00934447"/>
    <w:rsid w:val="00934489"/>
    <w:rsid w:val="0093472D"/>
    <w:rsid w:val="00934AD5"/>
    <w:rsid w:val="00934B1E"/>
    <w:rsid w:val="009355C2"/>
    <w:rsid w:val="00935A0A"/>
    <w:rsid w:val="00935E50"/>
    <w:rsid w:val="00935F92"/>
    <w:rsid w:val="00936283"/>
    <w:rsid w:val="00936B72"/>
    <w:rsid w:val="00936C28"/>
    <w:rsid w:val="009373A5"/>
    <w:rsid w:val="00937AB6"/>
    <w:rsid w:val="00937B1C"/>
    <w:rsid w:val="00937F8A"/>
    <w:rsid w:val="00940D34"/>
    <w:rsid w:val="00940E5C"/>
    <w:rsid w:val="009418F4"/>
    <w:rsid w:val="00942672"/>
    <w:rsid w:val="00942BBC"/>
    <w:rsid w:val="009431E6"/>
    <w:rsid w:val="009433C2"/>
    <w:rsid w:val="00943685"/>
    <w:rsid w:val="0094388B"/>
    <w:rsid w:val="00943B4C"/>
    <w:rsid w:val="00943FC3"/>
    <w:rsid w:val="00944180"/>
    <w:rsid w:val="00944AA0"/>
    <w:rsid w:val="009457E2"/>
    <w:rsid w:val="00946575"/>
    <w:rsid w:val="009468B2"/>
    <w:rsid w:val="00946DE6"/>
    <w:rsid w:val="00947DA2"/>
    <w:rsid w:val="00950E26"/>
    <w:rsid w:val="00950FEB"/>
    <w:rsid w:val="00951177"/>
    <w:rsid w:val="009511D2"/>
    <w:rsid w:val="00951285"/>
    <w:rsid w:val="0095164A"/>
    <w:rsid w:val="009516BC"/>
    <w:rsid w:val="009518B5"/>
    <w:rsid w:val="00951D03"/>
    <w:rsid w:val="00952E9E"/>
    <w:rsid w:val="00953E7B"/>
    <w:rsid w:val="00954574"/>
    <w:rsid w:val="009548C6"/>
    <w:rsid w:val="009555CF"/>
    <w:rsid w:val="009558CC"/>
    <w:rsid w:val="009574CA"/>
    <w:rsid w:val="00957ACE"/>
    <w:rsid w:val="0096048F"/>
    <w:rsid w:val="00960980"/>
    <w:rsid w:val="00960D2C"/>
    <w:rsid w:val="00960F21"/>
    <w:rsid w:val="00960F61"/>
    <w:rsid w:val="009612D7"/>
    <w:rsid w:val="00961915"/>
    <w:rsid w:val="00961A52"/>
    <w:rsid w:val="00962AAB"/>
    <w:rsid w:val="00962ACB"/>
    <w:rsid w:val="00962E70"/>
    <w:rsid w:val="00964266"/>
    <w:rsid w:val="00964956"/>
    <w:rsid w:val="0096514B"/>
    <w:rsid w:val="00965819"/>
    <w:rsid w:val="0096591D"/>
    <w:rsid w:val="00966160"/>
    <w:rsid w:val="00966945"/>
    <w:rsid w:val="009673E8"/>
    <w:rsid w:val="009679C0"/>
    <w:rsid w:val="00970472"/>
    <w:rsid w:val="009709C7"/>
    <w:rsid w:val="00970DF0"/>
    <w:rsid w:val="00970F84"/>
    <w:rsid w:val="00971B9B"/>
    <w:rsid w:val="009725ED"/>
    <w:rsid w:val="00974DB8"/>
    <w:rsid w:val="00975A70"/>
    <w:rsid w:val="00975CDE"/>
    <w:rsid w:val="009765F2"/>
    <w:rsid w:val="00976F59"/>
    <w:rsid w:val="00977391"/>
    <w:rsid w:val="009776DA"/>
    <w:rsid w:val="00977D34"/>
    <w:rsid w:val="00980087"/>
    <w:rsid w:val="00980661"/>
    <w:rsid w:val="0098093B"/>
    <w:rsid w:val="009813AB"/>
    <w:rsid w:val="00981413"/>
    <w:rsid w:val="00982329"/>
    <w:rsid w:val="00982F8B"/>
    <w:rsid w:val="009831CE"/>
    <w:rsid w:val="009832E3"/>
    <w:rsid w:val="009833C4"/>
    <w:rsid w:val="00984FA9"/>
    <w:rsid w:val="00985453"/>
    <w:rsid w:val="009860B7"/>
    <w:rsid w:val="00987197"/>
    <w:rsid w:val="0098749D"/>
    <w:rsid w:val="009876D4"/>
    <w:rsid w:val="00990538"/>
    <w:rsid w:val="00990E96"/>
    <w:rsid w:val="009910A8"/>
    <w:rsid w:val="009912DA"/>
    <w:rsid w:val="009914A5"/>
    <w:rsid w:val="009918BF"/>
    <w:rsid w:val="00991BB1"/>
    <w:rsid w:val="00991FDF"/>
    <w:rsid w:val="00992320"/>
    <w:rsid w:val="00992F5F"/>
    <w:rsid w:val="0099377A"/>
    <w:rsid w:val="009943D7"/>
    <w:rsid w:val="00994EAE"/>
    <w:rsid w:val="00995435"/>
    <w:rsid w:val="0099548E"/>
    <w:rsid w:val="00995530"/>
    <w:rsid w:val="00995C58"/>
    <w:rsid w:val="00996047"/>
    <w:rsid w:val="00996456"/>
    <w:rsid w:val="00996A12"/>
    <w:rsid w:val="00997204"/>
    <w:rsid w:val="009974EE"/>
    <w:rsid w:val="00997B0F"/>
    <w:rsid w:val="00997C16"/>
    <w:rsid w:val="00997DDB"/>
    <w:rsid w:val="009A046C"/>
    <w:rsid w:val="009A0817"/>
    <w:rsid w:val="009A0856"/>
    <w:rsid w:val="009A0A2B"/>
    <w:rsid w:val="009A0A33"/>
    <w:rsid w:val="009A0AE2"/>
    <w:rsid w:val="009A0CC3"/>
    <w:rsid w:val="009A0E72"/>
    <w:rsid w:val="009A1BAF"/>
    <w:rsid w:val="009A1CAD"/>
    <w:rsid w:val="009A2456"/>
    <w:rsid w:val="009A2638"/>
    <w:rsid w:val="009A2805"/>
    <w:rsid w:val="009A3440"/>
    <w:rsid w:val="009A3B00"/>
    <w:rsid w:val="009A4772"/>
    <w:rsid w:val="009A5203"/>
    <w:rsid w:val="009A52DC"/>
    <w:rsid w:val="009A52F7"/>
    <w:rsid w:val="009A571D"/>
    <w:rsid w:val="009A5832"/>
    <w:rsid w:val="009A5897"/>
    <w:rsid w:val="009A60D5"/>
    <w:rsid w:val="009A628F"/>
    <w:rsid w:val="009A6409"/>
    <w:rsid w:val="009A672A"/>
    <w:rsid w:val="009A6838"/>
    <w:rsid w:val="009A6F90"/>
    <w:rsid w:val="009A75A1"/>
    <w:rsid w:val="009A7885"/>
    <w:rsid w:val="009B04D8"/>
    <w:rsid w:val="009B0CC7"/>
    <w:rsid w:val="009B1757"/>
    <w:rsid w:val="009B24B5"/>
    <w:rsid w:val="009B2854"/>
    <w:rsid w:val="009B3DFB"/>
    <w:rsid w:val="009B4C25"/>
    <w:rsid w:val="009B4D6A"/>
    <w:rsid w:val="009B4E53"/>
    <w:rsid w:val="009B4EBC"/>
    <w:rsid w:val="009B5487"/>
    <w:rsid w:val="009B5ABB"/>
    <w:rsid w:val="009B5E79"/>
    <w:rsid w:val="009B5E90"/>
    <w:rsid w:val="009B5FB3"/>
    <w:rsid w:val="009B632D"/>
    <w:rsid w:val="009B6AAC"/>
    <w:rsid w:val="009B73CE"/>
    <w:rsid w:val="009B7A0D"/>
    <w:rsid w:val="009C004A"/>
    <w:rsid w:val="009C01D2"/>
    <w:rsid w:val="009C0435"/>
    <w:rsid w:val="009C12EF"/>
    <w:rsid w:val="009C150E"/>
    <w:rsid w:val="009C210E"/>
    <w:rsid w:val="009C2461"/>
    <w:rsid w:val="009C2A84"/>
    <w:rsid w:val="009C2FD3"/>
    <w:rsid w:val="009C4557"/>
    <w:rsid w:val="009C49BD"/>
    <w:rsid w:val="009C4F04"/>
    <w:rsid w:val="009C5A15"/>
    <w:rsid w:val="009C6AA3"/>
    <w:rsid w:val="009C6E18"/>
    <w:rsid w:val="009C6FE2"/>
    <w:rsid w:val="009C744D"/>
    <w:rsid w:val="009C754E"/>
    <w:rsid w:val="009C7629"/>
    <w:rsid w:val="009C7674"/>
    <w:rsid w:val="009C772B"/>
    <w:rsid w:val="009C7A48"/>
    <w:rsid w:val="009C7C19"/>
    <w:rsid w:val="009C7C34"/>
    <w:rsid w:val="009D004A"/>
    <w:rsid w:val="009D0317"/>
    <w:rsid w:val="009D0806"/>
    <w:rsid w:val="009D0A77"/>
    <w:rsid w:val="009D2153"/>
    <w:rsid w:val="009D2AAE"/>
    <w:rsid w:val="009D2B66"/>
    <w:rsid w:val="009D2C57"/>
    <w:rsid w:val="009D33BA"/>
    <w:rsid w:val="009D36E7"/>
    <w:rsid w:val="009D3C77"/>
    <w:rsid w:val="009D40E0"/>
    <w:rsid w:val="009D52C7"/>
    <w:rsid w:val="009D5880"/>
    <w:rsid w:val="009D5B39"/>
    <w:rsid w:val="009D5D9F"/>
    <w:rsid w:val="009D62DC"/>
    <w:rsid w:val="009D6FDE"/>
    <w:rsid w:val="009E0489"/>
    <w:rsid w:val="009E0F9D"/>
    <w:rsid w:val="009E138B"/>
    <w:rsid w:val="009E1633"/>
    <w:rsid w:val="009E1DF0"/>
    <w:rsid w:val="009E1FD4"/>
    <w:rsid w:val="009E2689"/>
    <w:rsid w:val="009E272A"/>
    <w:rsid w:val="009E2C26"/>
    <w:rsid w:val="009E347A"/>
    <w:rsid w:val="009E3B07"/>
    <w:rsid w:val="009E4858"/>
    <w:rsid w:val="009E4AA3"/>
    <w:rsid w:val="009E51D1"/>
    <w:rsid w:val="009E5531"/>
    <w:rsid w:val="009E57EB"/>
    <w:rsid w:val="009E5C26"/>
    <w:rsid w:val="009E61BA"/>
    <w:rsid w:val="009E67EF"/>
    <w:rsid w:val="009E6F11"/>
    <w:rsid w:val="009E7483"/>
    <w:rsid w:val="009E796F"/>
    <w:rsid w:val="009E7CF0"/>
    <w:rsid w:val="009E7EE5"/>
    <w:rsid w:val="009F0034"/>
    <w:rsid w:val="009F0860"/>
    <w:rsid w:val="009F171E"/>
    <w:rsid w:val="009F1FF8"/>
    <w:rsid w:val="009F26E7"/>
    <w:rsid w:val="009F26EC"/>
    <w:rsid w:val="009F2BFA"/>
    <w:rsid w:val="009F3D2F"/>
    <w:rsid w:val="009F520B"/>
    <w:rsid w:val="009F5599"/>
    <w:rsid w:val="009F66B3"/>
    <w:rsid w:val="009F67F0"/>
    <w:rsid w:val="009F6A87"/>
    <w:rsid w:val="009F7052"/>
    <w:rsid w:val="009F70A2"/>
    <w:rsid w:val="009F72D6"/>
    <w:rsid w:val="009F7819"/>
    <w:rsid w:val="00A00532"/>
    <w:rsid w:val="00A0112A"/>
    <w:rsid w:val="00A0125E"/>
    <w:rsid w:val="00A02668"/>
    <w:rsid w:val="00A027D9"/>
    <w:rsid w:val="00A02801"/>
    <w:rsid w:val="00A02B79"/>
    <w:rsid w:val="00A03BA5"/>
    <w:rsid w:val="00A04130"/>
    <w:rsid w:val="00A04675"/>
    <w:rsid w:val="00A04C06"/>
    <w:rsid w:val="00A04D5A"/>
    <w:rsid w:val="00A05688"/>
    <w:rsid w:val="00A0587B"/>
    <w:rsid w:val="00A05CB5"/>
    <w:rsid w:val="00A05EBB"/>
    <w:rsid w:val="00A06139"/>
    <w:rsid w:val="00A06556"/>
    <w:rsid w:val="00A06A39"/>
    <w:rsid w:val="00A06B6D"/>
    <w:rsid w:val="00A07F58"/>
    <w:rsid w:val="00A07F79"/>
    <w:rsid w:val="00A108F4"/>
    <w:rsid w:val="00A11195"/>
    <w:rsid w:val="00A112CE"/>
    <w:rsid w:val="00A1187E"/>
    <w:rsid w:val="00A12A3A"/>
    <w:rsid w:val="00A131CB"/>
    <w:rsid w:val="00A13538"/>
    <w:rsid w:val="00A1417C"/>
    <w:rsid w:val="00A14847"/>
    <w:rsid w:val="00A14ABC"/>
    <w:rsid w:val="00A15658"/>
    <w:rsid w:val="00A1593D"/>
    <w:rsid w:val="00A16725"/>
    <w:rsid w:val="00A16D6D"/>
    <w:rsid w:val="00A16F89"/>
    <w:rsid w:val="00A17481"/>
    <w:rsid w:val="00A20096"/>
    <w:rsid w:val="00A205C9"/>
    <w:rsid w:val="00A21383"/>
    <w:rsid w:val="00A2149A"/>
    <w:rsid w:val="00A2199F"/>
    <w:rsid w:val="00A21B31"/>
    <w:rsid w:val="00A21E8A"/>
    <w:rsid w:val="00A22258"/>
    <w:rsid w:val="00A222CA"/>
    <w:rsid w:val="00A22A8E"/>
    <w:rsid w:val="00A231AD"/>
    <w:rsid w:val="00A2360E"/>
    <w:rsid w:val="00A24423"/>
    <w:rsid w:val="00A24475"/>
    <w:rsid w:val="00A24CBB"/>
    <w:rsid w:val="00A24E84"/>
    <w:rsid w:val="00A25B9F"/>
    <w:rsid w:val="00A25CDA"/>
    <w:rsid w:val="00A25E5A"/>
    <w:rsid w:val="00A25E5B"/>
    <w:rsid w:val="00A26713"/>
    <w:rsid w:val="00A26E0C"/>
    <w:rsid w:val="00A26FB8"/>
    <w:rsid w:val="00A26FC1"/>
    <w:rsid w:val="00A2769E"/>
    <w:rsid w:val="00A2787A"/>
    <w:rsid w:val="00A27EC3"/>
    <w:rsid w:val="00A3007D"/>
    <w:rsid w:val="00A30953"/>
    <w:rsid w:val="00A3102F"/>
    <w:rsid w:val="00A31319"/>
    <w:rsid w:val="00A31A75"/>
    <w:rsid w:val="00A3291D"/>
    <w:rsid w:val="00A32FCB"/>
    <w:rsid w:val="00A32FE3"/>
    <w:rsid w:val="00A330CF"/>
    <w:rsid w:val="00A332DB"/>
    <w:rsid w:val="00A33444"/>
    <w:rsid w:val="00A33C93"/>
    <w:rsid w:val="00A348D3"/>
    <w:rsid w:val="00A34C25"/>
    <w:rsid w:val="00A3507D"/>
    <w:rsid w:val="00A35164"/>
    <w:rsid w:val="00A35FF9"/>
    <w:rsid w:val="00A36B31"/>
    <w:rsid w:val="00A3717A"/>
    <w:rsid w:val="00A37463"/>
    <w:rsid w:val="00A40334"/>
    <w:rsid w:val="00A4063E"/>
    <w:rsid w:val="00A4088C"/>
    <w:rsid w:val="00A408C1"/>
    <w:rsid w:val="00A4106C"/>
    <w:rsid w:val="00A411DD"/>
    <w:rsid w:val="00A41D4F"/>
    <w:rsid w:val="00A41E66"/>
    <w:rsid w:val="00A41F5F"/>
    <w:rsid w:val="00A42A14"/>
    <w:rsid w:val="00A43207"/>
    <w:rsid w:val="00A434C9"/>
    <w:rsid w:val="00A4366F"/>
    <w:rsid w:val="00A43818"/>
    <w:rsid w:val="00A43C7F"/>
    <w:rsid w:val="00A442B2"/>
    <w:rsid w:val="00A4456B"/>
    <w:rsid w:val="00A4477F"/>
    <w:rsid w:val="00A448D4"/>
    <w:rsid w:val="00A452E0"/>
    <w:rsid w:val="00A45AE3"/>
    <w:rsid w:val="00A4611B"/>
    <w:rsid w:val="00A461BA"/>
    <w:rsid w:val="00A46ACF"/>
    <w:rsid w:val="00A46ED3"/>
    <w:rsid w:val="00A47E7F"/>
    <w:rsid w:val="00A5043D"/>
    <w:rsid w:val="00A506DF"/>
    <w:rsid w:val="00A50BE7"/>
    <w:rsid w:val="00A515DB"/>
    <w:rsid w:val="00A516CA"/>
    <w:rsid w:val="00A51BF7"/>
    <w:rsid w:val="00A51CAB"/>
    <w:rsid w:val="00A51EA5"/>
    <w:rsid w:val="00A51EDE"/>
    <w:rsid w:val="00A52CD9"/>
    <w:rsid w:val="00A52E84"/>
    <w:rsid w:val="00A53742"/>
    <w:rsid w:val="00A53D88"/>
    <w:rsid w:val="00A54229"/>
    <w:rsid w:val="00A54781"/>
    <w:rsid w:val="00A54796"/>
    <w:rsid w:val="00A553E1"/>
    <w:rsid w:val="00A557A1"/>
    <w:rsid w:val="00A55AAB"/>
    <w:rsid w:val="00A55BC5"/>
    <w:rsid w:val="00A55D68"/>
    <w:rsid w:val="00A566C0"/>
    <w:rsid w:val="00A5683F"/>
    <w:rsid w:val="00A57013"/>
    <w:rsid w:val="00A60339"/>
    <w:rsid w:val="00A60620"/>
    <w:rsid w:val="00A61A3F"/>
    <w:rsid w:val="00A62573"/>
    <w:rsid w:val="00A62933"/>
    <w:rsid w:val="00A6298A"/>
    <w:rsid w:val="00A62D2D"/>
    <w:rsid w:val="00A63059"/>
    <w:rsid w:val="00A63AE3"/>
    <w:rsid w:val="00A63E00"/>
    <w:rsid w:val="00A645B0"/>
    <w:rsid w:val="00A64661"/>
    <w:rsid w:val="00A646ED"/>
    <w:rsid w:val="00A651A4"/>
    <w:rsid w:val="00A65854"/>
    <w:rsid w:val="00A658CB"/>
    <w:rsid w:val="00A66039"/>
    <w:rsid w:val="00A67575"/>
    <w:rsid w:val="00A676C9"/>
    <w:rsid w:val="00A67ECF"/>
    <w:rsid w:val="00A7081D"/>
    <w:rsid w:val="00A70907"/>
    <w:rsid w:val="00A709CE"/>
    <w:rsid w:val="00A70D77"/>
    <w:rsid w:val="00A70E4A"/>
    <w:rsid w:val="00A71215"/>
    <w:rsid w:val="00A71361"/>
    <w:rsid w:val="00A72BB2"/>
    <w:rsid w:val="00A73BF9"/>
    <w:rsid w:val="00A73CE7"/>
    <w:rsid w:val="00A73E47"/>
    <w:rsid w:val="00A73E48"/>
    <w:rsid w:val="00A742FB"/>
    <w:rsid w:val="00A74530"/>
    <w:rsid w:val="00A746E2"/>
    <w:rsid w:val="00A747E9"/>
    <w:rsid w:val="00A74B98"/>
    <w:rsid w:val="00A75202"/>
    <w:rsid w:val="00A75467"/>
    <w:rsid w:val="00A75C03"/>
    <w:rsid w:val="00A7605E"/>
    <w:rsid w:val="00A76FD0"/>
    <w:rsid w:val="00A77778"/>
    <w:rsid w:val="00A803D4"/>
    <w:rsid w:val="00A80951"/>
    <w:rsid w:val="00A80E60"/>
    <w:rsid w:val="00A8105A"/>
    <w:rsid w:val="00A81478"/>
    <w:rsid w:val="00A81FF2"/>
    <w:rsid w:val="00A831FD"/>
    <w:rsid w:val="00A83904"/>
    <w:rsid w:val="00A83E56"/>
    <w:rsid w:val="00A85412"/>
    <w:rsid w:val="00A85788"/>
    <w:rsid w:val="00A85C95"/>
    <w:rsid w:val="00A86409"/>
    <w:rsid w:val="00A864F3"/>
    <w:rsid w:val="00A867F6"/>
    <w:rsid w:val="00A86DBA"/>
    <w:rsid w:val="00A87187"/>
    <w:rsid w:val="00A8788E"/>
    <w:rsid w:val="00A87DAB"/>
    <w:rsid w:val="00A87F86"/>
    <w:rsid w:val="00A90958"/>
    <w:rsid w:val="00A90A79"/>
    <w:rsid w:val="00A910D8"/>
    <w:rsid w:val="00A911B5"/>
    <w:rsid w:val="00A91283"/>
    <w:rsid w:val="00A91506"/>
    <w:rsid w:val="00A9191B"/>
    <w:rsid w:val="00A91BD4"/>
    <w:rsid w:val="00A91DE5"/>
    <w:rsid w:val="00A924CA"/>
    <w:rsid w:val="00A926C0"/>
    <w:rsid w:val="00A92BF0"/>
    <w:rsid w:val="00A92C9E"/>
    <w:rsid w:val="00A93199"/>
    <w:rsid w:val="00A936CD"/>
    <w:rsid w:val="00A93EE6"/>
    <w:rsid w:val="00A94058"/>
    <w:rsid w:val="00A9441A"/>
    <w:rsid w:val="00A94AC8"/>
    <w:rsid w:val="00A952AC"/>
    <w:rsid w:val="00A952B4"/>
    <w:rsid w:val="00A9555C"/>
    <w:rsid w:val="00A95691"/>
    <w:rsid w:val="00A95C78"/>
    <w:rsid w:val="00A960C2"/>
    <w:rsid w:val="00A962CE"/>
    <w:rsid w:val="00A9678B"/>
    <w:rsid w:val="00A9678C"/>
    <w:rsid w:val="00A96B30"/>
    <w:rsid w:val="00A9703E"/>
    <w:rsid w:val="00AA0392"/>
    <w:rsid w:val="00AA0859"/>
    <w:rsid w:val="00AA123A"/>
    <w:rsid w:val="00AA1E5E"/>
    <w:rsid w:val="00AA2F82"/>
    <w:rsid w:val="00AA3773"/>
    <w:rsid w:val="00AA442D"/>
    <w:rsid w:val="00AA4827"/>
    <w:rsid w:val="00AA555C"/>
    <w:rsid w:val="00AA59B5"/>
    <w:rsid w:val="00AA64BC"/>
    <w:rsid w:val="00AA70AD"/>
    <w:rsid w:val="00AA7777"/>
    <w:rsid w:val="00AA7795"/>
    <w:rsid w:val="00AA7B84"/>
    <w:rsid w:val="00AA7D95"/>
    <w:rsid w:val="00AB0189"/>
    <w:rsid w:val="00AB04E0"/>
    <w:rsid w:val="00AB0CE4"/>
    <w:rsid w:val="00AB136C"/>
    <w:rsid w:val="00AB13F4"/>
    <w:rsid w:val="00AB164B"/>
    <w:rsid w:val="00AB1945"/>
    <w:rsid w:val="00AB197D"/>
    <w:rsid w:val="00AB1FED"/>
    <w:rsid w:val="00AB23E1"/>
    <w:rsid w:val="00AB2DD2"/>
    <w:rsid w:val="00AB2E6E"/>
    <w:rsid w:val="00AB2F5B"/>
    <w:rsid w:val="00AB3F67"/>
    <w:rsid w:val="00AB44F2"/>
    <w:rsid w:val="00AB58A3"/>
    <w:rsid w:val="00AB5B6E"/>
    <w:rsid w:val="00AB5BE1"/>
    <w:rsid w:val="00AB602D"/>
    <w:rsid w:val="00AB6127"/>
    <w:rsid w:val="00AB66C0"/>
    <w:rsid w:val="00AB671A"/>
    <w:rsid w:val="00AB746F"/>
    <w:rsid w:val="00AB770C"/>
    <w:rsid w:val="00AB7EDA"/>
    <w:rsid w:val="00AC0B4C"/>
    <w:rsid w:val="00AC0BAE"/>
    <w:rsid w:val="00AC1164"/>
    <w:rsid w:val="00AC1953"/>
    <w:rsid w:val="00AC1D0A"/>
    <w:rsid w:val="00AC1DB7"/>
    <w:rsid w:val="00AC1EA2"/>
    <w:rsid w:val="00AC2296"/>
    <w:rsid w:val="00AC22B6"/>
    <w:rsid w:val="00AC2754"/>
    <w:rsid w:val="00AC28CE"/>
    <w:rsid w:val="00AC3258"/>
    <w:rsid w:val="00AC3711"/>
    <w:rsid w:val="00AC3786"/>
    <w:rsid w:val="00AC3944"/>
    <w:rsid w:val="00AC3C3D"/>
    <w:rsid w:val="00AC48B0"/>
    <w:rsid w:val="00AC4ACD"/>
    <w:rsid w:val="00AC50AE"/>
    <w:rsid w:val="00AC55B0"/>
    <w:rsid w:val="00AC5DFB"/>
    <w:rsid w:val="00AC670E"/>
    <w:rsid w:val="00AC6CAD"/>
    <w:rsid w:val="00AC6E3D"/>
    <w:rsid w:val="00AC71DE"/>
    <w:rsid w:val="00AC740E"/>
    <w:rsid w:val="00AD0D75"/>
    <w:rsid w:val="00AD1284"/>
    <w:rsid w:val="00AD130E"/>
    <w:rsid w:val="00AD13DC"/>
    <w:rsid w:val="00AD1EA2"/>
    <w:rsid w:val="00AD1EFD"/>
    <w:rsid w:val="00AD25D3"/>
    <w:rsid w:val="00AD260E"/>
    <w:rsid w:val="00AD287D"/>
    <w:rsid w:val="00AD288D"/>
    <w:rsid w:val="00AD3887"/>
    <w:rsid w:val="00AD3A3E"/>
    <w:rsid w:val="00AD3D6F"/>
    <w:rsid w:val="00AD3D80"/>
    <w:rsid w:val="00AD4184"/>
    <w:rsid w:val="00AD435B"/>
    <w:rsid w:val="00AD5CF2"/>
    <w:rsid w:val="00AD64AD"/>
    <w:rsid w:val="00AD659B"/>
    <w:rsid w:val="00AD6AD8"/>
    <w:rsid w:val="00AD6DAE"/>
    <w:rsid w:val="00AD6DE2"/>
    <w:rsid w:val="00AD7977"/>
    <w:rsid w:val="00AD7AF9"/>
    <w:rsid w:val="00AD7F0D"/>
    <w:rsid w:val="00AE0311"/>
    <w:rsid w:val="00AE0A40"/>
    <w:rsid w:val="00AE0D5C"/>
    <w:rsid w:val="00AE198E"/>
    <w:rsid w:val="00AE1A76"/>
    <w:rsid w:val="00AE1ED4"/>
    <w:rsid w:val="00AE21E1"/>
    <w:rsid w:val="00AE2293"/>
    <w:rsid w:val="00AE277B"/>
    <w:rsid w:val="00AE27D5"/>
    <w:rsid w:val="00AE2AEB"/>
    <w:rsid w:val="00AE2C66"/>
    <w:rsid w:val="00AE2EB3"/>
    <w:rsid w:val="00AE2F8D"/>
    <w:rsid w:val="00AE375A"/>
    <w:rsid w:val="00AE3BAE"/>
    <w:rsid w:val="00AE3D04"/>
    <w:rsid w:val="00AE434D"/>
    <w:rsid w:val="00AE4463"/>
    <w:rsid w:val="00AE4630"/>
    <w:rsid w:val="00AE4B5F"/>
    <w:rsid w:val="00AE4C5A"/>
    <w:rsid w:val="00AE5504"/>
    <w:rsid w:val="00AE581B"/>
    <w:rsid w:val="00AE5B3E"/>
    <w:rsid w:val="00AE6077"/>
    <w:rsid w:val="00AE6440"/>
    <w:rsid w:val="00AE6A21"/>
    <w:rsid w:val="00AE76F8"/>
    <w:rsid w:val="00AE7C7F"/>
    <w:rsid w:val="00AF0429"/>
    <w:rsid w:val="00AF112B"/>
    <w:rsid w:val="00AF153D"/>
    <w:rsid w:val="00AF1C8F"/>
    <w:rsid w:val="00AF21C6"/>
    <w:rsid w:val="00AF2B68"/>
    <w:rsid w:val="00AF2C92"/>
    <w:rsid w:val="00AF2D64"/>
    <w:rsid w:val="00AF3DD2"/>
    <w:rsid w:val="00AF3EC1"/>
    <w:rsid w:val="00AF40B9"/>
    <w:rsid w:val="00AF478D"/>
    <w:rsid w:val="00AF4D04"/>
    <w:rsid w:val="00AF4D79"/>
    <w:rsid w:val="00AF5025"/>
    <w:rsid w:val="00AF519F"/>
    <w:rsid w:val="00AF5387"/>
    <w:rsid w:val="00AF53EF"/>
    <w:rsid w:val="00AF559E"/>
    <w:rsid w:val="00AF55F5"/>
    <w:rsid w:val="00AF597A"/>
    <w:rsid w:val="00AF5CD4"/>
    <w:rsid w:val="00AF5EEF"/>
    <w:rsid w:val="00AF6313"/>
    <w:rsid w:val="00AF6742"/>
    <w:rsid w:val="00AF6917"/>
    <w:rsid w:val="00AF6F6A"/>
    <w:rsid w:val="00AF7AD8"/>
    <w:rsid w:val="00AF7AEA"/>
    <w:rsid w:val="00AF7D40"/>
    <w:rsid w:val="00AF7E86"/>
    <w:rsid w:val="00B00377"/>
    <w:rsid w:val="00B00490"/>
    <w:rsid w:val="00B00BFA"/>
    <w:rsid w:val="00B01FFB"/>
    <w:rsid w:val="00B02120"/>
    <w:rsid w:val="00B0244D"/>
    <w:rsid w:val="00B024B9"/>
    <w:rsid w:val="00B02E81"/>
    <w:rsid w:val="00B047A0"/>
    <w:rsid w:val="00B048BA"/>
    <w:rsid w:val="00B04BD1"/>
    <w:rsid w:val="00B057AB"/>
    <w:rsid w:val="00B05A79"/>
    <w:rsid w:val="00B05FFD"/>
    <w:rsid w:val="00B0638B"/>
    <w:rsid w:val="00B0653B"/>
    <w:rsid w:val="00B06B55"/>
    <w:rsid w:val="00B07382"/>
    <w:rsid w:val="00B0741F"/>
    <w:rsid w:val="00B0752C"/>
    <w:rsid w:val="00B07534"/>
    <w:rsid w:val="00B077FA"/>
    <w:rsid w:val="00B105F9"/>
    <w:rsid w:val="00B109C6"/>
    <w:rsid w:val="00B123D7"/>
    <w:rsid w:val="00B127D7"/>
    <w:rsid w:val="00B12B0B"/>
    <w:rsid w:val="00B134D4"/>
    <w:rsid w:val="00B13B0C"/>
    <w:rsid w:val="00B13DA9"/>
    <w:rsid w:val="00B14408"/>
    <w:rsid w:val="00B1453A"/>
    <w:rsid w:val="00B1479F"/>
    <w:rsid w:val="00B152B9"/>
    <w:rsid w:val="00B1602C"/>
    <w:rsid w:val="00B167AE"/>
    <w:rsid w:val="00B17362"/>
    <w:rsid w:val="00B174E9"/>
    <w:rsid w:val="00B174F7"/>
    <w:rsid w:val="00B17620"/>
    <w:rsid w:val="00B1771B"/>
    <w:rsid w:val="00B204A4"/>
    <w:rsid w:val="00B20C85"/>
    <w:rsid w:val="00B20F82"/>
    <w:rsid w:val="00B21472"/>
    <w:rsid w:val="00B2155C"/>
    <w:rsid w:val="00B21F12"/>
    <w:rsid w:val="00B2202F"/>
    <w:rsid w:val="00B22BBE"/>
    <w:rsid w:val="00B22DBF"/>
    <w:rsid w:val="00B23187"/>
    <w:rsid w:val="00B23C32"/>
    <w:rsid w:val="00B25529"/>
    <w:rsid w:val="00B2579A"/>
    <w:rsid w:val="00B25BD5"/>
    <w:rsid w:val="00B26A5F"/>
    <w:rsid w:val="00B271B2"/>
    <w:rsid w:val="00B27255"/>
    <w:rsid w:val="00B27540"/>
    <w:rsid w:val="00B276FC"/>
    <w:rsid w:val="00B27882"/>
    <w:rsid w:val="00B27AAC"/>
    <w:rsid w:val="00B27D39"/>
    <w:rsid w:val="00B30425"/>
    <w:rsid w:val="00B30EE2"/>
    <w:rsid w:val="00B314E1"/>
    <w:rsid w:val="00B3158E"/>
    <w:rsid w:val="00B3161A"/>
    <w:rsid w:val="00B31BA2"/>
    <w:rsid w:val="00B338DA"/>
    <w:rsid w:val="00B34079"/>
    <w:rsid w:val="00B3434E"/>
    <w:rsid w:val="00B35070"/>
    <w:rsid w:val="00B352E8"/>
    <w:rsid w:val="00B35572"/>
    <w:rsid w:val="00B35F7C"/>
    <w:rsid w:val="00B35F85"/>
    <w:rsid w:val="00B36102"/>
    <w:rsid w:val="00B362E8"/>
    <w:rsid w:val="00B364E9"/>
    <w:rsid w:val="00B37359"/>
    <w:rsid w:val="00B377C1"/>
    <w:rsid w:val="00B377EC"/>
    <w:rsid w:val="00B37923"/>
    <w:rsid w:val="00B3793A"/>
    <w:rsid w:val="00B401BA"/>
    <w:rsid w:val="00B4061D"/>
    <w:rsid w:val="00B407E4"/>
    <w:rsid w:val="00B40D48"/>
    <w:rsid w:val="00B4107C"/>
    <w:rsid w:val="00B41460"/>
    <w:rsid w:val="00B425B6"/>
    <w:rsid w:val="00B42A72"/>
    <w:rsid w:val="00B42C31"/>
    <w:rsid w:val="00B42CD4"/>
    <w:rsid w:val="00B42E89"/>
    <w:rsid w:val="00B441AE"/>
    <w:rsid w:val="00B44E07"/>
    <w:rsid w:val="00B44F51"/>
    <w:rsid w:val="00B45428"/>
    <w:rsid w:val="00B45A65"/>
    <w:rsid w:val="00B45F33"/>
    <w:rsid w:val="00B4648D"/>
    <w:rsid w:val="00B46A97"/>
    <w:rsid w:val="00B46D50"/>
    <w:rsid w:val="00B46F00"/>
    <w:rsid w:val="00B4715E"/>
    <w:rsid w:val="00B4719C"/>
    <w:rsid w:val="00B47569"/>
    <w:rsid w:val="00B47B13"/>
    <w:rsid w:val="00B50690"/>
    <w:rsid w:val="00B509C4"/>
    <w:rsid w:val="00B50D61"/>
    <w:rsid w:val="00B510B4"/>
    <w:rsid w:val="00B510CC"/>
    <w:rsid w:val="00B51CBA"/>
    <w:rsid w:val="00B51D53"/>
    <w:rsid w:val="00B51E3D"/>
    <w:rsid w:val="00B52009"/>
    <w:rsid w:val="00B521E3"/>
    <w:rsid w:val="00B52492"/>
    <w:rsid w:val="00B526C8"/>
    <w:rsid w:val="00B52D2B"/>
    <w:rsid w:val="00B53170"/>
    <w:rsid w:val="00B533AD"/>
    <w:rsid w:val="00B543DC"/>
    <w:rsid w:val="00B548B9"/>
    <w:rsid w:val="00B555B8"/>
    <w:rsid w:val="00B562C7"/>
    <w:rsid w:val="00B56751"/>
    <w:rsid w:val="00B56B86"/>
    <w:rsid w:val="00B56DBE"/>
    <w:rsid w:val="00B577F7"/>
    <w:rsid w:val="00B57F0A"/>
    <w:rsid w:val="00B57F18"/>
    <w:rsid w:val="00B60A0F"/>
    <w:rsid w:val="00B6128D"/>
    <w:rsid w:val="00B61311"/>
    <w:rsid w:val="00B618C0"/>
    <w:rsid w:val="00B62130"/>
    <w:rsid w:val="00B62650"/>
    <w:rsid w:val="00B62999"/>
    <w:rsid w:val="00B62C61"/>
    <w:rsid w:val="00B63BE3"/>
    <w:rsid w:val="00B63CBE"/>
    <w:rsid w:val="00B63ECF"/>
    <w:rsid w:val="00B64885"/>
    <w:rsid w:val="00B64FA3"/>
    <w:rsid w:val="00B651AB"/>
    <w:rsid w:val="00B65282"/>
    <w:rsid w:val="00B652DB"/>
    <w:rsid w:val="00B65D36"/>
    <w:rsid w:val="00B65F4C"/>
    <w:rsid w:val="00B666C7"/>
    <w:rsid w:val="00B66810"/>
    <w:rsid w:val="00B66BC8"/>
    <w:rsid w:val="00B70988"/>
    <w:rsid w:val="00B70C82"/>
    <w:rsid w:val="00B713BD"/>
    <w:rsid w:val="00B7164C"/>
    <w:rsid w:val="00B723DA"/>
    <w:rsid w:val="00B723F2"/>
    <w:rsid w:val="00B72BE3"/>
    <w:rsid w:val="00B73503"/>
    <w:rsid w:val="00B73B80"/>
    <w:rsid w:val="00B74D16"/>
    <w:rsid w:val="00B75A61"/>
    <w:rsid w:val="00B75E67"/>
    <w:rsid w:val="00B75FC3"/>
    <w:rsid w:val="00B770C7"/>
    <w:rsid w:val="00B77698"/>
    <w:rsid w:val="00B777F9"/>
    <w:rsid w:val="00B779BC"/>
    <w:rsid w:val="00B8064C"/>
    <w:rsid w:val="00B8092D"/>
    <w:rsid w:val="00B80AF5"/>
    <w:rsid w:val="00B80F26"/>
    <w:rsid w:val="00B80FE2"/>
    <w:rsid w:val="00B81F83"/>
    <w:rsid w:val="00B822A4"/>
    <w:rsid w:val="00B822BD"/>
    <w:rsid w:val="00B82AE1"/>
    <w:rsid w:val="00B83056"/>
    <w:rsid w:val="00B83117"/>
    <w:rsid w:val="00B83449"/>
    <w:rsid w:val="00B8376B"/>
    <w:rsid w:val="00B842F4"/>
    <w:rsid w:val="00B8432D"/>
    <w:rsid w:val="00B84706"/>
    <w:rsid w:val="00B84E81"/>
    <w:rsid w:val="00B855A6"/>
    <w:rsid w:val="00B856D2"/>
    <w:rsid w:val="00B85915"/>
    <w:rsid w:val="00B85A9E"/>
    <w:rsid w:val="00B85B88"/>
    <w:rsid w:val="00B85BE5"/>
    <w:rsid w:val="00B86702"/>
    <w:rsid w:val="00B86B19"/>
    <w:rsid w:val="00B87382"/>
    <w:rsid w:val="00B878A9"/>
    <w:rsid w:val="00B87CAB"/>
    <w:rsid w:val="00B90187"/>
    <w:rsid w:val="00B90449"/>
    <w:rsid w:val="00B912C1"/>
    <w:rsid w:val="00B916F6"/>
    <w:rsid w:val="00B91A7B"/>
    <w:rsid w:val="00B91ABD"/>
    <w:rsid w:val="00B91CC7"/>
    <w:rsid w:val="00B929DD"/>
    <w:rsid w:val="00B92B27"/>
    <w:rsid w:val="00B93821"/>
    <w:rsid w:val="00B93AF6"/>
    <w:rsid w:val="00B93FC3"/>
    <w:rsid w:val="00B94020"/>
    <w:rsid w:val="00B94A30"/>
    <w:rsid w:val="00B94DFF"/>
    <w:rsid w:val="00B95405"/>
    <w:rsid w:val="00B96390"/>
    <w:rsid w:val="00B963F1"/>
    <w:rsid w:val="00B978CB"/>
    <w:rsid w:val="00B97A15"/>
    <w:rsid w:val="00B97B95"/>
    <w:rsid w:val="00B97DBE"/>
    <w:rsid w:val="00BA020A"/>
    <w:rsid w:val="00BA034E"/>
    <w:rsid w:val="00BA11FE"/>
    <w:rsid w:val="00BA1A06"/>
    <w:rsid w:val="00BA2507"/>
    <w:rsid w:val="00BA28F9"/>
    <w:rsid w:val="00BA3283"/>
    <w:rsid w:val="00BA4186"/>
    <w:rsid w:val="00BA4665"/>
    <w:rsid w:val="00BA498C"/>
    <w:rsid w:val="00BA4F3B"/>
    <w:rsid w:val="00BA5075"/>
    <w:rsid w:val="00BA529B"/>
    <w:rsid w:val="00BA5BEC"/>
    <w:rsid w:val="00BA601A"/>
    <w:rsid w:val="00BA6369"/>
    <w:rsid w:val="00BA6E39"/>
    <w:rsid w:val="00BA7569"/>
    <w:rsid w:val="00BB025A"/>
    <w:rsid w:val="00BB02A4"/>
    <w:rsid w:val="00BB1270"/>
    <w:rsid w:val="00BB1B6F"/>
    <w:rsid w:val="00BB1E44"/>
    <w:rsid w:val="00BB2A8E"/>
    <w:rsid w:val="00BB40E3"/>
    <w:rsid w:val="00BB50AE"/>
    <w:rsid w:val="00BB5267"/>
    <w:rsid w:val="00BB52B8"/>
    <w:rsid w:val="00BB5806"/>
    <w:rsid w:val="00BB59D8"/>
    <w:rsid w:val="00BB62DA"/>
    <w:rsid w:val="00BB636B"/>
    <w:rsid w:val="00BB74E3"/>
    <w:rsid w:val="00BB79CC"/>
    <w:rsid w:val="00BB7E69"/>
    <w:rsid w:val="00BB7F93"/>
    <w:rsid w:val="00BC0E51"/>
    <w:rsid w:val="00BC3175"/>
    <w:rsid w:val="00BC3C1F"/>
    <w:rsid w:val="00BC41ED"/>
    <w:rsid w:val="00BC51C8"/>
    <w:rsid w:val="00BC6F95"/>
    <w:rsid w:val="00BC70A0"/>
    <w:rsid w:val="00BC7CE7"/>
    <w:rsid w:val="00BD0302"/>
    <w:rsid w:val="00BD0822"/>
    <w:rsid w:val="00BD0A89"/>
    <w:rsid w:val="00BD1EF7"/>
    <w:rsid w:val="00BD2239"/>
    <w:rsid w:val="00BD275D"/>
    <w:rsid w:val="00BD295E"/>
    <w:rsid w:val="00BD30EA"/>
    <w:rsid w:val="00BD35C1"/>
    <w:rsid w:val="00BD3A94"/>
    <w:rsid w:val="00BD3DD5"/>
    <w:rsid w:val="00BD433A"/>
    <w:rsid w:val="00BD4664"/>
    <w:rsid w:val="00BD5359"/>
    <w:rsid w:val="00BD552B"/>
    <w:rsid w:val="00BD55AD"/>
    <w:rsid w:val="00BD5778"/>
    <w:rsid w:val="00BD6C2C"/>
    <w:rsid w:val="00BD6E9D"/>
    <w:rsid w:val="00BD77C7"/>
    <w:rsid w:val="00BD7D20"/>
    <w:rsid w:val="00BE05C3"/>
    <w:rsid w:val="00BE09B1"/>
    <w:rsid w:val="00BE0C71"/>
    <w:rsid w:val="00BE1193"/>
    <w:rsid w:val="00BE122B"/>
    <w:rsid w:val="00BE190B"/>
    <w:rsid w:val="00BE1A91"/>
    <w:rsid w:val="00BE2137"/>
    <w:rsid w:val="00BE31AC"/>
    <w:rsid w:val="00BE3325"/>
    <w:rsid w:val="00BE3528"/>
    <w:rsid w:val="00BE3D95"/>
    <w:rsid w:val="00BE4688"/>
    <w:rsid w:val="00BE51BA"/>
    <w:rsid w:val="00BE595D"/>
    <w:rsid w:val="00BE5B55"/>
    <w:rsid w:val="00BE61B5"/>
    <w:rsid w:val="00BE6468"/>
    <w:rsid w:val="00BE65EB"/>
    <w:rsid w:val="00BE6710"/>
    <w:rsid w:val="00BE726F"/>
    <w:rsid w:val="00BE79C9"/>
    <w:rsid w:val="00BE7DAA"/>
    <w:rsid w:val="00BE7E25"/>
    <w:rsid w:val="00BF0613"/>
    <w:rsid w:val="00BF071A"/>
    <w:rsid w:val="00BF1131"/>
    <w:rsid w:val="00BF1851"/>
    <w:rsid w:val="00BF2977"/>
    <w:rsid w:val="00BF304F"/>
    <w:rsid w:val="00BF3219"/>
    <w:rsid w:val="00BF3C1D"/>
    <w:rsid w:val="00BF3D58"/>
    <w:rsid w:val="00BF4849"/>
    <w:rsid w:val="00BF4AA1"/>
    <w:rsid w:val="00BF4DD2"/>
    <w:rsid w:val="00BF4EA7"/>
    <w:rsid w:val="00BF5794"/>
    <w:rsid w:val="00BF5E7F"/>
    <w:rsid w:val="00BF6525"/>
    <w:rsid w:val="00BF67E5"/>
    <w:rsid w:val="00BF72EF"/>
    <w:rsid w:val="00BF7485"/>
    <w:rsid w:val="00BF7FE4"/>
    <w:rsid w:val="00C00EDB"/>
    <w:rsid w:val="00C01059"/>
    <w:rsid w:val="00C011F4"/>
    <w:rsid w:val="00C01873"/>
    <w:rsid w:val="00C01F9E"/>
    <w:rsid w:val="00C0227A"/>
    <w:rsid w:val="00C02863"/>
    <w:rsid w:val="00C0301B"/>
    <w:rsid w:val="00C03046"/>
    <w:rsid w:val="00C0383A"/>
    <w:rsid w:val="00C0495F"/>
    <w:rsid w:val="00C050F5"/>
    <w:rsid w:val="00C053F7"/>
    <w:rsid w:val="00C05406"/>
    <w:rsid w:val="00C055BC"/>
    <w:rsid w:val="00C062B5"/>
    <w:rsid w:val="00C067FF"/>
    <w:rsid w:val="00C07633"/>
    <w:rsid w:val="00C07DDD"/>
    <w:rsid w:val="00C1076B"/>
    <w:rsid w:val="00C112B7"/>
    <w:rsid w:val="00C12655"/>
    <w:rsid w:val="00C12862"/>
    <w:rsid w:val="00C129EE"/>
    <w:rsid w:val="00C12B3A"/>
    <w:rsid w:val="00C13AF1"/>
    <w:rsid w:val="00C13BF8"/>
    <w:rsid w:val="00C13D28"/>
    <w:rsid w:val="00C14585"/>
    <w:rsid w:val="00C1465D"/>
    <w:rsid w:val="00C15DB7"/>
    <w:rsid w:val="00C15DBC"/>
    <w:rsid w:val="00C165A0"/>
    <w:rsid w:val="00C165E8"/>
    <w:rsid w:val="00C168DA"/>
    <w:rsid w:val="00C16D55"/>
    <w:rsid w:val="00C16F6E"/>
    <w:rsid w:val="00C177B1"/>
    <w:rsid w:val="00C17F04"/>
    <w:rsid w:val="00C216CE"/>
    <w:rsid w:val="00C2184F"/>
    <w:rsid w:val="00C21D6F"/>
    <w:rsid w:val="00C22396"/>
    <w:rsid w:val="00C22A78"/>
    <w:rsid w:val="00C22AB8"/>
    <w:rsid w:val="00C230CB"/>
    <w:rsid w:val="00C233D7"/>
    <w:rsid w:val="00C23C7E"/>
    <w:rsid w:val="00C23D2A"/>
    <w:rsid w:val="00C23E1B"/>
    <w:rsid w:val="00C23EA4"/>
    <w:rsid w:val="00C23EAB"/>
    <w:rsid w:val="00C246C5"/>
    <w:rsid w:val="00C24F0C"/>
    <w:rsid w:val="00C2549A"/>
    <w:rsid w:val="00C25869"/>
    <w:rsid w:val="00C25A82"/>
    <w:rsid w:val="00C25AFD"/>
    <w:rsid w:val="00C25CD5"/>
    <w:rsid w:val="00C26407"/>
    <w:rsid w:val="00C266DC"/>
    <w:rsid w:val="00C26D61"/>
    <w:rsid w:val="00C278F3"/>
    <w:rsid w:val="00C27F31"/>
    <w:rsid w:val="00C30233"/>
    <w:rsid w:val="00C30378"/>
    <w:rsid w:val="00C3059E"/>
    <w:rsid w:val="00C308A2"/>
    <w:rsid w:val="00C30A2A"/>
    <w:rsid w:val="00C314B3"/>
    <w:rsid w:val="00C315C5"/>
    <w:rsid w:val="00C317B3"/>
    <w:rsid w:val="00C31817"/>
    <w:rsid w:val="00C320D2"/>
    <w:rsid w:val="00C324E0"/>
    <w:rsid w:val="00C32642"/>
    <w:rsid w:val="00C33292"/>
    <w:rsid w:val="00C33498"/>
    <w:rsid w:val="00C33653"/>
    <w:rsid w:val="00C33993"/>
    <w:rsid w:val="00C339BC"/>
    <w:rsid w:val="00C3423D"/>
    <w:rsid w:val="00C3446D"/>
    <w:rsid w:val="00C34F37"/>
    <w:rsid w:val="00C3562C"/>
    <w:rsid w:val="00C35C35"/>
    <w:rsid w:val="00C35C90"/>
    <w:rsid w:val="00C367FC"/>
    <w:rsid w:val="00C368CE"/>
    <w:rsid w:val="00C369B4"/>
    <w:rsid w:val="00C37364"/>
    <w:rsid w:val="00C4031F"/>
    <w:rsid w:val="00C4069E"/>
    <w:rsid w:val="00C40DB1"/>
    <w:rsid w:val="00C40F44"/>
    <w:rsid w:val="00C41ADC"/>
    <w:rsid w:val="00C41E9F"/>
    <w:rsid w:val="00C41F6F"/>
    <w:rsid w:val="00C4244C"/>
    <w:rsid w:val="00C43D48"/>
    <w:rsid w:val="00C44149"/>
    <w:rsid w:val="00C4419E"/>
    <w:rsid w:val="00C4430A"/>
    <w:rsid w:val="00C44410"/>
    <w:rsid w:val="00C44925"/>
    <w:rsid w:val="00C44A15"/>
    <w:rsid w:val="00C44A1E"/>
    <w:rsid w:val="00C44AA2"/>
    <w:rsid w:val="00C44D4A"/>
    <w:rsid w:val="00C45038"/>
    <w:rsid w:val="00C451B9"/>
    <w:rsid w:val="00C4630A"/>
    <w:rsid w:val="00C46CD5"/>
    <w:rsid w:val="00C46D36"/>
    <w:rsid w:val="00C46E1E"/>
    <w:rsid w:val="00C473C1"/>
    <w:rsid w:val="00C47728"/>
    <w:rsid w:val="00C509F6"/>
    <w:rsid w:val="00C51C04"/>
    <w:rsid w:val="00C520CE"/>
    <w:rsid w:val="00C523F0"/>
    <w:rsid w:val="00C5241E"/>
    <w:rsid w:val="00C5254F"/>
    <w:rsid w:val="00C526D2"/>
    <w:rsid w:val="00C52920"/>
    <w:rsid w:val="00C52A4E"/>
    <w:rsid w:val="00C52A6E"/>
    <w:rsid w:val="00C532CA"/>
    <w:rsid w:val="00C53819"/>
    <w:rsid w:val="00C53A65"/>
    <w:rsid w:val="00C53A91"/>
    <w:rsid w:val="00C53D89"/>
    <w:rsid w:val="00C54074"/>
    <w:rsid w:val="00C544F9"/>
    <w:rsid w:val="00C547EA"/>
    <w:rsid w:val="00C548E9"/>
    <w:rsid w:val="00C5498A"/>
    <w:rsid w:val="00C550A3"/>
    <w:rsid w:val="00C55290"/>
    <w:rsid w:val="00C5588E"/>
    <w:rsid w:val="00C55C42"/>
    <w:rsid w:val="00C55EEF"/>
    <w:rsid w:val="00C5645E"/>
    <w:rsid w:val="00C56850"/>
    <w:rsid w:val="00C56955"/>
    <w:rsid w:val="00C56AF9"/>
    <w:rsid w:val="00C575DD"/>
    <w:rsid w:val="00C5794E"/>
    <w:rsid w:val="00C602AA"/>
    <w:rsid w:val="00C60968"/>
    <w:rsid w:val="00C60DFF"/>
    <w:rsid w:val="00C60ED7"/>
    <w:rsid w:val="00C61668"/>
    <w:rsid w:val="00C6175B"/>
    <w:rsid w:val="00C6176E"/>
    <w:rsid w:val="00C619A6"/>
    <w:rsid w:val="00C61A3C"/>
    <w:rsid w:val="00C61C31"/>
    <w:rsid w:val="00C63D39"/>
    <w:rsid w:val="00C63EDD"/>
    <w:rsid w:val="00C64226"/>
    <w:rsid w:val="00C64794"/>
    <w:rsid w:val="00C64B9C"/>
    <w:rsid w:val="00C65B36"/>
    <w:rsid w:val="00C66669"/>
    <w:rsid w:val="00C667A2"/>
    <w:rsid w:val="00C66CD8"/>
    <w:rsid w:val="00C66E69"/>
    <w:rsid w:val="00C66FAC"/>
    <w:rsid w:val="00C6711D"/>
    <w:rsid w:val="00C67AB1"/>
    <w:rsid w:val="00C71291"/>
    <w:rsid w:val="00C7161C"/>
    <w:rsid w:val="00C71A08"/>
    <w:rsid w:val="00C7215A"/>
    <w:rsid w:val="00C7292E"/>
    <w:rsid w:val="00C737FC"/>
    <w:rsid w:val="00C73CC3"/>
    <w:rsid w:val="00C74082"/>
    <w:rsid w:val="00C747C7"/>
    <w:rsid w:val="00C74E88"/>
    <w:rsid w:val="00C75353"/>
    <w:rsid w:val="00C7588C"/>
    <w:rsid w:val="00C76947"/>
    <w:rsid w:val="00C76ED9"/>
    <w:rsid w:val="00C77C84"/>
    <w:rsid w:val="00C77EF9"/>
    <w:rsid w:val="00C80286"/>
    <w:rsid w:val="00C8040B"/>
    <w:rsid w:val="00C80924"/>
    <w:rsid w:val="00C809C9"/>
    <w:rsid w:val="00C80F0A"/>
    <w:rsid w:val="00C8197B"/>
    <w:rsid w:val="00C822A3"/>
    <w:rsid w:val="00C8286B"/>
    <w:rsid w:val="00C829EC"/>
    <w:rsid w:val="00C82AE2"/>
    <w:rsid w:val="00C82C07"/>
    <w:rsid w:val="00C82F5B"/>
    <w:rsid w:val="00C83176"/>
    <w:rsid w:val="00C834C1"/>
    <w:rsid w:val="00C83F7E"/>
    <w:rsid w:val="00C85F1B"/>
    <w:rsid w:val="00C86843"/>
    <w:rsid w:val="00C868C7"/>
    <w:rsid w:val="00C87904"/>
    <w:rsid w:val="00C87EE3"/>
    <w:rsid w:val="00C9060D"/>
    <w:rsid w:val="00C9085F"/>
    <w:rsid w:val="00C90D76"/>
    <w:rsid w:val="00C9148F"/>
    <w:rsid w:val="00C91537"/>
    <w:rsid w:val="00C9161E"/>
    <w:rsid w:val="00C91843"/>
    <w:rsid w:val="00C919C5"/>
    <w:rsid w:val="00C91EA3"/>
    <w:rsid w:val="00C925A3"/>
    <w:rsid w:val="00C92BF4"/>
    <w:rsid w:val="00C92F5B"/>
    <w:rsid w:val="00C93FDF"/>
    <w:rsid w:val="00C945E9"/>
    <w:rsid w:val="00C947DA"/>
    <w:rsid w:val="00C947F8"/>
    <w:rsid w:val="00C94884"/>
    <w:rsid w:val="00C9515F"/>
    <w:rsid w:val="00C95456"/>
    <w:rsid w:val="00C955D5"/>
    <w:rsid w:val="00C95E4E"/>
    <w:rsid w:val="00C96081"/>
    <w:rsid w:val="00C96214"/>
    <w:rsid w:val="00C963C5"/>
    <w:rsid w:val="00C9737A"/>
    <w:rsid w:val="00C97570"/>
    <w:rsid w:val="00C97882"/>
    <w:rsid w:val="00C97F56"/>
    <w:rsid w:val="00CA00CE"/>
    <w:rsid w:val="00CA030C"/>
    <w:rsid w:val="00CA168E"/>
    <w:rsid w:val="00CA1F41"/>
    <w:rsid w:val="00CA2548"/>
    <w:rsid w:val="00CA32EE"/>
    <w:rsid w:val="00CA3782"/>
    <w:rsid w:val="00CA3BEB"/>
    <w:rsid w:val="00CA3F49"/>
    <w:rsid w:val="00CA46BD"/>
    <w:rsid w:val="00CA530C"/>
    <w:rsid w:val="00CA5604"/>
    <w:rsid w:val="00CA5771"/>
    <w:rsid w:val="00CA5B84"/>
    <w:rsid w:val="00CA667F"/>
    <w:rsid w:val="00CA6929"/>
    <w:rsid w:val="00CA6A1A"/>
    <w:rsid w:val="00CA7074"/>
    <w:rsid w:val="00CA7222"/>
    <w:rsid w:val="00CA77F0"/>
    <w:rsid w:val="00CB01F5"/>
    <w:rsid w:val="00CB0360"/>
    <w:rsid w:val="00CB10F9"/>
    <w:rsid w:val="00CB1170"/>
    <w:rsid w:val="00CB15DA"/>
    <w:rsid w:val="00CB19BB"/>
    <w:rsid w:val="00CB27FE"/>
    <w:rsid w:val="00CB3516"/>
    <w:rsid w:val="00CB3EE9"/>
    <w:rsid w:val="00CB4251"/>
    <w:rsid w:val="00CB4473"/>
    <w:rsid w:val="00CB57D0"/>
    <w:rsid w:val="00CB5B70"/>
    <w:rsid w:val="00CB5CCB"/>
    <w:rsid w:val="00CB69D0"/>
    <w:rsid w:val="00CB72D0"/>
    <w:rsid w:val="00CC085C"/>
    <w:rsid w:val="00CC09B5"/>
    <w:rsid w:val="00CC0F81"/>
    <w:rsid w:val="00CC130F"/>
    <w:rsid w:val="00CC1E5B"/>
    <w:rsid w:val="00CC1E75"/>
    <w:rsid w:val="00CC2E0E"/>
    <w:rsid w:val="00CC302E"/>
    <w:rsid w:val="00CC361C"/>
    <w:rsid w:val="00CC474B"/>
    <w:rsid w:val="00CC5B6E"/>
    <w:rsid w:val="00CC64AC"/>
    <w:rsid w:val="00CC658C"/>
    <w:rsid w:val="00CC67BF"/>
    <w:rsid w:val="00CC690F"/>
    <w:rsid w:val="00CC6F37"/>
    <w:rsid w:val="00CC764D"/>
    <w:rsid w:val="00CD065A"/>
    <w:rsid w:val="00CD0843"/>
    <w:rsid w:val="00CD0B23"/>
    <w:rsid w:val="00CD1047"/>
    <w:rsid w:val="00CD2014"/>
    <w:rsid w:val="00CD2507"/>
    <w:rsid w:val="00CD2AAA"/>
    <w:rsid w:val="00CD3D52"/>
    <w:rsid w:val="00CD4ADA"/>
    <w:rsid w:val="00CD4E31"/>
    <w:rsid w:val="00CD504F"/>
    <w:rsid w:val="00CD5501"/>
    <w:rsid w:val="00CD5A78"/>
    <w:rsid w:val="00CD5BA1"/>
    <w:rsid w:val="00CD5FAC"/>
    <w:rsid w:val="00CD613C"/>
    <w:rsid w:val="00CD7345"/>
    <w:rsid w:val="00CD7B1F"/>
    <w:rsid w:val="00CD7B80"/>
    <w:rsid w:val="00CD7C58"/>
    <w:rsid w:val="00CE0297"/>
    <w:rsid w:val="00CE02B2"/>
    <w:rsid w:val="00CE05AD"/>
    <w:rsid w:val="00CE1134"/>
    <w:rsid w:val="00CE14F8"/>
    <w:rsid w:val="00CE2B72"/>
    <w:rsid w:val="00CE2EF6"/>
    <w:rsid w:val="00CE372E"/>
    <w:rsid w:val="00CE3DC4"/>
    <w:rsid w:val="00CE4196"/>
    <w:rsid w:val="00CE42A8"/>
    <w:rsid w:val="00CE54BF"/>
    <w:rsid w:val="00CE5EB3"/>
    <w:rsid w:val="00CE781B"/>
    <w:rsid w:val="00CE78D1"/>
    <w:rsid w:val="00CE78F3"/>
    <w:rsid w:val="00CF015D"/>
    <w:rsid w:val="00CF0382"/>
    <w:rsid w:val="00CF03FE"/>
    <w:rsid w:val="00CF0968"/>
    <w:rsid w:val="00CF0A1B"/>
    <w:rsid w:val="00CF19F6"/>
    <w:rsid w:val="00CF2F4F"/>
    <w:rsid w:val="00CF2FDB"/>
    <w:rsid w:val="00CF4C68"/>
    <w:rsid w:val="00CF4DA7"/>
    <w:rsid w:val="00CF4E41"/>
    <w:rsid w:val="00CF4EBA"/>
    <w:rsid w:val="00CF536D"/>
    <w:rsid w:val="00CF597B"/>
    <w:rsid w:val="00CF6758"/>
    <w:rsid w:val="00CF711A"/>
    <w:rsid w:val="00CF718A"/>
    <w:rsid w:val="00CF7BD3"/>
    <w:rsid w:val="00D0059E"/>
    <w:rsid w:val="00D0099A"/>
    <w:rsid w:val="00D011A6"/>
    <w:rsid w:val="00D01EA5"/>
    <w:rsid w:val="00D020F0"/>
    <w:rsid w:val="00D02309"/>
    <w:rsid w:val="00D02E9D"/>
    <w:rsid w:val="00D0314A"/>
    <w:rsid w:val="00D03E26"/>
    <w:rsid w:val="00D040A9"/>
    <w:rsid w:val="00D0468C"/>
    <w:rsid w:val="00D05FA1"/>
    <w:rsid w:val="00D062A1"/>
    <w:rsid w:val="00D07489"/>
    <w:rsid w:val="00D0785B"/>
    <w:rsid w:val="00D07A27"/>
    <w:rsid w:val="00D07BB8"/>
    <w:rsid w:val="00D1001A"/>
    <w:rsid w:val="00D10161"/>
    <w:rsid w:val="00D1081A"/>
    <w:rsid w:val="00D10CB8"/>
    <w:rsid w:val="00D10CF3"/>
    <w:rsid w:val="00D113FE"/>
    <w:rsid w:val="00D119A7"/>
    <w:rsid w:val="00D119A9"/>
    <w:rsid w:val="00D12598"/>
    <w:rsid w:val="00D12806"/>
    <w:rsid w:val="00D129D3"/>
    <w:rsid w:val="00D12D44"/>
    <w:rsid w:val="00D138A3"/>
    <w:rsid w:val="00D13BDF"/>
    <w:rsid w:val="00D13CEE"/>
    <w:rsid w:val="00D1410C"/>
    <w:rsid w:val="00D144CB"/>
    <w:rsid w:val="00D1451B"/>
    <w:rsid w:val="00D14B11"/>
    <w:rsid w:val="00D14CAF"/>
    <w:rsid w:val="00D14CCC"/>
    <w:rsid w:val="00D14E7E"/>
    <w:rsid w:val="00D15018"/>
    <w:rsid w:val="00D1528C"/>
    <w:rsid w:val="00D15834"/>
    <w:rsid w:val="00D158AC"/>
    <w:rsid w:val="00D1595E"/>
    <w:rsid w:val="00D15D8E"/>
    <w:rsid w:val="00D162CF"/>
    <w:rsid w:val="00D16488"/>
    <w:rsid w:val="00D1694C"/>
    <w:rsid w:val="00D16CE0"/>
    <w:rsid w:val="00D16D01"/>
    <w:rsid w:val="00D16DF6"/>
    <w:rsid w:val="00D20C64"/>
    <w:rsid w:val="00D20E78"/>
    <w:rsid w:val="00D20F5E"/>
    <w:rsid w:val="00D219E4"/>
    <w:rsid w:val="00D21E97"/>
    <w:rsid w:val="00D22F38"/>
    <w:rsid w:val="00D235AC"/>
    <w:rsid w:val="00D23B6B"/>
    <w:rsid w:val="00D23B76"/>
    <w:rsid w:val="00D23E0C"/>
    <w:rsid w:val="00D24B4A"/>
    <w:rsid w:val="00D257F3"/>
    <w:rsid w:val="00D258B8"/>
    <w:rsid w:val="00D25EE3"/>
    <w:rsid w:val="00D26592"/>
    <w:rsid w:val="00D26A0F"/>
    <w:rsid w:val="00D26E2B"/>
    <w:rsid w:val="00D26F56"/>
    <w:rsid w:val="00D272F2"/>
    <w:rsid w:val="00D3036E"/>
    <w:rsid w:val="00D30B2D"/>
    <w:rsid w:val="00D30DE0"/>
    <w:rsid w:val="00D31014"/>
    <w:rsid w:val="00D316FC"/>
    <w:rsid w:val="00D31BCC"/>
    <w:rsid w:val="00D31D05"/>
    <w:rsid w:val="00D3229E"/>
    <w:rsid w:val="00D33F1D"/>
    <w:rsid w:val="00D3434E"/>
    <w:rsid w:val="00D34A5D"/>
    <w:rsid w:val="00D3521C"/>
    <w:rsid w:val="00D356B4"/>
    <w:rsid w:val="00D35822"/>
    <w:rsid w:val="00D35CCD"/>
    <w:rsid w:val="00D36973"/>
    <w:rsid w:val="00D36B40"/>
    <w:rsid w:val="00D36BC9"/>
    <w:rsid w:val="00D371DC"/>
    <w:rsid w:val="00D378C8"/>
    <w:rsid w:val="00D379A3"/>
    <w:rsid w:val="00D37C46"/>
    <w:rsid w:val="00D37DD9"/>
    <w:rsid w:val="00D40226"/>
    <w:rsid w:val="00D41347"/>
    <w:rsid w:val="00D414A4"/>
    <w:rsid w:val="00D41A0C"/>
    <w:rsid w:val="00D4234B"/>
    <w:rsid w:val="00D42511"/>
    <w:rsid w:val="00D42D04"/>
    <w:rsid w:val="00D42EED"/>
    <w:rsid w:val="00D436DD"/>
    <w:rsid w:val="00D43EDE"/>
    <w:rsid w:val="00D43FF0"/>
    <w:rsid w:val="00D45FF3"/>
    <w:rsid w:val="00D466CA"/>
    <w:rsid w:val="00D466D7"/>
    <w:rsid w:val="00D46A12"/>
    <w:rsid w:val="00D512CF"/>
    <w:rsid w:val="00D51626"/>
    <w:rsid w:val="00D528B9"/>
    <w:rsid w:val="00D5301C"/>
    <w:rsid w:val="00D53186"/>
    <w:rsid w:val="00D532D8"/>
    <w:rsid w:val="00D53503"/>
    <w:rsid w:val="00D537B3"/>
    <w:rsid w:val="00D53F72"/>
    <w:rsid w:val="00D545F1"/>
    <w:rsid w:val="00D547B3"/>
    <w:rsid w:val="00D5487D"/>
    <w:rsid w:val="00D54E03"/>
    <w:rsid w:val="00D54EA6"/>
    <w:rsid w:val="00D54EE1"/>
    <w:rsid w:val="00D55093"/>
    <w:rsid w:val="00D55BAD"/>
    <w:rsid w:val="00D56367"/>
    <w:rsid w:val="00D564E5"/>
    <w:rsid w:val="00D571BE"/>
    <w:rsid w:val="00D57ADD"/>
    <w:rsid w:val="00D57C2B"/>
    <w:rsid w:val="00D60140"/>
    <w:rsid w:val="00D6024A"/>
    <w:rsid w:val="00D6065E"/>
    <w:rsid w:val="00D608B5"/>
    <w:rsid w:val="00D61701"/>
    <w:rsid w:val="00D61CFB"/>
    <w:rsid w:val="00D622CE"/>
    <w:rsid w:val="00D625C7"/>
    <w:rsid w:val="00D6288C"/>
    <w:rsid w:val="00D62AF2"/>
    <w:rsid w:val="00D638B0"/>
    <w:rsid w:val="00D63F86"/>
    <w:rsid w:val="00D64092"/>
    <w:rsid w:val="00D646E0"/>
    <w:rsid w:val="00D64739"/>
    <w:rsid w:val="00D648E6"/>
    <w:rsid w:val="00D65E9F"/>
    <w:rsid w:val="00D66F37"/>
    <w:rsid w:val="00D678A2"/>
    <w:rsid w:val="00D705C5"/>
    <w:rsid w:val="00D707A2"/>
    <w:rsid w:val="00D70A00"/>
    <w:rsid w:val="00D71270"/>
    <w:rsid w:val="00D71F99"/>
    <w:rsid w:val="00D72BA6"/>
    <w:rsid w:val="00D73CA4"/>
    <w:rsid w:val="00D73D71"/>
    <w:rsid w:val="00D73DE2"/>
    <w:rsid w:val="00D73EE8"/>
    <w:rsid w:val="00D74396"/>
    <w:rsid w:val="00D74A84"/>
    <w:rsid w:val="00D75266"/>
    <w:rsid w:val="00D7531F"/>
    <w:rsid w:val="00D75E1E"/>
    <w:rsid w:val="00D7646B"/>
    <w:rsid w:val="00D765F7"/>
    <w:rsid w:val="00D76CB8"/>
    <w:rsid w:val="00D77BD0"/>
    <w:rsid w:val="00D77FBE"/>
    <w:rsid w:val="00D80284"/>
    <w:rsid w:val="00D805C2"/>
    <w:rsid w:val="00D806F7"/>
    <w:rsid w:val="00D80A26"/>
    <w:rsid w:val="00D81593"/>
    <w:rsid w:val="00D81A36"/>
    <w:rsid w:val="00D81F71"/>
    <w:rsid w:val="00D82DE5"/>
    <w:rsid w:val="00D83137"/>
    <w:rsid w:val="00D839B5"/>
    <w:rsid w:val="00D83D5B"/>
    <w:rsid w:val="00D84AA1"/>
    <w:rsid w:val="00D8507A"/>
    <w:rsid w:val="00D8642D"/>
    <w:rsid w:val="00D870E4"/>
    <w:rsid w:val="00D87533"/>
    <w:rsid w:val="00D875AF"/>
    <w:rsid w:val="00D876C8"/>
    <w:rsid w:val="00D87CEC"/>
    <w:rsid w:val="00D87E66"/>
    <w:rsid w:val="00D90A5E"/>
    <w:rsid w:val="00D91394"/>
    <w:rsid w:val="00D913A7"/>
    <w:rsid w:val="00D91666"/>
    <w:rsid w:val="00D919C6"/>
    <w:rsid w:val="00D91A68"/>
    <w:rsid w:val="00D920E3"/>
    <w:rsid w:val="00D92159"/>
    <w:rsid w:val="00D92231"/>
    <w:rsid w:val="00D92745"/>
    <w:rsid w:val="00D9292B"/>
    <w:rsid w:val="00D92C94"/>
    <w:rsid w:val="00D92D38"/>
    <w:rsid w:val="00D9348D"/>
    <w:rsid w:val="00D937F2"/>
    <w:rsid w:val="00D93B48"/>
    <w:rsid w:val="00D94A59"/>
    <w:rsid w:val="00D94B21"/>
    <w:rsid w:val="00D94B79"/>
    <w:rsid w:val="00D957F1"/>
    <w:rsid w:val="00D95A68"/>
    <w:rsid w:val="00D95B9E"/>
    <w:rsid w:val="00D95CF8"/>
    <w:rsid w:val="00D963F0"/>
    <w:rsid w:val="00D9692F"/>
    <w:rsid w:val="00D96965"/>
    <w:rsid w:val="00D97143"/>
    <w:rsid w:val="00D97375"/>
    <w:rsid w:val="00DA008A"/>
    <w:rsid w:val="00DA02FF"/>
    <w:rsid w:val="00DA0573"/>
    <w:rsid w:val="00DA17C7"/>
    <w:rsid w:val="00DA1A82"/>
    <w:rsid w:val="00DA1B0D"/>
    <w:rsid w:val="00DA1BE3"/>
    <w:rsid w:val="00DA2244"/>
    <w:rsid w:val="00DA22C2"/>
    <w:rsid w:val="00DA241F"/>
    <w:rsid w:val="00DA2954"/>
    <w:rsid w:val="00DA2F3F"/>
    <w:rsid w:val="00DA3116"/>
    <w:rsid w:val="00DA3854"/>
    <w:rsid w:val="00DA3AF3"/>
    <w:rsid w:val="00DA48F3"/>
    <w:rsid w:val="00DA4A21"/>
    <w:rsid w:val="00DA4D07"/>
    <w:rsid w:val="00DA59F8"/>
    <w:rsid w:val="00DA5DA8"/>
    <w:rsid w:val="00DA6018"/>
    <w:rsid w:val="00DA60AA"/>
    <w:rsid w:val="00DA6826"/>
    <w:rsid w:val="00DA6A9A"/>
    <w:rsid w:val="00DA6DA4"/>
    <w:rsid w:val="00DA6FB4"/>
    <w:rsid w:val="00DA75A8"/>
    <w:rsid w:val="00DA79BD"/>
    <w:rsid w:val="00DB01E4"/>
    <w:rsid w:val="00DB07F9"/>
    <w:rsid w:val="00DB0D5B"/>
    <w:rsid w:val="00DB1223"/>
    <w:rsid w:val="00DB19CF"/>
    <w:rsid w:val="00DB1EFD"/>
    <w:rsid w:val="00DB2204"/>
    <w:rsid w:val="00DB3A67"/>
    <w:rsid w:val="00DB3EAF"/>
    <w:rsid w:val="00DB46C6"/>
    <w:rsid w:val="00DB4A93"/>
    <w:rsid w:val="00DB4BCD"/>
    <w:rsid w:val="00DB4D63"/>
    <w:rsid w:val="00DB5D5B"/>
    <w:rsid w:val="00DB7080"/>
    <w:rsid w:val="00DB7647"/>
    <w:rsid w:val="00DB795C"/>
    <w:rsid w:val="00DB7D6D"/>
    <w:rsid w:val="00DC0285"/>
    <w:rsid w:val="00DC2144"/>
    <w:rsid w:val="00DC241C"/>
    <w:rsid w:val="00DC27AC"/>
    <w:rsid w:val="00DC3203"/>
    <w:rsid w:val="00DC384A"/>
    <w:rsid w:val="00DC3C99"/>
    <w:rsid w:val="00DC3FDC"/>
    <w:rsid w:val="00DC414E"/>
    <w:rsid w:val="00DC44D2"/>
    <w:rsid w:val="00DC4E08"/>
    <w:rsid w:val="00DC51AA"/>
    <w:rsid w:val="00DC52F5"/>
    <w:rsid w:val="00DC5FD0"/>
    <w:rsid w:val="00DC60CA"/>
    <w:rsid w:val="00DC656C"/>
    <w:rsid w:val="00DC67B3"/>
    <w:rsid w:val="00DC6B66"/>
    <w:rsid w:val="00DC6D7A"/>
    <w:rsid w:val="00DC788A"/>
    <w:rsid w:val="00DC7DD0"/>
    <w:rsid w:val="00DD00AB"/>
    <w:rsid w:val="00DD0354"/>
    <w:rsid w:val="00DD08F1"/>
    <w:rsid w:val="00DD113A"/>
    <w:rsid w:val="00DD1B10"/>
    <w:rsid w:val="00DD1BC8"/>
    <w:rsid w:val="00DD1C19"/>
    <w:rsid w:val="00DD2385"/>
    <w:rsid w:val="00DD25D2"/>
    <w:rsid w:val="00DD27D7"/>
    <w:rsid w:val="00DD3784"/>
    <w:rsid w:val="00DD3C22"/>
    <w:rsid w:val="00DD3CB7"/>
    <w:rsid w:val="00DD43A8"/>
    <w:rsid w:val="00DD458C"/>
    <w:rsid w:val="00DD4B7A"/>
    <w:rsid w:val="00DD56E0"/>
    <w:rsid w:val="00DD5AA5"/>
    <w:rsid w:val="00DD703C"/>
    <w:rsid w:val="00DD72E9"/>
    <w:rsid w:val="00DD737F"/>
    <w:rsid w:val="00DD7605"/>
    <w:rsid w:val="00DD7625"/>
    <w:rsid w:val="00DD798A"/>
    <w:rsid w:val="00DD79C2"/>
    <w:rsid w:val="00DE013D"/>
    <w:rsid w:val="00DE01CB"/>
    <w:rsid w:val="00DE05B5"/>
    <w:rsid w:val="00DE16D7"/>
    <w:rsid w:val="00DE1CC3"/>
    <w:rsid w:val="00DE2020"/>
    <w:rsid w:val="00DE3476"/>
    <w:rsid w:val="00DE3542"/>
    <w:rsid w:val="00DE3C17"/>
    <w:rsid w:val="00DE3D47"/>
    <w:rsid w:val="00DE439F"/>
    <w:rsid w:val="00DE4674"/>
    <w:rsid w:val="00DE4F5A"/>
    <w:rsid w:val="00DE5368"/>
    <w:rsid w:val="00DE53ED"/>
    <w:rsid w:val="00DE596F"/>
    <w:rsid w:val="00DE5EA6"/>
    <w:rsid w:val="00DE63F9"/>
    <w:rsid w:val="00DE6A66"/>
    <w:rsid w:val="00DE7BEA"/>
    <w:rsid w:val="00DE7F85"/>
    <w:rsid w:val="00DF00BB"/>
    <w:rsid w:val="00DF060A"/>
    <w:rsid w:val="00DF0F5E"/>
    <w:rsid w:val="00DF1001"/>
    <w:rsid w:val="00DF1D73"/>
    <w:rsid w:val="00DF232C"/>
    <w:rsid w:val="00DF2D62"/>
    <w:rsid w:val="00DF33A6"/>
    <w:rsid w:val="00DF4B6D"/>
    <w:rsid w:val="00DF54E2"/>
    <w:rsid w:val="00DF5B84"/>
    <w:rsid w:val="00DF5BF4"/>
    <w:rsid w:val="00DF5C03"/>
    <w:rsid w:val="00DF5CAC"/>
    <w:rsid w:val="00DF5DE0"/>
    <w:rsid w:val="00DF5FB1"/>
    <w:rsid w:val="00DF6483"/>
    <w:rsid w:val="00DF685B"/>
    <w:rsid w:val="00DF6A89"/>
    <w:rsid w:val="00DF6D5B"/>
    <w:rsid w:val="00DF71C0"/>
    <w:rsid w:val="00DF771B"/>
    <w:rsid w:val="00DF7EA3"/>
    <w:rsid w:val="00DF7EE2"/>
    <w:rsid w:val="00E006C4"/>
    <w:rsid w:val="00E00923"/>
    <w:rsid w:val="00E00935"/>
    <w:rsid w:val="00E00B77"/>
    <w:rsid w:val="00E00BBE"/>
    <w:rsid w:val="00E00E2C"/>
    <w:rsid w:val="00E01274"/>
    <w:rsid w:val="00E01BAA"/>
    <w:rsid w:val="00E01ECE"/>
    <w:rsid w:val="00E0282A"/>
    <w:rsid w:val="00E02F9B"/>
    <w:rsid w:val="00E049FF"/>
    <w:rsid w:val="00E0527A"/>
    <w:rsid w:val="00E0564B"/>
    <w:rsid w:val="00E0573C"/>
    <w:rsid w:val="00E0592D"/>
    <w:rsid w:val="00E0640F"/>
    <w:rsid w:val="00E07E14"/>
    <w:rsid w:val="00E1047A"/>
    <w:rsid w:val="00E11D8F"/>
    <w:rsid w:val="00E12798"/>
    <w:rsid w:val="00E12C3B"/>
    <w:rsid w:val="00E12C79"/>
    <w:rsid w:val="00E13085"/>
    <w:rsid w:val="00E1316D"/>
    <w:rsid w:val="00E13FE5"/>
    <w:rsid w:val="00E146E4"/>
    <w:rsid w:val="00E14F94"/>
    <w:rsid w:val="00E155F1"/>
    <w:rsid w:val="00E15984"/>
    <w:rsid w:val="00E159BB"/>
    <w:rsid w:val="00E15D5E"/>
    <w:rsid w:val="00E162CC"/>
    <w:rsid w:val="00E17336"/>
    <w:rsid w:val="00E179E7"/>
    <w:rsid w:val="00E17D15"/>
    <w:rsid w:val="00E20005"/>
    <w:rsid w:val="00E20B3B"/>
    <w:rsid w:val="00E20EBB"/>
    <w:rsid w:val="00E210F2"/>
    <w:rsid w:val="00E2165F"/>
    <w:rsid w:val="00E217E0"/>
    <w:rsid w:val="00E21FD7"/>
    <w:rsid w:val="00E22B11"/>
    <w:rsid w:val="00E22B95"/>
    <w:rsid w:val="00E22CF4"/>
    <w:rsid w:val="00E23381"/>
    <w:rsid w:val="00E239B5"/>
    <w:rsid w:val="00E23AEE"/>
    <w:rsid w:val="00E23E84"/>
    <w:rsid w:val="00E24190"/>
    <w:rsid w:val="00E24671"/>
    <w:rsid w:val="00E24EAE"/>
    <w:rsid w:val="00E25103"/>
    <w:rsid w:val="00E26F06"/>
    <w:rsid w:val="00E27493"/>
    <w:rsid w:val="00E30331"/>
    <w:rsid w:val="00E30BB8"/>
    <w:rsid w:val="00E30F17"/>
    <w:rsid w:val="00E31B04"/>
    <w:rsid w:val="00E31F9C"/>
    <w:rsid w:val="00E3218B"/>
    <w:rsid w:val="00E32732"/>
    <w:rsid w:val="00E32ABB"/>
    <w:rsid w:val="00E32F3E"/>
    <w:rsid w:val="00E33151"/>
    <w:rsid w:val="00E33241"/>
    <w:rsid w:val="00E33336"/>
    <w:rsid w:val="00E34D00"/>
    <w:rsid w:val="00E35159"/>
    <w:rsid w:val="00E35725"/>
    <w:rsid w:val="00E35C06"/>
    <w:rsid w:val="00E3688A"/>
    <w:rsid w:val="00E36CE9"/>
    <w:rsid w:val="00E37290"/>
    <w:rsid w:val="00E3736A"/>
    <w:rsid w:val="00E37AF1"/>
    <w:rsid w:val="00E403CB"/>
    <w:rsid w:val="00E40488"/>
    <w:rsid w:val="00E40637"/>
    <w:rsid w:val="00E40C4A"/>
    <w:rsid w:val="00E421B9"/>
    <w:rsid w:val="00E430A7"/>
    <w:rsid w:val="00E43422"/>
    <w:rsid w:val="00E4345A"/>
    <w:rsid w:val="00E43C5F"/>
    <w:rsid w:val="00E43CC9"/>
    <w:rsid w:val="00E44AB7"/>
    <w:rsid w:val="00E450FE"/>
    <w:rsid w:val="00E4572C"/>
    <w:rsid w:val="00E45AD0"/>
    <w:rsid w:val="00E45EDF"/>
    <w:rsid w:val="00E4623E"/>
    <w:rsid w:val="00E46874"/>
    <w:rsid w:val="00E46918"/>
    <w:rsid w:val="00E470F6"/>
    <w:rsid w:val="00E475D2"/>
    <w:rsid w:val="00E50139"/>
    <w:rsid w:val="00E50271"/>
    <w:rsid w:val="00E5032F"/>
    <w:rsid w:val="00E50367"/>
    <w:rsid w:val="00E51ABA"/>
    <w:rsid w:val="00E52078"/>
    <w:rsid w:val="00E524CB"/>
    <w:rsid w:val="00E526E3"/>
    <w:rsid w:val="00E52F69"/>
    <w:rsid w:val="00E53508"/>
    <w:rsid w:val="00E538C0"/>
    <w:rsid w:val="00E54210"/>
    <w:rsid w:val="00E545D0"/>
    <w:rsid w:val="00E549D1"/>
    <w:rsid w:val="00E5549C"/>
    <w:rsid w:val="00E5579A"/>
    <w:rsid w:val="00E55BF9"/>
    <w:rsid w:val="00E55C02"/>
    <w:rsid w:val="00E56CE4"/>
    <w:rsid w:val="00E57612"/>
    <w:rsid w:val="00E60FF3"/>
    <w:rsid w:val="00E612FB"/>
    <w:rsid w:val="00E61BA1"/>
    <w:rsid w:val="00E61E60"/>
    <w:rsid w:val="00E62772"/>
    <w:rsid w:val="00E627C7"/>
    <w:rsid w:val="00E63A01"/>
    <w:rsid w:val="00E63AB9"/>
    <w:rsid w:val="00E64190"/>
    <w:rsid w:val="00E643A5"/>
    <w:rsid w:val="00E64F85"/>
    <w:rsid w:val="00E65456"/>
    <w:rsid w:val="00E656E3"/>
    <w:rsid w:val="00E659EA"/>
    <w:rsid w:val="00E65A5C"/>
    <w:rsid w:val="00E65A91"/>
    <w:rsid w:val="00E65E0C"/>
    <w:rsid w:val="00E66188"/>
    <w:rsid w:val="00E664FB"/>
    <w:rsid w:val="00E672F0"/>
    <w:rsid w:val="00E67B1D"/>
    <w:rsid w:val="00E67B23"/>
    <w:rsid w:val="00E67CB4"/>
    <w:rsid w:val="00E700C2"/>
    <w:rsid w:val="00E70373"/>
    <w:rsid w:val="00E7055C"/>
    <w:rsid w:val="00E70AE9"/>
    <w:rsid w:val="00E70C42"/>
    <w:rsid w:val="00E713D5"/>
    <w:rsid w:val="00E71759"/>
    <w:rsid w:val="00E71904"/>
    <w:rsid w:val="00E71916"/>
    <w:rsid w:val="00E7261D"/>
    <w:rsid w:val="00E72C37"/>
    <w:rsid w:val="00E72E40"/>
    <w:rsid w:val="00E73665"/>
    <w:rsid w:val="00E73999"/>
    <w:rsid w:val="00E73BDC"/>
    <w:rsid w:val="00E73E9E"/>
    <w:rsid w:val="00E75220"/>
    <w:rsid w:val="00E75A14"/>
    <w:rsid w:val="00E75ECC"/>
    <w:rsid w:val="00E7674F"/>
    <w:rsid w:val="00E76E32"/>
    <w:rsid w:val="00E7757E"/>
    <w:rsid w:val="00E77975"/>
    <w:rsid w:val="00E77D99"/>
    <w:rsid w:val="00E800D5"/>
    <w:rsid w:val="00E804B7"/>
    <w:rsid w:val="00E80FD2"/>
    <w:rsid w:val="00E81660"/>
    <w:rsid w:val="00E81B09"/>
    <w:rsid w:val="00E82C38"/>
    <w:rsid w:val="00E82CAB"/>
    <w:rsid w:val="00E82F1F"/>
    <w:rsid w:val="00E8330C"/>
    <w:rsid w:val="00E837A5"/>
    <w:rsid w:val="00E83F76"/>
    <w:rsid w:val="00E854FE"/>
    <w:rsid w:val="00E856EE"/>
    <w:rsid w:val="00E86759"/>
    <w:rsid w:val="00E86CC3"/>
    <w:rsid w:val="00E906CC"/>
    <w:rsid w:val="00E90B36"/>
    <w:rsid w:val="00E90EED"/>
    <w:rsid w:val="00E914B9"/>
    <w:rsid w:val="00E917B9"/>
    <w:rsid w:val="00E91B04"/>
    <w:rsid w:val="00E91F27"/>
    <w:rsid w:val="00E92056"/>
    <w:rsid w:val="00E928B5"/>
    <w:rsid w:val="00E92AC7"/>
    <w:rsid w:val="00E93549"/>
    <w:rsid w:val="00E935E7"/>
    <w:rsid w:val="00E936FE"/>
    <w:rsid w:val="00E939A0"/>
    <w:rsid w:val="00E94426"/>
    <w:rsid w:val="00E94B26"/>
    <w:rsid w:val="00E9507B"/>
    <w:rsid w:val="00E9542A"/>
    <w:rsid w:val="00E955BF"/>
    <w:rsid w:val="00E96F7E"/>
    <w:rsid w:val="00E97E4E"/>
    <w:rsid w:val="00EA06AA"/>
    <w:rsid w:val="00EA08BA"/>
    <w:rsid w:val="00EA0AA3"/>
    <w:rsid w:val="00EA103B"/>
    <w:rsid w:val="00EA1CC2"/>
    <w:rsid w:val="00EA1DAD"/>
    <w:rsid w:val="00EA1EC8"/>
    <w:rsid w:val="00EA20F1"/>
    <w:rsid w:val="00EA2246"/>
    <w:rsid w:val="00EA2373"/>
    <w:rsid w:val="00EA274E"/>
    <w:rsid w:val="00EA27B5"/>
    <w:rsid w:val="00EA2B93"/>
    <w:rsid w:val="00EA2D76"/>
    <w:rsid w:val="00EA3353"/>
    <w:rsid w:val="00EA3399"/>
    <w:rsid w:val="00EA3BAE"/>
    <w:rsid w:val="00EA3DD9"/>
    <w:rsid w:val="00EA45EF"/>
    <w:rsid w:val="00EA4644"/>
    <w:rsid w:val="00EA4885"/>
    <w:rsid w:val="00EA4ADA"/>
    <w:rsid w:val="00EA4EE4"/>
    <w:rsid w:val="00EA529F"/>
    <w:rsid w:val="00EA5BE4"/>
    <w:rsid w:val="00EA66D3"/>
    <w:rsid w:val="00EA6B19"/>
    <w:rsid w:val="00EA73E4"/>
    <w:rsid w:val="00EA758A"/>
    <w:rsid w:val="00EA7595"/>
    <w:rsid w:val="00EB01FE"/>
    <w:rsid w:val="00EB0498"/>
    <w:rsid w:val="00EB062B"/>
    <w:rsid w:val="00EB063D"/>
    <w:rsid w:val="00EB096F"/>
    <w:rsid w:val="00EB0E3D"/>
    <w:rsid w:val="00EB1875"/>
    <w:rsid w:val="00EB199F"/>
    <w:rsid w:val="00EB1D4F"/>
    <w:rsid w:val="00EB1D64"/>
    <w:rsid w:val="00EB1FC2"/>
    <w:rsid w:val="00EB2013"/>
    <w:rsid w:val="00EB21A4"/>
    <w:rsid w:val="00EB27C4"/>
    <w:rsid w:val="00EB288B"/>
    <w:rsid w:val="00EB2AF3"/>
    <w:rsid w:val="00EB34AC"/>
    <w:rsid w:val="00EB3A04"/>
    <w:rsid w:val="00EB3DEC"/>
    <w:rsid w:val="00EB3E5B"/>
    <w:rsid w:val="00EB4496"/>
    <w:rsid w:val="00EB45BB"/>
    <w:rsid w:val="00EB4984"/>
    <w:rsid w:val="00EB4AF0"/>
    <w:rsid w:val="00EB5387"/>
    <w:rsid w:val="00EB5A57"/>
    <w:rsid w:val="00EB5C10"/>
    <w:rsid w:val="00EB607E"/>
    <w:rsid w:val="00EB60DF"/>
    <w:rsid w:val="00EB631A"/>
    <w:rsid w:val="00EB6A41"/>
    <w:rsid w:val="00EB6C31"/>
    <w:rsid w:val="00EB7035"/>
    <w:rsid w:val="00EB7322"/>
    <w:rsid w:val="00EB7F02"/>
    <w:rsid w:val="00EC05C2"/>
    <w:rsid w:val="00EC0FE9"/>
    <w:rsid w:val="00EC15ED"/>
    <w:rsid w:val="00EC1952"/>
    <w:rsid w:val="00EC198A"/>
    <w:rsid w:val="00EC198B"/>
    <w:rsid w:val="00EC2ADA"/>
    <w:rsid w:val="00EC3624"/>
    <w:rsid w:val="00EC37EB"/>
    <w:rsid w:val="00EC3EF2"/>
    <w:rsid w:val="00EC426D"/>
    <w:rsid w:val="00EC468B"/>
    <w:rsid w:val="00EC50C3"/>
    <w:rsid w:val="00EC5140"/>
    <w:rsid w:val="00EC5241"/>
    <w:rsid w:val="00EC571B"/>
    <w:rsid w:val="00EC57D7"/>
    <w:rsid w:val="00EC5CFF"/>
    <w:rsid w:val="00EC5FA9"/>
    <w:rsid w:val="00EC6385"/>
    <w:rsid w:val="00EC63D6"/>
    <w:rsid w:val="00EC6D67"/>
    <w:rsid w:val="00EC7023"/>
    <w:rsid w:val="00EC71A7"/>
    <w:rsid w:val="00EC78BC"/>
    <w:rsid w:val="00EC7911"/>
    <w:rsid w:val="00EC7B22"/>
    <w:rsid w:val="00ED02E9"/>
    <w:rsid w:val="00ED0B14"/>
    <w:rsid w:val="00ED10AF"/>
    <w:rsid w:val="00ED1DE9"/>
    <w:rsid w:val="00ED23D4"/>
    <w:rsid w:val="00ED2763"/>
    <w:rsid w:val="00ED2B41"/>
    <w:rsid w:val="00ED2BD9"/>
    <w:rsid w:val="00ED2EC7"/>
    <w:rsid w:val="00ED3615"/>
    <w:rsid w:val="00ED36F0"/>
    <w:rsid w:val="00ED3B0D"/>
    <w:rsid w:val="00ED43EC"/>
    <w:rsid w:val="00ED571E"/>
    <w:rsid w:val="00ED5E0B"/>
    <w:rsid w:val="00ED694B"/>
    <w:rsid w:val="00ED711E"/>
    <w:rsid w:val="00ED726C"/>
    <w:rsid w:val="00ED7A14"/>
    <w:rsid w:val="00ED7F95"/>
    <w:rsid w:val="00EE0691"/>
    <w:rsid w:val="00EE079D"/>
    <w:rsid w:val="00EE0B88"/>
    <w:rsid w:val="00EE0B8F"/>
    <w:rsid w:val="00EE0D13"/>
    <w:rsid w:val="00EE10E8"/>
    <w:rsid w:val="00EE1316"/>
    <w:rsid w:val="00EE1775"/>
    <w:rsid w:val="00EE2325"/>
    <w:rsid w:val="00EE31F6"/>
    <w:rsid w:val="00EE3224"/>
    <w:rsid w:val="00EE342F"/>
    <w:rsid w:val="00EE3626"/>
    <w:rsid w:val="00EE37B6"/>
    <w:rsid w:val="00EE3D9A"/>
    <w:rsid w:val="00EE4777"/>
    <w:rsid w:val="00EE4A2F"/>
    <w:rsid w:val="00EE4C66"/>
    <w:rsid w:val="00EE5107"/>
    <w:rsid w:val="00EE5385"/>
    <w:rsid w:val="00EE60A4"/>
    <w:rsid w:val="00EE6D11"/>
    <w:rsid w:val="00EE6F43"/>
    <w:rsid w:val="00EE772F"/>
    <w:rsid w:val="00EE7EC1"/>
    <w:rsid w:val="00EF08CE"/>
    <w:rsid w:val="00EF0F07"/>
    <w:rsid w:val="00EF0F45"/>
    <w:rsid w:val="00EF19C0"/>
    <w:rsid w:val="00EF1E74"/>
    <w:rsid w:val="00EF1F35"/>
    <w:rsid w:val="00EF2497"/>
    <w:rsid w:val="00EF280E"/>
    <w:rsid w:val="00EF3460"/>
    <w:rsid w:val="00EF4A1C"/>
    <w:rsid w:val="00EF4BED"/>
    <w:rsid w:val="00EF4C5C"/>
    <w:rsid w:val="00EF4EA9"/>
    <w:rsid w:val="00EF4F44"/>
    <w:rsid w:val="00EF5121"/>
    <w:rsid w:val="00EF5F36"/>
    <w:rsid w:val="00EF6A59"/>
    <w:rsid w:val="00EF6B60"/>
    <w:rsid w:val="00EF7463"/>
    <w:rsid w:val="00EF7971"/>
    <w:rsid w:val="00EF7AAB"/>
    <w:rsid w:val="00F002EF"/>
    <w:rsid w:val="00F0062D"/>
    <w:rsid w:val="00F01463"/>
    <w:rsid w:val="00F01AFC"/>
    <w:rsid w:val="00F01EE9"/>
    <w:rsid w:val="00F04706"/>
    <w:rsid w:val="00F04900"/>
    <w:rsid w:val="00F05325"/>
    <w:rsid w:val="00F05594"/>
    <w:rsid w:val="00F05F33"/>
    <w:rsid w:val="00F065A4"/>
    <w:rsid w:val="00F06A46"/>
    <w:rsid w:val="00F06A7B"/>
    <w:rsid w:val="00F10248"/>
    <w:rsid w:val="00F103EA"/>
    <w:rsid w:val="00F10C16"/>
    <w:rsid w:val="00F10FA3"/>
    <w:rsid w:val="00F11600"/>
    <w:rsid w:val="00F116E2"/>
    <w:rsid w:val="00F11827"/>
    <w:rsid w:val="00F11B8C"/>
    <w:rsid w:val="00F11CFC"/>
    <w:rsid w:val="00F12342"/>
    <w:rsid w:val="00F12691"/>
    <w:rsid w:val="00F126B9"/>
    <w:rsid w:val="00F12715"/>
    <w:rsid w:val="00F12B72"/>
    <w:rsid w:val="00F12E1C"/>
    <w:rsid w:val="00F144D5"/>
    <w:rsid w:val="00F146F0"/>
    <w:rsid w:val="00F149F0"/>
    <w:rsid w:val="00F14A6D"/>
    <w:rsid w:val="00F14C70"/>
    <w:rsid w:val="00F15039"/>
    <w:rsid w:val="00F15CFE"/>
    <w:rsid w:val="00F16A01"/>
    <w:rsid w:val="00F1769C"/>
    <w:rsid w:val="00F17A04"/>
    <w:rsid w:val="00F17B13"/>
    <w:rsid w:val="00F20327"/>
    <w:rsid w:val="00F20FF3"/>
    <w:rsid w:val="00F21415"/>
    <w:rsid w:val="00F2190B"/>
    <w:rsid w:val="00F21E32"/>
    <w:rsid w:val="00F21EFD"/>
    <w:rsid w:val="00F22352"/>
    <w:rsid w:val="00F228B5"/>
    <w:rsid w:val="00F23735"/>
    <w:rsid w:val="00F2389C"/>
    <w:rsid w:val="00F243CC"/>
    <w:rsid w:val="00F24EE9"/>
    <w:rsid w:val="00F251BE"/>
    <w:rsid w:val="00F255D9"/>
    <w:rsid w:val="00F25C67"/>
    <w:rsid w:val="00F26094"/>
    <w:rsid w:val="00F26526"/>
    <w:rsid w:val="00F2680D"/>
    <w:rsid w:val="00F26A0E"/>
    <w:rsid w:val="00F26B15"/>
    <w:rsid w:val="00F27B5C"/>
    <w:rsid w:val="00F304C8"/>
    <w:rsid w:val="00F30892"/>
    <w:rsid w:val="00F30D06"/>
    <w:rsid w:val="00F30DFF"/>
    <w:rsid w:val="00F31455"/>
    <w:rsid w:val="00F327CD"/>
    <w:rsid w:val="00F32B80"/>
    <w:rsid w:val="00F3329A"/>
    <w:rsid w:val="00F333B6"/>
    <w:rsid w:val="00F340EB"/>
    <w:rsid w:val="00F343C8"/>
    <w:rsid w:val="00F34495"/>
    <w:rsid w:val="00F3499E"/>
    <w:rsid w:val="00F34C1A"/>
    <w:rsid w:val="00F34C84"/>
    <w:rsid w:val="00F35062"/>
    <w:rsid w:val="00F35285"/>
    <w:rsid w:val="00F35A26"/>
    <w:rsid w:val="00F35F26"/>
    <w:rsid w:val="00F36B32"/>
    <w:rsid w:val="00F3747D"/>
    <w:rsid w:val="00F3757C"/>
    <w:rsid w:val="00F37D3C"/>
    <w:rsid w:val="00F37F59"/>
    <w:rsid w:val="00F407DA"/>
    <w:rsid w:val="00F41073"/>
    <w:rsid w:val="00F41128"/>
    <w:rsid w:val="00F41271"/>
    <w:rsid w:val="00F41DFE"/>
    <w:rsid w:val="00F41E53"/>
    <w:rsid w:val="00F41E87"/>
    <w:rsid w:val="00F422DA"/>
    <w:rsid w:val="00F42BF4"/>
    <w:rsid w:val="00F43B9D"/>
    <w:rsid w:val="00F4442C"/>
    <w:rsid w:val="00F44C41"/>
    <w:rsid w:val="00F44D5E"/>
    <w:rsid w:val="00F44F0B"/>
    <w:rsid w:val="00F46214"/>
    <w:rsid w:val="00F465CC"/>
    <w:rsid w:val="00F46A73"/>
    <w:rsid w:val="00F46C15"/>
    <w:rsid w:val="00F46CBB"/>
    <w:rsid w:val="00F511FA"/>
    <w:rsid w:val="00F5132D"/>
    <w:rsid w:val="00F51676"/>
    <w:rsid w:val="00F51994"/>
    <w:rsid w:val="00F51EDD"/>
    <w:rsid w:val="00F51FF2"/>
    <w:rsid w:val="00F53027"/>
    <w:rsid w:val="00F53683"/>
    <w:rsid w:val="00F53804"/>
    <w:rsid w:val="00F53A35"/>
    <w:rsid w:val="00F53B14"/>
    <w:rsid w:val="00F53E25"/>
    <w:rsid w:val="00F5438B"/>
    <w:rsid w:val="00F54709"/>
    <w:rsid w:val="00F5515D"/>
    <w:rsid w:val="00F554FD"/>
    <w:rsid w:val="00F55A3D"/>
    <w:rsid w:val="00F56BCC"/>
    <w:rsid w:val="00F5744B"/>
    <w:rsid w:val="00F576B2"/>
    <w:rsid w:val="00F60003"/>
    <w:rsid w:val="00F609E2"/>
    <w:rsid w:val="00F60C97"/>
    <w:rsid w:val="00F60ED6"/>
    <w:rsid w:val="00F61197"/>
    <w:rsid w:val="00F61209"/>
    <w:rsid w:val="00F61A3C"/>
    <w:rsid w:val="00F61FAF"/>
    <w:rsid w:val="00F6210A"/>
    <w:rsid w:val="00F6259E"/>
    <w:rsid w:val="00F6295D"/>
    <w:rsid w:val="00F62C1B"/>
    <w:rsid w:val="00F63826"/>
    <w:rsid w:val="00F649F1"/>
    <w:rsid w:val="00F652C7"/>
    <w:rsid w:val="00F652F9"/>
    <w:rsid w:val="00F65C5E"/>
    <w:rsid w:val="00F65DD4"/>
    <w:rsid w:val="00F65EEF"/>
    <w:rsid w:val="00F66007"/>
    <w:rsid w:val="00F660C9"/>
    <w:rsid w:val="00F66338"/>
    <w:rsid w:val="00F66B3F"/>
    <w:rsid w:val="00F672B2"/>
    <w:rsid w:val="00F67443"/>
    <w:rsid w:val="00F6766B"/>
    <w:rsid w:val="00F67859"/>
    <w:rsid w:val="00F67E5D"/>
    <w:rsid w:val="00F703EC"/>
    <w:rsid w:val="00F7076F"/>
    <w:rsid w:val="00F70E55"/>
    <w:rsid w:val="00F70EE2"/>
    <w:rsid w:val="00F711B4"/>
    <w:rsid w:val="00F718CB"/>
    <w:rsid w:val="00F72198"/>
    <w:rsid w:val="00F7238F"/>
    <w:rsid w:val="00F7272B"/>
    <w:rsid w:val="00F72E67"/>
    <w:rsid w:val="00F72EA5"/>
    <w:rsid w:val="00F7380F"/>
    <w:rsid w:val="00F74026"/>
    <w:rsid w:val="00F74AA0"/>
    <w:rsid w:val="00F75294"/>
    <w:rsid w:val="00F75BDF"/>
    <w:rsid w:val="00F75E3C"/>
    <w:rsid w:val="00F761AE"/>
    <w:rsid w:val="00F7675B"/>
    <w:rsid w:val="00F76814"/>
    <w:rsid w:val="00F768F6"/>
    <w:rsid w:val="00F76C6D"/>
    <w:rsid w:val="00F76DD5"/>
    <w:rsid w:val="00F76FAC"/>
    <w:rsid w:val="00F7706A"/>
    <w:rsid w:val="00F77129"/>
    <w:rsid w:val="00F776C7"/>
    <w:rsid w:val="00F77A3A"/>
    <w:rsid w:val="00F77C83"/>
    <w:rsid w:val="00F80622"/>
    <w:rsid w:val="00F813F5"/>
    <w:rsid w:val="00F81A7E"/>
    <w:rsid w:val="00F81F62"/>
    <w:rsid w:val="00F8291E"/>
    <w:rsid w:val="00F82E1B"/>
    <w:rsid w:val="00F82F56"/>
    <w:rsid w:val="00F8379B"/>
    <w:rsid w:val="00F83973"/>
    <w:rsid w:val="00F83DF4"/>
    <w:rsid w:val="00F84654"/>
    <w:rsid w:val="00F85BD1"/>
    <w:rsid w:val="00F85D9F"/>
    <w:rsid w:val="00F86272"/>
    <w:rsid w:val="00F86478"/>
    <w:rsid w:val="00F86FD2"/>
    <w:rsid w:val="00F87457"/>
    <w:rsid w:val="00F87572"/>
    <w:rsid w:val="00F8765C"/>
    <w:rsid w:val="00F87A7D"/>
    <w:rsid w:val="00F87FA3"/>
    <w:rsid w:val="00F90B37"/>
    <w:rsid w:val="00F90D6C"/>
    <w:rsid w:val="00F90E20"/>
    <w:rsid w:val="00F91C51"/>
    <w:rsid w:val="00F91EF4"/>
    <w:rsid w:val="00F92297"/>
    <w:rsid w:val="00F92F7C"/>
    <w:rsid w:val="00F93CC7"/>
    <w:rsid w:val="00F93D8C"/>
    <w:rsid w:val="00F95528"/>
    <w:rsid w:val="00F95ABA"/>
    <w:rsid w:val="00F95D67"/>
    <w:rsid w:val="00F96327"/>
    <w:rsid w:val="00F9665D"/>
    <w:rsid w:val="00F96D9A"/>
    <w:rsid w:val="00F979F9"/>
    <w:rsid w:val="00F97AFA"/>
    <w:rsid w:val="00F97C9F"/>
    <w:rsid w:val="00FA06D0"/>
    <w:rsid w:val="00FA0F44"/>
    <w:rsid w:val="00FA1271"/>
    <w:rsid w:val="00FA17AB"/>
    <w:rsid w:val="00FA19FD"/>
    <w:rsid w:val="00FA2598"/>
    <w:rsid w:val="00FA2C17"/>
    <w:rsid w:val="00FA2C2C"/>
    <w:rsid w:val="00FA3102"/>
    <w:rsid w:val="00FA3218"/>
    <w:rsid w:val="00FA48D4"/>
    <w:rsid w:val="00FA4B3B"/>
    <w:rsid w:val="00FA4E38"/>
    <w:rsid w:val="00FA537D"/>
    <w:rsid w:val="00FA54FA"/>
    <w:rsid w:val="00FA5551"/>
    <w:rsid w:val="00FA592B"/>
    <w:rsid w:val="00FA5D96"/>
    <w:rsid w:val="00FA6A11"/>
    <w:rsid w:val="00FA6BA5"/>
    <w:rsid w:val="00FA6D00"/>
    <w:rsid w:val="00FA6D39"/>
    <w:rsid w:val="00FB059F"/>
    <w:rsid w:val="00FB0DF6"/>
    <w:rsid w:val="00FB1B25"/>
    <w:rsid w:val="00FB1DAD"/>
    <w:rsid w:val="00FB227E"/>
    <w:rsid w:val="00FB239F"/>
    <w:rsid w:val="00FB2726"/>
    <w:rsid w:val="00FB33AE"/>
    <w:rsid w:val="00FB3D61"/>
    <w:rsid w:val="00FB3DFE"/>
    <w:rsid w:val="00FB4185"/>
    <w:rsid w:val="00FB43A7"/>
    <w:rsid w:val="00FB44CE"/>
    <w:rsid w:val="00FB5009"/>
    <w:rsid w:val="00FB5552"/>
    <w:rsid w:val="00FB68F5"/>
    <w:rsid w:val="00FB74F5"/>
    <w:rsid w:val="00FB76AB"/>
    <w:rsid w:val="00FB79C6"/>
    <w:rsid w:val="00FB7B15"/>
    <w:rsid w:val="00FB7D41"/>
    <w:rsid w:val="00FC03D1"/>
    <w:rsid w:val="00FC043D"/>
    <w:rsid w:val="00FC0793"/>
    <w:rsid w:val="00FC0C68"/>
    <w:rsid w:val="00FC11A1"/>
    <w:rsid w:val="00FC1C31"/>
    <w:rsid w:val="00FC246A"/>
    <w:rsid w:val="00FC2479"/>
    <w:rsid w:val="00FC2954"/>
    <w:rsid w:val="00FC36E4"/>
    <w:rsid w:val="00FC36F8"/>
    <w:rsid w:val="00FC3852"/>
    <w:rsid w:val="00FC3A12"/>
    <w:rsid w:val="00FC3B79"/>
    <w:rsid w:val="00FC3CC1"/>
    <w:rsid w:val="00FC4683"/>
    <w:rsid w:val="00FC53B7"/>
    <w:rsid w:val="00FC5647"/>
    <w:rsid w:val="00FC6B95"/>
    <w:rsid w:val="00FC6F83"/>
    <w:rsid w:val="00FC73D5"/>
    <w:rsid w:val="00FD03FE"/>
    <w:rsid w:val="00FD076A"/>
    <w:rsid w:val="00FD0E09"/>
    <w:rsid w:val="00FD126E"/>
    <w:rsid w:val="00FD1B7A"/>
    <w:rsid w:val="00FD1B8E"/>
    <w:rsid w:val="00FD1C32"/>
    <w:rsid w:val="00FD20B0"/>
    <w:rsid w:val="00FD2522"/>
    <w:rsid w:val="00FD2E50"/>
    <w:rsid w:val="00FD3C36"/>
    <w:rsid w:val="00FD4263"/>
    <w:rsid w:val="00FD4D81"/>
    <w:rsid w:val="00FD5812"/>
    <w:rsid w:val="00FD6222"/>
    <w:rsid w:val="00FD6519"/>
    <w:rsid w:val="00FD671F"/>
    <w:rsid w:val="00FD73E5"/>
    <w:rsid w:val="00FD7498"/>
    <w:rsid w:val="00FD7572"/>
    <w:rsid w:val="00FD7E32"/>
    <w:rsid w:val="00FD7FB3"/>
    <w:rsid w:val="00FE1501"/>
    <w:rsid w:val="00FE2088"/>
    <w:rsid w:val="00FE2912"/>
    <w:rsid w:val="00FE2E06"/>
    <w:rsid w:val="00FE30A4"/>
    <w:rsid w:val="00FE3251"/>
    <w:rsid w:val="00FE3524"/>
    <w:rsid w:val="00FE3786"/>
    <w:rsid w:val="00FE42E9"/>
    <w:rsid w:val="00FE4675"/>
    <w:rsid w:val="00FE4713"/>
    <w:rsid w:val="00FE4F46"/>
    <w:rsid w:val="00FE4F53"/>
    <w:rsid w:val="00FE54D6"/>
    <w:rsid w:val="00FE5EBD"/>
    <w:rsid w:val="00FE648A"/>
    <w:rsid w:val="00FE670C"/>
    <w:rsid w:val="00FE6778"/>
    <w:rsid w:val="00FE79DC"/>
    <w:rsid w:val="00FF0413"/>
    <w:rsid w:val="00FF08C0"/>
    <w:rsid w:val="00FF0B67"/>
    <w:rsid w:val="00FF148C"/>
    <w:rsid w:val="00FF15A3"/>
    <w:rsid w:val="00FF1F44"/>
    <w:rsid w:val="00FF1F7C"/>
    <w:rsid w:val="00FF2258"/>
    <w:rsid w:val="00FF225E"/>
    <w:rsid w:val="00FF23D2"/>
    <w:rsid w:val="00FF26B6"/>
    <w:rsid w:val="00FF2706"/>
    <w:rsid w:val="00FF30D9"/>
    <w:rsid w:val="00FF3BFD"/>
    <w:rsid w:val="00FF4C0D"/>
    <w:rsid w:val="00FF5720"/>
    <w:rsid w:val="00FF5BC3"/>
    <w:rsid w:val="00FF5F0F"/>
    <w:rsid w:val="00FF5F21"/>
    <w:rsid w:val="00FF672C"/>
    <w:rsid w:val="00FF6CE8"/>
    <w:rsid w:val="00FF6FA3"/>
    <w:rsid w:val="00FF70F7"/>
    <w:rsid w:val="00FF736C"/>
    <w:rsid w:val="00FF7809"/>
    <w:rsid w:val="00FF7DE3"/>
    <w:rsid w:val="00FF7E7A"/>
    <w:rsid w:val="0195A784"/>
    <w:rsid w:val="02E00CC7"/>
    <w:rsid w:val="02EF0184"/>
    <w:rsid w:val="05949A58"/>
    <w:rsid w:val="05CE5DDA"/>
    <w:rsid w:val="068180B2"/>
    <w:rsid w:val="06F2EAD6"/>
    <w:rsid w:val="083B5D5C"/>
    <w:rsid w:val="0A20F867"/>
    <w:rsid w:val="0DD1CDAE"/>
    <w:rsid w:val="11D8AD6D"/>
    <w:rsid w:val="12BD2B5C"/>
    <w:rsid w:val="13B8A34A"/>
    <w:rsid w:val="150CE66D"/>
    <w:rsid w:val="162BF7FB"/>
    <w:rsid w:val="19847BA5"/>
    <w:rsid w:val="1AB12077"/>
    <w:rsid w:val="1BC8113C"/>
    <w:rsid w:val="1F6456C2"/>
    <w:rsid w:val="2191434E"/>
    <w:rsid w:val="24F25BD3"/>
    <w:rsid w:val="27AF035E"/>
    <w:rsid w:val="288524C5"/>
    <w:rsid w:val="2A9299B1"/>
    <w:rsid w:val="2A9F4D8F"/>
    <w:rsid w:val="2C9FD333"/>
    <w:rsid w:val="2CAEC4AB"/>
    <w:rsid w:val="2D03CEC7"/>
    <w:rsid w:val="2E156D0D"/>
    <w:rsid w:val="2FA13238"/>
    <w:rsid w:val="334DE1A8"/>
    <w:rsid w:val="34381885"/>
    <w:rsid w:val="355780F3"/>
    <w:rsid w:val="3632BF24"/>
    <w:rsid w:val="365541BE"/>
    <w:rsid w:val="41B0ACBE"/>
    <w:rsid w:val="42143C44"/>
    <w:rsid w:val="43C37BEF"/>
    <w:rsid w:val="44787959"/>
    <w:rsid w:val="44B3CFC7"/>
    <w:rsid w:val="456479C7"/>
    <w:rsid w:val="45FD1148"/>
    <w:rsid w:val="46F222E3"/>
    <w:rsid w:val="4740420E"/>
    <w:rsid w:val="4C24C9D0"/>
    <w:rsid w:val="4F4B1F7B"/>
    <w:rsid w:val="4F58F84B"/>
    <w:rsid w:val="50C4A1AC"/>
    <w:rsid w:val="51A43C33"/>
    <w:rsid w:val="5B4D4623"/>
    <w:rsid w:val="5B6B9FC4"/>
    <w:rsid w:val="5FF153B7"/>
    <w:rsid w:val="60919BA8"/>
    <w:rsid w:val="634A05C3"/>
    <w:rsid w:val="64534CDE"/>
    <w:rsid w:val="64C046CA"/>
    <w:rsid w:val="66B34766"/>
    <w:rsid w:val="67D675C3"/>
    <w:rsid w:val="6861CE84"/>
    <w:rsid w:val="6C38FFD9"/>
    <w:rsid w:val="72B9C3D3"/>
    <w:rsid w:val="74D1AD21"/>
    <w:rsid w:val="77B234F8"/>
    <w:rsid w:val="7816C4E2"/>
    <w:rsid w:val="79B416D7"/>
    <w:rsid w:val="7AFB2892"/>
    <w:rsid w:val="7B0F470B"/>
    <w:rsid w:val="7C56C4B2"/>
    <w:rsid w:val="7F52F44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B4C96F"/>
  <w14:defaultImageDpi w14:val="330"/>
  <w15:docId w15:val="{56CB5A52-AADC-4B9D-9C71-A16B17F97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B096F"/>
    <w:pPr>
      <w:spacing w:line="480" w:lineRule="auto"/>
    </w:pPr>
    <w:rPr>
      <w:sz w:val="24"/>
      <w:szCs w:val="24"/>
      <w:lang w:val="en-US"/>
    </w:rPr>
  </w:style>
  <w:style w:type="paragraph" w:styleId="Heading1">
    <w:name w:val="heading 1"/>
    <w:basedOn w:val="Normal"/>
    <w:next w:val="Paragraph"/>
    <w:link w:val="Heading1Char"/>
    <w:qFormat/>
    <w:rsid w:val="00AE1ED4"/>
    <w:pPr>
      <w:keepNext/>
      <w:spacing w:before="360" w:after="60" w:line="360" w:lineRule="auto"/>
      <w:ind w:right="567"/>
      <w:contextualSpacing/>
      <w:outlineLvl w:val="0"/>
    </w:pPr>
    <w:rPr>
      <w:rFonts w:cs="Arial"/>
      <w:b/>
      <w:bCs/>
      <w:kern w:val="32"/>
      <w:szCs w:val="32"/>
    </w:rPr>
  </w:style>
  <w:style w:type="paragraph" w:styleId="Heading2">
    <w:name w:val="heading 2"/>
    <w:basedOn w:val="Normal"/>
    <w:next w:val="Paragraph"/>
    <w:link w:val="Heading2Char"/>
    <w:qFormat/>
    <w:rsid w:val="008D07FB"/>
    <w:pPr>
      <w:keepNext/>
      <w:spacing w:before="360" w:after="60" w:line="360" w:lineRule="auto"/>
      <w:ind w:right="567"/>
      <w:contextualSpacing/>
      <w:outlineLvl w:val="1"/>
    </w:pPr>
    <w:rPr>
      <w:rFonts w:cs="Arial"/>
      <w:b/>
      <w:bCs/>
      <w:i/>
      <w:iCs/>
      <w:szCs w:val="28"/>
    </w:rPr>
  </w:style>
  <w:style w:type="paragraph" w:styleId="Heading3">
    <w:name w:val="heading 3"/>
    <w:basedOn w:val="Normal"/>
    <w:next w:val="Paragraph"/>
    <w:link w:val="Heading3Char"/>
    <w:qFormat/>
    <w:rsid w:val="00DF7EE2"/>
    <w:pPr>
      <w:keepNext/>
      <w:spacing w:before="360" w:after="60" w:line="360" w:lineRule="auto"/>
      <w:ind w:right="567"/>
      <w:contextualSpacing/>
      <w:outlineLvl w:val="2"/>
    </w:pPr>
    <w:rPr>
      <w:rFonts w:cs="Arial"/>
      <w:bCs/>
      <w:i/>
      <w:szCs w:val="26"/>
    </w:rPr>
  </w:style>
  <w:style w:type="paragraph" w:styleId="Heading4">
    <w:name w:val="heading 4"/>
    <w:basedOn w:val="Paragraph"/>
    <w:next w:val="Newparagraph"/>
    <w:link w:val="Heading4Char"/>
    <w:rsid w:val="00F43B9D"/>
    <w:pPr>
      <w:spacing w:before="360"/>
      <w:outlineLvl w:val="3"/>
    </w:pPr>
    <w:rPr>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rticletitle">
    <w:name w:val="Article title"/>
    <w:basedOn w:val="Normal"/>
    <w:next w:val="Normal"/>
    <w:qFormat/>
    <w:rsid w:val="0024692A"/>
    <w:pPr>
      <w:spacing w:after="120" w:line="360" w:lineRule="auto"/>
    </w:pPr>
    <w:rPr>
      <w:b/>
      <w:sz w:val="28"/>
    </w:rPr>
  </w:style>
  <w:style w:type="paragraph" w:customStyle="1" w:styleId="Authornames">
    <w:name w:val="Author names"/>
    <w:basedOn w:val="Normal"/>
    <w:next w:val="Normal"/>
    <w:qFormat/>
    <w:rsid w:val="00F04900"/>
    <w:pPr>
      <w:spacing w:before="240" w:line="360" w:lineRule="auto"/>
    </w:pPr>
    <w:rPr>
      <w:sz w:val="28"/>
    </w:rPr>
  </w:style>
  <w:style w:type="paragraph" w:customStyle="1" w:styleId="Affiliation">
    <w:name w:val="Affiliation"/>
    <w:basedOn w:val="Normal"/>
    <w:qFormat/>
    <w:rsid w:val="00F04900"/>
    <w:pPr>
      <w:spacing w:before="240" w:line="360" w:lineRule="auto"/>
    </w:pPr>
    <w:rPr>
      <w:i/>
    </w:rPr>
  </w:style>
  <w:style w:type="paragraph" w:customStyle="1" w:styleId="Receiveddates">
    <w:name w:val="Received dates"/>
    <w:basedOn w:val="Affiliation"/>
    <w:next w:val="Normal"/>
    <w:qFormat/>
    <w:rsid w:val="00CC474B"/>
  </w:style>
  <w:style w:type="paragraph" w:customStyle="1" w:styleId="Abstract">
    <w:name w:val="Abstract"/>
    <w:basedOn w:val="Normal"/>
    <w:next w:val="Keywords"/>
    <w:qFormat/>
    <w:rsid w:val="00310E13"/>
    <w:pPr>
      <w:spacing w:before="360" w:after="300" w:line="360" w:lineRule="auto"/>
      <w:ind w:left="720" w:right="567"/>
    </w:pPr>
    <w:rPr>
      <w:sz w:val="22"/>
    </w:rPr>
  </w:style>
  <w:style w:type="paragraph" w:customStyle="1" w:styleId="Keywords">
    <w:name w:val="Keywords"/>
    <w:basedOn w:val="Normal"/>
    <w:next w:val="Paragraph"/>
    <w:qFormat/>
    <w:rsid w:val="00BB1270"/>
    <w:pPr>
      <w:spacing w:before="240" w:after="240" w:line="360" w:lineRule="auto"/>
      <w:ind w:left="720" w:right="567"/>
    </w:pPr>
    <w:rPr>
      <w:sz w:val="22"/>
    </w:rPr>
  </w:style>
  <w:style w:type="paragraph" w:customStyle="1" w:styleId="Correspondencedetails">
    <w:name w:val="Correspondence details"/>
    <w:basedOn w:val="Normal"/>
    <w:qFormat/>
    <w:rsid w:val="00F04900"/>
    <w:pPr>
      <w:spacing w:before="240" w:line="360" w:lineRule="auto"/>
    </w:pPr>
  </w:style>
  <w:style w:type="paragraph" w:customStyle="1" w:styleId="Displayedquotation">
    <w:name w:val="Displayed quotation"/>
    <w:basedOn w:val="Normal"/>
    <w:qFormat/>
    <w:rsid w:val="00731835"/>
    <w:pPr>
      <w:tabs>
        <w:tab w:val="left" w:pos="1077"/>
        <w:tab w:val="left" w:pos="1440"/>
        <w:tab w:val="left" w:pos="1797"/>
        <w:tab w:val="left" w:pos="2155"/>
        <w:tab w:val="left" w:pos="2512"/>
      </w:tabs>
      <w:spacing w:before="240" w:after="360" w:line="360" w:lineRule="auto"/>
      <w:ind w:left="709" w:right="425"/>
      <w:contextualSpacing/>
    </w:pPr>
    <w:rPr>
      <w:sz w:val="22"/>
    </w:rPr>
  </w:style>
  <w:style w:type="paragraph" w:customStyle="1" w:styleId="Numberedlist">
    <w:name w:val="Numbered list"/>
    <w:basedOn w:val="Paragraph"/>
    <w:next w:val="Paragraph"/>
    <w:qFormat/>
    <w:rsid w:val="00D80284"/>
    <w:pPr>
      <w:widowControl/>
      <w:numPr>
        <w:numId w:val="24"/>
      </w:numPr>
      <w:spacing w:after="240"/>
      <w:contextualSpacing/>
    </w:pPr>
  </w:style>
  <w:style w:type="paragraph" w:customStyle="1" w:styleId="Displayedequation">
    <w:name w:val="Displayed equation"/>
    <w:basedOn w:val="Normal"/>
    <w:next w:val="Paragraph"/>
    <w:qFormat/>
    <w:rsid w:val="00EF0F45"/>
    <w:pPr>
      <w:tabs>
        <w:tab w:val="center" w:pos="4253"/>
        <w:tab w:val="right" w:pos="8222"/>
      </w:tabs>
      <w:spacing w:before="240" w:after="240"/>
      <w:jc w:val="center"/>
    </w:pPr>
  </w:style>
  <w:style w:type="paragraph" w:customStyle="1" w:styleId="Acknowledgements">
    <w:name w:val="Acknowledgements"/>
    <w:basedOn w:val="Normal"/>
    <w:next w:val="Normal"/>
    <w:qFormat/>
    <w:rsid w:val="00D379A3"/>
    <w:pPr>
      <w:spacing w:before="120" w:line="360" w:lineRule="auto"/>
    </w:pPr>
    <w:rPr>
      <w:sz w:val="22"/>
    </w:rPr>
  </w:style>
  <w:style w:type="paragraph" w:customStyle="1" w:styleId="Tabletitle">
    <w:name w:val="Table title"/>
    <w:basedOn w:val="Normal"/>
    <w:next w:val="Normal"/>
    <w:qFormat/>
    <w:rsid w:val="0031686C"/>
    <w:pPr>
      <w:spacing w:before="240" w:line="360" w:lineRule="auto"/>
    </w:pPr>
  </w:style>
  <w:style w:type="paragraph" w:customStyle="1" w:styleId="Figurecaption">
    <w:name w:val="Figure caption"/>
    <w:basedOn w:val="Normal"/>
    <w:next w:val="Normal"/>
    <w:qFormat/>
    <w:rsid w:val="0031686C"/>
    <w:pPr>
      <w:spacing w:before="240" w:line="360" w:lineRule="auto"/>
    </w:pPr>
  </w:style>
  <w:style w:type="paragraph" w:customStyle="1" w:styleId="Footnotes">
    <w:name w:val="Footnotes"/>
    <w:basedOn w:val="Normal"/>
    <w:qFormat/>
    <w:rsid w:val="006C6936"/>
    <w:pPr>
      <w:spacing w:before="120" w:line="360" w:lineRule="auto"/>
      <w:ind w:left="482" w:hanging="482"/>
      <w:contextualSpacing/>
    </w:pPr>
    <w:rPr>
      <w:sz w:val="22"/>
    </w:rPr>
  </w:style>
  <w:style w:type="paragraph" w:customStyle="1" w:styleId="Notesoncontributors">
    <w:name w:val="Notes on contributors"/>
    <w:basedOn w:val="Normal"/>
    <w:qFormat/>
    <w:rsid w:val="00F04900"/>
    <w:pPr>
      <w:spacing w:before="240" w:line="360" w:lineRule="auto"/>
    </w:pPr>
    <w:rPr>
      <w:sz w:val="22"/>
    </w:rPr>
  </w:style>
  <w:style w:type="paragraph" w:customStyle="1" w:styleId="Normalparagraphstyle">
    <w:name w:val="Normal paragraph style"/>
    <w:basedOn w:val="Normal"/>
    <w:next w:val="Normal"/>
    <w:rsid w:val="00562DEF"/>
  </w:style>
  <w:style w:type="paragraph" w:customStyle="1" w:styleId="Paragraph">
    <w:name w:val="Paragraph"/>
    <w:basedOn w:val="Normal"/>
    <w:next w:val="Newparagraph"/>
    <w:qFormat/>
    <w:rsid w:val="001B7681"/>
    <w:pPr>
      <w:widowControl w:val="0"/>
      <w:spacing w:before="240"/>
    </w:pPr>
  </w:style>
  <w:style w:type="paragraph" w:customStyle="1" w:styleId="Newparagraph">
    <w:name w:val="New paragraph"/>
    <w:basedOn w:val="Normal"/>
    <w:qFormat/>
    <w:rsid w:val="00AE2F8D"/>
    <w:pPr>
      <w:ind w:firstLine="720"/>
    </w:pPr>
  </w:style>
  <w:style w:type="paragraph" w:styleId="NormalIndent">
    <w:name w:val="Normal Indent"/>
    <w:basedOn w:val="Normal"/>
    <w:rsid w:val="00526454"/>
    <w:pPr>
      <w:ind w:left="720"/>
    </w:pPr>
  </w:style>
  <w:style w:type="paragraph" w:customStyle="1" w:styleId="References">
    <w:name w:val="References"/>
    <w:basedOn w:val="Normal"/>
    <w:qFormat/>
    <w:rsid w:val="002C53EE"/>
    <w:pPr>
      <w:spacing w:before="120" w:line="360" w:lineRule="auto"/>
      <w:ind w:left="720" w:hanging="720"/>
      <w:contextualSpacing/>
    </w:pPr>
  </w:style>
  <w:style w:type="paragraph" w:customStyle="1" w:styleId="Subjectcodes">
    <w:name w:val="Subject codes"/>
    <w:basedOn w:val="Keywords"/>
    <w:next w:val="Paragraph"/>
    <w:qFormat/>
    <w:rsid w:val="0000681B"/>
  </w:style>
  <w:style w:type="character" w:customStyle="1" w:styleId="Heading2Char">
    <w:name w:val="Heading 2 Char"/>
    <w:basedOn w:val="DefaultParagraphFont"/>
    <w:link w:val="Heading2"/>
    <w:rsid w:val="008D07FB"/>
    <w:rPr>
      <w:rFonts w:cs="Arial"/>
      <w:b/>
      <w:bCs/>
      <w:i/>
      <w:iCs/>
      <w:sz w:val="24"/>
      <w:szCs w:val="28"/>
    </w:rPr>
  </w:style>
  <w:style w:type="character" w:customStyle="1" w:styleId="Heading1Char">
    <w:name w:val="Heading 1 Char"/>
    <w:basedOn w:val="DefaultParagraphFont"/>
    <w:link w:val="Heading1"/>
    <w:rsid w:val="00AE1ED4"/>
    <w:rPr>
      <w:rFonts w:cs="Arial"/>
      <w:b/>
      <w:bCs/>
      <w:kern w:val="32"/>
      <w:sz w:val="24"/>
      <w:szCs w:val="32"/>
    </w:rPr>
  </w:style>
  <w:style w:type="character" w:customStyle="1" w:styleId="Heading3Char">
    <w:name w:val="Heading 3 Char"/>
    <w:basedOn w:val="DefaultParagraphFont"/>
    <w:link w:val="Heading3"/>
    <w:rsid w:val="00DF7EE2"/>
    <w:rPr>
      <w:rFonts w:eastAsia="Times New Roman" w:cs="Arial"/>
      <w:bCs/>
      <w:i/>
      <w:sz w:val="24"/>
      <w:szCs w:val="26"/>
      <w:lang w:eastAsia="en-GB"/>
    </w:rPr>
  </w:style>
  <w:style w:type="paragraph" w:customStyle="1" w:styleId="Bulletedlist">
    <w:name w:val="Bulleted list"/>
    <w:basedOn w:val="Paragraph"/>
    <w:next w:val="Paragraph"/>
    <w:qFormat/>
    <w:rsid w:val="004E0338"/>
    <w:pPr>
      <w:widowControl/>
      <w:numPr>
        <w:numId w:val="28"/>
      </w:numPr>
      <w:spacing w:after="240"/>
      <w:contextualSpacing/>
    </w:pPr>
  </w:style>
  <w:style w:type="paragraph" w:styleId="FootnoteText">
    <w:name w:val="footnote text"/>
    <w:basedOn w:val="Normal"/>
    <w:link w:val="FootnoteTextChar"/>
    <w:autoRedefine/>
    <w:rsid w:val="00A4366F"/>
    <w:pPr>
      <w:spacing w:line="240" w:lineRule="auto"/>
      <w:ind w:left="284" w:hanging="284"/>
    </w:pPr>
    <w:rPr>
      <w:sz w:val="20"/>
      <w:szCs w:val="18"/>
    </w:rPr>
  </w:style>
  <w:style w:type="character" w:customStyle="1" w:styleId="FootnoteTextChar">
    <w:name w:val="Footnote Text Char"/>
    <w:basedOn w:val="DefaultParagraphFont"/>
    <w:link w:val="FootnoteText"/>
    <w:rsid w:val="00A4366F"/>
    <w:rPr>
      <w:szCs w:val="18"/>
      <w:lang w:val="en-US"/>
    </w:rPr>
  </w:style>
  <w:style w:type="character" w:styleId="FootnoteReference">
    <w:name w:val="footnote reference"/>
    <w:basedOn w:val="DefaultParagraphFont"/>
    <w:rsid w:val="00AF2C92"/>
    <w:rPr>
      <w:vertAlign w:val="superscript"/>
    </w:rPr>
  </w:style>
  <w:style w:type="paragraph" w:styleId="EndnoteText">
    <w:name w:val="endnote text"/>
    <w:basedOn w:val="Normal"/>
    <w:link w:val="EndnoteTextChar"/>
    <w:autoRedefine/>
    <w:rsid w:val="006C19B2"/>
    <w:pPr>
      <w:ind w:left="284" w:hanging="284"/>
    </w:pPr>
    <w:rPr>
      <w:sz w:val="22"/>
      <w:szCs w:val="20"/>
    </w:rPr>
  </w:style>
  <w:style w:type="character" w:customStyle="1" w:styleId="EndnoteTextChar">
    <w:name w:val="Endnote Text Char"/>
    <w:basedOn w:val="DefaultParagraphFont"/>
    <w:link w:val="EndnoteText"/>
    <w:rsid w:val="006C19B2"/>
    <w:rPr>
      <w:sz w:val="22"/>
    </w:rPr>
  </w:style>
  <w:style w:type="character" w:styleId="EndnoteReference">
    <w:name w:val="endnote reference"/>
    <w:basedOn w:val="DefaultParagraphFont"/>
    <w:rsid w:val="00EC571B"/>
    <w:rPr>
      <w:vertAlign w:val="superscript"/>
    </w:rPr>
  </w:style>
  <w:style w:type="character" w:customStyle="1" w:styleId="Heading4Char">
    <w:name w:val="Heading 4 Char"/>
    <w:basedOn w:val="DefaultParagraphFont"/>
    <w:link w:val="Heading4"/>
    <w:rsid w:val="00F43B9D"/>
    <w:rPr>
      <w:bCs/>
      <w:sz w:val="24"/>
      <w:szCs w:val="28"/>
    </w:rPr>
  </w:style>
  <w:style w:type="paragraph" w:styleId="Header">
    <w:name w:val="header"/>
    <w:basedOn w:val="Normal"/>
    <w:link w:val="HeaderChar"/>
    <w:rsid w:val="003F193A"/>
    <w:pPr>
      <w:tabs>
        <w:tab w:val="center" w:pos="4320"/>
        <w:tab w:val="right" w:pos="8640"/>
      </w:tabs>
      <w:spacing w:after="120" w:line="240" w:lineRule="auto"/>
      <w:contextualSpacing/>
    </w:pPr>
  </w:style>
  <w:style w:type="character" w:customStyle="1" w:styleId="HeaderChar">
    <w:name w:val="Header Char"/>
    <w:basedOn w:val="DefaultParagraphFont"/>
    <w:link w:val="Header"/>
    <w:rsid w:val="003F193A"/>
    <w:rPr>
      <w:rFonts w:eastAsia="Times New Roman"/>
      <w:sz w:val="24"/>
      <w:szCs w:val="24"/>
      <w:lang w:eastAsia="en-GB"/>
    </w:rPr>
  </w:style>
  <w:style w:type="paragraph" w:styleId="Footer">
    <w:name w:val="footer"/>
    <w:basedOn w:val="Normal"/>
    <w:link w:val="FooterChar"/>
    <w:rsid w:val="00AE6A21"/>
    <w:pPr>
      <w:tabs>
        <w:tab w:val="center" w:pos="4320"/>
        <w:tab w:val="right" w:pos="8640"/>
      </w:tabs>
      <w:spacing w:before="240" w:line="240" w:lineRule="auto"/>
      <w:contextualSpacing/>
    </w:pPr>
  </w:style>
  <w:style w:type="character" w:customStyle="1" w:styleId="FooterChar">
    <w:name w:val="Footer Char"/>
    <w:basedOn w:val="DefaultParagraphFont"/>
    <w:link w:val="Footer"/>
    <w:rsid w:val="00AE6A21"/>
    <w:rPr>
      <w:sz w:val="24"/>
      <w:szCs w:val="24"/>
    </w:rPr>
  </w:style>
  <w:style w:type="paragraph" w:customStyle="1" w:styleId="Heading4Paragraph">
    <w:name w:val="Heading 4 + Paragraph"/>
    <w:basedOn w:val="Paragraph"/>
    <w:next w:val="Newparagraph"/>
    <w:qFormat/>
    <w:rsid w:val="00AE1ED4"/>
    <w:pPr>
      <w:widowControl/>
      <w:spacing w:before="360"/>
    </w:pPr>
  </w:style>
  <w:style w:type="paragraph" w:styleId="Bibliography">
    <w:name w:val="Bibliography"/>
    <w:basedOn w:val="Normal"/>
    <w:next w:val="Normal"/>
    <w:unhideWhenUsed/>
    <w:rsid w:val="007964BA"/>
    <w:pPr>
      <w:spacing w:line="240" w:lineRule="auto"/>
      <w:ind w:left="720" w:hanging="720"/>
    </w:pPr>
  </w:style>
  <w:style w:type="paragraph" w:styleId="Caption">
    <w:name w:val="caption"/>
    <w:basedOn w:val="Normal"/>
    <w:next w:val="Normal"/>
    <w:unhideWhenUsed/>
    <w:rsid w:val="005D605E"/>
    <w:pPr>
      <w:spacing w:after="200" w:line="240" w:lineRule="auto"/>
    </w:pPr>
    <w:rPr>
      <w:i/>
      <w:iCs/>
      <w:color w:val="1F497D" w:themeColor="text2"/>
      <w:sz w:val="18"/>
      <w:szCs w:val="18"/>
    </w:rPr>
  </w:style>
  <w:style w:type="table" w:styleId="TableGrid">
    <w:name w:val="Table Grid"/>
    <w:basedOn w:val="TableNormal"/>
    <w:rsid w:val="00AC71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semiHidden/>
    <w:rsid w:val="00EB34AC"/>
    <w:rPr>
      <w:sz w:val="24"/>
      <w:szCs w:val="24"/>
    </w:rPr>
  </w:style>
  <w:style w:type="character" w:styleId="CommentReference">
    <w:name w:val="annotation reference"/>
    <w:basedOn w:val="DefaultParagraphFont"/>
    <w:semiHidden/>
    <w:unhideWhenUsed/>
    <w:rsid w:val="00FF5F21"/>
    <w:rPr>
      <w:sz w:val="16"/>
      <w:szCs w:val="16"/>
    </w:rPr>
  </w:style>
  <w:style w:type="paragraph" w:styleId="CommentText">
    <w:name w:val="annotation text"/>
    <w:basedOn w:val="Normal"/>
    <w:link w:val="CommentTextChar"/>
    <w:unhideWhenUsed/>
    <w:rsid w:val="00FF5F21"/>
    <w:pPr>
      <w:spacing w:line="240" w:lineRule="auto"/>
    </w:pPr>
    <w:rPr>
      <w:sz w:val="20"/>
      <w:szCs w:val="20"/>
    </w:rPr>
  </w:style>
  <w:style w:type="character" w:customStyle="1" w:styleId="CommentTextChar">
    <w:name w:val="Comment Text Char"/>
    <w:basedOn w:val="DefaultParagraphFont"/>
    <w:link w:val="CommentText"/>
    <w:rsid w:val="00FF5F21"/>
  </w:style>
  <w:style w:type="paragraph" w:styleId="CommentSubject">
    <w:name w:val="annotation subject"/>
    <w:basedOn w:val="CommentText"/>
    <w:next w:val="CommentText"/>
    <w:link w:val="CommentSubjectChar"/>
    <w:semiHidden/>
    <w:unhideWhenUsed/>
    <w:rsid w:val="00FF5F21"/>
    <w:rPr>
      <w:b/>
      <w:bCs/>
    </w:rPr>
  </w:style>
  <w:style w:type="character" w:customStyle="1" w:styleId="CommentSubjectChar">
    <w:name w:val="Comment Subject Char"/>
    <w:basedOn w:val="CommentTextChar"/>
    <w:link w:val="CommentSubject"/>
    <w:semiHidden/>
    <w:rsid w:val="00FF5F21"/>
    <w:rPr>
      <w:b/>
      <w:bCs/>
    </w:rPr>
  </w:style>
  <w:style w:type="character" w:styleId="Hyperlink">
    <w:name w:val="Hyperlink"/>
    <w:basedOn w:val="DefaultParagraphFont"/>
    <w:unhideWhenUsed/>
    <w:rsid w:val="00002331"/>
    <w:rPr>
      <w:color w:val="0000FF" w:themeColor="hyperlink"/>
      <w:u w:val="single"/>
    </w:rPr>
  </w:style>
  <w:style w:type="character" w:styleId="UnresolvedMention">
    <w:name w:val="Unresolved Mention"/>
    <w:basedOn w:val="DefaultParagraphFont"/>
    <w:uiPriority w:val="99"/>
    <w:semiHidden/>
    <w:unhideWhenUsed/>
    <w:rsid w:val="00002331"/>
    <w:rPr>
      <w:color w:val="605E5C"/>
      <w:shd w:val="clear" w:color="auto" w:fill="E1DFDD"/>
    </w:rPr>
  </w:style>
  <w:style w:type="character" w:styleId="Mention">
    <w:name w:val="Mention"/>
    <w:basedOn w:val="DefaultParagraphFont"/>
    <w:uiPriority w:val="99"/>
    <w:unhideWhenUsed/>
    <w:rsid w:val="007A7B1B"/>
    <w:rPr>
      <w:color w:val="2B579A"/>
      <w:shd w:val="clear" w:color="auto" w:fill="E1DFDD"/>
    </w:rPr>
  </w:style>
  <w:style w:type="character" w:styleId="LineNumber">
    <w:name w:val="line number"/>
    <w:basedOn w:val="DefaultParagraphFont"/>
    <w:semiHidden/>
    <w:unhideWhenUsed/>
    <w:rsid w:val="00E91F27"/>
  </w:style>
  <w:style w:type="paragraph" w:styleId="NormalWeb">
    <w:name w:val="Normal (Web)"/>
    <w:basedOn w:val="Normal"/>
    <w:semiHidden/>
    <w:unhideWhenUsed/>
    <w:rsid w:val="00EC6D67"/>
  </w:style>
  <w:style w:type="paragraph" w:styleId="ListParagraph">
    <w:name w:val="List Paragraph"/>
    <w:basedOn w:val="Normal"/>
    <w:uiPriority w:val="34"/>
    <w:qFormat/>
    <w:rsid w:val="00056D9C"/>
    <w:pPr>
      <w:ind w:left="720"/>
      <w:contextualSpacing/>
    </w:pPr>
  </w:style>
  <w:style w:type="paragraph" w:styleId="Date">
    <w:name w:val="Date"/>
    <w:basedOn w:val="Normal"/>
    <w:next w:val="Normal"/>
    <w:link w:val="DateChar"/>
    <w:rsid w:val="00494CC2"/>
  </w:style>
  <w:style w:type="character" w:customStyle="1" w:styleId="DateChar">
    <w:name w:val="Date Char"/>
    <w:basedOn w:val="DefaultParagraphFont"/>
    <w:link w:val="Date"/>
    <w:rsid w:val="00494CC2"/>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543407">
      <w:bodyDiv w:val="1"/>
      <w:marLeft w:val="0"/>
      <w:marRight w:val="0"/>
      <w:marTop w:val="0"/>
      <w:marBottom w:val="0"/>
      <w:divBdr>
        <w:top w:val="none" w:sz="0" w:space="0" w:color="auto"/>
        <w:left w:val="none" w:sz="0" w:space="0" w:color="auto"/>
        <w:bottom w:val="none" w:sz="0" w:space="0" w:color="auto"/>
        <w:right w:val="none" w:sz="0" w:space="0" w:color="auto"/>
      </w:divBdr>
      <w:divsChild>
        <w:div w:id="376052284">
          <w:marLeft w:val="0"/>
          <w:marRight w:val="0"/>
          <w:marTop w:val="0"/>
          <w:marBottom w:val="0"/>
          <w:divBdr>
            <w:top w:val="none" w:sz="0" w:space="0" w:color="auto"/>
            <w:left w:val="none" w:sz="0" w:space="0" w:color="auto"/>
            <w:bottom w:val="none" w:sz="0" w:space="0" w:color="auto"/>
            <w:right w:val="none" w:sz="0" w:space="0" w:color="auto"/>
          </w:divBdr>
          <w:divsChild>
            <w:div w:id="211616655">
              <w:marLeft w:val="0"/>
              <w:marRight w:val="0"/>
              <w:marTop w:val="0"/>
              <w:marBottom w:val="0"/>
              <w:divBdr>
                <w:top w:val="none" w:sz="0" w:space="0" w:color="auto"/>
                <w:left w:val="none" w:sz="0" w:space="0" w:color="auto"/>
                <w:bottom w:val="none" w:sz="0" w:space="0" w:color="auto"/>
                <w:right w:val="none" w:sz="0" w:space="0" w:color="auto"/>
              </w:divBdr>
              <w:divsChild>
                <w:div w:id="80757481">
                  <w:marLeft w:val="0"/>
                  <w:marRight w:val="0"/>
                  <w:marTop w:val="0"/>
                  <w:marBottom w:val="0"/>
                  <w:divBdr>
                    <w:top w:val="none" w:sz="0" w:space="0" w:color="auto"/>
                    <w:left w:val="none" w:sz="0" w:space="0" w:color="auto"/>
                    <w:bottom w:val="none" w:sz="0" w:space="0" w:color="auto"/>
                    <w:right w:val="none" w:sz="0" w:space="0" w:color="auto"/>
                  </w:divBdr>
                  <w:divsChild>
                    <w:div w:id="296640682">
                      <w:marLeft w:val="0"/>
                      <w:marRight w:val="0"/>
                      <w:marTop w:val="0"/>
                      <w:marBottom w:val="0"/>
                      <w:divBdr>
                        <w:top w:val="none" w:sz="0" w:space="0" w:color="auto"/>
                        <w:left w:val="none" w:sz="0" w:space="0" w:color="auto"/>
                        <w:bottom w:val="none" w:sz="0" w:space="0" w:color="auto"/>
                        <w:right w:val="none" w:sz="0" w:space="0" w:color="auto"/>
                      </w:divBdr>
                      <w:divsChild>
                        <w:div w:id="356345603">
                          <w:marLeft w:val="0"/>
                          <w:marRight w:val="0"/>
                          <w:marTop w:val="0"/>
                          <w:marBottom w:val="0"/>
                          <w:divBdr>
                            <w:top w:val="none" w:sz="0" w:space="0" w:color="auto"/>
                            <w:left w:val="none" w:sz="0" w:space="0" w:color="auto"/>
                            <w:bottom w:val="none" w:sz="0" w:space="0" w:color="auto"/>
                            <w:right w:val="none" w:sz="0" w:space="0" w:color="auto"/>
                          </w:divBdr>
                          <w:divsChild>
                            <w:div w:id="146296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781517">
      <w:bodyDiv w:val="1"/>
      <w:marLeft w:val="0"/>
      <w:marRight w:val="0"/>
      <w:marTop w:val="0"/>
      <w:marBottom w:val="0"/>
      <w:divBdr>
        <w:top w:val="none" w:sz="0" w:space="0" w:color="auto"/>
        <w:left w:val="none" w:sz="0" w:space="0" w:color="auto"/>
        <w:bottom w:val="none" w:sz="0" w:space="0" w:color="auto"/>
        <w:right w:val="none" w:sz="0" w:space="0" w:color="auto"/>
      </w:divBdr>
    </w:div>
    <w:div w:id="172494740">
      <w:bodyDiv w:val="1"/>
      <w:marLeft w:val="0"/>
      <w:marRight w:val="0"/>
      <w:marTop w:val="0"/>
      <w:marBottom w:val="0"/>
      <w:divBdr>
        <w:top w:val="none" w:sz="0" w:space="0" w:color="auto"/>
        <w:left w:val="none" w:sz="0" w:space="0" w:color="auto"/>
        <w:bottom w:val="none" w:sz="0" w:space="0" w:color="auto"/>
        <w:right w:val="none" w:sz="0" w:space="0" w:color="auto"/>
      </w:divBdr>
    </w:div>
    <w:div w:id="335503095">
      <w:bodyDiv w:val="1"/>
      <w:marLeft w:val="0"/>
      <w:marRight w:val="0"/>
      <w:marTop w:val="0"/>
      <w:marBottom w:val="0"/>
      <w:divBdr>
        <w:top w:val="none" w:sz="0" w:space="0" w:color="auto"/>
        <w:left w:val="none" w:sz="0" w:space="0" w:color="auto"/>
        <w:bottom w:val="none" w:sz="0" w:space="0" w:color="auto"/>
        <w:right w:val="none" w:sz="0" w:space="0" w:color="auto"/>
      </w:divBdr>
    </w:div>
    <w:div w:id="493381492">
      <w:bodyDiv w:val="1"/>
      <w:marLeft w:val="0"/>
      <w:marRight w:val="0"/>
      <w:marTop w:val="0"/>
      <w:marBottom w:val="0"/>
      <w:divBdr>
        <w:top w:val="none" w:sz="0" w:space="0" w:color="auto"/>
        <w:left w:val="none" w:sz="0" w:space="0" w:color="auto"/>
        <w:bottom w:val="none" w:sz="0" w:space="0" w:color="auto"/>
        <w:right w:val="none" w:sz="0" w:space="0" w:color="auto"/>
      </w:divBdr>
      <w:divsChild>
        <w:div w:id="160046770">
          <w:marLeft w:val="0"/>
          <w:marRight w:val="0"/>
          <w:marTop w:val="0"/>
          <w:marBottom w:val="0"/>
          <w:divBdr>
            <w:top w:val="none" w:sz="0" w:space="0" w:color="auto"/>
            <w:left w:val="none" w:sz="0" w:space="0" w:color="auto"/>
            <w:bottom w:val="none" w:sz="0" w:space="0" w:color="auto"/>
            <w:right w:val="none" w:sz="0" w:space="0" w:color="auto"/>
          </w:divBdr>
          <w:divsChild>
            <w:div w:id="2144343465">
              <w:marLeft w:val="0"/>
              <w:marRight w:val="0"/>
              <w:marTop w:val="0"/>
              <w:marBottom w:val="0"/>
              <w:divBdr>
                <w:top w:val="none" w:sz="0" w:space="0" w:color="auto"/>
                <w:left w:val="none" w:sz="0" w:space="0" w:color="auto"/>
                <w:bottom w:val="none" w:sz="0" w:space="0" w:color="auto"/>
                <w:right w:val="none" w:sz="0" w:space="0" w:color="auto"/>
              </w:divBdr>
              <w:divsChild>
                <w:div w:id="1782454240">
                  <w:marLeft w:val="0"/>
                  <w:marRight w:val="0"/>
                  <w:marTop w:val="0"/>
                  <w:marBottom w:val="0"/>
                  <w:divBdr>
                    <w:top w:val="none" w:sz="0" w:space="0" w:color="auto"/>
                    <w:left w:val="none" w:sz="0" w:space="0" w:color="auto"/>
                    <w:bottom w:val="none" w:sz="0" w:space="0" w:color="auto"/>
                    <w:right w:val="none" w:sz="0" w:space="0" w:color="auto"/>
                  </w:divBdr>
                  <w:divsChild>
                    <w:div w:id="474684060">
                      <w:marLeft w:val="0"/>
                      <w:marRight w:val="0"/>
                      <w:marTop w:val="0"/>
                      <w:marBottom w:val="0"/>
                      <w:divBdr>
                        <w:top w:val="none" w:sz="0" w:space="0" w:color="auto"/>
                        <w:left w:val="none" w:sz="0" w:space="0" w:color="auto"/>
                        <w:bottom w:val="none" w:sz="0" w:space="0" w:color="auto"/>
                        <w:right w:val="none" w:sz="0" w:space="0" w:color="auto"/>
                      </w:divBdr>
                      <w:divsChild>
                        <w:div w:id="1979603988">
                          <w:marLeft w:val="0"/>
                          <w:marRight w:val="0"/>
                          <w:marTop w:val="0"/>
                          <w:marBottom w:val="0"/>
                          <w:divBdr>
                            <w:top w:val="none" w:sz="0" w:space="0" w:color="auto"/>
                            <w:left w:val="none" w:sz="0" w:space="0" w:color="auto"/>
                            <w:bottom w:val="none" w:sz="0" w:space="0" w:color="auto"/>
                            <w:right w:val="none" w:sz="0" w:space="0" w:color="auto"/>
                          </w:divBdr>
                          <w:divsChild>
                            <w:div w:id="55374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5260618">
      <w:bodyDiv w:val="1"/>
      <w:marLeft w:val="0"/>
      <w:marRight w:val="0"/>
      <w:marTop w:val="0"/>
      <w:marBottom w:val="0"/>
      <w:divBdr>
        <w:top w:val="none" w:sz="0" w:space="0" w:color="auto"/>
        <w:left w:val="none" w:sz="0" w:space="0" w:color="auto"/>
        <w:bottom w:val="none" w:sz="0" w:space="0" w:color="auto"/>
        <w:right w:val="none" w:sz="0" w:space="0" w:color="auto"/>
      </w:divBdr>
    </w:div>
    <w:div w:id="816384406">
      <w:bodyDiv w:val="1"/>
      <w:marLeft w:val="0"/>
      <w:marRight w:val="0"/>
      <w:marTop w:val="0"/>
      <w:marBottom w:val="0"/>
      <w:divBdr>
        <w:top w:val="none" w:sz="0" w:space="0" w:color="auto"/>
        <w:left w:val="none" w:sz="0" w:space="0" w:color="auto"/>
        <w:bottom w:val="none" w:sz="0" w:space="0" w:color="auto"/>
        <w:right w:val="none" w:sz="0" w:space="0" w:color="auto"/>
      </w:divBdr>
    </w:div>
    <w:div w:id="816531059">
      <w:bodyDiv w:val="1"/>
      <w:marLeft w:val="0"/>
      <w:marRight w:val="0"/>
      <w:marTop w:val="0"/>
      <w:marBottom w:val="0"/>
      <w:divBdr>
        <w:top w:val="none" w:sz="0" w:space="0" w:color="auto"/>
        <w:left w:val="none" w:sz="0" w:space="0" w:color="auto"/>
        <w:bottom w:val="none" w:sz="0" w:space="0" w:color="auto"/>
        <w:right w:val="none" w:sz="0" w:space="0" w:color="auto"/>
      </w:divBdr>
    </w:div>
    <w:div w:id="909926053">
      <w:bodyDiv w:val="1"/>
      <w:marLeft w:val="0"/>
      <w:marRight w:val="0"/>
      <w:marTop w:val="0"/>
      <w:marBottom w:val="0"/>
      <w:divBdr>
        <w:top w:val="none" w:sz="0" w:space="0" w:color="auto"/>
        <w:left w:val="none" w:sz="0" w:space="0" w:color="auto"/>
        <w:bottom w:val="none" w:sz="0" w:space="0" w:color="auto"/>
        <w:right w:val="none" w:sz="0" w:space="0" w:color="auto"/>
      </w:divBdr>
    </w:div>
    <w:div w:id="919483043">
      <w:bodyDiv w:val="1"/>
      <w:marLeft w:val="0"/>
      <w:marRight w:val="0"/>
      <w:marTop w:val="0"/>
      <w:marBottom w:val="0"/>
      <w:divBdr>
        <w:top w:val="none" w:sz="0" w:space="0" w:color="auto"/>
        <w:left w:val="none" w:sz="0" w:space="0" w:color="auto"/>
        <w:bottom w:val="none" w:sz="0" w:space="0" w:color="auto"/>
        <w:right w:val="none" w:sz="0" w:space="0" w:color="auto"/>
      </w:divBdr>
    </w:div>
    <w:div w:id="1173950982">
      <w:bodyDiv w:val="1"/>
      <w:marLeft w:val="0"/>
      <w:marRight w:val="0"/>
      <w:marTop w:val="0"/>
      <w:marBottom w:val="0"/>
      <w:divBdr>
        <w:top w:val="none" w:sz="0" w:space="0" w:color="auto"/>
        <w:left w:val="none" w:sz="0" w:space="0" w:color="auto"/>
        <w:bottom w:val="none" w:sz="0" w:space="0" w:color="auto"/>
        <w:right w:val="none" w:sz="0" w:space="0" w:color="auto"/>
      </w:divBdr>
    </w:div>
    <w:div w:id="1213686521">
      <w:bodyDiv w:val="1"/>
      <w:marLeft w:val="0"/>
      <w:marRight w:val="0"/>
      <w:marTop w:val="0"/>
      <w:marBottom w:val="0"/>
      <w:divBdr>
        <w:top w:val="none" w:sz="0" w:space="0" w:color="auto"/>
        <w:left w:val="none" w:sz="0" w:space="0" w:color="auto"/>
        <w:bottom w:val="none" w:sz="0" w:space="0" w:color="auto"/>
        <w:right w:val="none" w:sz="0" w:space="0" w:color="auto"/>
      </w:divBdr>
    </w:div>
    <w:div w:id="1271862997">
      <w:bodyDiv w:val="1"/>
      <w:marLeft w:val="0"/>
      <w:marRight w:val="0"/>
      <w:marTop w:val="0"/>
      <w:marBottom w:val="0"/>
      <w:divBdr>
        <w:top w:val="none" w:sz="0" w:space="0" w:color="auto"/>
        <w:left w:val="none" w:sz="0" w:space="0" w:color="auto"/>
        <w:bottom w:val="none" w:sz="0" w:space="0" w:color="auto"/>
        <w:right w:val="none" w:sz="0" w:space="0" w:color="auto"/>
      </w:divBdr>
    </w:div>
    <w:div w:id="1278831350">
      <w:bodyDiv w:val="1"/>
      <w:marLeft w:val="0"/>
      <w:marRight w:val="0"/>
      <w:marTop w:val="0"/>
      <w:marBottom w:val="0"/>
      <w:divBdr>
        <w:top w:val="none" w:sz="0" w:space="0" w:color="auto"/>
        <w:left w:val="none" w:sz="0" w:space="0" w:color="auto"/>
        <w:bottom w:val="none" w:sz="0" w:space="0" w:color="auto"/>
        <w:right w:val="none" w:sz="0" w:space="0" w:color="auto"/>
      </w:divBdr>
      <w:divsChild>
        <w:div w:id="907568651">
          <w:marLeft w:val="0"/>
          <w:marRight w:val="0"/>
          <w:marTop w:val="0"/>
          <w:marBottom w:val="0"/>
          <w:divBdr>
            <w:top w:val="none" w:sz="0" w:space="0" w:color="auto"/>
            <w:left w:val="none" w:sz="0" w:space="0" w:color="auto"/>
            <w:bottom w:val="none" w:sz="0" w:space="0" w:color="auto"/>
            <w:right w:val="none" w:sz="0" w:space="0" w:color="auto"/>
          </w:divBdr>
          <w:divsChild>
            <w:div w:id="1217594640">
              <w:marLeft w:val="0"/>
              <w:marRight w:val="0"/>
              <w:marTop w:val="0"/>
              <w:marBottom w:val="0"/>
              <w:divBdr>
                <w:top w:val="none" w:sz="0" w:space="0" w:color="auto"/>
                <w:left w:val="none" w:sz="0" w:space="0" w:color="auto"/>
                <w:bottom w:val="none" w:sz="0" w:space="0" w:color="auto"/>
                <w:right w:val="none" w:sz="0" w:space="0" w:color="auto"/>
              </w:divBdr>
              <w:divsChild>
                <w:div w:id="817265017">
                  <w:marLeft w:val="0"/>
                  <w:marRight w:val="0"/>
                  <w:marTop w:val="0"/>
                  <w:marBottom w:val="0"/>
                  <w:divBdr>
                    <w:top w:val="none" w:sz="0" w:space="0" w:color="auto"/>
                    <w:left w:val="none" w:sz="0" w:space="0" w:color="auto"/>
                    <w:bottom w:val="none" w:sz="0" w:space="0" w:color="auto"/>
                    <w:right w:val="none" w:sz="0" w:space="0" w:color="auto"/>
                  </w:divBdr>
                  <w:divsChild>
                    <w:div w:id="1035733884">
                      <w:marLeft w:val="0"/>
                      <w:marRight w:val="0"/>
                      <w:marTop w:val="0"/>
                      <w:marBottom w:val="0"/>
                      <w:divBdr>
                        <w:top w:val="none" w:sz="0" w:space="0" w:color="auto"/>
                        <w:left w:val="none" w:sz="0" w:space="0" w:color="auto"/>
                        <w:bottom w:val="none" w:sz="0" w:space="0" w:color="auto"/>
                        <w:right w:val="none" w:sz="0" w:space="0" w:color="auto"/>
                      </w:divBdr>
                      <w:divsChild>
                        <w:div w:id="808978801">
                          <w:marLeft w:val="0"/>
                          <w:marRight w:val="0"/>
                          <w:marTop w:val="0"/>
                          <w:marBottom w:val="0"/>
                          <w:divBdr>
                            <w:top w:val="none" w:sz="0" w:space="0" w:color="auto"/>
                            <w:left w:val="none" w:sz="0" w:space="0" w:color="auto"/>
                            <w:bottom w:val="none" w:sz="0" w:space="0" w:color="auto"/>
                            <w:right w:val="none" w:sz="0" w:space="0" w:color="auto"/>
                          </w:divBdr>
                          <w:divsChild>
                            <w:div w:id="42534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392644">
      <w:bodyDiv w:val="1"/>
      <w:marLeft w:val="0"/>
      <w:marRight w:val="0"/>
      <w:marTop w:val="0"/>
      <w:marBottom w:val="0"/>
      <w:divBdr>
        <w:top w:val="none" w:sz="0" w:space="0" w:color="auto"/>
        <w:left w:val="none" w:sz="0" w:space="0" w:color="auto"/>
        <w:bottom w:val="none" w:sz="0" w:space="0" w:color="auto"/>
        <w:right w:val="none" w:sz="0" w:space="0" w:color="auto"/>
      </w:divBdr>
    </w:div>
    <w:div w:id="1348487743">
      <w:bodyDiv w:val="1"/>
      <w:marLeft w:val="0"/>
      <w:marRight w:val="0"/>
      <w:marTop w:val="0"/>
      <w:marBottom w:val="0"/>
      <w:divBdr>
        <w:top w:val="none" w:sz="0" w:space="0" w:color="auto"/>
        <w:left w:val="none" w:sz="0" w:space="0" w:color="auto"/>
        <w:bottom w:val="none" w:sz="0" w:space="0" w:color="auto"/>
        <w:right w:val="none" w:sz="0" w:space="0" w:color="auto"/>
      </w:divBdr>
    </w:div>
    <w:div w:id="1356032206">
      <w:bodyDiv w:val="1"/>
      <w:marLeft w:val="0"/>
      <w:marRight w:val="0"/>
      <w:marTop w:val="0"/>
      <w:marBottom w:val="0"/>
      <w:divBdr>
        <w:top w:val="none" w:sz="0" w:space="0" w:color="auto"/>
        <w:left w:val="none" w:sz="0" w:space="0" w:color="auto"/>
        <w:bottom w:val="none" w:sz="0" w:space="0" w:color="auto"/>
        <w:right w:val="none" w:sz="0" w:space="0" w:color="auto"/>
      </w:divBdr>
    </w:div>
    <w:div w:id="1371875973">
      <w:bodyDiv w:val="1"/>
      <w:marLeft w:val="0"/>
      <w:marRight w:val="0"/>
      <w:marTop w:val="0"/>
      <w:marBottom w:val="0"/>
      <w:divBdr>
        <w:top w:val="none" w:sz="0" w:space="0" w:color="auto"/>
        <w:left w:val="none" w:sz="0" w:space="0" w:color="auto"/>
        <w:bottom w:val="none" w:sz="0" w:space="0" w:color="auto"/>
        <w:right w:val="none" w:sz="0" w:space="0" w:color="auto"/>
      </w:divBdr>
    </w:div>
    <w:div w:id="1521965340">
      <w:bodyDiv w:val="1"/>
      <w:marLeft w:val="0"/>
      <w:marRight w:val="0"/>
      <w:marTop w:val="0"/>
      <w:marBottom w:val="0"/>
      <w:divBdr>
        <w:top w:val="none" w:sz="0" w:space="0" w:color="auto"/>
        <w:left w:val="none" w:sz="0" w:space="0" w:color="auto"/>
        <w:bottom w:val="none" w:sz="0" w:space="0" w:color="auto"/>
        <w:right w:val="none" w:sz="0" w:space="0" w:color="auto"/>
      </w:divBdr>
    </w:div>
    <w:div w:id="1581984916">
      <w:bodyDiv w:val="1"/>
      <w:marLeft w:val="0"/>
      <w:marRight w:val="0"/>
      <w:marTop w:val="0"/>
      <w:marBottom w:val="0"/>
      <w:divBdr>
        <w:top w:val="none" w:sz="0" w:space="0" w:color="auto"/>
        <w:left w:val="none" w:sz="0" w:space="0" w:color="auto"/>
        <w:bottom w:val="none" w:sz="0" w:space="0" w:color="auto"/>
        <w:right w:val="none" w:sz="0" w:space="0" w:color="auto"/>
      </w:divBdr>
    </w:div>
    <w:div w:id="1613628862">
      <w:bodyDiv w:val="1"/>
      <w:marLeft w:val="0"/>
      <w:marRight w:val="0"/>
      <w:marTop w:val="0"/>
      <w:marBottom w:val="0"/>
      <w:divBdr>
        <w:top w:val="none" w:sz="0" w:space="0" w:color="auto"/>
        <w:left w:val="none" w:sz="0" w:space="0" w:color="auto"/>
        <w:bottom w:val="none" w:sz="0" w:space="0" w:color="auto"/>
        <w:right w:val="none" w:sz="0" w:space="0" w:color="auto"/>
      </w:divBdr>
    </w:div>
    <w:div w:id="1854758946">
      <w:bodyDiv w:val="1"/>
      <w:marLeft w:val="0"/>
      <w:marRight w:val="0"/>
      <w:marTop w:val="0"/>
      <w:marBottom w:val="0"/>
      <w:divBdr>
        <w:top w:val="none" w:sz="0" w:space="0" w:color="auto"/>
        <w:left w:val="none" w:sz="0" w:space="0" w:color="auto"/>
        <w:bottom w:val="none" w:sz="0" w:space="0" w:color="auto"/>
        <w:right w:val="none" w:sz="0" w:space="0" w:color="auto"/>
      </w:divBdr>
    </w:div>
    <w:div w:id="1910728167">
      <w:bodyDiv w:val="1"/>
      <w:marLeft w:val="0"/>
      <w:marRight w:val="0"/>
      <w:marTop w:val="0"/>
      <w:marBottom w:val="0"/>
      <w:divBdr>
        <w:top w:val="none" w:sz="0" w:space="0" w:color="auto"/>
        <w:left w:val="none" w:sz="0" w:space="0" w:color="auto"/>
        <w:bottom w:val="none" w:sz="0" w:space="0" w:color="auto"/>
        <w:right w:val="none" w:sz="0" w:space="0" w:color="auto"/>
      </w:divBdr>
      <w:divsChild>
        <w:div w:id="1832401233">
          <w:marLeft w:val="0"/>
          <w:marRight w:val="0"/>
          <w:marTop w:val="0"/>
          <w:marBottom w:val="0"/>
          <w:divBdr>
            <w:top w:val="none" w:sz="0" w:space="0" w:color="auto"/>
            <w:left w:val="none" w:sz="0" w:space="0" w:color="auto"/>
            <w:bottom w:val="none" w:sz="0" w:space="0" w:color="auto"/>
            <w:right w:val="none" w:sz="0" w:space="0" w:color="auto"/>
          </w:divBdr>
          <w:divsChild>
            <w:div w:id="1144812271">
              <w:marLeft w:val="0"/>
              <w:marRight w:val="0"/>
              <w:marTop w:val="0"/>
              <w:marBottom w:val="0"/>
              <w:divBdr>
                <w:top w:val="none" w:sz="0" w:space="0" w:color="auto"/>
                <w:left w:val="none" w:sz="0" w:space="0" w:color="auto"/>
                <w:bottom w:val="none" w:sz="0" w:space="0" w:color="auto"/>
                <w:right w:val="none" w:sz="0" w:space="0" w:color="auto"/>
              </w:divBdr>
              <w:divsChild>
                <w:div w:id="811405755">
                  <w:marLeft w:val="0"/>
                  <w:marRight w:val="0"/>
                  <w:marTop w:val="0"/>
                  <w:marBottom w:val="0"/>
                  <w:divBdr>
                    <w:top w:val="none" w:sz="0" w:space="0" w:color="auto"/>
                    <w:left w:val="none" w:sz="0" w:space="0" w:color="auto"/>
                    <w:bottom w:val="none" w:sz="0" w:space="0" w:color="auto"/>
                    <w:right w:val="none" w:sz="0" w:space="0" w:color="auto"/>
                  </w:divBdr>
                  <w:divsChild>
                    <w:div w:id="583996325">
                      <w:marLeft w:val="0"/>
                      <w:marRight w:val="0"/>
                      <w:marTop w:val="0"/>
                      <w:marBottom w:val="0"/>
                      <w:divBdr>
                        <w:top w:val="none" w:sz="0" w:space="0" w:color="auto"/>
                        <w:left w:val="none" w:sz="0" w:space="0" w:color="auto"/>
                        <w:bottom w:val="none" w:sz="0" w:space="0" w:color="auto"/>
                        <w:right w:val="none" w:sz="0" w:space="0" w:color="auto"/>
                      </w:divBdr>
                      <w:divsChild>
                        <w:div w:id="4789564">
                          <w:marLeft w:val="0"/>
                          <w:marRight w:val="0"/>
                          <w:marTop w:val="0"/>
                          <w:marBottom w:val="0"/>
                          <w:divBdr>
                            <w:top w:val="none" w:sz="0" w:space="0" w:color="auto"/>
                            <w:left w:val="none" w:sz="0" w:space="0" w:color="auto"/>
                            <w:bottom w:val="none" w:sz="0" w:space="0" w:color="auto"/>
                            <w:right w:val="none" w:sz="0" w:space="0" w:color="auto"/>
                          </w:divBdr>
                          <w:divsChild>
                            <w:div w:id="20278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1257151">
      <w:bodyDiv w:val="1"/>
      <w:marLeft w:val="0"/>
      <w:marRight w:val="0"/>
      <w:marTop w:val="0"/>
      <w:marBottom w:val="0"/>
      <w:divBdr>
        <w:top w:val="none" w:sz="0" w:space="0" w:color="auto"/>
        <w:left w:val="none" w:sz="0" w:space="0" w:color="auto"/>
        <w:bottom w:val="none" w:sz="0" w:space="0" w:color="auto"/>
        <w:right w:val="none" w:sz="0" w:space="0" w:color="auto"/>
      </w:divBdr>
    </w:div>
    <w:div w:id="1969700434">
      <w:bodyDiv w:val="1"/>
      <w:marLeft w:val="0"/>
      <w:marRight w:val="0"/>
      <w:marTop w:val="0"/>
      <w:marBottom w:val="0"/>
      <w:divBdr>
        <w:top w:val="none" w:sz="0" w:space="0" w:color="auto"/>
        <w:left w:val="none" w:sz="0" w:space="0" w:color="auto"/>
        <w:bottom w:val="none" w:sz="0" w:space="0" w:color="auto"/>
        <w:right w:val="none" w:sz="0" w:space="0" w:color="auto"/>
      </w:divBdr>
    </w:div>
    <w:div w:id="2128422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comments" Target="comments.xml"/><Relationship Id="rId26" Type="http://schemas.openxmlformats.org/officeDocument/2006/relationships/image" Target="media/image5.png"/><Relationship Id="rId21" Type="http://schemas.microsoft.com/office/2018/08/relationships/commentsExtensible" Target="commentsExtensible.xml"/><Relationship Id="rId34"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3.xml"/><Relationship Id="rId20" Type="http://schemas.microsoft.com/office/2016/09/relationships/commentsIds" Target="commentsIds.xm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liuluyu0378@gmail.com" TargetMode="External"/><Relationship Id="rId24" Type="http://schemas.openxmlformats.org/officeDocument/2006/relationships/image" Target="media/image3.png"/><Relationship Id="rId32" Type="http://schemas.openxmlformats.org/officeDocument/2006/relationships/image" Target="media/image11.png"/><Relationship Id="rId37" Type="http://schemas.microsoft.com/office/2011/relationships/people" Target="people.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fontTable" Target="fontTable.xml"/><Relationship Id="rId10" Type="http://schemas.openxmlformats.org/officeDocument/2006/relationships/endnotes" Target="endnotes.xml"/><Relationship Id="rId19" Type="http://schemas.microsoft.com/office/2011/relationships/commentsExtended" Target="commentsExtended.xml"/><Relationship Id="rId31"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5521\Downloads\TF_Template_Word_Windows_2016\TF_Template_Word_Windows_201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3aea833-6ab7-4219-bb4d-f5a1fc1489ce">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DFB9EFA654961941BD20E9E2941A8C13" ma:contentTypeVersion="10" ma:contentTypeDescription="Create a new document." ma:contentTypeScope="" ma:versionID="c16041bfa427a62d0416db6a44d1b125">
  <xsd:schema xmlns:xsd="http://www.w3.org/2001/XMLSchema" xmlns:xs="http://www.w3.org/2001/XMLSchema" xmlns:p="http://schemas.microsoft.com/office/2006/metadata/properties" xmlns:ns2="c3aea833-6ab7-4219-bb4d-f5a1fc1489ce" targetNamespace="http://schemas.microsoft.com/office/2006/metadata/properties" ma:root="true" ma:fieldsID="c2d14e65b507531211d67dbcecd1f176" ns2:_="">
    <xsd:import namespace="c3aea833-6ab7-4219-bb4d-f5a1fc1489c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aea833-6ab7-4219-bb4d-f5a1fc1489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fa0c477a-f09e-4137-8c49-77869fdcca91"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8A1FACF-3AE4-43CB-9C01-FD88C4FC6602}">
  <ds:schemaRefs>
    <ds:schemaRef ds:uri="http://schemas.microsoft.com/sharepoint/v3/contenttype/forms"/>
  </ds:schemaRefs>
</ds:datastoreItem>
</file>

<file path=customXml/itemProps2.xml><?xml version="1.0" encoding="utf-8"?>
<ds:datastoreItem xmlns:ds="http://schemas.openxmlformats.org/officeDocument/2006/customXml" ds:itemID="{23ABCA01-FCBE-4611-964C-1A12F3AF78A8}">
  <ds:schemaRefs>
    <ds:schemaRef ds:uri="http://schemas.microsoft.com/office/2006/metadata/properties"/>
    <ds:schemaRef ds:uri="http://schemas.microsoft.com/office/infopath/2007/PartnerControls"/>
    <ds:schemaRef ds:uri="c3aea833-6ab7-4219-bb4d-f5a1fc1489ce"/>
  </ds:schemaRefs>
</ds:datastoreItem>
</file>

<file path=customXml/itemProps3.xml><?xml version="1.0" encoding="utf-8"?>
<ds:datastoreItem xmlns:ds="http://schemas.openxmlformats.org/officeDocument/2006/customXml" ds:itemID="{92249225-C8D5-4B80-906E-5E505FADCBA7}">
  <ds:schemaRefs>
    <ds:schemaRef ds:uri="http://schemas.openxmlformats.org/officeDocument/2006/bibliography"/>
  </ds:schemaRefs>
</ds:datastoreItem>
</file>

<file path=customXml/itemProps4.xml><?xml version="1.0" encoding="utf-8"?>
<ds:datastoreItem xmlns:ds="http://schemas.openxmlformats.org/officeDocument/2006/customXml" ds:itemID="{CBCC331D-62A7-4ADB-920D-DF6B3F8521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aea833-6ab7-4219-bb4d-f5a1fc1489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TF_Template_Word_Windows_2016.dotx</Template>
  <TotalTime>117</TotalTime>
  <Pages>30</Pages>
  <Words>35147</Words>
  <Characters>200338</Characters>
  <Application>Microsoft Office Word</Application>
  <DocSecurity>0</DocSecurity>
  <Lines>1669</Lines>
  <Paragraphs>470</Paragraphs>
  <ScaleCrop>false</ScaleCrop>
  <HeadingPairs>
    <vt:vector size="2" baseType="variant">
      <vt:variant>
        <vt:lpstr>Title</vt:lpstr>
      </vt:variant>
      <vt:variant>
        <vt:i4>1</vt:i4>
      </vt:variant>
    </vt:vector>
  </HeadingPairs>
  <TitlesOfParts>
    <vt:vector size="1" baseType="lpstr">
      <vt:lpstr>TF_Template_Word_Windows_2016</vt:lpstr>
    </vt:vector>
  </TitlesOfParts>
  <Company>Informa Plc</Company>
  <LinksUpToDate>false</LinksUpToDate>
  <CharactersWithSpaces>235015</CharactersWithSpaces>
  <SharedDoc>false</SharedDoc>
  <HyperlinkBase/>
  <HLinks>
    <vt:vector size="6" baseType="variant">
      <vt:variant>
        <vt:i4>1310772</vt:i4>
      </vt:variant>
      <vt:variant>
        <vt:i4>0</vt:i4>
      </vt:variant>
      <vt:variant>
        <vt:i4>0</vt:i4>
      </vt:variant>
      <vt:variant>
        <vt:i4>5</vt:i4>
      </vt:variant>
      <vt:variant>
        <vt:lpwstr>mailto:liuluyu0378@gmail.com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TF_Template_Word_Windows_2016</dc:title>
  <dc:subject/>
  <dc:creator>15521</dc:creator>
  <cp:keywords/>
  <dc:description/>
  <cp:lastModifiedBy>Luyu Liu</cp:lastModifiedBy>
  <cp:revision>12</cp:revision>
  <cp:lastPrinted>2011-07-22T17:54:00Z</cp:lastPrinted>
  <dcterms:created xsi:type="dcterms:W3CDTF">2024-10-03T20:49:00Z</dcterms:created>
  <dcterms:modified xsi:type="dcterms:W3CDTF">2024-10-05T02:18:00Z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c38a794e-8343-42c9-aec1-062f182767bb</vt:lpwstr>
  </property>
  <property fmtid="{D5CDD505-2E9C-101B-9397-08002B2CF9AE}" pid="3" name="ContentTypeId">
    <vt:lpwstr>0x010100DFB9EFA654961941BD20E9E2941A8C13</vt:lpwstr>
  </property>
  <property fmtid="{D5CDD505-2E9C-101B-9397-08002B2CF9AE}" pid="4" name="ZOTERO_PREF_1">
    <vt:lpwstr>&lt;data data-version="3" zotero-version="6.0.30"&gt;&lt;session id="1J5VC5wN"/&gt;&lt;style id="http://www.zotero.org/styles/taylor-and-francis-harvard-v" hasBibliography="1" bibliographyStyleHasBeenSet="1"/&gt;&lt;prefs&gt;&lt;pref name="fieldType" value="Field"/&gt;&lt;pref name="auto</vt:lpwstr>
  </property>
  <property fmtid="{D5CDD505-2E9C-101B-9397-08002B2CF9AE}" pid="5" name="ZOTERO_PREF_2">
    <vt:lpwstr>maticJournalAbbreviations" value="true"/&gt;&lt;/prefs&gt;&lt;/data&gt;</vt:lpwstr>
  </property>
  <property fmtid="{D5CDD505-2E9C-101B-9397-08002B2CF9AE}" pid="6" name="MediaServiceImageTags">
    <vt:lpwstr/>
  </property>
</Properties>
</file>